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FB5AA48" w14:textId="73642DD5" w:rsidR="00523CBC" w:rsidRPr="008F1DF3" w:rsidRDefault="00FD3303" w:rsidP="005760EC">
      <w:pPr>
        <w:pStyle w:val="TitleCover"/>
        <w:spacing w:before="54pt" w:after="54pt" w:line="12pt" w:lineRule="auto"/>
        <w:jc w:val="center"/>
      </w:pPr>
      <w:r>
        <w:rPr>
          <w:rFonts w:cs="Arial"/>
          <w:b w:val="0"/>
          <w:bCs/>
          <w:noProof/>
          <w:spacing w:val="0"/>
          <w:sz w:val="48"/>
          <w:szCs w:val="48"/>
          <w:lang w:eastAsia="de-DE"/>
        </w:rPr>
        <w:t xml:space="preserve">Software </w:t>
      </w:r>
      <w:r w:rsidR="00354A88">
        <w:rPr>
          <w:rFonts w:cs="Arial"/>
          <w:b w:val="0"/>
          <w:bCs/>
          <w:noProof/>
          <w:spacing w:val="0"/>
          <w:sz w:val="48"/>
          <w:szCs w:val="48"/>
          <w:lang w:eastAsia="de-DE"/>
        </w:rPr>
        <w:t>Detailed</w:t>
      </w:r>
      <w:r>
        <w:rPr>
          <w:rFonts w:cs="Arial"/>
          <w:b w:val="0"/>
          <w:bCs/>
          <w:noProof/>
          <w:spacing w:val="0"/>
          <w:sz w:val="48"/>
          <w:szCs w:val="48"/>
          <w:lang w:eastAsia="de-DE"/>
        </w:rPr>
        <w:t xml:space="preserve"> Design</w:t>
      </w:r>
      <w:r w:rsidR="00850937" w:rsidRPr="008C6DC6">
        <w:rPr>
          <w:rFonts w:cs="Arial"/>
          <w:noProof/>
          <w:sz w:val="48"/>
          <w:szCs w:val="48"/>
          <w:lang w:eastAsia="de-DE"/>
        </w:rPr>
        <w:t xml:space="preserve"> </w:t>
      </w:r>
      <w:r w:rsidR="00BA7A7F">
        <w:rPr>
          <w:rFonts w:cs="Arial"/>
          <w:noProof/>
          <w:sz w:val="48"/>
          <w:szCs w:val="48"/>
          <w:lang w:eastAsia="de-DE"/>
        </w:rPr>
        <w:t xml:space="preserve">– Component [insert component name] </w:t>
      </w:r>
      <w:r w:rsidR="00850937" w:rsidRPr="00A546CB">
        <w:rPr>
          <w:rFonts w:cs="Arial"/>
          <w:b w:val="0"/>
          <w:bCs/>
          <w:noProof/>
          <w:spacing w:val="0"/>
          <w:sz w:val="48"/>
          <w:szCs w:val="48"/>
          <w:lang w:eastAsia="de-DE"/>
        </w:rPr>
        <w:t>(</w:t>
      </w:r>
      <w:r>
        <w:rPr>
          <w:rFonts w:cs="Arial"/>
          <w:b w:val="0"/>
          <w:bCs/>
          <w:noProof/>
          <w:spacing w:val="0"/>
          <w:sz w:val="48"/>
          <w:szCs w:val="48"/>
          <w:lang w:eastAsia="de-DE"/>
        </w:rPr>
        <w:t>SW</w:t>
      </w:r>
      <w:r w:rsidR="00354A88">
        <w:rPr>
          <w:rFonts w:cs="Arial"/>
          <w:b w:val="0"/>
          <w:bCs/>
          <w:noProof/>
          <w:spacing w:val="0"/>
          <w:sz w:val="48"/>
          <w:szCs w:val="48"/>
          <w:lang w:eastAsia="de-DE"/>
        </w:rPr>
        <w:t>D</w:t>
      </w:r>
      <w:r>
        <w:rPr>
          <w:rFonts w:cs="Arial"/>
          <w:b w:val="0"/>
          <w:bCs/>
          <w:noProof/>
          <w:spacing w:val="0"/>
          <w:sz w:val="48"/>
          <w:szCs w:val="48"/>
          <w:lang w:eastAsia="de-DE"/>
        </w:rPr>
        <w:t>D</w:t>
      </w:r>
      <w:r w:rsidR="00850937" w:rsidRPr="00A546CB">
        <w:rPr>
          <w:rFonts w:cs="Arial"/>
          <w:b w:val="0"/>
          <w:bCs/>
          <w:noProof/>
          <w:spacing w:val="0"/>
          <w:sz w:val="48"/>
          <w:szCs w:val="48"/>
          <w:lang w:eastAsia="de-DE"/>
        </w:rPr>
        <w:t>)</w:t>
      </w:r>
    </w:p>
    <w:tbl>
      <w:tblPr>
        <w:tblpPr w:leftFromText="141" w:rightFromText="141" w:vertAnchor="text" w:horzAnchor="margin" w:tblpXSpec="center" w:tblpY="160"/>
        <w:tblOverlap w:val="never"/>
        <w:tblW w:w="100.0%" w:type="pct"/>
        <w:jc w:val="center"/>
        <w:tblBorders>
          <w:insideV w:val="single" w:sz="4" w:space="0" w:color="auto"/>
        </w:tblBorders>
        <w:tblLook w:firstRow="1" w:lastRow="0" w:firstColumn="1" w:lastColumn="0" w:noHBand="0" w:noVBand="1"/>
      </w:tblPr>
      <w:tblGrid>
        <w:gridCol w:w="3019"/>
        <w:gridCol w:w="3019"/>
        <w:gridCol w:w="3023"/>
      </w:tblGrid>
      <w:tr w:rsidR="003076E4" w:rsidRPr="00BC2570" w14:paraId="17179FE0" w14:textId="77777777" w:rsidTr="00C93883">
        <w:trPr>
          <w:trHeight w:val="283"/>
          <w:jc w:val="center"/>
        </w:trPr>
        <w:tc>
          <w:tcPr>
            <w:tcW w:w="100.0%" w:type="pct"/>
            <w:gridSpan w:val="3"/>
            <w:tcBorders>
              <w:top w:val="single" w:sz="4" w:space="0" w:color="44546A"/>
              <w:start w:val="single" w:sz="4" w:space="0" w:color="44546A"/>
              <w:bottom w:val="single" w:sz="4" w:space="0" w:color="auto"/>
              <w:end w:val="single" w:sz="4" w:space="0" w:color="44546A"/>
            </w:tcBorders>
            <w:shd w:val="clear" w:color="auto" w:fill="0032B4"/>
            <w:vAlign w:val="center"/>
          </w:tcPr>
          <w:p w14:paraId="445D1B8E" w14:textId="77777777" w:rsidR="00DD6EAE" w:rsidRPr="00C93883" w:rsidRDefault="00DD6EAE" w:rsidP="00C93883">
            <w:pPr>
              <w:rPr>
                <w:rFonts w:cs="Arial"/>
                <w:b/>
              </w:rPr>
            </w:pPr>
            <w:r w:rsidRPr="00C93883">
              <w:rPr>
                <w:rFonts w:cs="Arial"/>
                <w:b/>
                <w:color w:val="FFFFFF"/>
              </w:rPr>
              <w:t>OP’nSoft Project information</w:t>
            </w:r>
          </w:p>
        </w:tc>
      </w:tr>
      <w:tr w:rsidR="003076E4" w:rsidRPr="00BC2570" w14:paraId="696DE861" w14:textId="77777777" w:rsidTr="00C93883">
        <w:trPr>
          <w:trHeight w:val="283"/>
          <w:jc w:val="center"/>
        </w:trPr>
        <w:tc>
          <w:tcPr>
            <w:tcW w:w="33.32%" w:type="pct"/>
            <w:tcBorders>
              <w:top w:val="single" w:sz="4" w:space="0" w:color="auto"/>
              <w:start w:val="single" w:sz="4" w:space="0" w:color="auto"/>
              <w:bottom w:val="dotted" w:sz="4" w:space="0" w:color="auto"/>
              <w:end w:val="single" w:sz="4" w:space="0" w:color="auto"/>
            </w:tcBorders>
            <w:shd w:val="clear" w:color="auto" w:fill="auto"/>
            <w:vAlign w:val="center"/>
          </w:tcPr>
          <w:p w14:paraId="005D041C" w14:textId="72474ED1" w:rsidR="00DD6EAE" w:rsidRPr="00C93883" w:rsidRDefault="00DD6EAE" w:rsidP="00C93883">
            <w:pPr>
              <w:rPr>
                <w:rFonts w:cs="Arial"/>
                <w:b/>
              </w:rPr>
            </w:pPr>
            <w:r w:rsidRPr="00C93883">
              <w:rPr>
                <w:rFonts w:cs="Arial"/>
                <w:b/>
              </w:rPr>
              <w:t xml:space="preserve">Project </w:t>
            </w:r>
            <w:r w:rsidR="00093E80" w:rsidRPr="00C93883">
              <w:rPr>
                <w:rFonts w:cs="Arial"/>
                <w:b/>
              </w:rPr>
              <w:t>ID</w:t>
            </w:r>
          </w:p>
        </w:tc>
        <w:tc>
          <w:tcPr>
            <w:tcW w:w="33.32%" w:type="pct"/>
            <w:tcBorders>
              <w:top w:val="single" w:sz="4" w:space="0" w:color="auto"/>
              <w:start w:val="single" w:sz="4" w:space="0" w:color="auto"/>
              <w:bottom w:val="dotted" w:sz="4" w:space="0" w:color="auto"/>
              <w:end w:val="single" w:sz="4" w:space="0" w:color="auto"/>
            </w:tcBorders>
            <w:shd w:val="clear" w:color="auto" w:fill="auto"/>
            <w:vAlign w:val="center"/>
          </w:tcPr>
          <w:p w14:paraId="0B734E56" w14:textId="77777777" w:rsidR="00DD6EAE" w:rsidRPr="00C93883" w:rsidRDefault="00DD6EAE" w:rsidP="00C93883">
            <w:pPr>
              <w:rPr>
                <w:rFonts w:cs="Arial"/>
                <w:b/>
                <w:lang w:val="fr-FR"/>
              </w:rPr>
            </w:pPr>
            <w:r w:rsidRPr="00C93883">
              <w:rPr>
                <w:rFonts w:cs="Arial"/>
                <w:b/>
                <w:lang w:val="fr-FR"/>
              </w:rPr>
              <w:t>Project Name</w:t>
            </w:r>
          </w:p>
        </w:tc>
        <w:tc>
          <w:tcPr>
            <w:tcW w:w="33.34%" w:type="pct"/>
            <w:tcBorders>
              <w:top w:val="single" w:sz="4" w:space="0" w:color="auto"/>
              <w:start w:val="single" w:sz="4" w:space="0" w:color="auto"/>
              <w:bottom w:val="dotted" w:sz="4" w:space="0" w:color="auto"/>
              <w:end w:val="single" w:sz="4" w:space="0" w:color="44546A"/>
            </w:tcBorders>
            <w:shd w:val="clear" w:color="auto" w:fill="auto"/>
            <w:vAlign w:val="center"/>
          </w:tcPr>
          <w:p w14:paraId="6190FA81" w14:textId="77777777" w:rsidR="00DD6EAE" w:rsidRPr="00C93883" w:rsidRDefault="00DD6EAE" w:rsidP="00C93883">
            <w:pPr>
              <w:rPr>
                <w:rFonts w:cs="Arial"/>
                <w:b/>
              </w:rPr>
            </w:pPr>
            <w:r w:rsidRPr="00C93883">
              <w:rPr>
                <w:rFonts w:cs="Arial"/>
                <w:b/>
              </w:rPr>
              <w:t>Project Manager</w:t>
            </w:r>
          </w:p>
        </w:tc>
      </w:tr>
      <w:tr w:rsidR="003076E4" w:rsidRPr="009645C8" w14:paraId="602BD6F8" w14:textId="77777777" w:rsidTr="00C93883">
        <w:trPr>
          <w:trHeight w:val="283"/>
          <w:jc w:val="center"/>
        </w:trPr>
        <w:tc>
          <w:tcPr>
            <w:tcW w:w="33.32%" w:type="pct"/>
            <w:tcBorders>
              <w:top w:val="dotted" w:sz="4" w:space="0" w:color="auto"/>
              <w:start w:val="single" w:sz="4" w:space="0" w:color="auto"/>
              <w:bottom w:val="single" w:sz="4" w:space="0" w:color="auto"/>
              <w:end w:val="single" w:sz="4" w:space="0" w:color="auto"/>
            </w:tcBorders>
            <w:shd w:val="clear" w:color="auto" w:fill="auto"/>
            <w:vAlign w:val="center"/>
          </w:tcPr>
          <w:p w14:paraId="3878CA53" w14:textId="584DB050" w:rsidR="00DD6EAE" w:rsidRPr="000B44BA" w:rsidRDefault="001C7277" w:rsidP="006C3D98">
            <w:pPr>
              <w:pStyle w:val="Projectnumber"/>
              <w:framePr w:hSpace="0pt" w:wrap="auto" w:vAnchor="margin" w:hAnchor="text" w:xAlign="left" w:yAlign="inline"/>
              <w:suppressOverlap w:val="0"/>
            </w:pPr>
            <w:r w:rsidRPr="00C93883">
              <w:rPr>
                <w:rStyle w:val="Textedelespacerserv"/>
                <w:b w:val="0"/>
                <w:bCs/>
              </w:rPr>
              <w:t xml:space="preserve">[Type Project </w:t>
            </w:r>
            <w:r w:rsidR="007300B0" w:rsidRPr="00C93883">
              <w:rPr>
                <w:rStyle w:val="Textedelespacerserv"/>
                <w:b w:val="0"/>
                <w:bCs/>
              </w:rPr>
              <w:t>I</w:t>
            </w:r>
            <w:r w:rsidR="007300B0" w:rsidRPr="00C93883">
              <w:rPr>
                <w:rStyle w:val="Textedelespacerserv"/>
                <w:bCs/>
              </w:rPr>
              <w:t>D</w:t>
            </w:r>
            <w:r w:rsidRPr="00C93883">
              <w:rPr>
                <w:rStyle w:val="Textedelespacerserv"/>
                <w:b w:val="0"/>
                <w:bCs/>
              </w:rPr>
              <w:t>]</w:t>
            </w:r>
          </w:p>
        </w:tc>
        <w:tc>
          <w:tcPr>
            <w:tcW w:w="33.32%" w:type="pct"/>
            <w:tcBorders>
              <w:top w:val="dotted" w:sz="4" w:space="0" w:color="auto"/>
              <w:start w:val="single" w:sz="4" w:space="0" w:color="auto"/>
              <w:bottom w:val="single" w:sz="4" w:space="0" w:color="auto"/>
              <w:end w:val="single" w:sz="4" w:space="0" w:color="auto"/>
            </w:tcBorders>
            <w:shd w:val="clear" w:color="auto" w:fill="auto"/>
            <w:vAlign w:val="center"/>
          </w:tcPr>
          <w:p w14:paraId="0CF69A03" w14:textId="6F144EF9" w:rsidR="00DD6EAE" w:rsidRPr="00C93883" w:rsidRDefault="00EA307C" w:rsidP="00C93883">
            <w:pPr>
              <w:rPr>
                <w:rFonts w:cs="Arial"/>
                <w:b/>
                <w:bCs/>
              </w:rPr>
            </w:pPr>
            <w:r w:rsidRPr="000C2382">
              <w:rPr>
                <w:rStyle w:val="Textedelespacerserv"/>
              </w:rPr>
              <w:t>[</w:t>
            </w:r>
            <w:r>
              <w:rPr>
                <w:rStyle w:val="Textedelespacerserv"/>
              </w:rPr>
              <w:t>Type Project Name</w:t>
            </w:r>
            <w:r w:rsidRPr="000C2382">
              <w:rPr>
                <w:rStyle w:val="Textedelespacerserv"/>
              </w:rPr>
              <w:t>]</w:t>
            </w:r>
          </w:p>
        </w:tc>
        <w:tc>
          <w:tcPr>
            <w:tcW w:w="33.34%" w:type="pct"/>
            <w:tcBorders>
              <w:top w:val="dotted" w:sz="4" w:space="0" w:color="auto"/>
              <w:start w:val="single" w:sz="4" w:space="0" w:color="auto"/>
              <w:bottom w:val="single" w:sz="4" w:space="0" w:color="auto"/>
              <w:end w:val="single" w:sz="4" w:space="0" w:color="44546A"/>
            </w:tcBorders>
            <w:shd w:val="clear" w:color="auto" w:fill="auto"/>
            <w:vAlign w:val="center"/>
          </w:tcPr>
          <w:p w14:paraId="6B7F1FFB" w14:textId="777E07F4" w:rsidR="00DD6EAE" w:rsidRPr="00C93883" w:rsidRDefault="001C7277" w:rsidP="00C93883">
            <w:pPr>
              <w:rPr>
                <w:rFonts w:cs="Arial"/>
                <w:b/>
                <w:bCs/>
              </w:rPr>
            </w:pPr>
            <w:r w:rsidRPr="000C2382">
              <w:rPr>
                <w:rStyle w:val="Textedelespacerserv"/>
              </w:rPr>
              <w:t>[</w:t>
            </w:r>
            <w:r w:rsidR="003979C6">
              <w:rPr>
                <w:rStyle w:val="Textedelespacerserv"/>
              </w:rPr>
              <w:t xml:space="preserve">Type </w:t>
            </w:r>
            <w:r w:rsidR="0097538D">
              <w:rPr>
                <w:rStyle w:val="Textedelespacerserv"/>
              </w:rPr>
              <w:t>P</w:t>
            </w:r>
            <w:r w:rsidR="003979C6">
              <w:rPr>
                <w:rStyle w:val="Textedelespacerserv"/>
              </w:rPr>
              <w:t>roject Manager</w:t>
            </w:r>
            <w:r w:rsidRPr="000C2382">
              <w:rPr>
                <w:rStyle w:val="Textedelespacerserv"/>
              </w:rPr>
              <w:t>]</w:t>
            </w:r>
          </w:p>
        </w:tc>
      </w:tr>
      <w:tr w:rsidR="003076E4" w:rsidRPr="00BC2570" w14:paraId="3E765F2F" w14:textId="77777777" w:rsidTr="00C93883">
        <w:trPr>
          <w:trHeight w:val="283"/>
          <w:jc w:val="center"/>
        </w:trPr>
        <w:tc>
          <w:tcPr>
            <w:tcW w:w="100.0%" w:type="pct"/>
            <w:gridSpan w:val="3"/>
            <w:tcBorders>
              <w:top w:val="single" w:sz="4" w:space="0" w:color="auto"/>
              <w:start w:val="single" w:sz="4" w:space="0" w:color="auto"/>
              <w:bottom w:val="single" w:sz="4" w:space="0" w:color="auto"/>
              <w:end w:val="single" w:sz="4" w:space="0" w:color="44546A"/>
            </w:tcBorders>
            <w:shd w:val="clear" w:color="auto" w:fill="auto"/>
            <w:vAlign w:val="center"/>
          </w:tcPr>
          <w:p w14:paraId="0CE2E261" w14:textId="2697423F" w:rsidR="00DD6EAE" w:rsidRPr="00C93883" w:rsidRDefault="00DD6EAE" w:rsidP="00C93883">
            <w:pPr>
              <w:rPr>
                <w:rFonts w:cs="Arial"/>
                <w:b/>
              </w:rPr>
            </w:pPr>
            <w:r w:rsidRPr="00C93883">
              <w:rPr>
                <w:rFonts w:cs="Arial"/>
                <w:b/>
              </w:rPr>
              <w:t>Field of application:</w:t>
            </w:r>
            <w:r w:rsidR="000B44BA" w:rsidRPr="00C93883">
              <w:rPr>
                <w:rFonts w:cs="Arial"/>
                <w:b/>
              </w:rPr>
              <w:t xml:space="preserve"> </w:t>
            </w:r>
            <w:r w:rsidR="001C7277" w:rsidRPr="00CA2F8C">
              <w:rPr>
                <w:rStyle w:val="Textedelespacerserv"/>
              </w:rPr>
              <w:t>[</w:t>
            </w:r>
            <w:r w:rsidR="003979C6">
              <w:rPr>
                <w:rStyle w:val="Textedelespacerserv"/>
              </w:rPr>
              <w:t>Type field of application</w:t>
            </w:r>
            <w:r w:rsidR="001C7277" w:rsidRPr="00CA2F8C">
              <w:rPr>
                <w:rStyle w:val="Textedelespacerserv"/>
              </w:rPr>
              <w:t>]</w:t>
            </w:r>
          </w:p>
        </w:tc>
      </w:tr>
      <w:tr w:rsidR="003076E4" w:rsidRPr="00BC2570" w14:paraId="23A80175" w14:textId="77777777" w:rsidTr="00C93883">
        <w:trPr>
          <w:trHeight w:val="283"/>
          <w:jc w:val="center"/>
        </w:trPr>
        <w:tc>
          <w:tcPr>
            <w:tcW w:w="33.32%" w:type="pct"/>
            <w:tcBorders>
              <w:top w:val="single" w:sz="4" w:space="0" w:color="auto"/>
              <w:start w:val="single" w:sz="4" w:space="0" w:color="auto"/>
              <w:bottom w:val="dotted" w:sz="4" w:space="0" w:color="auto"/>
              <w:end w:val="single" w:sz="4" w:space="0" w:color="auto"/>
            </w:tcBorders>
            <w:shd w:val="clear" w:color="auto" w:fill="auto"/>
            <w:vAlign w:val="center"/>
          </w:tcPr>
          <w:p w14:paraId="5E2E6537" w14:textId="77777777" w:rsidR="00DD6EAE" w:rsidRPr="00C93883" w:rsidRDefault="00DD6EAE" w:rsidP="00C93883">
            <w:pPr>
              <w:rPr>
                <w:rFonts w:cs="Arial"/>
                <w:b/>
              </w:rPr>
            </w:pPr>
            <w:r w:rsidRPr="00C93883">
              <w:rPr>
                <w:rFonts w:cs="Arial"/>
                <w:b/>
              </w:rPr>
              <w:t>Customer Name</w:t>
            </w:r>
          </w:p>
        </w:tc>
        <w:tc>
          <w:tcPr>
            <w:tcW w:w="33.32%" w:type="pct"/>
            <w:tcBorders>
              <w:top w:val="single" w:sz="4" w:space="0" w:color="auto"/>
              <w:start w:val="single" w:sz="4" w:space="0" w:color="auto"/>
              <w:bottom w:val="dotted" w:sz="4" w:space="0" w:color="auto"/>
              <w:end w:val="single" w:sz="4" w:space="0" w:color="auto"/>
            </w:tcBorders>
            <w:shd w:val="clear" w:color="auto" w:fill="auto"/>
            <w:vAlign w:val="center"/>
          </w:tcPr>
          <w:p w14:paraId="34EDD256" w14:textId="77777777" w:rsidR="00DD6EAE" w:rsidRPr="00C93883" w:rsidRDefault="00DD6EAE" w:rsidP="00C93883">
            <w:pPr>
              <w:rPr>
                <w:rFonts w:cs="Arial"/>
                <w:b/>
              </w:rPr>
            </w:pPr>
            <w:r w:rsidRPr="00C93883">
              <w:rPr>
                <w:rFonts w:cs="Arial"/>
                <w:b/>
              </w:rPr>
              <w:t>Project Start Date</w:t>
            </w:r>
          </w:p>
        </w:tc>
        <w:tc>
          <w:tcPr>
            <w:tcW w:w="33.34%" w:type="pct"/>
            <w:tcBorders>
              <w:top w:val="single" w:sz="4" w:space="0" w:color="auto"/>
              <w:start w:val="single" w:sz="4" w:space="0" w:color="auto"/>
              <w:bottom w:val="dotted" w:sz="4" w:space="0" w:color="auto"/>
              <w:end w:val="single" w:sz="4" w:space="0" w:color="44546A"/>
            </w:tcBorders>
            <w:shd w:val="clear" w:color="auto" w:fill="auto"/>
            <w:vAlign w:val="center"/>
          </w:tcPr>
          <w:p w14:paraId="22AB018A" w14:textId="5121BE2E" w:rsidR="00DD6EAE" w:rsidRPr="00C93883" w:rsidRDefault="0050332C" w:rsidP="00C93883">
            <w:pPr>
              <w:rPr>
                <w:rFonts w:cs="Arial"/>
                <w:b/>
              </w:rPr>
            </w:pPr>
            <w:r w:rsidRPr="00C93883">
              <w:rPr>
                <w:rFonts w:cs="Arial"/>
                <w:b/>
              </w:rPr>
              <w:t>OP’nSoft</w:t>
            </w:r>
            <w:r w:rsidR="00DD6EAE" w:rsidRPr="00C93883">
              <w:rPr>
                <w:rFonts w:cs="Arial"/>
                <w:b/>
              </w:rPr>
              <w:t xml:space="preserve"> project ID</w:t>
            </w:r>
          </w:p>
        </w:tc>
      </w:tr>
      <w:tr w:rsidR="003076E4" w:rsidRPr="000E2E52" w14:paraId="1C65AAB6" w14:textId="77777777" w:rsidTr="00C93883">
        <w:trPr>
          <w:trHeight w:val="350"/>
          <w:jc w:val="center"/>
        </w:trPr>
        <w:tc>
          <w:tcPr>
            <w:tcW w:w="33.32%" w:type="pct"/>
            <w:tcBorders>
              <w:top w:val="dotted" w:sz="4" w:space="0" w:color="auto"/>
              <w:start w:val="single" w:sz="4" w:space="0" w:color="auto"/>
              <w:bottom w:val="single" w:sz="4" w:space="0" w:color="auto"/>
              <w:end w:val="single" w:sz="4" w:space="0" w:color="auto"/>
            </w:tcBorders>
            <w:shd w:val="clear" w:color="auto" w:fill="auto"/>
            <w:vAlign w:val="center"/>
          </w:tcPr>
          <w:p w14:paraId="7F4C9801" w14:textId="33FD59CB" w:rsidR="00DD6EAE" w:rsidRPr="00C93883" w:rsidRDefault="001C7277" w:rsidP="00C93883">
            <w:pPr>
              <w:rPr>
                <w:rFonts w:cs="Arial"/>
                <w:b/>
                <w:bCs/>
                <w:lang w:val="fr-FR"/>
              </w:rPr>
            </w:pPr>
            <w:r w:rsidRPr="00CA2F8C">
              <w:rPr>
                <w:rStyle w:val="Textedelespacerserv"/>
              </w:rPr>
              <w:t>[</w:t>
            </w:r>
            <w:r w:rsidR="003979C6">
              <w:rPr>
                <w:rStyle w:val="Textedelespacerserv"/>
              </w:rPr>
              <w:t>Type Customer Name</w:t>
            </w:r>
            <w:r w:rsidRPr="00CA2F8C">
              <w:rPr>
                <w:rStyle w:val="Textedelespacerserv"/>
              </w:rPr>
              <w:t xml:space="preserve"> ]</w:t>
            </w:r>
          </w:p>
        </w:tc>
        <w:tc>
          <w:tcPr>
            <w:tcW w:w="33.32%" w:type="pct"/>
            <w:tcBorders>
              <w:top w:val="dotted" w:sz="4" w:space="0" w:color="auto"/>
              <w:start w:val="single" w:sz="4" w:space="0" w:color="auto"/>
              <w:bottom w:val="single" w:sz="4" w:space="0" w:color="auto"/>
              <w:end w:val="single" w:sz="4" w:space="0" w:color="auto"/>
            </w:tcBorders>
            <w:shd w:val="clear" w:color="auto" w:fill="auto"/>
            <w:vAlign w:val="center"/>
          </w:tcPr>
          <w:p w14:paraId="3870488A" w14:textId="002CE121" w:rsidR="00DD6EAE" w:rsidRPr="00C93883" w:rsidRDefault="001C7277" w:rsidP="00C93883">
            <w:pPr>
              <w:rPr>
                <w:rFonts w:cs="Arial"/>
                <w:b/>
                <w:bCs/>
                <w:lang w:val="fr-FR"/>
              </w:rPr>
            </w:pPr>
            <w:r w:rsidRPr="00CA2F8C">
              <w:rPr>
                <w:rStyle w:val="Textedelespacerserv"/>
              </w:rPr>
              <w:t>[</w:t>
            </w:r>
            <w:r w:rsidR="003979C6">
              <w:rPr>
                <w:rStyle w:val="Textedelespacerserv"/>
              </w:rPr>
              <w:t>Type Project Start Date</w:t>
            </w:r>
            <w:r w:rsidRPr="00CA2F8C">
              <w:rPr>
                <w:rStyle w:val="Textedelespacerserv"/>
              </w:rPr>
              <w:t xml:space="preserve"> ]</w:t>
            </w:r>
          </w:p>
        </w:tc>
        <w:tc>
          <w:tcPr>
            <w:tcW w:w="33.34%" w:type="pct"/>
            <w:tcBorders>
              <w:top w:val="dotted" w:sz="4" w:space="0" w:color="auto"/>
              <w:start w:val="single" w:sz="4" w:space="0" w:color="auto"/>
              <w:bottom w:val="single" w:sz="4" w:space="0" w:color="auto"/>
              <w:end w:val="single" w:sz="4" w:space="0" w:color="44546A"/>
            </w:tcBorders>
            <w:shd w:val="clear" w:color="auto" w:fill="auto"/>
            <w:vAlign w:val="center"/>
          </w:tcPr>
          <w:p w14:paraId="469B9872" w14:textId="02323874" w:rsidR="00DD6EAE" w:rsidRPr="00C93883" w:rsidRDefault="001C7277" w:rsidP="00C93883">
            <w:pPr>
              <w:rPr>
                <w:rFonts w:cs="Arial"/>
                <w:b/>
                <w:bCs/>
                <w:lang w:val="fr-FR"/>
              </w:rPr>
            </w:pPr>
            <w:r w:rsidRPr="00986BB7">
              <w:rPr>
                <w:rStyle w:val="Textedelespacerserv"/>
              </w:rPr>
              <w:t>[</w:t>
            </w:r>
            <w:r w:rsidR="003979C6">
              <w:rPr>
                <w:rStyle w:val="Textedelespacerserv"/>
              </w:rPr>
              <w:t>Type OP’nS</w:t>
            </w:r>
            <w:r w:rsidR="001753CC">
              <w:rPr>
                <w:rStyle w:val="Textedelespacerserv"/>
              </w:rPr>
              <w:t>oft project ID</w:t>
            </w:r>
            <w:r w:rsidRPr="00986BB7">
              <w:rPr>
                <w:rStyle w:val="Textedelespacerserv"/>
              </w:rPr>
              <w:t>]</w:t>
            </w:r>
          </w:p>
        </w:tc>
      </w:tr>
    </w:tbl>
    <w:p w14:paraId="03542245" w14:textId="77777777" w:rsidR="00177919" w:rsidRPr="00177919" w:rsidRDefault="00177919" w:rsidP="00F525EA">
      <w:pPr>
        <w:spacing w:before="54pt"/>
        <w:rPr>
          <w:lang w:val="fr-FR"/>
        </w:rPr>
      </w:pPr>
    </w:p>
    <w:tbl>
      <w:tblPr>
        <w:tblpPr w:leftFromText="141" w:rightFromText="141" w:vertAnchor="text" w:horzAnchor="margin" w:tblpY="168"/>
        <w:tblW w:w="100.0%" w:type="pct"/>
        <w:tblBorders>
          <w:top w:val="single" w:sz="12" w:space="0" w:color="003366"/>
          <w:start w:val="single" w:sz="12" w:space="0" w:color="003366"/>
          <w:bottom w:val="single" w:sz="12" w:space="0" w:color="003366"/>
          <w:end w:val="single" w:sz="12" w:space="0" w:color="003366"/>
          <w:insideH w:val="single" w:sz="6" w:space="0" w:color="003366"/>
          <w:insideV w:val="single" w:sz="6" w:space="0" w:color="003366"/>
        </w:tblBorders>
        <w:tblLook w:firstRow="1" w:lastRow="1" w:firstColumn="1" w:lastColumn="1" w:noHBand="0" w:noVBand="0"/>
      </w:tblPr>
      <w:tblGrid>
        <w:gridCol w:w="1536"/>
        <w:gridCol w:w="2630"/>
        <w:gridCol w:w="2825"/>
        <w:gridCol w:w="2065"/>
      </w:tblGrid>
      <w:tr w:rsidR="008D2A71" w:rsidRPr="0090554D" w14:paraId="72CDA601" w14:textId="77777777" w:rsidTr="00802530">
        <w:tc>
          <w:tcPr>
            <w:tcW w:w="16.96%" w:type="pct"/>
            <w:tcBorders>
              <w:top w:val="nil"/>
              <w:start w:val="nil"/>
              <w:bottom w:val="single" w:sz="12" w:space="0" w:color="003366"/>
              <w:end w:val="single" w:sz="12" w:space="0" w:color="003366"/>
            </w:tcBorders>
            <w:shd w:val="clear" w:color="auto" w:fill="auto"/>
          </w:tcPr>
          <w:p w14:paraId="0DEDA64D" w14:textId="77777777" w:rsidR="008D2A71" w:rsidRPr="00177919" w:rsidRDefault="008D2A71" w:rsidP="008D2A71">
            <w:pPr>
              <w:spacing w:line="18pt" w:lineRule="auto"/>
              <w:rPr>
                <w:lang w:val="fr-FR"/>
              </w:rPr>
            </w:pPr>
          </w:p>
        </w:tc>
        <w:tc>
          <w:tcPr>
            <w:tcW w:w="29.04%" w:type="pct"/>
            <w:tcBorders>
              <w:top w:val="single" w:sz="12" w:space="0" w:color="003366"/>
              <w:start w:val="single" w:sz="12" w:space="0" w:color="003366"/>
              <w:bottom w:val="single" w:sz="12" w:space="0" w:color="003366"/>
              <w:end w:val="single" w:sz="6" w:space="0" w:color="003366"/>
            </w:tcBorders>
            <w:shd w:val="clear" w:color="auto" w:fill="E0E0E0"/>
            <w:vAlign w:val="center"/>
          </w:tcPr>
          <w:p w14:paraId="711197C5" w14:textId="77777777" w:rsidR="008D2A71" w:rsidRPr="00B811B6" w:rsidRDefault="008D2A71" w:rsidP="008D2A71">
            <w:pPr>
              <w:pStyle w:val="STDFormTabletitle"/>
              <w:spacing w:line="18pt" w:lineRule="auto"/>
              <w:rPr>
                <w:rFonts w:ascii="Times New Roman" w:hAnsi="Times New Roman" w:cs="Times New Roman"/>
                <w:color w:val="auto"/>
              </w:rPr>
            </w:pPr>
            <w:r w:rsidRPr="00B811B6">
              <w:rPr>
                <w:rFonts w:ascii="Times New Roman" w:hAnsi="Times New Roman" w:cs="Times New Roman"/>
                <w:color w:val="auto"/>
              </w:rPr>
              <w:t>Name</w:t>
            </w:r>
          </w:p>
        </w:tc>
        <w:tc>
          <w:tcPr>
            <w:tcW w:w="31.2%" w:type="pct"/>
            <w:tcBorders>
              <w:top w:val="single" w:sz="12" w:space="0" w:color="003366"/>
              <w:start w:val="single" w:sz="6" w:space="0" w:color="003366"/>
              <w:bottom w:val="single" w:sz="12" w:space="0" w:color="003366"/>
              <w:end w:val="single" w:sz="6" w:space="0" w:color="003366"/>
            </w:tcBorders>
            <w:shd w:val="clear" w:color="auto" w:fill="E0E0E0"/>
            <w:vAlign w:val="center"/>
          </w:tcPr>
          <w:p w14:paraId="4AF8672D" w14:textId="77777777" w:rsidR="008D2A71" w:rsidRPr="00B811B6" w:rsidRDefault="008D2A71" w:rsidP="008D2A71">
            <w:pPr>
              <w:pStyle w:val="STDFormTabletitle"/>
              <w:spacing w:line="18pt" w:lineRule="auto"/>
              <w:rPr>
                <w:rFonts w:ascii="Times New Roman" w:hAnsi="Times New Roman" w:cs="Times New Roman"/>
                <w:color w:val="auto"/>
              </w:rPr>
            </w:pPr>
            <w:r w:rsidRPr="00B811B6">
              <w:rPr>
                <w:rFonts w:ascii="Times New Roman" w:hAnsi="Times New Roman" w:cs="Times New Roman"/>
                <w:color w:val="auto"/>
              </w:rPr>
              <w:t>Function</w:t>
            </w:r>
          </w:p>
        </w:tc>
        <w:tc>
          <w:tcPr>
            <w:tcW w:w="22.8%" w:type="pct"/>
            <w:tcBorders>
              <w:top w:val="single" w:sz="12" w:space="0" w:color="003366"/>
              <w:start w:val="single" w:sz="6" w:space="0" w:color="003366"/>
              <w:bottom w:val="single" w:sz="12" w:space="0" w:color="003366"/>
            </w:tcBorders>
            <w:shd w:val="clear" w:color="auto" w:fill="E0E0E0"/>
            <w:vAlign w:val="center"/>
          </w:tcPr>
          <w:p w14:paraId="369AFC4B" w14:textId="77777777" w:rsidR="008D2A71" w:rsidRPr="00B811B6" w:rsidRDefault="008D2A71" w:rsidP="008D2A71">
            <w:pPr>
              <w:pStyle w:val="STDFormTabletitle"/>
              <w:spacing w:line="18pt" w:lineRule="auto"/>
              <w:rPr>
                <w:rFonts w:ascii="Times New Roman" w:hAnsi="Times New Roman" w:cs="Times New Roman"/>
                <w:color w:val="auto"/>
              </w:rPr>
            </w:pPr>
            <w:r w:rsidRPr="00B811B6">
              <w:rPr>
                <w:rFonts w:ascii="Times New Roman" w:hAnsi="Times New Roman" w:cs="Times New Roman"/>
                <w:color w:val="auto"/>
              </w:rPr>
              <w:t>Signature</w:t>
            </w:r>
          </w:p>
        </w:tc>
      </w:tr>
      <w:tr w:rsidR="008D2A71" w:rsidRPr="00BF2AC2" w14:paraId="235499EE" w14:textId="77777777" w:rsidTr="00802530">
        <w:trPr>
          <w:cantSplit/>
          <w:trHeight w:val="576"/>
        </w:trPr>
        <w:tc>
          <w:tcPr>
            <w:tcW w:w="16.96%" w:type="pct"/>
            <w:tcBorders>
              <w:top w:val="single" w:sz="6" w:space="0" w:color="003366"/>
              <w:bottom w:val="single" w:sz="6" w:space="0" w:color="003366"/>
              <w:end w:val="single" w:sz="12" w:space="0" w:color="003366"/>
            </w:tcBorders>
            <w:shd w:val="clear" w:color="auto" w:fill="auto"/>
            <w:vAlign w:val="center"/>
          </w:tcPr>
          <w:p w14:paraId="56666F9F" w14:textId="77777777" w:rsidR="008D2A71" w:rsidRPr="00C93883" w:rsidRDefault="008D2A71" w:rsidP="008D2A71">
            <w:pPr>
              <w:pStyle w:val="STDFormFieldName"/>
              <w:spacing w:line="18pt" w:lineRule="auto"/>
              <w:rPr>
                <w:rFonts w:ascii="Times New Roman" w:hAnsi="Times New Roman" w:cs="Times New Roman"/>
                <w:color w:val="000000"/>
              </w:rPr>
            </w:pPr>
            <w:r w:rsidRPr="00C93883">
              <w:rPr>
                <w:rFonts w:ascii="Times New Roman" w:hAnsi="Times New Roman" w:cs="Times New Roman"/>
                <w:color w:val="000000"/>
              </w:rPr>
              <w:t>Edited by</w:t>
            </w:r>
          </w:p>
        </w:tc>
        <w:tc>
          <w:tcPr>
            <w:tcW w:w="29.04%" w:type="pct"/>
            <w:tcBorders>
              <w:start w:val="single" w:sz="12" w:space="0" w:color="003366"/>
            </w:tcBorders>
            <w:shd w:val="clear" w:color="auto" w:fill="auto"/>
            <w:vAlign w:val="center"/>
          </w:tcPr>
          <w:p w14:paraId="32D4F8F6" w14:textId="0D4095C9" w:rsidR="008D2A71" w:rsidRPr="00B811B6" w:rsidRDefault="008D2A71" w:rsidP="008D2A71">
            <w:pPr>
              <w:pStyle w:val="STDFormFieldValue"/>
              <w:spacing w:line="18pt" w:lineRule="auto"/>
              <w:rPr>
                <w:rFonts w:ascii="Times New Roman" w:hAnsi="Times New Roman" w:cs="Times New Roman"/>
              </w:rPr>
            </w:pPr>
          </w:p>
        </w:tc>
        <w:tc>
          <w:tcPr>
            <w:tcW w:w="31.2%" w:type="pct"/>
            <w:shd w:val="clear" w:color="auto" w:fill="auto"/>
            <w:vAlign w:val="center"/>
          </w:tcPr>
          <w:p w14:paraId="2F5FB2CF" w14:textId="01BEFE5D" w:rsidR="008D2A71" w:rsidRPr="00B811B6" w:rsidRDefault="008D2A71" w:rsidP="008D2A71">
            <w:pPr>
              <w:pStyle w:val="STDFormFieldValue"/>
              <w:spacing w:line="18pt" w:lineRule="auto"/>
              <w:rPr>
                <w:rFonts w:ascii="Times New Roman" w:hAnsi="Times New Roman" w:cs="Times New Roman"/>
              </w:rPr>
            </w:pPr>
            <w:r w:rsidRPr="00B811B6">
              <w:rPr>
                <w:rFonts w:ascii="Times New Roman" w:hAnsi="Times New Roman" w:cs="Times New Roman"/>
              </w:rPr>
              <w:t xml:space="preserve"> </w:t>
            </w:r>
          </w:p>
        </w:tc>
        <w:tc>
          <w:tcPr>
            <w:tcW w:w="22.8%" w:type="pct"/>
            <w:shd w:val="clear" w:color="auto" w:fill="auto"/>
            <w:vAlign w:val="center"/>
          </w:tcPr>
          <w:p w14:paraId="055B86F2" w14:textId="77777777" w:rsidR="008D2A71" w:rsidRPr="00B811B6" w:rsidRDefault="008D2A71" w:rsidP="008D2A71">
            <w:pPr>
              <w:pStyle w:val="STDFormFieldValue"/>
              <w:spacing w:line="18pt" w:lineRule="auto"/>
              <w:rPr>
                <w:rFonts w:ascii="Times New Roman" w:hAnsi="Times New Roman" w:cs="Times New Roman"/>
                <w:lang w:val="en-GB"/>
              </w:rPr>
            </w:pPr>
          </w:p>
        </w:tc>
      </w:tr>
      <w:tr w:rsidR="008D2A71" w:rsidRPr="0090554D" w14:paraId="45089CE6" w14:textId="77777777" w:rsidTr="00802530">
        <w:trPr>
          <w:cantSplit/>
          <w:trHeight w:val="576"/>
        </w:trPr>
        <w:tc>
          <w:tcPr>
            <w:tcW w:w="16.96%" w:type="pct"/>
            <w:tcBorders>
              <w:top w:val="single" w:sz="6" w:space="0" w:color="003366"/>
              <w:bottom w:val="single" w:sz="6" w:space="0" w:color="003366"/>
              <w:end w:val="single" w:sz="12" w:space="0" w:color="003366"/>
            </w:tcBorders>
            <w:shd w:val="clear" w:color="auto" w:fill="auto"/>
            <w:vAlign w:val="center"/>
          </w:tcPr>
          <w:p w14:paraId="7FA1F2C9" w14:textId="0D18C323" w:rsidR="008D2A71" w:rsidRPr="00C93883" w:rsidRDefault="001B474B" w:rsidP="008D2A71">
            <w:pPr>
              <w:pStyle w:val="STDFormFieldName"/>
              <w:spacing w:line="18pt" w:lineRule="auto"/>
              <w:rPr>
                <w:rFonts w:ascii="Times New Roman" w:hAnsi="Times New Roman" w:cs="Times New Roman"/>
                <w:color w:val="000000"/>
              </w:rPr>
            </w:pPr>
            <w:r w:rsidRPr="00C93883">
              <w:rPr>
                <w:rFonts w:ascii="Times New Roman" w:hAnsi="Times New Roman" w:cs="Times New Roman"/>
                <w:color w:val="000000"/>
              </w:rPr>
              <w:t>Reviewed</w:t>
            </w:r>
            <w:r w:rsidR="008D2A71" w:rsidRPr="00C93883">
              <w:rPr>
                <w:rFonts w:ascii="Times New Roman" w:hAnsi="Times New Roman" w:cs="Times New Roman"/>
                <w:color w:val="000000"/>
              </w:rPr>
              <w:t xml:space="preserve"> by</w:t>
            </w:r>
          </w:p>
        </w:tc>
        <w:tc>
          <w:tcPr>
            <w:tcW w:w="29.04%" w:type="pct"/>
            <w:tcBorders>
              <w:start w:val="single" w:sz="12" w:space="0" w:color="003366"/>
            </w:tcBorders>
            <w:shd w:val="clear" w:color="auto" w:fill="auto"/>
            <w:vAlign w:val="center"/>
          </w:tcPr>
          <w:p w14:paraId="02EBF31F" w14:textId="77777777" w:rsidR="008D2A71" w:rsidRPr="00B811B6" w:rsidRDefault="008D2A71" w:rsidP="008D2A71">
            <w:pPr>
              <w:pStyle w:val="STDFormFieldValue"/>
              <w:spacing w:line="18pt" w:lineRule="auto"/>
              <w:rPr>
                <w:rFonts w:ascii="Times New Roman" w:hAnsi="Times New Roman" w:cs="Times New Roman"/>
              </w:rPr>
            </w:pPr>
          </w:p>
        </w:tc>
        <w:tc>
          <w:tcPr>
            <w:tcW w:w="31.2%" w:type="pct"/>
            <w:shd w:val="clear" w:color="auto" w:fill="auto"/>
            <w:vAlign w:val="center"/>
          </w:tcPr>
          <w:p w14:paraId="30DAA788" w14:textId="1730EE0F" w:rsidR="008D2A71" w:rsidRPr="00B811B6" w:rsidRDefault="008D2A71" w:rsidP="008D2A71">
            <w:pPr>
              <w:pStyle w:val="STDFormFieldValue"/>
              <w:spacing w:line="18pt" w:lineRule="auto"/>
              <w:rPr>
                <w:rFonts w:ascii="Times New Roman" w:hAnsi="Times New Roman" w:cs="Times New Roman"/>
              </w:rPr>
            </w:pPr>
          </w:p>
        </w:tc>
        <w:tc>
          <w:tcPr>
            <w:tcW w:w="22.8%" w:type="pct"/>
            <w:shd w:val="clear" w:color="auto" w:fill="auto"/>
            <w:vAlign w:val="center"/>
          </w:tcPr>
          <w:p w14:paraId="4F59D9E2" w14:textId="77777777" w:rsidR="008D2A71" w:rsidRPr="00B811B6" w:rsidRDefault="008D2A71" w:rsidP="008D2A71">
            <w:pPr>
              <w:pStyle w:val="STDFormFieldValue"/>
              <w:spacing w:line="18pt" w:lineRule="auto"/>
              <w:rPr>
                <w:rFonts w:ascii="Times New Roman" w:hAnsi="Times New Roman" w:cs="Times New Roman"/>
                <w:lang w:val="en-GB"/>
              </w:rPr>
            </w:pPr>
          </w:p>
        </w:tc>
      </w:tr>
      <w:tr w:rsidR="008D2A71" w:rsidRPr="0090554D" w14:paraId="243ACAD8" w14:textId="77777777" w:rsidTr="00802530">
        <w:trPr>
          <w:cantSplit/>
          <w:trHeight w:val="576"/>
        </w:trPr>
        <w:tc>
          <w:tcPr>
            <w:tcW w:w="16.96%" w:type="pct"/>
            <w:tcBorders>
              <w:top w:val="single" w:sz="6" w:space="0" w:color="003366"/>
              <w:bottom w:val="single" w:sz="6" w:space="0" w:color="003366"/>
              <w:end w:val="single" w:sz="12" w:space="0" w:color="003366"/>
            </w:tcBorders>
            <w:shd w:val="clear" w:color="auto" w:fill="auto"/>
            <w:vAlign w:val="center"/>
          </w:tcPr>
          <w:p w14:paraId="76780FAC" w14:textId="182E1D7A" w:rsidR="008D2A71" w:rsidRPr="00C93883" w:rsidRDefault="001B474B" w:rsidP="008D2A71">
            <w:pPr>
              <w:pStyle w:val="STDFormFieldName"/>
              <w:spacing w:line="18pt" w:lineRule="auto"/>
              <w:rPr>
                <w:rFonts w:ascii="Times New Roman" w:hAnsi="Times New Roman" w:cs="Times New Roman"/>
                <w:color w:val="000000"/>
              </w:rPr>
            </w:pPr>
            <w:r w:rsidRPr="00C93883">
              <w:rPr>
                <w:rFonts w:ascii="Times New Roman" w:hAnsi="Times New Roman" w:cs="Times New Roman"/>
                <w:color w:val="000000"/>
              </w:rPr>
              <w:t>Reviewed</w:t>
            </w:r>
            <w:r w:rsidR="008D2A71" w:rsidRPr="00C93883">
              <w:rPr>
                <w:rFonts w:ascii="Times New Roman" w:hAnsi="Times New Roman" w:cs="Times New Roman"/>
                <w:color w:val="000000"/>
              </w:rPr>
              <w:t xml:space="preserve"> by</w:t>
            </w:r>
          </w:p>
        </w:tc>
        <w:tc>
          <w:tcPr>
            <w:tcW w:w="29.04%" w:type="pct"/>
            <w:tcBorders>
              <w:start w:val="single" w:sz="12" w:space="0" w:color="003366"/>
            </w:tcBorders>
            <w:shd w:val="clear" w:color="auto" w:fill="auto"/>
            <w:vAlign w:val="center"/>
          </w:tcPr>
          <w:p w14:paraId="76FE3DCE" w14:textId="77777777" w:rsidR="008D2A71" w:rsidRPr="00B811B6" w:rsidRDefault="008D2A71" w:rsidP="008D2A71">
            <w:pPr>
              <w:pStyle w:val="STDFormFieldValue"/>
              <w:spacing w:line="18pt" w:lineRule="auto"/>
              <w:rPr>
                <w:rFonts w:ascii="Times New Roman" w:hAnsi="Times New Roman" w:cs="Times New Roman"/>
              </w:rPr>
            </w:pPr>
          </w:p>
        </w:tc>
        <w:tc>
          <w:tcPr>
            <w:tcW w:w="31.2%" w:type="pct"/>
            <w:shd w:val="clear" w:color="auto" w:fill="auto"/>
            <w:vAlign w:val="center"/>
          </w:tcPr>
          <w:p w14:paraId="1295FFA6" w14:textId="1109B97D" w:rsidR="008D2A71" w:rsidRPr="00B811B6" w:rsidRDefault="008D2A71" w:rsidP="008D2A71">
            <w:pPr>
              <w:pStyle w:val="STDFormFieldValue"/>
              <w:spacing w:line="18pt" w:lineRule="auto"/>
              <w:rPr>
                <w:rFonts w:ascii="Times New Roman" w:hAnsi="Times New Roman" w:cs="Times New Roman"/>
              </w:rPr>
            </w:pPr>
          </w:p>
        </w:tc>
        <w:tc>
          <w:tcPr>
            <w:tcW w:w="22.8%" w:type="pct"/>
            <w:shd w:val="clear" w:color="auto" w:fill="auto"/>
            <w:vAlign w:val="center"/>
          </w:tcPr>
          <w:p w14:paraId="1F7D47DE" w14:textId="77777777" w:rsidR="008D2A71" w:rsidRPr="00B811B6" w:rsidRDefault="008D2A71" w:rsidP="008D2A71">
            <w:pPr>
              <w:pStyle w:val="STDFormFieldValue"/>
              <w:spacing w:line="18pt" w:lineRule="auto"/>
              <w:rPr>
                <w:rFonts w:ascii="Times New Roman" w:hAnsi="Times New Roman" w:cs="Times New Roman"/>
                <w:lang w:val="en-GB"/>
              </w:rPr>
            </w:pPr>
          </w:p>
        </w:tc>
      </w:tr>
      <w:tr w:rsidR="008D2A71" w:rsidRPr="00F62741" w14:paraId="6FF304FE" w14:textId="77777777" w:rsidTr="00802530">
        <w:trPr>
          <w:cantSplit/>
          <w:trHeight w:val="576"/>
        </w:trPr>
        <w:tc>
          <w:tcPr>
            <w:tcW w:w="16.96%" w:type="pct"/>
            <w:tcBorders>
              <w:top w:val="single" w:sz="6" w:space="0" w:color="003366"/>
              <w:bottom w:val="single" w:sz="6" w:space="0" w:color="003366"/>
              <w:end w:val="single" w:sz="12" w:space="0" w:color="003366"/>
            </w:tcBorders>
            <w:shd w:val="clear" w:color="auto" w:fill="auto"/>
            <w:vAlign w:val="center"/>
          </w:tcPr>
          <w:p w14:paraId="7E8486F9" w14:textId="77777777" w:rsidR="008D2A71" w:rsidRPr="00C93883" w:rsidRDefault="008D2A71" w:rsidP="008D2A71">
            <w:pPr>
              <w:pStyle w:val="STDFormFieldName"/>
              <w:spacing w:line="18pt" w:lineRule="auto"/>
              <w:rPr>
                <w:rFonts w:ascii="Times New Roman" w:hAnsi="Times New Roman" w:cs="Times New Roman"/>
                <w:color w:val="000000"/>
              </w:rPr>
            </w:pPr>
            <w:r w:rsidRPr="00C93883">
              <w:rPr>
                <w:rFonts w:ascii="Times New Roman" w:hAnsi="Times New Roman" w:cs="Times New Roman"/>
                <w:color w:val="000000"/>
              </w:rPr>
              <w:t>Reviewed by</w:t>
            </w:r>
          </w:p>
        </w:tc>
        <w:tc>
          <w:tcPr>
            <w:tcW w:w="29.04%" w:type="pct"/>
            <w:tcBorders>
              <w:start w:val="single" w:sz="12" w:space="0" w:color="003366"/>
            </w:tcBorders>
            <w:shd w:val="clear" w:color="auto" w:fill="auto"/>
            <w:vAlign w:val="center"/>
          </w:tcPr>
          <w:p w14:paraId="3D3AFBBD" w14:textId="474BB52A" w:rsidR="008D2A71" w:rsidRPr="00B811B6" w:rsidRDefault="008D2A71" w:rsidP="008D2A71">
            <w:pPr>
              <w:pStyle w:val="STDFormFieldValue"/>
              <w:spacing w:line="18pt" w:lineRule="auto"/>
              <w:rPr>
                <w:rFonts w:ascii="Times New Roman" w:hAnsi="Times New Roman" w:cs="Times New Roman"/>
              </w:rPr>
            </w:pPr>
          </w:p>
        </w:tc>
        <w:tc>
          <w:tcPr>
            <w:tcW w:w="31.2%" w:type="pct"/>
            <w:shd w:val="clear" w:color="auto" w:fill="auto"/>
            <w:vAlign w:val="center"/>
          </w:tcPr>
          <w:p w14:paraId="1AD8501D" w14:textId="48EBF899" w:rsidR="008D2A71" w:rsidRPr="00B811B6" w:rsidRDefault="008D2A71" w:rsidP="008D2A71">
            <w:pPr>
              <w:pStyle w:val="STDFormFieldValue"/>
              <w:spacing w:line="18pt" w:lineRule="auto"/>
              <w:rPr>
                <w:rFonts w:ascii="Times New Roman" w:hAnsi="Times New Roman" w:cs="Times New Roman"/>
              </w:rPr>
            </w:pPr>
          </w:p>
        </w:tc>
        <w:tc>
          <w:tcPr>
            <w:tcW w:w="22.8%" w:type="pct"/>
            <w:shd w:val="clear" w:color="auto" w:fill="auto"/>
            <w:vAlign w:val="center"/>
          </w:tcPr>
          <w:p w14:paraId="778622D4" w14:textId="77777777" w:rsidR="008D2A71" w:rsidRPr="00B811B6" w:rsidRDefault="008D2A71" w:rsidP="008D2A71">
            <w:pPr>
              <w:pStyle w:val="STDFormFieldValue"/>
              <w:spacing w:line="18pt" w:lineRule="auto"/>
              <w:rPr>
                <w:rFonts w:ascii="Times New Roman" w:hAnsi="Times New Roman" w:cs="Times New Roman"/>
                <w:lang w:val="en-GB"/>
              </w:rPr>
            </w:pPr>
          </w:p>
        </w:tc>
      </w:tr>
      <w:tr w:rsidR="008D2A71" w:rsidRPr="0090554D" w14:paraId="0A8AAA2B" w14:textId="77777777" w:rsidTr="00802530">
        <w:trPr>
          <w:cantSplit/>
          <w:trHeight w:val="576"/>
        </w:trPr>
        <w:tc>
          <w:tcPr>
            <w:tcW w:w="16.96%" w:type="pct"/>
            <w:tcBorders>
              <w:top w:val="single" w:sz="6" w:space="0" w:color="003366"/>
              <w:bottom w:val="single" w:sz="12" w:space="0" w:color="auto"/>
              <w:end w:val="single" w:sz="12" w:space="0" w:color="003366"/>
            </w:tcBorders>
            <w:shd w:val="clear" w:color="auto" w:fill="auto"/>
            <w:vAlign w:val="center"/>
          </w:tcPr>
          <w:p w14:paraId="5913665A" w14:textId="77777777" w:rsidR="008D2A71" w:rsidRPr="00C93883" w:rsidRDefault="008D2A71" w:rsidP="008D2A71">
            <w:pPr>
              <w:pStyle w:val="STDFormFieldName"/>
              <w:spacing w:line="18pt" w:lineRule="auto"/>
              <w:rPr>
                <w:rFonts w:ascii="Times New Roman" w:hAnsi="Times New Roman" w:cs="Times New Roman"/>
                <w:color w:val="000000"/>
              </w:rPr>
            </w:pPr>
            <w:r w:rsidRPr="00C93883">
              <w:rPr>
                <w:rFonts w:ascii="Times New Roman" w:hAnsi="Times New Roman" w:cs="Times New Roman"/>
                <w:color w:val="000000"/>
              </w:rPr>
              <w:t>Approved by</w:t>
            </w:r>
          </w:p>
        </w:tc>
        <w:tc>
          <w:tcPr>
            <w:tcW w:w="29.04%" w:type="pct"/>
            <w:tcBorders>
              <w:start w:val="single" w:sz="12" w:space="0" w:color="003366"/>
            </w:tcBorders>
            <w:shd w:val="clear" w:color="auto" w:fill="auto"/>
            <w:vAlign w:val="center"/>
          </w:tcPr>
          <w:p w14:paraId="584A820E" w14:textId="3E71DC35" w:rsidR="008D2A71" w:rsidRPr="00B811B6" w:rsidRDefault="008D2A71" w:rsidP="008D2A71">
            <w:pPr>
              <w:pStyle w:val="STDFormFieldValue"/>
              <w:spacing w:line="18pt" w:lineRule="auto"/>
              <w:rPr>
                <w:rFonts w:ascii="Times New Roman" w:hAnsi="Times New Roman" w:cs="Times New Roman"/>
              </w:rPr>
            </w:pPr>
          </w:p>
        </w:tc>
        <w:tc>
          <w:tcPr>
            <w:tcW w:w="31.2%" w:type="pct"/>
            <w:shd w:val="clear" w:color="auto" w:fill="auto"/>
            <w:vAlign w:val="center"/>
          </w:tcPr>
          <w:p w14:paraId="3D6C3A7D" w14:textId="1FACE7F7" w:rsidR="008D2A71" w:rsidRPr="00B811B6" w:rsidRDefault="008D2A71" w:rsidP="008D2A71">
            <w:pPr>
              <w:pStyle w:val="STDFormFieldValue"/>
              <w:spacing w:line="18pt" w:lineRule="auto"/>
              <w:rPr>
                <w:rFonts w:ascii="Times New Roman" w:hAnsi="Times New Roman" w:cs="Times New Roman"/>
              </w:rPr>
            </w:pPr>
          </w:p>
        </w:tc>
        <w:tc>
          <w:tcPr>
            <w:tcW w:w="22.8%" w:type="pct"/>
            <w:shd w:val="clear" w:color="auto" w:fill="auto"/>
            <w:vAlign w:val="center"/>
          </w:tcPr>
          <w:p w14:paraId="7C0C9A5C" w14:textId="77777777" w:rsidR="008D2A71" w:rsidRPr="00B811B6" w:rsidRDefault="008D2A71" w:rsidP="008D2A71">
            <w:pPr>
              <w:pStyle w:val="STDFormFieldValue"/>
              <w:spacing w:line="18pt" w:lineRule="auto"/>
              <w:rPr>
                <w:rFonts w:ascii="Times New Roman" w:hAnsi="Times New Roman" w:cs="Times New Roman"/>
              </w:rPr>
            </w:pPr>
          </w:p>
        </w:tc>
      </w:tr>
    </w:tbl>
    <w:p w14:paraId="34478A51" w14:textId="6CD4BBC1" w:rsidR="00332BE6" w:rsidRDefault="00332BE6" w:rsidP="00332BE6"/>
    <w:p w14:paraId="3833D446" w14:textId="77777777" w:rsidR="00332BE6" w:rsidRDefault="00332BE6">
      <w:r>
        <w:br w:type="page"/>
      </w:r>
    </w:p>
    <w:p w14:paraId="7F2941F8" w14:textId="77777777" w:rsidR="00332BE6" w:rsidRDefault="00332BE6" w:rsidP="00332BE6"/>
    <w:p w14:paraId="66C2C43B" w14:textId="1C2E38D8" w:rsidR="00B936CD" w:rsidRDefault="00B936CD" w:rsidP="00B936CD">
      <w:pPr>
        <w:pStyle w:val="Titre1"/>
        <w:numPr>
          <w:ilvl w:val="0"/>
          <w:numId w:val="0"/>
        </w:numPr>
        <w:ind w:start="27.55pt"/>
        <w:rPr>
          <w:b/>
        </w:rPr>
      </w:pPr>
      <w:bookmarkStart w:id="0" w:name="_Toc149232970"/>
      <w:r w:rsidRPr="00F31544">
        <w:t>Template Revision History</w:t>
      </w:r>
      <w:bookmarkEnd w:id="0"/>
    </w:p>
    <w:tbl>
      <w:tblPr>
        <w:tblW w:w="100.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139"/>
        <w:gridCol w:w="881"/>
        <w:gridCol w:w="1642"/>
        <w:gridCol w:w="1294"/>
        <w:gridCol w:w="4105"/>
      </w:tblGrid>
      <w:tr w:rsidR="003076E4" w:rsidRPr="002C5D33" w14:paraId="3110C3C1" w14:textId="77777777" w:rsidTr="00C93883">
        <w:trPr>
          <w:jc w:val="center"/>
        </w:trPr>
        <w:tc>
          <w:tcPr>
            <w:tcW w:w="12.58%" w:type="pct"/>
            <w:shd w:val="clear" w:color="auto" w:fill="0032B4"/>
          </w:tcPr>
          <w:p w14:paraId="58EF0245" w14:textId="77777777" w:rsidR="00AC4115" w:rsidRPr="00C93883" w:rsidRDefault="00AC4115" w:rsidP="00C93883">
            <w:pPr>
              <w:pStyle w:val="TitreTR"/>
              <w:spacing w:line="12pt" w:lineRule="auto"/>
              <w:rPr>
                <w:rFonts w:ascii="Arial" w:hAnsi="Arial" w:cs="Arial"/>
                <w:color w:val="FFFFFF"/>
              </w:rPr>
            </w:pPr>
            <w:r w:rsidRPr="00C93883">
              <w:rPr>
                <w:rFonts w:ascii="Arial" w:hAnsi="Arial" w:cs="Arial"/>
                <w:color w:val="FFFFFF"/>
              </w:rPr>
              <w:t>Date</w:t>
            </w:r>
          </w:p>
        </w:tc>
        <w:tc>
          <w:tcPr>
            <w:tcW w:w="9.720000000000001%" w:type="pct"/>
            <w:shd w:val="clear" w:color="auto" w:fill="0032B4"/>
          </w:tcPr>
          <w:p w14:paraId="6436EE0D" w14:textId="77777777" w:rsidR="00AC4115" w:rsidRPr="00C93883" w:rsidRDefault="00AC4115" w:rsidP="00C93883">
            <w:pPr>
              <w:pStyle w:val="TitreTR"/>
              <w:spacing w:line="12pt" w:lineRule="auto"/>
              <w:rPr>
                <w:rFonts w:ascii="Arial" w:hAnsi="Arial" w:cs="Arial"/>
                <w:color w:val="FFFFFF"/>
              </w:rPr>
            </w:pPr>
            <w:r w:rsidRPr="00C93883">
              <w:rPr>
                <w:rFonts w:ascii="Arial" w:hAnsi="Arial" w:cs="Arial"/>
                <w:color w:val="FFFFFF"/>
              </w:rPr>
              <w:t>Version</w:t>
            </w:r>
          </w:p>
        </w:tc>
        <w:tc>
          <w:tcPr>
            <w:tcW w:w="18.12%" w:type="pct"/>
            <w:shd w:val="clear" w:color="auto" w:fill="0032B4"/>
          </w:tcPr>
          <w:p w14:paraId="2A575286" w14:textId="77777777" w:rsidR="00AC4115" w:rsidRPr="00C93883" w:rsidRDefault="00AC4115" w:rsidP="00C93883">
            <w:pPr>
              <w:pStyle w:val="TitreTR"/>
              <w:spacing w:line="12pt" w:lineRule="auto"/>
              <w:rPr>
                <w:rFonts w:ascii="Arial" w:hAnsi="Arial" w:cs="Arial"/>
                <w:color w:val="FFFFFF"/>
              </w:rPr>
            </w:pPr>
            <w:r w:rsidRPr="00C93883">
              <w:rPr>
                <w:rFonts w:ascii="Arial" w:hAnsi="Arial" w:cs="Arial"/>
                <w:color w:val="FFFFFF"/>
              </w:rPr>
              <w:t>Author</w:t>
            </w:r>
          </w:p>
        </w:tc>
        <w:tc>
          <w:tcPr>
            <w:tcW w:w="14.28%" w:type="pct"/>
            <w:shd w:val="clear" w:color="auto" w:fill="0032B4"/>
          </w:tcPr>
          <w:p w14:paraId="7305A46F" w14:textId="77777777" w:rsidR="00AC4115" w:rsidRPr="00C93883" w:rsidRDefault="00AC4115" w:rsidP="00C93883">
            <w:pPr>
              <w:pStyle w:val="TitreTR"/>
              <w:spacing w:line="12pt" w:lineRule="auto"/>
              <w:rPr>
                <w:rFonts w:ascii="Arial" w:hAnsi="Arial" w:cs="Arial"/>
                <w:color w:val="FFFFFF"/>
              </w:rPr>
            </w:pPr>
            <w:r w:rsidRPr="00C93883">
              <w:rPr>
                <w:rFonts w:ascii="Arial" w:hAnsi="Arial" w:cs="Arial"/>
                <w:color w:val="FFFFFF"/>
              </w:rPr>
              <w:t>Section</w:t>
            </w:r>
          </w:p>
        </w:tc>
        <w:tc>
          <w:tcPr>
            <w:tcW w:w="45.3%" w:type="pct"/>
            <w:shd w:val="clear" w:color="auto" w:fill="0032B4"/>
          </w:tcPr>
          <w:p w14:paraId="3A823AA6" w14:textId="77777777" w:rsidR="00AC4115" w:rsidRPr="00C93883" w:rsidRDefault="00AC4115" w:rsidP="00C93883">
            <w:pPr>
              <w:pStyle w:val="TitreTR"/>
              <w:spacing w:line="12pt" w:lineRule="auto"/>
              <w:rPr>
                <w:rFonts w:ascii="Arial" w:hAnsi="Arial" w:cs="Arial"/>
                <w:color w:val="FFFFFF"/>
              </w:rPr>
            </w:pPr>
            <w:r w:rsidRPr="00C93883">
              <w:rPr>
                <w:rFonts w:ascii="Arial" w:hAnsi="Arial" w:cs="Arial"/>
                <w:color w:val="FFFFFF"/>
              </w:rPr>
              <w:t>Description / Task ID</w:t>
            </w:r>
          </w:p>
        </w:tc>
      </w:tr>
      <w:tr w:rsidR="003076E4" w:rsidRPr="002C5D33" w14:paraId="3381FA08" w14:textId="77777777" w:rsidTr="00C93883">
        <w:trPr>
          <w:jc w:val="center"/>
        </w:trPr>
        <w:tc>
          <w:tcPr>
            <w:tcW w:w="12.58%" w:type="pct"/>
            <w:shd w:val="clear" w:color="auto" w:fill="auto"/>
          </w:tcPr>
          <w:p w14:paraId="22B37AD8" w14:textId="4DC5164A" w:rsidR="000415DB" w:rsidRPr="00C93883" w:rsidRDefault="00FD3B8E" w:rsidP="00C93883">
            <w:pPr>
              <w:pStyle w:val="TitreTR"/>
              <w:spacing w:line="12pt" w:lineRule="auto"/>
              <w:rPr>
                <w:rFonts w:ascii="Arial" w:hAnsi="Arial" w:cs="Arial"/>
                <w:b w:val="0"/>
                <w:sz w:val="18"/>
                <w:szCs w:val="18"/>
              </w:rPr>
            </w:pPr>
            <w:r w:rsidRPr="00C93883">
              <w:rPr>
                <w:rFonts w:ascii="Arial" w:hAnsi="Arial" w:cs="Arial"/>
                <w:b w:val="0"/>
                <w:sz w:val="18"/>
                <w:szCs w:val="18"/>
              </w:rPr>
              <w:t>2</w:t>
            </w:r>
            <w:r w:rsidR="008C32D2" w:rsidRPr="00C93883">
              <w:rPr>
                <w:rFonts w:ascii="Arial" w:hAnsi="Arial" w:cs="Arial"/>
                <w:b w:val="0"/>
                <w:sz w:val="18"/>
                <w:szCs w:val="18"/>
              </w:rPr>
              <w:t>6/10/2023</w:t>
            </w:r>
          </w:p>
        </w:tc>
        <w:tc>
          <w:tcPr>
            <w:tcW w:w="9.720000000000001%" w:type="pct"/>
            <w:shd w:val="clear" w:color="auto" w:fill="auto"/>
          </w:tcPr>
          <w:p w14:paraId="5A7C7B19" w14:textId="5232FAF7" w:rsidR="000415DB" w:rsidRPr="00C93883" w:rsidRDefault="008C32D2" w:rsidP="00C93883">
            <w:pPr>
              <w:pStyle w:val="TitreTR"/>
              <w:spacing w:line="12pt" w:lineRule="auto"/>
              <w:rPr>
                <w:rFonts w:ascii="Arial" w:hAnsi="Arial" w:cs="Arial"/>
                <w:b w:val="0"/>
                <w:sz w:val="18"/>
                <w:szCs w:val="18"/>
              </w:rPr>
            </w:pPr>
            <w:r w:rsidRPr="00C93883">
              <w:rPr>
                <w:rFonts w:ascii="Arial" w:hAnsi="Arial" w:cs="Arial"/>
                <w:b w:val="0"/>
                <w:sz w:val="18"/>
                <w:szCs w:val="18"/>
              </w:rPr>
              <w:t>0.1</w:t>
            </w:r>
          </w:p>
        </w:tc>
        <w:tc>
          <w:tcPr>
            <w:tcW w:w="18.12%" w:type="pct"/>
            <w:shd w:val="clear" w:color="auto" w:fill="auto"/>
          </w:tcPr>
          <w:p w14:paraId="748B449F" w14:textId="4979DF3B" w:rsidR="000415DB" w:rsidRPr="00C93883" w:rsidRDefault="000415DB" w:rsidP="00C93883">
            <w:pPr>
              <w:pStyle w:val="TitreTR"/>
              <w:spacing w:line="12pt" w:lineRule="auto"/>
              <w:rPr>
                <w:rFonts w:ascii="Arial" w:hAnsi="Arial" w:cs="Arial"/>
                <w:b w:val="0"/>
                <w:sz w:val="18"/>
                <w:szCs w:val="18"/>
              </w:rPr>
            </w:pPr>
          </w:p>
        </w:tc>
        <w:tc>
          <w:tcPr>
            <w:tcW w:w="14.28%" w:type="pct"/>
            <w:shd w:val="clear" w:color="auto" w:fill="auto"/>
          </w:tcPr>
          <w:p w14:paraId="1DD48019" w14:textId="48964FA2" w:rsidR="000415DB" w:rsidRPr="00C93883" w:rsidRDefault="000415DB" w:rsidP="00C93883">
            <w:pPr>
              <w:pStyle w:val="TitreTR"/>
              <w:spacing w:line="12pt" w:lineRule="auto"/>
              <w:jc w:val="center"/>
              <w:rPr>
                <w:rFonts w:ascii="Arial" w:hAnsi="Arial" w:cs="Arial"/>
                <w:b w:val="0"/>
                <w:sz w:val="18"/>
                <w:szCs w:val="18"/>
              </w:rPr>
            </w:pPr>
          </w:p>
        </w:tc>
        <w:tc>
          <w:tcPr>
            <w:tcW w:w="45.3%" w:type="pct"/>
            <w:shd w:val="clear" w:color="auto" w:fill="auto"/>
          </w:tcPr>
          <w:p w14:paraId="7C430E21" w14:textId="37BF7FCB" w:rsidR="00634F35" w:rsidRPr="00D048D4" w:rsidRDefault="00634F35" w:rsidP="00C93883">
            <w:pPr>
              <w:pStyle w:val="Tabledesrfrencesjuridiques"/>
              <w:ind w:start="0pt" w:firstLine="0pt"/>
            </w:pPr>
          </w:p>
        </w:tc>
      </w:tr>
      <w:tr w:rsidR="003076E4" w:rsidRPr="002C5D33" w14:paraId="79040791" w14:textId="77777777" w:rsidTr="00C93883">
        <w:trPr>
          <w:jc w:val="center"/>
        </w:trPr>
        <w:tc>
          <w:tcPr>
            <w:tcW w:w="12.58%" w:type="pct"/>
            <w:shd w:val="clear" w:color="auto" w:fill="auto"/>
          </w:tcPr>
          <w:p w14:paraId="57F7241E" w14:textId="52303015" w:rsidR="0092098B" w:rsidRPr="00C93883" w:rsidRDefault="0092098B" w:rsidP="00C93883">
            <w:pPr>
              <w:pStyle w:val="TitreTR"/>
              <w:spacing w:line="12pt" w:lineRule="auto"/>
              <w:rPr>
                <w:rFonts w:ascii="Arial" w:hAnsi="Arial" w:cs="Arial"/>
                <w:b w:val="0"/>
                <w:sz w:val="18"/>
                <w:szCs w:val="18"/>
              </w:rPr>
            </w:pPr>
          </w:p>
        </w:tc>
        <w:tc>
          <w:tcPr>
            <w:tcW w:w="9.720000000000001%" w:type="pct"/>
            <w:shd w:val="clear" w:color="auto" w:fill="auto"/>
          </w:tcPr>
          <w:p w14:paraId="3F316BD7" w14:textId="66291C51" w:rsidR="0092098B" w:rsidRPr="00C93883" w:rsidRDefault="0092098B" w:rsidP="00C93883">
            <w:pPr>
              <w:pStyle w:val="TitreTR"/>
              <w:spacing w:line="12pt" w:lineRule="auto"/>
              <w:rPr>
                <w:rFonts w:ascii="Arial" w:hAnsi="Arial" w:cs="Arial"/>
                <w:b w:val="0"/>
                <w:sz w:val="18"/>
                <w:szCs w:val="18"/>
              </w:rPr>
            </w:pPr>
          </w:p>
        </w:tc>
        <w:tc>
          <w:tcPr>
            <w:tcW w:w="18.12%" w:type="pct"/>
            <w:shd w:val="clear" w:color="auto" w:fill="auto"/>
          </w:tcPr>
          <w:p w14:paraId="6602E1E2" w14:textId="3B6D2B76" w:rsidR="0092098B" w:rsidRPr="00C93883" w:rsidRDefault="0092098B" w:rsidP="00C93883">
            <w:pPr>
              <w:pStyle w:val="TitreTR"/>
              <w:spacing w:line="12pt" w:lineRule="auto"/>
              <w:rPr>
                <w:rFonts w:ascii="Arial" w:hAnsi="Arial" w:cs="Arial"/>
                <w:b w:val="0"/>
                <w:sz w:val="18"/>
                <w:szCs w:val="18"/>
              </w:rPr>
            </w:pPr>
          </w:p>
        </w:tc>
        <w:tc>
          <w:tcPr>
            <w:tcW w:w="14.28%" w:type="pct"/>
            <w:shd w:val="clear" w:color="auto" w:fill="auto"/>
          </w:tcPr>
          <w:p w14:paraId="17A07F95" w14:textId="0457E808" w:rsidR="0092098B" w:rsidRPr="00C93883" w:rsidRDefault="0092098B" w:rsidP="00C93883">
            <w:pPr>
              <w:pStyle w:val="TitreTR"/>
              <w:spacing w:line="12pt" w:lineRule="auto"/>
              <w:jc w:val="center"/>
              <w:rPr>
                <w:rFonts w:ascii="Arial" w:hAnsi="Arial" w:cs="Arial"/>
                <w:b w:val="0"/>
                <w:sz w:val="18"/>
                <w:szCs w:val="18"/>
              </w:rPr>
            </w:pPr>
          </w:p>
        </w:tc>
        <w:tc>
          <w:tcPr>
            <w:tcW w:w="45.3%" w:type="pct"/>
            <w:shd w:val="clear" w:color="auto" w:fill="auto"/>
          </w:tcPr>
          <w:p w14:paraId="034B40DD" w14:textId="35BBE549" w:rsidR="0092098B" w:rsidRPr="00C93883" w:rsidRDefault="0092098B" w:rsidP="00C93883">
            <w:pPr>
              <w:pStyle w:val="TitreTR"/>
              <w:spacing w:line="12pt" w:lineRule="auto"/>
              <w:rPr>
                <w:rFonts w:ascii="Arial" w:hAnsi="Arial" w:cs="Arial"/>
                <w:b w:val="0"/>
                <w:sz w:val="18"/>
                <w:szCs w:val="18"/>
              </w:rPr>
            </w:pPr>
          </w:p>
        </w:tc>
      </w:tr>
    </w:tbl>
    <w:p w14:paraId="34535F49" w14:textId="77777777" w:rsidR="008D2A71" w:rsidRDefault="008D2A71" w:rsidP="00332BE6"/>
    <w:p w14:paraId="780D8A9E" w14:textId="77777777" w:rsidR="00332BE6" w:rsidRDefault="00332BE6" w:rsidP="00332BE6"/>
    <w:p w14:paraId="7FC6FFD6" w14:textId="03B0E525" w:rsidR="00170D2E" w:rsidRPr="00361F6A" w:rsidRDefault="00170D2E" w:rsidP="008D2A71">
      <w:pPr>
        <w:pStyle w:val="Titre1"/>
        <w:numPr>
          <w:ilvl w:val="0"/>
          <w:numId w:val="0"/>
        </w:numPr>
        <w:ind w:start="27.55pt"/>
      </w:pPr>
      <w:bookmarkStart w:id="1" w:name="_Toc149232971"/>
      <w:r>
        <w:t xml:space="preserve">Document </w:t>
      </w:r>
      <w:r w:rsidRPr="004323CD">
        <w:t>Revision History</w:t>
      </w:r>
      <w:bookmarkEnd w:id="1"/>
    </w:p>
    <w:tbl>
      <w:tblPr>
        <w:tblW w:w="100.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28"/>
        <w:gridCol w:w="1127"/>
        <w:gridCol w:w="1120"/>
        <w:gridCol w:w="1366"/>
        <w:gridCol w:w="1009"/>
        <w:gridCol w:w="3411"/>
      </w:tblGrid>
      <w:tr w:rsidR="003076E4" w:rsidRPr="00BF232B" w14:paraId="69F245BC" w14:textId="77777777" w:rsidTr="00C93883">
        <w:trPr>
          <w:jc w:val="center"/>
        </w:trPr>
        <w:tc>
          <w:tcPr>
            <w:tcW w:w="11.34%" w:type="pct"/>
            <w:shd w:val="clear" w:color="auto" w:fill="0032B4"/>
            <w:vAlign w:val="center"/>
          </w:tcPr>
          <w:p w14:paraId="234D3756"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Date</w:t>
            </w:r>
          </w:p>
          <w:p w14:paraId="6450B216" w14:textId="77777777" w:rsidR="00DD4B8D" w:rsidRPr="00C93883" w:rsidRDefault="00DD4B8D" w:rsidP="00C93883">
            <w:pPr>
              <w:pStyle w:val="Tabledesrfrencesjuridiques"/>
              <w:ind w:start="0pt" w:firstLine="0pt"/>
              <w:jc w:val="center"/>
              <w:rPr>
                <w:rFonts w:cs="Arial"/>
                <w:b/>
                <w:color w:val="FFFFFF"/>
                <w:spacing w:val="-10"/>
                <w:kern w:val="28"/>
              </w:rPr>
            </w:pPr>
            <w:r w:rsidRPr="00C93883">
              <w:rPr>
                <w:rFonts w:cs="Arial"/>
                <w:b/>
                <w:color w:val="FFFFFF"/>
                <w:spacing w:val="-10"/>
                <w:kern w:val="28"/>
              </w:rPr>
              <w:t>(yyyy-dd-mm)</w:t>
            </w:r>
          </w:p>
        </w:tc>
        <w:tc>
          <w:tcPr>
            <w:tcW w:w="12.44%" w:type="pct"/>
            <w:shd w:val="clear" w:color="auto" w:fill="0032B4"/>
            <w:vAlign w:val="center"/>
          </w:tcPr>
          <w:p w14:paraId="06CCD9A7"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Version</w:t>
            </w:r>
          </w:p>
          <w:p w14:paraId="7BC67F1B"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(x.y)</w:t>
            </w:r>
          </w:p>
          <w:p w14:paraId="09072BCB" w14:textId="77777777" w:rsidR="00DD4B8D" w:rsidRPr="00C93883" w:rsidRDefault="00DD4B8D" w:rsidP="00C93883">
            <w:pPr>
              <w:pStyle w:val="Tabledesrfrencesjuridiques"/>
              <w:jc w:val="center"/>
              <w:rPr>
                <w:rFonts w:cs="Arial"/>
                <w:b/>
                <w:color w:val="FFFFFF"/>
                <w:spacing w:val="-10"/>
                <w:kern w:val="28"/>
              </w:rPr>
            </w:pPr>
          </w:p>
        </w:tc>
        <w:tc>
          <w:tcPr>
            <w:tcW w:w="12.36%" w:type="pct"/>
            <w:shd w:val="clear" w:color="auto" w:fill="0032B4"/>
            <w:vAlign w:val="center"/>
          </w:tcPr>
          <w:p w14:paraId="7327BD52"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Status</w:t>
            </w:r>
          </w:p>
        </w:tc>
        <w:tc>
          <w:tcPr>
            <w:tcW w:w="15.08%" w:type="pct"/>
            <w:shd w:val="clear" w:color="auto" w:fill="0032B4"/>
            <w:vAlign w:val="center"/>
          </w:tcPr>
          <w:p w14:paraId="5696E3EE"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Author</w:t>
            </w:r>
          </w:p>
        </w:tc>
        <w:tc>
          <w:tcPr>
            <w:tcW w:w="11.14%" w:type="pct"/>
            <w:shd w:val="clear" w:color="auto" w:fill="0032B4"/>
            <w:vAlign w:val="center"/>
          </w:tcPr>
          <w:p w14:paraId="75B30616"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Section</w:t>
            </w:r>
          </w:p>
        </w:tc>
        <w:tc>
          <w:tcPr>
            <w:tcW w:w="37.64%" w:type="pct"/>
            <w:shd w:val="clear" w:color="auto" w:fill="0032B4"/>
            <w:vAlign w:val="center"/>
          </w:tcPr>
          <w:p w14:paraId="6FFD7805"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Description / Task ID</w:t>
            </w:r>
          </w:p>
        </w:tc>
      </w:tr>
      <w:tr w:rsidR="003076E4" w:rsidRPr="00D55D04" w14:paraId="139EDFBC" w14:textId="77777777" w:rsidTr="00C93883">
        <w:trPr>
          <w:jc w:val="center"/>
        </w:trPr>
        <w:tc>
          <w:tcPr>
            <w:tcW w:w="11.34%" w:type="pct"/>
            <w:shd w:val="clear" w:color="auto" w:fill="auto"/>
          </w:tcPr>
          <w:p w14:paraId="0E6A291F" w14:textId="77777777" w:rsidR="00DD4B8D" w:rsidRPr="00C93883" w:rsidRDefault="00DD4B8D" w:rsidP="00C93883">
            <w:pPr>
              <w:pStyle w:val="TitreTR"/>
              <w:spacing w:line="12pt" w:lineRule="auto"/>
              <w:jc w:val="center"/>
              <w:rPr>
                <w:rFonts w:ascii="Arial" w:hAnsi="Arial" w:cs="Arial"/>
                <w:b w:val="0"/>
              </w:rPr>
            </w:pPr>
          </w:p>
        </w:tc>
        <w:tc>
          <w:tcPr>
            <w:tcW w:w="12.44%" w:type="pct"/>
            <w:shd w:val="clear" w:color="auto" w:fill="auto"/>
          </w:tcPr>
          <w:p w14:paraId="19B84C5A" w14:textId="77777777" w:rsidR="00DD4B8D" w:rsidRPr="00C93883" w:rsidRDefault="00DD4B8D" w:rsidP="00C93883">
            <w:pPr>
              <w:pStyle w:val="TitreTR"/>
              <w:spacing w:line="12pt" w:lineRule="auto"/>
              <w:jc w:val="center"/>
              <w:rPr>
                <w:rFonts w:ascii="Arial" w:hAnsi="Arial" w:cs="Arial"/>
                <w:b w:val="0"/>
              </w:rPr>
            </w:pPr>
          </w:p>
        </w:tc>
        <w:tc>
          <w:tcPr>
            <w:tcW w:w="12.36%" w:type="pct"/>
            <w:shd w:val="clear" w:color="auto" w:fill="auto"/>
          </w:tcPr>
          <w:p w14:paraId="4E55D41D" w14:textId="1D6D94BE" w:rsidR="00DD4B8D" w:rsidRPr="00C93883" w:rsidRDefault="00DD4B8D" w:rsidP="00C93883">
            <w:pPr>
              <w:pStyle w:val="TitreTR"/>
              <w:spacing w:line="12pt" w:lineRule="auto"/>
              <w:jc w:val="center"/>
              <w:rPr>
                <w:rFonts w:ascii="Arial" w:hAnsi="Arial" w:cs="Arial"/>
                <w:b w:val="0"/>
              </w:rPr>
            </w:pPr>
            <w:r w:rsidRPr="00A24A66">
              <w:rPr>
                <w:rStyle w:val="Textedelespacerserv"/>
              </w:rPr>
              <w:t>Choose an item.</w:t>
            </w:r>
          </w:p>
        </w:tc>
        <w:tc>
          <w:tcPr>
            <w:tcW w:w="15.08%" w:type="pct"/>
            <w:shd w:val="clear" w:color="auto" w:fill="auto"/>
          </w:tcPr>
          <w:p w14:paraId="4DB737F2" w14:textId="77777777" w:rsidR="00DD4B8D" w:rsidRPr="00C93883" w:rsidRDefault="00DD4B8D" w:rsidP="00C93883">
            <w:pPr>
              <w:pStyle w:val="TitreTR"/>
              <w:spacing w:line="12pt" w:lineRule="auto"/>
              <w:jc w:val="center"/>
              <w:rPr>
                <w:rFonts w:ascii="Arial" w:hAnsi="Arial" w:cs="Arial"/>
                <w:b w:val="0"/>
              </w:rPr>
            </w:pPr>
          </w:p>
        </w:tc>
        <w:tc>
          <w:tcPr>
            <w:tcW w:w="11.14%" w:type="pct"/>
            <w:shd w:val="clear" w:color="auto" w:fill="auto"/>
          </w:tcPr>
          <w:p w14:paraId="08EA2FD6" w14:textId="77777777" w:rsidR="00DD4B8D" w:rsidRPr="00C93883" w:rsidRDefault="00DD4B8D" w:rsidP="00C93883">
            <w:pPr>
              <w:pStyle w:val="TitreTR"/>
              <w:spacing w:line="12pt" w:lineRule="auto"/>
              <w:jc w:val="center"/>
              <w:rPr>
                <w:rFonts w:ascii="Arial" w:hAnsi="Arial" w:cs="Arial"/>
                <w:b w:val="0"/>
              </w:rPr>
            </w:pPr>
          </w:p>
        </w:tc>
        <w:tc>
          <w:tcPr>
            <w:tcW w:w="37.64%" w:type="pct"/>
            <w:shd w:val="clear" w:color="auto" w:fill="auto"/>
          </w:tcPr>
          <w:p w14:paraId="1B39CDF5" w14:textId="77777777" w:rsidR="00DD4B8D" w:rsidRPr="00C93883" w:rsidRDefault="00DD4B8D" w:rsidP="00C93883">
            <w:pPr>
              <w:pStyle w:val="TitreTR"/>
              <w:spacing w:line="12pt" w:lineRule="auto"/>
              <w:jc w:val="center"/>
              <w:rPr>
                <w:rFonts w:ascii="Arial" w:hAnsi="Arial" w:cs="Arial"/>
                <w:b w:val="0"/>
              </w:rPr>
            </w:pPr>
          </w:p>
        </w:tc>
      </w:tr>
      <w:tr w:rsidR="003076E4" w:rsidRPr="00D55D04" w14:paraId="33E54F2E" w14:textId="77777777" w:rsidTr="00C93883">
        <w:trPr>
          <w:jc w:val="center"/>
        </w:trPr>
        <w:tc>
          <w:tcPr>
            <w:tcW w:w="11.34%" w:type="pct"/>
            <w:shd w:val="clear" w:color="auto" w:fill="auto"/>
          </w:tcPr>
          <w:p w14:paraId="50F9FDD2" w14:textId="77777777" w:rsidR="00DD4B8D" w:rsidRPr="00C93883" w:rsidRDefault="00DD4B8D" w:rsidP="00C93883">
            <w:pPr>
              <w:pStyle w:val="TitreTR"/>
              <w:spacing w:line="12pt" w:lineRule="auto"/>
              <w:jc w:val="center"/>
              <w:rPr>
                <w:rFonts w:ascii="Arial" w:hAnsi="Arial" w:cs="Arial"/>
                <w:b w:val="0"/>
              </w:rPr>
            </w:pPr>
          </w:p>
        </w:tc>
        <w:tc>
          <w:tcPr>
            <w:tcW w:w="12.44%" w:type="pct"/>
            <w:shd w:val="clear" w:color="auto" w:fill="auto"/>
          </w:tcPr>
          <w:p w14:paraId="218B48EB" w14:textId="77777777" w:rsidR="00DD4B8D" w:rsidRPr="00C93883" w:rsidRDefault="00DD4B8D" w:rsidP="00C93883">
            <w:pPr>
              <w:pStyle w:val="TitreTR"/>
              <w:spacing w:line="12pt" w:lineRule="auto"/>
              <w:jc w:val="center"/>
              <w:rPr>
                <w:rFonts w:ascii="Arial" w:hAnsi="Arial" w:cs="Arial"/>
                <w:b w:val="0"/>
              </w:rPr>
            </w:pPr>
          </w:p>
        </w:tc>
        <w:tc>
          <w:tcPr>
            <w:tcW w:w="12.36%" w:type="pct"/>
            <w:shd w:val="clear" w:color="auto" w:fill="auto"/>
          </w:tcPr>
          <w:p w14:paraId="77791ADC" w14:textId="2D69BC7D" w:rsidR="00DD4B8D" w:rsidRPr="00C93883" w:rsidRDefault="00DD4B8D" w:rsidP="00C93883">
            <w:pPr>
              <w:pStyle w:val="TitreTR"/>
              <w:spacing w:line="12pt" w:lineRule="auto"/>
              <w:jc w:val="center"/>
              <w:rPr>
                <w:rFonts w:ascii="Arial" w:hAnsi="Arial" w:cs="Arial"/>
                <w:b w:val="0"/>
              </w:rPr>
            </w:pPr>
            <w:r w:rsidRPr="00A24A66">
              <w:rPr>
                <w:rStyle w:val="Textedelespacerserv"/>
              </w:rPr>
              <w:t>Choose an item.</w:t>
            </w:r>
          </w:p>
        </w:tc>
        <w:tc>
          <w:tcPr>
            <w:tcW w:w="15.08%" w:type="pct"/>
            <w:shd w:val="clear" w:color="auto" w:fill="auto"/>
          </w:tcPr>
          <w:p w14:paraId="7C0872AA" w14:textId="77777777" w:rsidR="00DD4B8D" w:rsidRPr="00C93883" w:rsidRDefault="00DD4B8D" w:rsidP="00C93883">
            <w:pPr>
              <w:pStyle w:val="TitreTR"/>
              <w:spacing w:line="12pt" w:lineRule="auto"/>
              <w:jc w:val="center"/>
              <w:rPr>
                <w:rFonts w:ascii="Arial" w:hAnsi="Arial" w:cs="Arial"/>
                <w:b w:val="0"/>
              </w:rPr>
            </w:pPr>
          </w:p>
        </w:tc>
        <w:tc>
          <w:tcPr>
            <w:tcW w:w="11.14%" w:type="pct"/>
            <w:shd w:val="clear" w:color="auto" w:fill="auto"/>
          </w:tcPr>
          <w:p w14:paraId="6B23D0A0" w14:textId="77777777" w:rsidR="00DD4B8D" w:rsidRPr="00C93883" w:rsidRDefault="00DD4B8D" w:rsidP="00C93883">
            <w:pPr>
              <w:pStyle w:val="TitreTR"/>
              <w:spacing w:line="12pt" w:lineRule="auto"/>
              <w:jc w:val="center"/>
              <w:rPr>
                <w:rFonts w:ascii="Arial" w:hAnsi="Arial" w:cs="Arial"/>
                <w:b w:val="0"/>
              </w:rPr>
            </w:pPr>
          </w:p>
        </w:tc>
        <w:tc>
          <w:tcPr>
            <w:tcW w:w="37.64%" w:type="pct"/>
            <w:shd w:val="clear" w:color="auto" w:fill="auto"/>
          </w:tcPr>
          <w:p w14:paraId="5807877B" w14:textId="77777777" w:rsidR="00DD4B8D" w:rsidRPr="00C93883" w:rsidRDefault="00DD4B8D" w:rsidP="00C93883">
            <w:pPr>
              <w:pStyle w:val="TitreTR"/>
              <w:spacing w:line="12pt" w:lineRule="auto"/>
              <w:jc w:val="center"/>
              <w:rPr>
                <w:rFonts w:ascii="Arial" w:hAnsi="Arial" w:cs="Arial"/>
                <w:b w:val="0"/>
              </w:rPr>
            </w:pPr>
          </w:p>
        </w:tc>
      </w:tr>
      <w:tr w:rsidR="003076E4" w:rsidRPr="00D55D04" w14:paraId="1E9A0B3B" w14:textId="77777777" w:rsidTr="00C93883">
        <w:trPr>
          <w:jc w:val="center"/>
        </w:trPr>
        <w:tc>
          <w:tcPr>
            <w:tcW w:w="11.34%" w:type="pct"/>
            <w:shd w:val="clear" w:color="auto" w:fill="auto"/>
          </w:tcPr>
          <w:p w14:paraId="7F1B54D9" w14:textId="77777777" w:rsidR="00DD4B8D" w:rsidRPr="00C93883" w:rsidRDefault="00DD4B8D" w:rsidP="00C93883">
            <w:pPr>
              <w:pStyle w:val="TitreTR"/>
              <w:spacing w:line="12pt" w:lineRule="auto"/>
              <w:jc w:val="center"/>
              <w:rPr>
                <w:rFonts w:ascii="Arial" w:hAnsi="Arial" w:cs="Arial"/>
                <w:b w:val="0"/>
              </w:rPr>
            </w:pPr>
          </w:p>
        </w:tc>
        <w:tc>
          <w:tcPr>
            <w:tcW w:w="12.44%" w:type="pct"/>
            <w:shd w:val="clear" w:color="auto" w:fill="auto"/>
          </w:tcPr>
          <w:p w14:paraId="5693116D" w14:textId="77777777" w:rsidR="00DD4B8D" w:rsidRPr="00C93883" w:rsidRDefault="00DD4B8D" w:rsidP="00C93883">
            <w:pPr>
              <w:pStyle w:val="TitreTR"/>
              <w:spacing w:line="12pt" w:lineRule="auto"/>
              <w:jc w:val="center"/>
              <w:rPr>
                <w:rFonts w:ascii="Arial" w:hAnsi="Arial" w:cs="Arial"/>
                <w:b w:val="0"/>
              </w:rPr>
            </w:pPr>
          </w:p>
        </w:tc>
        <w:tc>
          <w:tcPr>
            <w:tcW w:w="12.36%" w:type="pct"/>
            <w:shd w:val="clear" w:color="auto" w:fill="auto"/>
          </w:tcPr>
          <w:p w14:paraId="63106188" w14:textId="15DADA9B" w:rsidR="00DD4B8D" w:rsidRPr="00C93883" w:rsidRDefault="00DD4B8D" w:rsidP="00C93883">
            <w:pPr>
              <w:pStyle w:val="TitreTR"/>
              <w:spacing w:line="12pt" w:lineRule="auto"/>
              <w:jc w:val="center"/>
              <w:rPr>
                <w:rFonts w:ascii="Arial" w:hAnsi="Arial" w:cs="Arial"/>
                <w:b w:val="0"/>
              </w:rPr>
            </w:pPr>
            <w:r w:rsidRPr="00A24A66">
              <w:rPr>
                <w:rStyle w:val="Textedelespacerserv"/>
              </w:rPr>
              <w:t>Choose an item.</w:t>
            </w:r>
          </w:p>
        </w:tc>
        <w:tc>
          <w:tcPr>
            <w:tcW w:w="15.08%" w:type="pct"/>
            <w:shd w:val="clear" w:color="auto" w:fill="auto"/>
          </w:tcPr>
          <w:p w14:paraId="067A7D92" w14:textId="77777777" w:rsidR="00DD4B8D" w:rsidRPr="00C93883" w:rsidRDefault="00DD4B8D" w:rsidP="00C93883">
            <w:pPr>
              <w:pStyle w:val="TitreTR"/>
              <w:spacing w:line="12pt" w:lineRule="auto"/>
              <w:jc w:val="center"/>
              <w:rPr>
                <w:rFonts w:ascii="Arial" w:hAnsi="Arial" w:cs="Arial"/>
                <w:b w:val="0"/>
              </w:rPr>
            </w:pPr>
          </w:p>
        </w:tc>
        <w:tc>
          <w:tcPr>
            <w:tcW w:w="11.14%" w:type="pct"/>
            <w:shd w:val="clear" w:color="auto" w:fill="auto"/>
          </w:tcPr>
          <w:p w14:paraId="242FF161" w14:textId="77777777" w:rsidR="00DD4B8D" w:rsidRPr="00C93883" w:rsidRDefault="00DD4B8D" w:rsidP="00C93883">
            <w:pPr>
              <w:pStyle w:val="TitreTR"/>
              <w:spacing w:line="12pt" w:lineRule="auto"/>
              <w:jc w:val="center"/>
              <w:rPr>
                <w:rFonts w:ascii="Arial" w:hAnsi="Arial" w:cs="Arial"/>
                <w:b w:val="0"/>
              </w:rPr>
            </w:pPr>
          </w:p>
        </w:tc>
        <w:tc>
          <w:tcPr>
            <w:tcW w:w="37.64%" w:type="pct"/>
            <w:shd w:val="clear" w:color="auto" w:fill="auto"/>
          </w:tcPr>
          <w:p w14:paraId="5E4BD793" w14:textId="77777777" w:rsidR="00DD4B8D" w:rsidRPr="00C93883" w:rsidRDefault="00DD4B8D" w:rsidP="00C93883">
            <w:pPr>
              <w:pStyle w:val="TitreTR"/>
              <w:spacing w:line="12pt" w:lineRule="auto"/>
              <w:jc w:val="center"/>
              <w:rPr>
                <w:rFonts w:ascii="Arial" w:hAnsi="Arial" w:cs="Arial"/>
                <w:b w:val="0"/>
              </w:rPr>
            </w:pPr>
          </w:p>
        </w:tc>
      </w:tr>
      <w:tr w:rsidR="003076E4" w:rsidRPr="00D55D04" w14:paraId="12A8191E" w14:textId="77777777" w:rsidTr="00C93883">
        <w:trPr>
          <w:jc w:val="center"/>
        </w:trPr>
        <w:tc>
          <w:tcPr>
            <w:tcW w:w="11.34%" w:type="pct"/>
            <w:shd w:val="clear" w:color="auto" w:fill="auto"/>
          </w:tcPr>
          <w:p w14:paraId="16AD8E55" w14:textId="77777777" w:rsidR="00DD4B8D" w:rsidRPr="00C93883" w:rsidRDefault="00DD4B8D" w:rsidP="00C93883">
            <w:pPr>
              <w:pStyle w:val="TitreTR"/>
              <w:spacing w:line="12pt" w:lineRule="auto"/>
              <w:jc w:val="center"/>
              <w:rPr>
                <w:rFonts w:ascii="Arial" w:hAnsi="Arial" w:cs="Arial"/>
                <w:b w:val="0"/>
              </w:rPr>
            </w:pPr>
          </w:p>
        </w:tc>
        <w:tc>
          <w:tcPr>
            <w:tcW w:w="12.44%" w:type="pct"/>
            <w:shd w:val="clear" w:color="auto" w:fill="auto"/>
          </w:tcPr>
          <w:p w14:paraId="1B3A19B0" w14:textId="77777777" w:rsidR="00DD4B8D" w:rsidRPr="00C93883" w:rsidRDefault="00DD4B8D" w:rsidP="00C93883">
            <w:pPr>
              <w:pStyle w:val="TitreTR"/>
              <w:spacing w:line="12pt" w:lineRule="auto"/>
              <w:jc w:val="center"/>
              <w:rPr>
                <w:rFonts w:ascii="Arial" w:hAnsi="Arial" w:cs="Arial"/>
                <w:b w:val="0"/>
              </w:rPr>
            </w:pPr>
          </w:p>
        </w:tc>
        <w:tc>
          <w:tcPr>
            <w:tcW w:w="12.36%" w:type="pct"/>
            <w:shd w:val="clear" w:color="auto" w:fill="auto"/>
          </w:tcPr>
          <w:p w14:paraId="1EF8415E" w14:textId="575B4818" w:rsidR="00DD4B8D" w:rsidRPr="00C93883" w:rsidRDefault="00DD4B8D" w:rsidP="00C93883">
            <w:pPr>
              <w:pStyle w:val="TitreTR"/>
              <w:spacing w:line="12pt" w:lineRule="auto"/>
              <w:jc w:val="center"/>
              <w:rPr>
                <w:rFonts w:ascii="Arial" w:hAnsi="Arial" w:cs="Arial"/>
                <w:b w:val="0"/>
              </w:rPr>
            </w:pPr>
            <w:r w:rsidRPr="00A24A66">
              <w:rPr>
                <w:rStyle w:val="Textedelespacerserv"/>
              </w:rPr>
              <w:t>Choose an item.</w:t>
            </w:r>
          </w:p>
        </w:tc>
        <w:tc>
          <w:tcPr>
            <w:tcW w:w="15.08%" w:type="pct"/>
            <w:shd w:val="clear" w:color="auto" w:fill="auto"/>
          </w:tcPr>
          <w:p w14:paraId="34F0711D" w14:textId="77777777" w:rsidR="00DD4B8D" w:rsidRPr="00C93883" w:rsidRDefault="00DD4B8D" w:rsidP="00C93883">
            <w:pPr>
              <w:pStyle w:val="TitreTR"/>
              <w:spacing w:line="12pt" w:lineRule="auto"/>
              <w:jc w:val="center"/>
              <w:rPr>
                <w:rFonts w:ascii="Arial" w:hAnsi="Arial" w:cs="Arial"/>
                <w:b w:val="0"/>
              </w:rPr>
            </w:pPr>
          </w:p>
        </w:tc>
        <w:tc>
          <w:tcPr>
            <w:tcW w:w="11.14%" w:type="pct"/>
            <w:shd w:val="clear" w:color="auto" w:fill="auto"/>
          </w:tcPr>
          <w:p w14:paraId="073047B2" w14:textId="77777777" w:rsidR="00DD4B8D" w:rsidRPr="00D55D04" w:rsidRDefault="00DD4B8D" w:rsidP="00C93883">
            <w:pPr>
              <w:pStyle w:val="Tabledesrfrencesjuridiques"/>
              <w:ind w:start="0pt" w:firstLine="0pt"/>
              <w:jc w:val="center"/>
            </w:pPr>
          </w:p>
        </w:tc>
        <w:tc>
          <w:tcPr>
            <w:tcW w:w="37.64%" w:type="pct"/>
            <w:shd w:val="clear" w:color="auto" w:fill="auto"/>
          </w:tcPr>
          <w:p w14:paraId="623B2931" w14:textId="77777777" w:rsidR="00DD4B8D" w:rsidRPr="00D55D04" w:rsidRDefault="00DD4B8D" w:rsidP="00C93883">
            <w:pPr>
              <w:pStyle w:val="Tabledesrfrencesjuridiques"/>
              <w:ind w:start="0pt" w:firstLine="0pt"/>
              <w:jc w:val="center"/>
            </w:pPr>
          </w:p>
        </w:tc>
      </w:tr>
    </w:tbl>
    <w:p w14:paraId="0A52EBB4" w14:textId="77777777" w:rsidR="00595906" w:rsidRDefault="00595906" w:rsidP="00A90F82">
      <w:r>
        <w:br w:type="page"/>
      </w:r>
    </w:p>
    <w:p w14:paraId="344A8C26" w14:textId="77777777" w:rsidR="004628E0" w:rsidRPr="004628E0" w:rsidRDefault="004628E0" w:rsidP="004628E0">
      <w:pPr>
        <w:pStyle w:val="Corpsdetexte"/>
      </w:pPr>
    </w:p>
    <w:p w14:paraId="2A291875" w14:textId="77777777" w:rsidR="0016380B" w:rsidRPr="006D5715" w:rsidRDefault="0016380B" w:rsidP="00107E08">
      <w:pPr>
        <w:pStyle w:val="Titre1"/>
        <w:numPr>
          <w:ilvl w:val="0"/>
          <w:numId w:val="0"/>
        </w:numPr>
      </w:pPr>
      <w:bookmarkStart w:id="2" w:name="_Toc149232972"/>
      <w:r w:rsidRPr="006D5715">
        <w:t>Table of Contents</w:t>
      </w:r>
      <w:bookmarkEnd w:id="2"/>
    </w:p>
    <w:p w14:paraId="099AA99E" w14:textId="070C23DA" w:rsidR="003B16EC" w:rsidRPr="00C93883" w:rsidRDefault="000D1B9C">
      <w:pPr>
        <w:pStyle w:val="TM1"/>
        <w:rPr>
          <w:rFonts w:ascii="Calibri" w:hAnsi="Calibri"/>
          <w:b w:val="0"/>
          <w:spacing w:val="0"/>
          <w:sz w:val="22"/>
          <w:szCs w:val="22"/>
          <w:lang w:val="fr-FR" w:eastAsia="fr-FR"/>
        </w:rPr>
      </w:pPr>
      <w:r w:rsidRPr="001D2FC3">
        <w:rPr>
          <w:rFonts w:cs="Arial"/>
        </w:rPr>
        <w:fldChar w:fldCharType="begin"/>
      </w:r>
      <w:r w:rsidRPr="006D5715">
        <w:rPr>
          <w:rFonts w:cs="Arial"/>
        </w:rPr>
        <w:instrText xml:space="preserve"> TOC \o "1-5" \h \z \u </w:instrText>
      </w:r>
      <w:r w:rsidRPr="001D2FC3">
        <w:rPr>
          <w:rFonts w:cs="Arial"/>
        </w:rPr>
        <w:fldChar w:fldCharType="separate"/>
      </w:r>
      <w:hyperlink w:anchor="_Toc149232970" w:history="1">
        <w:r w:rsidR="003B16EC" w:rsidRPr="005D2B6E">
          <w:rPr>
            <w:rStyle w:val="Lienhypertexte"/>
          </w:rPr>
          <w:t>Template Revision History</w:t>
        </w:r>
        <w:r w:rsidR="003B16EC">
          <w:rPr>
            <w:webHidden/>
          </w:rPr>
          <w:tab/>
        </w:r>
        <w:r w:rsidR="003B16EC">
          <w:rPr>
            <w:webHidden/>
          </w:rPr>
          <w:fldChar w:fldCharType="begin"/>
        </w:r>
        <w:r w:rsidR="003B16EC">
          <w:rPr>
            <w:webHidden/>
          </w:rPr>
          <w:instrText xml:space="preserve"> PAGEREF _Toc149232970 \h </w:instrText>
        </w:r>
        <w:r w:rsidR="003B16EC">
          <w:rPr>
            <w:webHidden/>
          </w:rPr>
        </w:r>
        <w:r w:rsidR="003B16EC">
          <w:rPr>
            <w:webHidden/>
          </w:rPr>
          <w:fldChar w:fldCharType="separate"/>
        </w:r>
        <w:r w:rsidR="003B16EC">
          <w:rPr>
            <w:webHidden/>
          </w:rPr>
          <w:t>2</w:t>
        </w:r>
        <w:r w:rsidR="003B16EC">
          <w:rPr>
            <w:webHidden/>
          </w:rPr>
          <w:fldChar w:fldCharType="end"/>
        </w:r>
      </w:hyperlink>
    </w:p>
    <w:p w14:paraId="0D69CC52" w14:textId="50F7DD58" w:rsidR="003B16EC" w:rsidRPr="00C93883" w:rsidRDefault="00000000">
      <w:pPr>
        <w:pStyle w:val="TM1"/>
        <w:rPr>
          <w:rFonts w:ascii="Calibri" w:hAnsi="Calibri"/>
          <w:b w:val="0"/>
          <w:spacing w:val="0"/>
          <w:sz w:val="22"/>
          <w:szCs w:val="22"/>
          <w:lang w:val="fr-FR" w:eastAsia="fr-FR"/>
        </w:rPr>
      </w:pPr>
      <w:hyperlink w:anchor="_Toc149232971" w:history="1">
        <w:r w:rsidR="003B16EC" w:rsidRPr="005D2B6E">
          <w:rPr>
            <w:rStyle w:val="Lienhypertexte"/>
          </w:rPr>
          <w:t>Document Revision History</w:t>
        </w:r>
        <w:r w:rsidR="003B16EC">
          <w:rPr>
            <w:webHidden/>
          </w:rPr>
          <w:tab/>
        </w:r>
        <w:r w:rsidR="003B16EC">
          <w:rPr>
            <w:webHidden/>
          </w:rPr>
          <w:fldChar w:fldCharType="begin"/>
        </w:r>
        <w:r w:rsidR="003B16EC">
          <w:rPr>
            <w:webHidden/>
          </w:rPr>
          <w:instrText xml:space="preserve"> PAGEREF _Toc149232971 \h </w:instrText>
        </w:r>
        <w:r w:rsidR="003B16EC">
          <w:rPr>
            <w:webHidden/>
          </w:rPr>
        </w:r>
        <w:r w:rsidR="003B16EC">
          <w:rPr>
            <w:webHidden/>
          </w:rPr>
          <w:fldChar w:fldCharType="separate"/>
        </w:r>
        <w:r w:rsidR="003B16EC">
          <w:rPr>
            <w:webHidden/>
          </w:rPr>
          <w:t>2</w:t>
        </w:r>
        <w:r w:rsidR="003B16EC">
          <w:rPr>
            <w:webHidden/>
          </w:rPr>
          <w:fldChar w:fldCharType="end"/>
        </w:r>
      </w:hyperlink>
    </w:p>
    <w:p w14:paraId="2ED028ED" w14:textId="7371A8FD" w:rsidR="003B16EC" w:rsidRPr="00C93883" w:rsidRDefault="00000000">
      <w:pPr>
        <w:pStyle w:val="TM1"/>
        <w:rPr>
          <w:rFonts w:ascii="Calibri" w:hAnsi="Calibri"/>
          <w:b w:val="0"/>
          <w:spacing w:val="0"/>
          <w:sz w:val="22"/>
          <w:szCs w:val="22"/>
          <w:lang w:val="fr-FR" w:eastAsia="fr-FR"/>
        </w:rPr>
      </w:pPr>
      <w:hyperlink w:anchor="_Toc149232972" w:history="1">
        <w:r w:rsidR="003B16EC" w:rsidRPr="005D2B6E">
          <w:rPr>
            <w:rStyle w:val="Lienhypertexte"/>
          </w:rPr>
          <w:t>Table of Contents</w:t>
        </w:r>
        <w:r w:rsidR="003B16EC">
          <w:rPr>
            <w:webHidden/>
          </w:rPr>
          <w:tab/>
        </w:r>
        <w:r w:rsidR="003B16EC">
          <w:rPr>
            <w:webHidden/>
          </w:rPr>
          <w:fldChar w:fldCharType="begin"/>
        </w:r>
        <w:r w:rsidR="003B16EC">
          <w:rPr>
            <w:webHidden/>
          </w:rPr>
          <w:instrText xml:space="preserve"> PAGEREF _Toc149232972 \h </w:instrText>
        </w:r>
        <w:r w:rsidR="003B16EC">
          <w:rPr>
            <w:webHidden/>
          </w:rPr>
        </w:r>
        <w:r w:rsidR="003B16EC">
          <w:rPr>
            <w:webHidden/>
          </w:rPr>
          <w:fldChar w:fldCharType="separate"/>
        </w:r>
        <w:r w:rsidR="003B16EC">
          <w:rPr>
            <w:webHidden/>
          </w:rPr>
          <w:t>3</w:t>
        </w:r>
        <w:r w:rsidR="003B16EC">
          <w:rPr>
            <w:webHidden/>
          </w:rPr>
          <w:fldChar w:fldCharType="end"/>
        </w:r>
      </w:hyperlink>
    </w:p>
    <w:p w14:paraId="02BEDC5A" w14:textId="7D98D057" w:rsidR="003B16EC" w:rsidRPr="00C93883" w:rsidRDefault="00000000">
      <w:pPr>
        <w:pStyle w:val="TM1"/>
        <w:rPr>
          <w:rFonts w:ascii="Calibri" w:hAnsi="Calibri"/>
          <w:b w:val="0"/>
          <w:spacing w:val="0"/>
          <w:sz w:val="22"/>
          <w:szCs w:val="22"/>
          <w:lang w:val="fr-FR" w:eastAsia="fr-FR"/>
        </w:rPr>
      </w:pPr>
      <w:hyperlink w:anchor="_Toc149232973" w:history="1">
        <w:r w:rsidR="003B16EC" w:rsidRPr="00C93883">
          <w:rPr>
            <w:rStyle w:val="Lienhypertexte"/>
          </w:rPr>
          <w:t>1</w:t>
        </w:r>
        <w:r w:rsidR="003B16EC" w:rsidRPr="00C93883">
          <w:rPr>
            <w:rFonts w:ascii="Calibri" w:hAnsi="Calibri"/>
            <w:b w:val="0"/>
            <w:spacing w:val="0"/>
            <w:sz w:val="22"/>
            <w:szCs w:val="22"/>
            <w:lang w:val="fr-FR" w:eastAsia="fr-FR"/>
          </w:rPr>
          <w:tab/>
        </w:r>
        <w:r w:rsidR="003B16EC" w:rsidRPr="005D2B6E">
          <w:rPr>
            <w:rStyle w:val="Lienhypertexte"/>
          </w:rPr>
          <w:t>Introduction</w:t>
        </w:r>
        <w:r w:rsidR="003B16EC">
          <w:rPr>
            <w:webHidden/>
          </w:rPr>
          <w:tab/>
        </w:r>
        <w:r w:rsidR="003B16EC">
          <w:rPr>
            <w:webHidden/>
          </w:rPr>
          <w:fldChar w:fldCharType="begin"/>
        </w:r>
        <w:r w:rsidR="003B16EC">
          <w:rPr>
            <w:webHidden/>
          </w:rPr>
          <w:instrText xml:space="preserve"> PAGEREF _Toc149232973 \h </w:instrText>
        </w:r>
        <w:r w:rsidR="003B16EC">
          <w:rPr>
            <w:webHidden/>
          </w:rPr>
        </w:r>
        <w:r w:rsidR="003B16EC">
          <w:rPr>
            <w:webHidden/>
          </w:rPr>
          <w:fldChar w:fldCharType="separate"/>
        </w:r>
        <w:r w:rsidR="003B16EC">
          <w:rPr>
            <w:webHidden/>
          </w:rPr>
          <w:t>5</w:t>
        </w:r>
        <w:r w:rsidR="003B16EC">
          <w:rPr>
            <w:webHidden/>
          </w:rPr>
          <w:fldChar w:fldCharType="end"/>
        </w:r>
      </w:hyperlink>
    </w:p>
    <w:p w14:paraId="6F180A69" w14:textId="7F28AF76" w:rsidR="003B16EC" w:rsidRPr="00C93883" w:rsidRDefault="00000000">
      <w:pPr>
        <w:pStyle w:val="TM2"/>
        <w:rPr>
          <w:rFonts w:ascii="Calibri" w:hAnsi="Calibri"/>
          <w:spacing w:val="0"/>
          <w:sz w:val="22"/>
          <w:szCs w:val="22"/>
          <w:lang w:val="fr-FR" w:eastAsia="fr-FR"/>
        </w:rPr>
      </w:pPr>
      <w:hyperlink w:anchor="_Toc149232974" w:history="1">
        <w:r w:rsidR="003B16EC" w:rsidRPr="005D2B6E">
          <w:rPr>
            <w:rStyle w:val="Lienhypertexte"/>
            <w:rFonts w:cs="Arial"/>
          </w:rPr>
          <w:t>1.1</w:t>
        </w:r>
        <w:r w:rsidR="003B16EC" w:rsidRPr="00C93883">
          <w:rPr>
            <w:rFonts w:ascii="Calibri" w:hAnsi="Calibri"/>
            <w:spacing w:val="0"/>
            <w:sz w:val="22"/>
            <w:szCs w:val="22"/>
            <w:lang w:val="fr-FR" w:eastAsia="fr-FR"/>
          </w:rPr>
          <w:tab/>
        </w:r>
        <w:r w:rsidR="003B16EC" w:rsidRPr="005D2B6E">
          <w:rPr>
            <w:rStyle w:val="Lienhypertexte"/>
          </w:rPr>
          <w:t>Purpose and Scope</w:t>
        </w:r>
        <w:r w:rsidR="003B16EC">
          <w:rPr>
            <w:webHidden/>
          </w:rPr>
          <w:tab/>
        </w:r>
        <w:r w:rsidR="003B16EC">
          <w:rPr>
            <w:webHidden/>
          </w:rPr>
          <w:fldChar w:fldCharType="begin"/>
        </w:r>
        <w:r w:rsidR="003B16EC">
          <w:rPr>
            <w:webHidden/>
          </w:rPr>
          <w:instrText xml:space="preserve"> PAGEREF _Toc149232974 \h </w:instrText>
        </w:r>
        <w:r w:rsidR="003B16EC">
          <w:rPr>
            <w:webHidden/>
          </w:rPr>
        </w:r>
        <w:r w:rsidR="003B16EC">
          <w:rPr>
            <w:webHidden/>
          </w:rPr>
          <w:fldChar w:fldCharType="separate"/>
        </w:r>
        <w:r w:rsidR="003B16EC">
          <w:rPr>
            <w:webHidden/>
          </w:rPr>
          <w:t>5</w:t>
        </w:r>
        <w:r w:rsidR="003B16EC">
          <w:rPr>
            <w:webHidden/>
          </w:rPr>
          <w:fldChar w:fldCharType="end"/>
        </w:r>
      </w:hyperlink>
    </w:p>
    <w:p w14:paraId="08545450" w14:textId="389E228F" w:rsidR="003B16EC" w:rsidRPr="00C93883" w:rsidRDefault="00000000">
      <w:pPr>
        <w:pStyle w:val="TM2"/>
        <w:rPr>
          <w:rFonts w:ascii="Calibri" w:hAnsi="Calibri"/>
          <w:spacing w:val="0"/>
          <w:sz w:val="22"/>
          <w:szCs w:val="22"/>
          <w:lang w:val="fr-FR" w:eastAsia="fr-FR"/>
        </w:rPr>
      </w:pPr>
      <w:hyperlink w:anchor="_Toc149232975" w:history="1">
        <w:r w:rsidR="003B16EC" w:rsidRPr="005D2B6E">
          <w:rPr>
            <w:rStyle w:val="Lienhypertexte"/>
            <w:rFonts w:cs="Arial"/>
          </w:rPr>
          <w:t>1.2</w:t>
        </w:r>
        <w:r w:rsidR="003B16EC" w:rsidRPr="00C93883">
          <w:rPr>
            <w:rFonts w:ascii="Calibri" w:hAnsi="Calibri"/>
            <w:spacing w:val="0"/>
            <w:sz w:val="22"/>
            <w:szCs w:val="22"/>
            <w:lang w:val="fr-FR" w:eastAsia="fr-FR"/>
          </w:rPr>
          <w:tab/>
        </w:r>
        <w:r w:rsidR="003B16EC" w:rsidRPr="005D2B6E">
          <w:rPr>
            <w:rStyle w:val="Lienhypertexte"/>
          </w:rPr>
          <w:t>Review and Approval</w:t>
        </w:r>
        <w:r w:rsidR="003B16EC">
          <w:rPr>
            <w:webHidden/>
          </w:rPr>
          <w:tab/>
        </w:r>
        <w:r w:rsidR="003B16EC">
          <w:rPr>
            <w:webHidden/>
          </w:rPr>
          <w:fldChar w:fldCharType="begin"/>
        </w:r>
        <w:r w:rsidR="003B16EC">
          <w:rPr>
            <w:webHidden/>
          </w:rPr>
          <w:instrText xml:space="preserve"> PAGEREF _Toc149232975 \h </w:instrText>
        </w:r>
        <w:r w:rsidR="003B16EC">
          <w:rPr>
            <w:webHidden/>
          </w:rPr>
        </w:r>
        <w:r w:rsidR="003B16EC">
          <w:rPr>
            <w:webHidden/>
          </w:rPr>
          <w:fldChar w:fldCharType="separate"/>
        </w:r>
        <w:r w:rsidR="003B16EC">
          <w:rPr>
            <w:webHidden/>
          </w:rPr>
          <w:t>5</w:t>
        </w:r>
        <w:r w:rsidR="003B16EC">
          <w:rPr>
            <w:webHidden/>
          </w:rPr>
          <w:fldChar w:fldCharType="end"/>
        </w:r>
      </w:hyperlink>
    </w:p>
    <w:p w14:paraId="26333657" w14:textId="7100F7A8" w:rsidR="003B16EC" w:rsidRPr="00C93883" w:rsidRDefault="00000000">
      <w:pPr>
        <w:pStyle w:val="TM2"/>
        <w:rPr>
          <w:rFonts w:ascii="Calibri" w:hAnsi="Calibri"/>
          <w:spacing w:val="0"/>
          <w:sz w:val="22"/>
          <w:szCs w:val="22"/>
          <w:lang w:val="fr-FR" w:eastAsia="fr-FR"/>
        </w:rPr>
      </w:pPr>
      <w:hyperlink w:anchor="_Toc149232976" w:history="1">
        <w:r w:rsidR="003B16EC" w:rsidRPr="005D2B6E">
          <w:rPr>
            <w:rStyle w:val="Lienhypertexte"/>
            <w:rFonts w:cs="Arial"/>
          </w:rPr>
          <w:t>1.3</w:t>
        </w:r>
        <w:r w:rsidR="003B16EC" w:rsidRPr="00C93883">
          <w:rPr>
            <w:rFonts w:ascii="Calibri" w:hAnsi="Calibri"/>
            <w:spacing w:val="0"/>
            <w:sz w:val="22"/>
            <w:szCs w:val="22"/>
            <w:lang w:val="fr-FR" w:eastAsia="fr-FR"/>
          </w:rPr>
          <w:tab/>
        </w:r>
        <w:r w:rsidR="003B16EC" w:rsidRPr="005D2B6E">
          <w:rPr>
            <w:rStyle w:val="Lienhypertexte"/>
          </w:rPr>
          <w:t>Referenced documents</w:t>
        </w:r>
        <w:r w:rsidR="003B16EC">
          <w:rPr>
            <w:webHidden/>
          </w:rPr>
          <w:tab/>
        </w:r>
        <w:r w:rsidR="003B16EC">
          <w:rPr>
            <w:webHidden/>
          </w:rPr>
          <w:fldChar w:fldCharType="begin"/>
        </w:r>
        <w:r w:rsidR="003B16EC">
          <w:rPr>
            <w:webHidden/>
          </w:rPr>
          <w:instrText xml:space="preserve"> PAGEREF _Toc149232976 \h </w:instrText>
        </w:r>
        <w:r w:rsidR="003B16EC">
          <w:rPr>
            <w:webHidden/>
          </w:rPr>
        </w:r>
        <w:r w:rsidR="003B16EC">
          <w:rPr>
            <w:webHidden/>
          </w:rPr>
          <w:fldChar w:fldCharType="separate"/>
        </w:r>
        <w:r w:rsidR="003B16EC">
          <w:rPr>
            <w:webHidden/>
          </w:rPr>
          <w:t>5</w:t>
        </w:r>
        <w:r w:rsidR="003B16EC">
          <w:rPr>
            <w:webHidden/>
          </w:rPr>
          <w:fldChar w:fldCharType="end"/>
        </w:r>
      </w:hyperlink>
    </w:p>
    <w:p w14:paraId="15B860B4" w14:textId="29A020E0" w:rsidR="003B16EC" w:rsidRPr="00C93883" w:rsidRDefault="00000000">
      <w:pPr>
        <w:pStyle w:val="TM2"/>
        <w:rPr>
          <w:rFonts w:ascii="Calibri" w:hAnsi="Calibri"/>
          <w:spacing w:val="0"/>
          <w:sz w:val="22"/>
          <w:szCs w:val="22"/>
          <w:lang w:val="fr-FR" w:eastAsia="fr-FR"/>
        </w:rPr>
      </w:pPr>
      <w:hyperlink w:anchor="_Toc149232977" w:history="1">
        <w:r w:rsidR="003B16EC" w:rsidRPr="005D2B6E">
          <w:rPr>
            <w:rStyle w:val="Lienhypertexte"/>
            <w:rFonts w:cs="Arial"/>
          </w:rPr>
          <w:t>1.4</w:t>
        </w:r>
        <w:r w:rsidR="003B16EC" w:rsidRPr="00C93883">
          <w:rPr>
            <w:rFonts w:ascii="Calibri" w:hAnsi="Calibri"/>
            <w:spacing w:val="0"/>
            <w:sz w:val="22"/>
            <w:szCs w:val="22"/>
            <w:lang w:val="fr-FR" w:eastAsia="fr-FR"/>
          </w:rPr>
          <w:tab/>
        </w:r>
        <w:r w:rsidR="003B16EC" w:rsidRPr="005D2B6E">
          <w:rPr>
            <w:rStyle w:val="Lienhypertexte"/>
          </w:rPr>
          <w:t>Applicable documents</w:t>
        </w:r>
        <w:r w:rsidR="003B16EC">
          <w:rPr>
            <w:webHidden/>
          </w:rPr>
          <w:tab/>
        </w:r>
        <w:r w:rsidR="003B16EC">
          <w:rPr>
            <w:webHidden/>
          </w:rPr>
          <w:fldChar w:fldCharType="begin"/>
        </w:r>
        <w:r w:rsidR="003B16EC">
          <w:rPr>
            <w:webHidden/>
          </w:rPr>
          <w:instrText xml:space="preserve"> PAGEREF _Toc149232977 \h </w:instrText>
        </w:r>
        <w:r w:rsidR="003B16EC">
          <w:rPr>
            <w:webHidden/>
          </w:rPr>
        </w:r>
        <w:r w:rsidR="003B16EC">
          <w:rPr>
            <w:webHidden/>
          </w:rPr>
          <w:fldChar w:fldCharType="separate"/>
        </w:r>
        <w:r w:rsidR="003B16EC">
          <w:rPr>
            <w:webHidden/>
          </w:rPr>
          <w:t>6</w:t>
        </w:r>
        <w:r w:rsidR="003B16EC">
          <w:rPr>
            <w:webHidden/>
          </w:rPr>
          <w:fldChar w:fldCharType="end"/>
        </w:r>
      </w:hyperlink>
    </w:p>
    <w:p w14:paraId="5D629C9A" w14:textId="57518D72" w:rsidR="003B16EC" w:rsidRPr="00C93883" w:rsidRDefault="00000000">
      <w:pPr>
        <w:pStyle w:val="TM2"/>
        <w:rPr>
          <w:rFonts w:ascii="Calibri" w:hAnsi="Calibri"/>
          <w:spacing w:val="0"/>
          <w:sz w:val="22"/>
          <w:szCs w:val="22"/>
          <w:lang w:val="fr-FR" w:eastAsia="fr-FR"/>
        </w:rPr>
      </w:pPr>
      <w:hyperlink w:anchor="_Toc149232978" w:history="1">
        <w:r w:rsidR="003B16EC" w:rsidRPr="005D2B6E">
          <w:rPr>
            <w:rStyle w:val="Lienhypertexte"/>
            <w:rFonts w:cs="Arial"/>
          </w:rPr>
          <w:t>1.5</w:t>
        </w:r>
        <w:r w:rsidR="003B16EC" w:rsidRPr="00C93883">
          <w:rPr>
            <w:rFonts w:ascii="Calibri" w:hAnsi="Calibri"/>
            <w:spacing w:val="0"/>
            <w:sz w:val="22"/>
            <w:szCs w:val="22"/>
            <w:lang w:val="fr-FR" w:eastAsia="fr-FR"/>
          </w:rPr>
          <w:tab/>
        </w:r>
        <w:r w:rsidR="003B16EC" w:rsidRPr="005D2B6E">
          <w:rPr>
            <w:rStyle w:val="Lienhypertexte"/>
          </w:rPr>
          <w:t>Glossary &amp; Abbreviations</w:t>
        </w:r>
        <w:r w:rsidR="003B16EC">
          <w:rPr>
            <w:webHidden/>
          </w:rPr>
          <w:tab/>
        </w:r>
        <w:r w:rsidR="003B16EC">
          <w:rPr>
            <w:webHidden/>
          </w:rPr>
          <w:fldChar w:fldCharType="begin"/>
        </w:r>
        <w:r w:rsidR="003B16EC">
          <w:rPr>
            <w:webHidden/>
          </w:rPr>
          <w:instrText xml:space="preserve"> PAGEREF _Toc149232978 \h </w:instrText>
        </w:r>
        <w:r w:rsidR="003B16EC">
          <w:rPr>
            <w:webHidden/>
          </w:rPr>
        </w:r>
        <w:r w:rsidR="003B16EC">
          <w:rPr>
            <w:webHidden/>
          </w:rPr>
          <w:fldChar w:fldCharType="separate"/>
        </w:r>
        <w:r w:rsidR="003B16EC">
          <w:rPr>
            <w:webHidden/>
          </w:rPr>
          <w:t>6</w:t>
        </w:r>
        <w:r w:rsidR="003B16EC">
          <w:rPr>
            <w:webHidden/>
          </w:rPr>
          <w:fldChar w:fldCharType="end"/>
        </w:r>
      </w:hyperlink>
    </w:p>
    <w:p w14:paraId="2B1E972A" w14:textId="5357E4F8" w:rsidR="003B16EC" w:rsidRPr="00C93883" w:rsidRDefault="00000000">
      <w:pPr>
        <w:pStyle w:val="TM1"/>
        <w:rPr>
          <w:rFonts w:ascii="Calibri" w:hAnsi="Calibri"/>
          <w:b w:val="0"/>
          <w:spacing w:val="0"/>
          <w:sz w:val="22"/>
          <w:szCs w:val="22"/>
          <w:lang w:val="fr-FR" w:eastAsia="fr-FR"/>
        </w:rPr>
      </w:pPr>
      <w:hyperlink w:anchor="_Toc149232979" w:history="1">
        <w:r w:rsidR="003B16EC" w:rsidRPr="00C93883">
          <w:rPr>
            <w:rStyle w:val="Lienhypertexte"/>
          </w:rPr>
          <w:t>2</w:t>
        </w:r>
        <w:r w:rsidR="003B16EC" w:rsidRPr="00C93883">
          <w:rPr>
            <w:rFonts w:ascii="Calibri" w:hAnsi="Calibri"/>
            <w:b w:val="0"/>
            <w:spacing w:val="0"/>
            <w:sz w:val="22"/>
            <w:szCs w:val="22"/>
            <w:lang w:val="fr-FR" w:eastAsia="fr-FR"/>
          </w:rPr>
          <w:tab/>
        </w:r>
        <w:r w:rsidR="003B16EC" w:rsidRPr="005D2B6E">
          <w:rPr>
            <w:rStyle w:val="Lienhypertexte"/>
          </w:rPr>
          <w:t>Detailed design definition strategy</w:t>
        </w:r>
        <w:r w:rsidR="003B16EC">
          <w:rPr>
            <w:webHidden/>
          </w:rPr>
          <w:tab/>
        </w:r>
        <w:r w:rsidR="003B16EC">
          <w:rPr>
            <w:webHidden/>
          </w:rPr>
          <w:fldChar w:fldCharType="begin"/>
        </w:r>
        <w:r w:rsidR="003B16EC">
          <w:rPr>
            <w:webHidden/>
          </w:rPr>
          <w:instrText xml:space="preserve"> PAGEREF _Toc149232979 \h </w:instrText>
        </w:r>
        <w:r w:rsidR="003B16EC">
          <w:rPr>
            <w:webHidden/>
          </w:rPr>
        </w:r>
        <w:r w:rsidR="003B16EC">
          <w:rPr>
            <w:webHidden/>
          </w:rPr>
          <w:fldChar w:fldCharType="separate"/>
        </w:r>
        <w:r w:rsidR="003B16EC">
          <w:rPr>
            <w:webHidden/>
          </w:rPr>
          <w:t>8</w:t>
        </w:r>
        <w:r w:rsidR="003B16EC">
          <w:rPr>
            <w:webHidden/>
          </w:rPr>
          <w:fldChar w:fldCharType="end"/>
        </w:r>
      </w:hyperlink>
    </w:p>
    <w:p w14:paraId="4F99EA38" w14:textId="2EBFA550" w:rsidR="003B16EC" w:rsidRPr="00C93883" w:rsidRDefault="00000000">
      <w:pPr>
        <w:pStyle w:val="TM2"/>
        <w:rPr>
          <w:rFonts w:ascii="Calibri" w:hAnsi="Calibri"/>
          <w:spacing w:val="0"/>
          <w:sz w:val="22"/>
          <w:szCs w:val="22"/>
          <w:lang w:val="fr-FR" w:eastAsia="fr-FR"/>
        </w:rPr>
      </w:pPr>
      <w:hyperlink w:anchor="_Toc149232980" w:history="1">
        <w:r w:rsidR="003B16EC" w:rsidRPr="005D2B6E">
          <w:rPr>
            <w:rStyle w:val="Lienhypertexte"/>
            <w:rFonts w:cs="Arial"/>
          </w:rPr>
          <w:t>2.1</w:t>
        </w:r>
        <w:r w:rsidR="003B16EC" w:rsidRPr="00C93883">
          <w:rPr>
            <w:rFonts w:ascii="Calibri" w:hAnsi="Calibri"/>
            <w:spacing w:val="0"/>
            <w:sz w:val="22"/>
            <w:szCs w:val="22"/>
            <w:lang w:val="fr-FR" w:eastAsia="fr-FR"/>
          </w:rPr>
          <w:tab/>
        </w:r>
        <w:r w:rsidR="003B16EC" w:rsidRPr="005D2B6E">
          <w:rPr>
            <w:rStyle w:val="Lienhypertexte"/>
          </w:rPr>
          <w:t>Document adaptation to the project</w:t>
        </w:r>
        <w:r w:rsidR="003B16EC">
          <w:rPr>
            <w:webHidden/>
          </w:rPr>
          <w:tab/>
        </w:r>
        <w:r w:rsidR="003B16EC">
          <w:rPr>
            <w:webHidden/>
          </w:rPr>
          <w:fldChar w:fldCharType="begin"/>
        </w:r>
        <w:r w:rsidR="003B16EC">
          <w:rPr>
            <w:webHidden/>
          </w:rPr>
          <w:instrText xml:space="preserve"> PAGEREF _Toc149232980 \h </w:instrText>
        </w:r>
        <w:r w:rsidR="003B16EC">
          <w:rPr>
            <w:webHidden/>
          </w:rPr>
        </w:r>
        <w:r w:rsidR="003B16EC">
          <w:rPr>
            <w:webHidden/>
          </w:rPr>
          <w:fldChar w:fldCharType="separate"/>
        </w:r>
        <w:r w:rsidR="003B16EC">
          <w:rPr>
            <w:webHidden/>
          </w:rPr>
          <w:t>8</w:t>
        </w:r>
        <w:r w:rsidR="003B16EC">
          <w:rPr>
            <w:webHidden/>
          </w:rPr>
          <w:fldChar w:fldCharType="end"/>
        </w:r>
      </w:hyperlink>
    </w:p>
    <w:p w14:paraId="5EBB3684" w14:textId="62365C8A" w:rsidR="003B16EC" w:rsidRPr="00C93883" w:rsidRDefault="00000000">
      <w:pPr>
        <w:pStyle w:val="TM2"/>
        <w:rPr>
          <w:rFonts w:ascii="Calibri" w:hAnsi="Calibri"/>
          <w:spacing w:val="0"/>
          <w:sz w:val="22"/>
          <w:szCs w:val="22"/>
          <w:lang w:val="fr-FR" w:eastAsia="fr-FR"/>
        </w:rPr>
      </w:pPr>
      <w:hyperlink w:anchor="_Toc149232981" w:history="1">
        <w:r w:rsidR="003B16EC" w:rsidRPr="005D2B6E">
          <w:rPr>
            <w:rStyle w:val="Lienhypertexte"/>
            <w:rFonts w:cs="Arial"/>
          </w:rPr>
          <w:t>2.2</w:t>
        </w:r>
        <w:r w:rsidR="003B16EC" w:rsidRPr="00C93883">
          <w:rPr>
            <w:rFonts w:ascii="Calibri" w:hAnsi="Calibri"/>
            <w:spacing w:val="0"/>
            <w:sz w:val="22"/>
            <w:szCs w:val="22"/>
            <w:lang w:val="fr-FR" w:eastAsia="fr-FR"/>
          </w:rPr>
          <w:tab/>
        </w:r>
        <w:r w:rsidR="003B16EC" w:rsidRPr="005D2B6E">
          <w:rPr>
            <w:rStyle w:val="Lienhypertexte"/>
          </w:rPr>
          <w:t>Naming convention</w:t>
        </w:r>
        <w:r w:rsidR="003B16EC">
          <w:rPr>
            <w:webHidden/>
          </w:rPr>
          <w:tab/>
        </w:r>
        <w:r w:rsidR="003B16EC">
          <w:rPr>
            <w:webHidden/>
          </w:rPr>
          <w:fldChar w:fldCharType="begin"/>
        </w:r>
        <w:r w:rsidR="003B16EC">
          <w:rPr>
            <w:webHidden/>
          </w:rPr>
          <w:instrText xml:space="preserve"> PAGEREF _Toc149232981 \h </w:instrText>
        </w:r>
        <w:r w:rsidR="003B16EC">
          <w:rPr>
            <w:webHidden/>
          </w:rPr>
        </w:r>
        <w:r w:rsidR="003B16EC">
          <w:rPr>
            <w:webHidden/>
          </w:rPr>
          <w:fldChar w:fldCharType="separate"/>
        </w:r>
        <w:r w:rsidR="003B16EC">
          <w:rPr>
            <w:webHidden/>
          </w:rPr>
          <w:t>8</w:t>
        </w:r>
        <w:r w:rsidR="003B16EC">
          <w:rPr>
            <w:webHidden/>
          </w:rPr>
          <w:fldChar w:fldCharType="end"/>
        </w:r>
      </w:hyperlink>
    </w:p>
    <w:p w14:paraId="4F274D6E" w14:textId="78922CD2" w:rsidR="003B16EC" w:rsidRPr="00C93883" w:rsidRDefault="00000000">
      <w:pPr>
        <w:pStyle w:val="TM2"/>
        <w:rPr>
          <w:rFonts w:ascii="Calibri" w:hAnsi="Calibri"/>
          <w:spacing w:val="0"/>
          <w:sz w:val="22"/>
          <w:szCs w:val="22"/>
          <w:lang w:val="fr-FR" w:eastAsia="fr-FR"/>
        </w:rPr>
      </w:pPr>
      <w:hyperlink w:anchor="_Toc149232982" w:history="1">
        <w:r w:rsidR="003B16EC" w:rsidRPr="005D2B6E">
          <w:rPr>
            <w:rStyle w:val="Lienhypertexte"/>
            <w:rFonts w:cs="Arial"/>
          </w:rPr>
          <w:t>2.3</w:t>
        </w:r>
        <w:r w:rsidR="003B16EC" w:rsidRPr="00C93883">
          <w:rPr>
            <w:rFonts w:ascii="Calibri" w:hAnsi="Calibri"/>
            <w:spacing w:val="0"/>
            <w:sz w:val="22"/>
            <w:szCs w:val="22"/>
            <w:lang w:val="fr-FR" w:eastAsia="fr-FR"/>
          </w:rPr>
          <w:tab/>
        </w:r>
        <w:r w:rsidR="003B16EC" w:rsidRPr="005D2B6E">
          <w:rPr>
            <w:rStyle w:val="Lienhypertexte"/>
          </w:rPr>
          <w:t>Resource consumption criteria</w:t>
        </w:r>
        <w:r w:rsidR="003B16EC">
          <w:rPr>
            <w:webHidden/>
          </w:rPr>
          <w:tab/>
        </w:r>
        <w:r w:rsidR="003B16EC">
          <w:rPr>
            <w:webHidden/>
          </w:rPr>
          <w:fldChar w:fldCharType="begin"/>
        </w:r>
        <w:r w:rsidR="003B16EC">
          <w:rPr>
            <w:webHidden/>
          </w:rPr>
          <w:instrText xml:space="preserve"> PAGEREF _Toc149232982 \h </w:instrText>
        </w:r>
        <w:r w:rsidR="003B16EC">
          <w:rPr>
            <w:webHidden/>
          </w:rPr>
        </w:r>
        <w:r w:rsidR="003B16EC">
          <w:rPr>
            <w:webHidden/>
          </w:rPr>
          <w:fldChar w:fldCharType="separate"/>
        </w:r>
        <w:r w:rsidR="003B16EC">
          <w:rPr>
            <w:webHidden/>
          </w:rPr>
          <w:t>8</w:t>
        </w:r>
        <w:r w:rsidR="003B16EC">
          <w:rPr>
            <w:webHidden/>
          </w:rPr>
          <w:fldChar w:fldCharType="end"/>
        </w:r>
      </w:hyperlink>
    </w:p>
    <w:p w14:paraId="31D248E2" w14:textId="12388AF3" w:rsidR="003B16EC" w:rsidRPr="00C93883" w:rsidRDefault="00000000">
      <w:pPr>
        <w:pStyle w:val="TM2"/>
        <w:rPr>
          <w:rFonts w:ascii="Calibri" w:hAnsi="Calibri"/>
          <w:spacing w:val="0"/>
          <w:sz w:val="22"/>
          <w:szCs w:val="22"/>
          <w:lang w:val="fr-FR" w:eastAsia="fr-FR"/>
        </w:rPr>
      </w:pPr>
      <w:hyperlink w:anchor="_Toc149232983" w:history="1">
        <w:r w:rsidR="003B16EC" w:rsidRPr="005D2B6E">
          <w:rPr>
            <w:rStyle w:val="Lienhypertexte"/>
            <w:rFonts w:cs="Arial"/>
          </w:rPr>
          <w:t>2.4</w:t>
        </w:r>
        <w:r w:rsidR="003B16EC" w:rsidRPr="00C93883">
          <w:rPr>
            <w:rFonts w:ascii="Calibri" w:hAnsi="Calibri"/>
            <w:spacing w:val="0"/>
            <w:sz w:val="22"/>
            <w:szCs w:val="22"/>
            <w:lang w:val="fr-FR" w:eastAsia="fr-FR"/>
          </w:rPr>
          <w:tab/>
        </w:r>
        <w:r w:rsidR="003B16EC" w:rsidRPr="005D2B6E">
          <w:rPr>
            <w:rStyle w:val="Lienhypertexte"/>
          </w:rPr>
          <w:t>Detailed design evaluation</w:t>
        </w:r>
        <w:r w:rsidR="003B16EC">
          <w:rPr>
            <w:webHidden/>
          </w:rPr>
          <w:tab/>
        </w:r>
        <w:r w:rsidR="003B16EC">
          <w:rPr>
            <w:webHidden/>
          </w:rPr>
          <w:fldChar w:fldCharType="begin"/>
        </w:r>
        <w:r w:rsidR="003B16EC">
          <w:rPr>
            <w:webHidden/>
          </w:rPr>
          <w:instrText xml:space="preserve"> PAGEREF _Toc149232983 \h </w:instrText>
        </w:r>
        <w:r w:rsidR="003B16EC">
          <w:rPr>
            <w:webHidden/>
          </w:rPr>
        </w:r>
        <w:r w:rsidR="003B16EC">
          <w:rPr>
            <w:webHidden/>
          </w:rPr>
          <w:fldChar w:fldCharType="separate"/>
        </w:r>
        <w:r w:rsidR="003B16EC">
          <w:rPr>
            <w:webHidden/>
          </w:rPr>
          <w:t>8</w:t>
        </w:r>
        <w:r w:rsidR="003B16EC">
          <w:rPr>
            <w:webHidden/>
          </w:rPr>
          <w:fldChar w:fldCharType="end"/>
        </w:r>
      </w:hyperlink>
    </w:p>
    <w:p w14:paraId="6B42CA5C" w14:textId="3C9654DB" w:rsidR="003B16EC" w:rsidRPr="00C93883" w:rsidRDefault="00000000">
      <w:pPr>
        <w:pStyle w:val="TM3"/>
        <w:tabs>
          <w:tab w:val="start" w:pos="70pt"/>
        </w:tabs>
        <w:rPr>
          <w:rFonts w:ascii="Calibri" w:hAnsi="Calibri"/>
          <w:b w:val="0"/>
          <w:spacing w:val="0"/>
          <w:sz w:val="22"/>
          <w:szCs w:val="22"/>
          <w:lang w:val="fr-FR" w:eastAsia="fr-FR"/>
        </w:rPr>
      </w:pPr>
      <w:hyperlink w:anchor="_Toc149232984" w:history="1">
        <w:r w:rsidR="003B16EC" w:rsidRPr="005D2B6E">
          <w:rPr>
            <w:rStyle w:val="Lienhypertexte"/>
          </w:rPr>
          <w:t>2.4.1</w:t>
        </w:r>
        <w:r w:rsidR="003B16EC" w:rsidRPr="00C93883">
          <w:rPr>
            <w:rFonts w:ascii="Calibri" w:hAnsi="Calibri"/>
            <w:b w:val="0"/>
            <w:spacing w:val="0"/>
            <w:sz w:val="22"/>
            <w:szCs w:val="22"/>
            <w:lang w:val="fr-FR" w:eastAsia="fr-FR"/>
          </w:rPr>
          <w:tab/>
        </w:r>
        <w:r w:rsidR="003B16EC" w:rsidRPr="005D2B6E">
          <w:rPr>
            <w:rStyle w:val="Lienhypertexte"/>
          </w:rPr>
          <w:t>Evaluation Criteria</w:t>
        </w:r>
        <w:r w:rsidR="003B16EC">
          <w:rPr>
            <w:webHidden/>
          </w:rPr>
          <w:tab/>
        </w:r>
        <w:r w:rsidR="003B16EC">
          <w:rPr>
            <w:webHidden/>
          </w:rPr>
          <w:fldChar w:fldCharType="begin"/>
        </w:r>
        <w:r w:rsidR="003B16EC">
          <w:rPr>
            <w:webHidden/>
          </w:rPr>
          <w:instrText xml:space="preserve"> PAGEREF _Toc149232984 \h </w:instrText>
        </w:r>
        <w:r w:rsidR="003B16EC">
          <w:rPr>
            <w:webHidden/>
          </w:rPr>
        </w:r>
        <w:r w:rsidR="003B16EC">
          <w:rPr>
            <w:webHidden/>
          </w:rPr>
          <w:fldChar w:fldCharType="separate"/>
        </w:r>
        <w:r w:rsidR="003B16EC">
          <w:rPr>
            <w:webHidden/>
          </w:rPr>
          <w:t>8</w:t>
        </w:r>
        <w:r w:rsidR="003B16EC">
          <w:rPr>
            <w:webHidden/>
          </w:rPr>
          <w:fldChar w:fldCharType="end"/>
        </w:r>
      </w:hyperlink>
    </w:p>
    <w:p w14:paraId="7C5A1777" w14:textId="042B932F" w:rsidR="003B16EC" w:rsidRPr="00C93883" w:rsidRDefault="00000000">
      <w:pPr>
        <w:pStyle w:val="TM3"/>
        <w:tabs>
          <w:tab w:val="start" w:pos="70pt"/>
        </w:tabs>
        <w:rPr>
          <w:rFonts w:ascii="Calibri" w:hAnsi="Calibri"/>
          <w:b w:val="0"/>
          <w:spacing w:val="0"/>
          <w:sz w:val="22"/>
          <w:szCs w:val="22"/>
          <w:lang w:val="fr-FR" w:eastAsia="fr-FR"/>
        </w:rPr>
      </w:pPr>
      <w:hyperlink w:anchor="_Toc149232985" w:history="1">
        <w:r w:rsidR="003B16EC" w:rsidRPr="005D2B6E">
          <w:rPr>
            <w:rStyle w:val="Lienhypertexte"/>
          </w:rPr>
          <w:t>2.4.2</w:t>
        </w:r>
        <w:r w:rsidR="003B16EC" w:rsidRPr="00C93883">
          <w:rPr>
            <w:rFonts w:ascii="Calibri" w:hAnsi="Calibri"/>
            <w:b w:val="0"/>
            <w:spacing w:val="0"/>
            <w:sz w:val="22"/>
            <w:szCs w:val="22"/>
            <w:lang w:val="fr-FR" w:eastAsia="fr-FR"/>
          </w:rPr>
          <w:tab/>
        </w:r>
        <w:r w:rsidR="003B16EC" w:rsidRPr="005D2B6E">
          <w:rPr>
            <w:rStyle w:val="Lienhypertexte"/>
          </w:rPr>
          <w:t>Detailed design evaluation method</w:t>
        </w:r>
        <w:r w:rsidR="003B16EC">
          <w:rPr>
            <w:webHidden/>
          </w:rPr>
          <w:tab/>
        </w:r>
        <w:r w:rsidR="003B16EC">
          <w:rPr>
            <w:webHidden/>
          </w:rPr>
          <w:fldChar w:fldCharType="begin"/>
        </w:r>
        <w:r w:rsidR="003B16EC">
          <w:rPr>
            <w:webHidden/>
          </w:rPr>
          <w:instrText xml:space="preserve"> PAGEREF _Toc149232985 \h </w:instrText>
        </w:r>
        <w:r w:rsidR="003B16EC">
          <w:rPr>
            <w:webHidden/>
          </w:rPr>
        </w:r>
        <w:r w:rsidR="003B16EC">
          <w:rPr>
            <w:webHidden/>
          </w:rPr>
          <w:fldChar w:fldCharType="separate"/>
        </w:r>
        <w:r w:rsidR="003B16EC">
          <w:rPr>
            <w:webHidden/>
          </w:rPr>
          <w:t>9</w:t>
        </w:r>
        <w:r w:rsidR="003B16EC">
          <w:rPr>
            <w:webHidden/>
          </w:rPr>
          <w:fldChar w:fldCharType="end"/>
        </w:r>
      </w:hyperlink>
    </w:p>
    <w:p w14:paraId="27432DBD" w14:textId="02B2A3F4" w:rsidR="003B16EC" w:rsidRPr="00C93883" w:rsidRDefault="00000000">
      <w:pPr>
        <w:pStyle w:val="TM2"/>
        <w:rPr>
          <w:rFonts w:ascii="Calibri" w:hAnsi="Calibri"/>
          <w:spacing w:val="0"/>
          <w:sz w:val="22"/>
          <w:szCs w:val="22"/>
          <w:lang w:val="fr-FR" w:eastAsia="fr-FR"/>
        </w:rPr>
      </w:pPr>
      <w:hyperlink w:anchor="_Toc149232986" w:history="1">
        <w:r w:rsidR="003B16EC" w:rsidRPr="005D2B6E">
          <w:rPr>
            <w:rStyle w:val="Lienhypertexte"/>
            <w:rFonts w:cs="Arial"/>
          </w:rPr>
          <w:t>2.5</w:t>
        </w:r>
        <w:r w:rsidR="003B16EC" w:rsidRPr="00C93883">
          <w:rPr>
            <w:rFonts w:ascii="Calibri" w:hAnsi="Calibri"/>
            <w:spacing w:val="0"/>
            <w:sz w:val="22"/>
            <w:szCs w:val="22"/>
            <w:lang w:val="fr-FR" w:eastAsia="fr-FR"/>
          </w:rPr>
          <w:tab/>
        </w:r>
        <w:r w:rsidR="003B16EC" w:rsidRPr="005D2B6E">
          <w:rPr>
            <w:rStyle w:val="Lienhypertexte"/>
          </w:rPr>
          <w:t>Detailed Design requirements</w:t>
        </w:r>
        <w:r w:rsidR="003B16EC">
          <w:rPr>
            <w:webHidden/>
          </w:rPr>
          <w:tab/>
        </w:r>
        <w:r w:rsidR="003B16EC">
          <w:rPr>
            <w:webHidden/>
          </w:rPr>
          <w:fldChar w:fldCharType="begin"/>
        </w:r>
        <w:r w:rsidR="003B16EC">
          <w:rPr>
            <w:webHidden/>
          </w:rPr>
          <w:instrText xml:space="preserve"> PAGEREF _Toc149232986 \h </w:instrText>
        </w:r>
        <w:r w:rsidR="003B16EC">
          <w:rPr>
            <w:webHidden/>
          </w:rPr>
        </w:r>
        <w:r w:rsidR="003B16EC">
          <w:rPr>
            <w:webHidden/>
          </w:rPr>
          <w:fldChar w:fldCharType="separate"/>
        </w:r>
        <w:r w:rsidR="003B16EC">
          <w:rPr>
            <w:webHidden/>
          </w:rPr>
          <w:t>10</w:t>
        </w:r>
        <w:r w:rsidR="003B16EC">
          <w:rPr>
            <w:webHidden/>
          </w:rPr>
          <w:fldChar w:fldCharType="end"/>
        </w:r>
      </w:hyperlink>
    </w:p>
    <w:p w14:paraId="573E68BA" w14:textId="5944DD26" w:rsidR="003B16EC" w:rsidRPr="00C93883" w:rsidRDefault="00000000">
      <w:pPr>
        <w:pStyle w:val="TM1"/>
        <w:rPr>
          <w:rFonts w:ascii="Calibri" w:hAnsi="Calibri"/>
          <w:b w:val="0"/>
          <w:spacing w:val="0"/>
          <w:sz w:val="22"/>
          <w:szCs w:val="22"/>
          <w:lang w:val="fr-FR" w:eastAsia="fr-FR"/>
        </w:rPr>
      </w:pPr>
      <w:hyperlink w:anchor="_Toc149232987" w:history="1">
        <w:r w:rsidR="003B16EC" w:rsidRPr="00C93883">
          <w:rPr>
            <w:rStyle w:val="Lienhypertexte"/>
          </w:rPr>
          <w:t>3</w:t>
        </w:r>
        <w:r w:rsidR="003B16EC" w:rsidRPr="00C93883">
          <w:rPr>
            <w:rFonts w:ascii="Calibri" w:hAnsi="Calibri"/>
            <w:b w:val="0"/>
            <w:spacing w:val="0"/>
            <w:sz w:val="22"/>
            <w:szCs w:val="22"/>
            <w:lang w:val="fr-FR" w:eastAsia="fr-FR"/>
          </w:rPr>
          <w:tab/>
        </w:r>
        <w:r w:rsidR="003B16EC" w:rsidRPr="005D2B6E">
          <w:rPr>
            <w:rStyle w:val="Lienhypertexte"/>
          </w:rPr>
          <w:t>Software architecture overview</w:t>
        </w:r>
        <w:r w:rsidR="003B16EC">
          <w:rPr>
            <w:webHidden/>
          </w:rPr>
          <w:tab/>
        </w:r>
        <w:r w:rsidR="003B16EC">
          <w:rPr>
            <w:webHidden/>
          </w:rPr>
          <w:fldChar w:fldCharType="begin"/>
        </w:r>
        <w:r w:rsidR="003B16EC">
          <w:rPr>
            <w:webHidden/>
          </w:rPr>
          <w:instrText xml:space="preserve"> PAGEREF _Toc149232987 \h </w:instrText>
        </w:r>
        <w:r w:rsidR="003B16EC">
          <w:rPr>
            <w:webHidden/>
          </w:rPr>
        </w:r>
        <w:r w:rsidR="003B16EC">
          <w:rPr>
            <w:webHidden/>
          </w:rPr>
          <w:fldChar w:fldCharType="separate"/>
        </w:r>
        <w:r w:rsidR="003B16EC">
          <w:rPr>
            <w:webHidden/>
          </w:rPr>
          <w:t>11</w:t>
        </w:r>
        <w:r w:rsidR="003B16EC">
          <w:rPr>
            <w:webHidden/>
          </w:rPr>
          <w:fldChar w:fldCharType="end"/>
        </w:r>
      </w:hyperlink>
    </w:p>
    <w:p w14:paraId="104482D6" w14:textId="29C3FD39" w:rsidR="003B16EC" w:rsidRPr="00C93883" w:rsidRDefault="00000000">
      <w:pPr>
        <w:pStyle w:val="TM1"/>
        <w:rPr>
          <w:rFonts w:ascii="Calibri" w:hAnsi="Calibri"/>
          <w:b w:val="0"/>
          <w:spacing w:val="0"/>
          <w:sz w:val="22"/>
          <w:szCs w:val="22"/>
          <w:lang w:val="fr-FR" w:eastAsia="fr-FR"/>
        </w:rPr>
      </w:pPr>
      <w:hyperlink w:anchor="_Toc149232988" w:history="1">
        <w:r w:rsidR="003B16EC" w:rsidRPr="00C93883">
          <w:rPr>
            <w:rStyle w:val="Lienhypertexte"/>
          </w:rPr>
          <w:t>4</w:t>
        </w:r>
        <w:r w:rsidR="003B16EC" w:rsidRPr="00C93883">
          <w:rPr>
            <w:rFonts w:ascii="Calibri" w:hAnsi="Calibri"/>
            <w:b w:val="0"/>
            <w:spacing w:val="0"/>
            <w:sz w:val="22"/>
            <w:szCs w:val="22"/>
            <w:lang w:val="fr-FR" w:eastAsia="fr-FR"/>
          </w:rPr>
          <w:tab/>
        </w:r>
        <w:r w:rsidR="003B16EC" w:rsidRPr="005D2B6E">
          <w:rPr>
            <w:rStyle w:val="Lienhypertexte"/>
          </w:rPr>
          <w:t>Component overview</w:t>
        </w:r>
        <w:r w:rsidR="003B16EC">
          <w:rPr>
            <w:webHidden/>
          </w:rPr>
          <w:tab/>
        </w:r>
        <w:r w:rsidR="003B16EC">
          <w:rPr>
            <w:webHidden/>
          </w:rPr>
          <w:fldChar w:fldCharType="begin"/>
        </w:r>
        <w:r w:rsidR="003B16EC">
          <w:rPr>
            <w:webHidden/>
          </w:rPr>
          <w:instrText xml:space="preserve"> PAGEREF _Toc149232988 \h </w:instrText>
        </w:r>
        <w:r w:rsidR="003B16EC">
          <w:rPr>
            <w:webHidden/>
          </w:rPr>
        </w:r>
        <w:r w:rsidR="003B16EC">
          <w:rPr>
            <w:webHidden/>
          </w:rPr>
          <w:fldChar w:fldCharType="separate"/>
        </w:r>
        <w:r w:rsidR="003B16EC">
          <w:rPr>
            <w:webHidden/>
          </w:rPr>
          <w:t>12</w:t>
        </w:r>
        <w:r w:rsidR="003B16EC">
          <w:rPr>
            <w:webHidden/>
          </w:rPr>
          <w:fldChar w:fldCharType="end"/>
        </w:r>
      </w:hyperlink>
    </w:p>
    <w:p w14:paraId="2F5C085C" w14:textId="01B4DFA6" w:rsidR="003B16EC" w:rsidRPr="00C93883" w:rsidRDefault="00000000">
      <w:pPr>
        <w:pStyle w:val="TM2"/>
        <w:rPr>
          <w:rFonts w:ascii="Calibri" w:hAnsi="Calibri"/>
          <w:spacing w:val="0"/>
          <w:sz w:val="22"/>
          <w:szCs w:val="22"/>
          <w:lang w:val="fr-FR" w:eastAsia="fr-FR"/>
        </w:rPr>
      </w:pPr>
      <w:hyperlink w:anchor="_Toc149232989" w:history="1">
        <w:r w:rsidR="003B16EC" w:rsidRPr="005D2B6E">
          <w:rPr>
            <w:rStyle w:val="Lienhypertexte"/>
            <w:rFonts w:cs="Arial"/>
          </w:rPr>
          <w:t>4.1</w:t>
        </w:r>
        <w:r w:rsidR="003B16EC" w:rsidRPr="00C93883">
          <w:rPr>
            <w:rFonts w:ascii="Calibri" w:hAnsi="Calibri"/>
            <w:spacing w:val="0"/>
            <w:sz w:val="22"/>
            <w:szCs w:val="22"/>
            <w:lang w:val="fr-FR" w:eastAsia="fr-FR"/>
          </w:rPr>
          <w:tab/>
        </w:r>
        <w:r w:rsidR="003B16EC" w:rsidRPr="005D2B6E">
          <w:rPr>
            <w:rStyle w:val="Lienhypertexte"/>
          </w:rPr>
          <w:t>Description</w:t>
        </w:r>
        <w:r w:rsidR="003B16EC">
          <w:rPr>
            <w:webHidden/>
          </w:rPr>
          <w:tab/>
        </w:r>
        <w:r w:rsidR="003B16EC">
          <w:rPr>
            <w:webHidden/>
          </w:rPr>
          <w:fldChar w:fldCharType="begin"/>
        </w:r>
        <w:r w:rsidR="003B16EC">
          <w:rPr>
            <w:webHidden/>
          </w:rPr>
          <w:instrText xml:space="preserve"> PAGEREF _Toc149232989 \h </w:instrText>
        </w:r>
        <w:r w:rsidR="003B16EC">
          <w:rPr>
            <w:webHidden/>
          </w:rPr>
        </w:r>
        <w:r w:rsidR="003B16EC">
          <w:rPr>
            <w:webHidden/>
          </w:rPr>
          <w:fldChar w:fldCharType="separate"/>
        </w:r>
        <w:r w:rsidR="003B16EC">
          <w:rPr>
            <w:webHidden/>
          </w:rPr>
          <w:t>12</w:t>
        </w:r>
        <w:r w:rsidR="003B16EC">
          <w:rPr>
            <w:webHidden/>
          </w:rPr>
          <w:fldChar w:fldCharType="end"/>
        </w:r>
      </w:hyperlink>
    </w:p>
    <w:p w14:paraId="78B9893C" w14:textId="16CF4D29" w:rsidR="003B16EC" w:rsidRPr="00C93883" w:rsidRDefault="00000000">
      <w:pPr>
        <w:pStyle w:val="TM2"/>
        <w:rPr>
          <w:rFonts w:ascii="Calibri" w:hAnsi="Calibri"/>
          <w:spacing w:val="0"/>
          <w:sz w:val="22"/>
          <w:szCs w:val="22"/>
          <w:lang w:val="fr-FR" w:eastAsia="fr-FR"/>
        </w:rPr>
      </w:pPr>
      <w:hyperlink w:anchor="_Toc149232990" w:history="1">
        <w:r w:rsidR="003B16EC" w:rsidRPr="005D2B6E">
          <w:rPr>
            <w:rStyle w:val="Lienhypertexte"/>
            <w:rFonts w:cs="Arial"/>
          </w:rPr>
          <w:t>4.2</w:t>
        </w:r>
        <w:r w:rsidR="003B16EC" w:rsidRPr="00C93883">
          <w:rPr>
            <w:rFonts w:ascii="Calibri" w:hAnsi="Calibri"/>
            <w:spacing w:val="0"/>
            <w:sz w:val="22"/>
            <w:szCs w:val="22"/>
            <w:lang w:val="fr-FR" w:eastAsia="fr-FR"/>
          </w:rPr>
          <w:tab/>
        </w:r>
        <w:r w:rsidR="003B16EC" w:rsidRPr="005D2B6E">
          <w:rPr>
            <w:rStyle w:val="Lienhypertexte"/>
          </w:rPr>
          <w:t>External interfaces</w:t>
        </w:r>
        <w:r w:rsidR="003B16EC">
          <w:rPr>
            <w:webHidden/>
          </w:rPr>
          <w:tab/>
        </w:r>
        <w:r w:rsidR="003B16EC">
          <w:rPr>
            <w:webHidden/>
          </w:rPr>
          <w:fldChar w:fldCharType="begin"/>
        </w:r>
        <w:r w:rsidR="003B16EC">
          <w:rPr>
            <w:webHidden/>
          </w:rPr>
          <w:instrText xml:space="preserve"> PAGEREF _Toc149232990 \h </w:instrText>
        </w:r>
        <w:r w:rsidR="003B16EC">
          <w:rPr>
            <w:webHidden/>
          </w:rPr>
        </w:r>
        <w:r w:rsidR="003B16EC">
          <w:rPr>
            <w:webHidden/>
          </w:rPr>
          <w:fldChar w:fldCharType="separate"/>
        </w:r>
        <w:r w:rsidR="003B16EC">
          <w:rPr>
            <w:webHidden/>
          </w:rPr>
          <w:t>12</w:t>
        </w:r>
        <w:r w:rsidR="003B16EC">
          <w:rPr>
            <w:webHidden/>
          </w:rPr>
          <w:fldChar w:fldCharType="end"/>
        </w:r>
      </w:hyperlink>
    </w:p>
    <w:p w14:paraId="00D2BE82" w14:textId="475EC8EA" w:rsidR="003B16EC" w:rsidRPr="00C93883" w:rsidRDefault="00000000">
      <w:pPr>
        <w:pStyle w:val="TM1"/>
        <w:rPr>
          <w:rFonts w:ascii="Calibri" w:hAnsi="Calibri"/>
          <w:b w:val="0"/>
          <w:spacing w:val="0"/>
          <w:sz w:val="22"/>
          <w:szCs w:val="22"/>
          <w:lang w:val="fr-FR" w:eastAsia="fr-FR"/>
        </w:rPr>
      </w:pPr>
      <w:hyperlink w:anchor="_Toc149232991" w:history="1">
        <w:r w:rsidR="003B16EC" w:rsidRPr="00C93883">
          <w:rPr>
            <w:rStyle w:val="Lienhypertexte"/>
          </w:rPr>
          <w:t>5</w:t>
        </w:r>
        <w:r w:rsidR="003B16EC" w:rsidRPr="00C93883">
          <w:rPr>
            <w:rFonts w:ascii="Calibri" w:hAnsi="Calibri"/>
            <w:b w:val="0"/>
            <w:spacing w:val="0"/>
            <w:sz w:val="22"/>
            <w:szCs w:val="22"/>
            <w:lang w:val="fr-FR" w:eastAsia="fr-FR"/>
          </w:rPr>
          <w:tab/>
        </w:r>
        <w:r w:rsidR="003B16EC" w:rsidRPr="005D2B6E">
          <w:rPr>
            <w:rStyle w:val="Lienhypertexte"/>
          </w:rPr>
          <w:t>Static view</w:t>
        </w:r>
        <w:r w:rsidR="003B16EC">
          <w:rPr>
            <w:webHidden/>
          </w:rPr>
          <w:tab/>
        </w:r>
        <w:r w:rsidR="003B16EC">
          <w:rPr>
            <w:webHidden/>
          </w:rPr>
          <w:fldChar w:fldCharType="begin"/>
        </w:r>
        <w:r w:rsidR="003B16EC">
          <w:rPr>
            <w:webHidden/>
          </w:rPr>
          <w:instrText xml:space="preserve"> PAGEREF _Toc149232991 \h </w:instrText>
        </w:r>
        <w:r w:rsidR="003B16EC">
          <w:rPr>
            <w:webHidden/>
          </w:rPr>
        </w:r>
        <w:r w:rsidR="003B16EC">
          <w:rPr>
            <w:webHidden/>
          </w:rPr>
          <w:fldChar w:fldCharType="separate"/>
        </w:r>
        <w:r w:rsidR="003B16EC">
          <w:rPr>
            <w:webHidden/>
          </w:rPr>
          <w:t>13</w:t>
        </w:r>
        <w:r w:rsidR="003B16EC">
          <w:rPr>
            <w:webHidden/>
          </w:rPr>
          <w:fldChar w:fldCharType="end"/>
        </w:r>
      </w:hyperlink>
    </w:p>
    <w:p w14:paraId="2FE33082" w14:textId="7C4F2463" w:rsidR="003B16EC" w:rsidRPr="00C93883" w:rsidRDefault="00000000">
      <w:pPr>
        <w:pStyle w:val="TM2"/>
        <w:rPr>
          <w:rFonts w:ascii="Calibri" w:hAnsi="Calibri"/>
          <w:spacing w:val="0"/>
          <w:sz w:val="22"/>
          <w:szCs w:val="22"/>
          <w:lang w:val="fr-FR" w:eastAsia="fr-FR"/>
        </w:rPr>
      </w:pPr>
      <w:hyperlink w:anchor="_Toc149232992" w:history="1">
        <w:r w:rsidR="003B16EC" w:rsidRPr="005D2B6E">
          <w:rPr>
            <w:rStyle w:val="Lienhypertexte"/>
            <w:rFonts w:cs="Arial"/>
          </w:rPr>
          <w:t>5.1</w:t>
        </w:r>
        <w:r w:rsidR="003B16EC" w:rsidRPr="00C93883">
          <w:rPr>
            <w:rFonts w:ascii="Calibri" w:hAnsi="Calibri"/>
            <w:spacing w:val="0"/>
            <w:sz w:val="22"/>
            <w:szCs w:val="22"/>
            <w:lang w:val="fr-FR" w:eastAsia="fr-FR"/>
          </w:rPr>
          <w:tab/>
        </w:r>
        <w:r w:rsidR="003B16EC" w:rsidRPr="005D2B6E">
          <w:rPr>
            <w:rStyle w:val="Lienhypertexte"/>
          </w:rPr>
          <w:t>Illustration</w:t>
        </w:r>
        <w:r w:rsidR="003B16EC">
          <w:rPr>
            <w:webHidden/>
          </w:rPr>
          <w:tab/>
        </w:r>
        <w:r w:rsidR="003B16EC">
          <w:rPr>
            <w:webHidden/>
          </w:rPr>
          <w:fldChar w:fldCharType="begin"/>
        </w:r>
        <w:r w:rsidR="003B16EC">
          <w:rPr>
            <w:webHidden/>
          </w:rPr>
          <w:instrText xml:space="preserve"> PAGEREF _Toc149232992 \h </w:instrText>
        </w:r>
        <w:r w:rsidR="003B16EC">
          <w:rPr>
            <w:webHidden/>
          </w:rPr>
        </w:r>
        <w:r w:rsidR="003B16EC">
          <w:rPr>
            <w:webHidden/>
          </w:rPr>
          <w:fldChar w:fldCharType="separate"/>
        </w:r>
        <w:r w:rsidR="003B16EC">
          <w:rPr>
            <w:webHidden/>
          </w:rPr>
          <w:t>13</w:t>
        </w:r>
        <w:r w:rsidR="003B16EC">
          <w:rPr>
            <w:webHidden/>
          </w:rPr>
          <w:fldChar w:fldCharType="end"/>
        </w:r>
      </w:hyperlink>
    </w:p>
    <w:p w14:paraId="39C8B64E" w14:textId="701B2128" w:rsidR="003B16EC" w:rsidRPr="00C93883" w:rsidRDefault="00000000">
      <w:pPr>
        <w:pStyle w:val="TM2"/>
        <w:rPr>
          <w:rFonts w:ascii="Calibri" w:hAnsi="Calibri"/>
          <w:spacing w:val="0"/>
          <w:sz w:val="22"/>
          <w:szCs w:val="22"/>
          <w:lang w:val="fr-FR" w:eastAsia="fr-FR"/>
        </w:rPr>
      </w:pPr>
      <w:hyperlink w:anchor="_Toc149232993" w:history="1">
        <w:r w:rsidR="003B16EC" w:rsidRPr="005D2B6E">
          <w:rPr>
            <w:rStyle w:val="Lienhypertexte"/>
            <w:rFonts w:cs="Arial"/>
          </w:rPr>
          <w:t>5.2</w:t>
        </w:r>
        <w:r w:rsidR="003B16EC" w:rsidRPr="00C93883">
          <w:rPr>
            <w:rFonts w:ascii="Calibri" w:hAnsi="Calibri"/>
            <w:spacing w:val="0"/>
            <w:sz w:val="22"/>
            <w:szCs w:val="22"/>
            <w:lang w:val="fr-FR" w:eastAsia="fr-FR"/>
          </w:rPr>
          <w:tab/>
        </w:r>
        <w:r w:rsidR="003B16EC" w:rsidRPr="005D2B6E">
          <w:rPr>
            <w:rStyle w:val="Lienhypertexte"/>
          </w:rPr>
          <w:t>Units description</w:t>
        </w:r>
        <w:r w:rsidR="003B16EC">
          <w:rPr>
            <w:webHidden/>
          </w:rPr>
          <w:tab/>
        </w:r>
        <w:r w:rsidR="003B16EC">
          <w:rPr>
            <w:webHidden/>
          </w:rPr>
          <w:fldChar w:fldCharType="begin"/>
        </w:r>
        <w:r w:rsidR="003B16EC">
          <w:rPr>
            <w:webHidden/>
          </w:rPr>
          <w:instrText xml:space="preserve"> PAGEREF _Toc149232993 \h </w:instrText>
        </w:r>
        <w:r w:rsidR="003B16EC">
          <w:rPr>
            <w:webHidden/>
          </w:rPr>
        </w:r>
        <w:r w:rsidR="003B16EC">
          <w:rPr>
            <w:webHidden/>
          </w:rPr>
          <w:fldChar w:fldCharType="separate"/>
        </w:r>
        <w:r w:rsidR="003B16EC">
          <w:rPr>
            <w:webHidden/>
          </w:rPr>
          <w:t>13</w:t>
        </w:r>
        <w:r w:rsidR="003B16EC">
          <w:rPr>
            <w:webHidden/>
          </w:rPr>
          <w:fldChar w:fldCharType="end"/>
        </w:r>
      </w:hyperlink>
    </w:p>
    <w:p w14:paraId="6406B3D3" w14:textId="3CE0B0E7" w:rsidR="003B16EC" w:rsidRPr="00C93883" w:rsidRDefault="00000000">
      <w:pPr>
        <w:pStyle w:val="TM2"/>
        <w:rPr>
          <w:rFonts w:ascii="Calibri" w:hAnsi="Calibri"/>
          <w:spacing w:val="0"/>
          <w:sz w:val="22"/>
          <w:szCs w:val="22"/>
          <w:lang w:val="fr-FR" w:eastAsia="fr-FR"/>
        </w:rPr>
      </w:pPr>
      <w:hyperlink w:anchor="_Toc149232994" w:history="1">
        <w:r w:rsidR="003B16EC" w:rsidRPr="005D2B6E">
          <w:rPr>
            <w:rStyle w:val="Lienhypertexte"/>
            <w:rFonts w:cs="Arial"/>
          </w:rPr>
          <w:t>5.3</w:t>
        </w:r>
        <w:r w:rsidR="003B16EC" w:rsidRPr="00C93883">
          <w:rPr>
            <w:rFonts w:ascii="Calibri" w:hAnsi="Calibri"/>
            <w:spacing w:val="0"/>
            <w:sz w:val="22"/>
            <w:szCs w:val="22"/>
            <w:lang w:val="fr-FR" w:eastAsia="fr-FR"/>
          </w:rPr>
          <w:tab/>
        </w:r>
        <w:r w:rsidR="003B16EC" w:rsidRPr="005D2B6E">
          <w:rPr>
            <w:rStyle w:val="Lienhypertexte"/>
          </w:rPr>
          <w:t>Interfaces between units</w:t>
        </w:r>
        <w:r w:rsidR="003B16EC">
          <w:rPr>
            <w:webHidden/>
          </w:rPr>
          <w:tab/>
        </w:r>
        <w:r w:rsidR="003B16EC">
          <w:rPr>
            <w:webHidden/>
          </w:rPr>
          <w:fldChar w:fldCharType="begin"/>
        </w:r>
        <w:r w:rsidR="003B16EC">
          <w:rPr>
            <w:webHidden/>
          </w:rPr>
          <w:instrText xml:space="preserve"> PAGEREF _Toc149232994 \h </w:instrText>
        </w:r>
        <w:r w:rsidR="003B16EC">
          <w:rPr>
            <w:webHidden/>
          </w:rPr>
        </w:r>
        <w:r w:rsidR="003B16EC">
          <w:rPr>
            <w:webHidden/>
          </w:rPr>
          <w:fldChar w:fldCharType="separate"/>
        </w:r>
        <w:r w:rsidR="003B16EC">
          <w:rPr>
            <w:webHidden/>
          </w:rPr>
          <w:t>14</w:t>
        </w:r>
        <w:r w:rsidR="003B16EC">
          <w:rPr>
            <w:webHidden/>
          </w:rPr>
          <w:fldChar w:fldCharType="end"/>
        </w:r>
      </w:hyperlink>
    </w:p>
    <w:p w14:paraId="702D93F2" w14:textId="721798F8" w:rsidR="003B16EC" w:rsidRPr="00C93883" w:rsidRDefault="00000000">
      <w:pPr>
        <w:pStyle w:val="TM1"/>
        <w:rPr>
          <w:rFonts w:ascii="Calibri" w:hAnsi="Calibri"/>
          <w:b w:val="0"/>
          <w:spacing w:val="0"/>
          <w:sz w:val="22"/>
          <w:szCs w:val="22"/>
          <w:lang w:val="fr-FR" w:eastAsia="fr-FR"/>
        </w:rPr>
      </w:pPr>
      <w:hyperlink w:anchor="_Toc149232995" w:history="1">
        <w:r w:rsidR="003B16EC" w:rsidRPr="00C93883">
          <w:rPr>
            <w:rStyle w:val="Lienhypertexte"/>
          </w:rPr>
          <w:t>6</w:t>
        </w:r>
        <w:r w:rsidR="003B16EC" w:rsidRPr="00C93883">
          <w:rPr>
            <w:rFonts w:ascii="Calibri" w:hAnsi="Calibri"/>
            <w:b w:val="0"/>
            <w:spacing w:val="0"/>
            <w:sz w:val="22"/>
            <w:szCs w:val="22"/>
            <w:lang w:val="fr-FR" w:eastAsia="fr-FR"/>
          </w:rPr>
          <w:tab/>
        </w:r>
        <w:r w:rsidR="003B16EC" w:rsidRPr="005D2B6E">
          <w:rPr>
            <w:rStyle w:val="Lienhypertexte"/>
          </w:rPr>
          <w:t>Component dynamic view</w:t>
        </w:r>
        <w:r w:rsidR="003B16EC">
          <w:rPr>
            <w:webHidden/>
          </w:rPr>
          <w:tab/>
        </w:r>
        <w:r w:rsidR="003B16EC">
          <w:rPr>
            <w:webHidden/>
          </w:rPr>
          <w:fldChar w:fldCharType="begin"/>
        </w:r>
        <w:r w:rsidR="003B16EC">
          <w:rPr>
            <w:webHidden/>
          </w:rPr>
          <w:instrText xml:space="preserve"> PAGEREF _Toc149232995 \h </w:instrText>
        </w:r>
        <w:r w:rsidR="003B16EC">
          <w:rPr>
            <w:webHidden/>
          </w:rPr>
        </w:r>
        <w:r w:rsidR="003B16EC">
          <w:rPr>
            <w:webHidden/>
          </w:rPr>
          <w:fldChar w:fldCharType="separate"/>
        </w:r>
        <w:r w:rsidR="003B16EC">
          <w:rPr>
            <w:webHidden/>
          </w:rPr>
          <w:t>15</w:t>
        </w:r>
        <w:r w:rsidR="003B16EC">
          <w:rPr>
            <w:webHidden/>
          </w:rPr>
          <w:fldChar w:fldCharType="end"/>
        </w:r>
      </w:hyperlink>
    </w:p>
    <w:p w14:paraId="1F919324" w14:textId="744F0725" w:rsidR="003B16EC" w:rsidRPr="00C93883" w:rsidRDefault="00000000">
      <w:pPr>
        <w:pStyle w:val="TM2"/>
        <w:rPr>
          <w:rFonts w:ascii="Calibri" w:hAnsi="Calibri"/>
          <w:spacing w:val="0"/>
          <w:sz w:val="22"/>
          <w:szCs w:val="22"/>
          <w:lang w:val="fr-FR" w:eastAsia="fr-FR"/>
        </w:rPr>
      </w:pPr>
      <w:hyperlink w:anchor="_Toc149232996" w:history="1">
        <w:r w:rsidR="003B16EC" w:rsidRPr="005D2B6E">
          <w:rPr>
            <w:rStyle w:val="Lienhypertexte"/>
            <w:rFonts w:cs="Arial"/>
          </w:rPr>
          <w:t>6.1</w:t>
        </w:r>
        <w:r w:rsidR="003B16EC" w:rsidRPr="00C93883">
          <w:rPr>
            <w:rFonts w:ascii="Calibri" w:hAnsi="Calibri"/>
            <w:spacing w:val="0"/>
            <w:sz w:val="22"/>
            <w:szCs w:val="22"/>
            <w:lang w:val="fr-FR" w:eastAsia="fr-FR"/>
          </w:rPr>
          <w:tab/>
        </w:r>
        <w:r w:rsidR="003B16EC" w:rsidRPr="005D2B6E">
          <w:rPr>
            <w:rStyle w:val="Lienhypertexte"/>
          </w:rPr>
          <w:t>States</w:t>
        </w:r>
        <w:r w:rsidR="003B16EC">
          <w:rPr>
            <w:webHidden/>
          </w:rPr>
          <w:tab/>
        </w:r>
        <w:r w:rsidR="003B16EC">
          <w:rPr>
            <w:webHidden/>
          </w:rPr>
          <w:fldChar w:fldCharType="begin"/>
        </w:r>
        <w:r w:rsidR="003B16EC">
          <w:rPr>
            <w:webHidden/>
          </w:rPr>
          <w:instrText xml:space="preserve"> PAGEREF _Toc149232996 \h </w:instrText>
        </w:r>
        <w:r w:rsidR="003B16EC">
          <w:rPr>
            <w:webHidden/>
          </w:rPr>
        </w:r>
        <w:r w:rsidR="003B16EC">
          <w:rPr>
            <w:webHidden/>
          </w:rPr>
          <w:fldChar w:fldCharType="separate"/>
        </w:r>
        <w:r w:rsidR="003B16EC">
          <w:rPr>
            <w:webHidden/>
          </w:rPr>
          <w:t>15</w:t>
        </w:r>
        <w:r w:rsidR="003B16EC">
          <w:rPr>
            <w:webHidden/>
          </w:rPr>
          <w:fldChar w:fldCharType="end"/>
        </w:r>
      </w:hyperlink>
    </w:p>
    <w:p w14:paraId="2EC69908" w14:textId="0D5D9C94" w:rsidR="003B16EC" w:rsidRPr="00C93883" w:rsidRDefault="00000000">
      <w:pPr>
        <w:pStyle w:val="TM3"/>
        <w:tabs>
          <w:tab w:val="start" w:pos="70pt"/>
        </w:tabs>
        <w:rPr>
          <w:rFonts w:ascii="Calibri" w:hAnsi="Calibri"/>
          <w:b w:val="0"/>
          <w:spacing w:val="0"/>
          <w:sz w:val="22"/>
          <w:szCs w:val="22"/>
          <w:lang w:val="fr-FR" w:eastAsia="fr-FR"/>
        </w:rPr>
      </w:pPr>
      <w:hyperlink w:anchor="_Toc149232997" w:history="1">
        <w:r w:rsidR="003B16EC" w:rsidRPr="005D2B6E">
          <w:rPr>
            <w:rStyle w:val="Lienhypertexte"/>
          </w:rPr>
          <w:t>6.1.1</w:t>
        </w:r>
        <w:r w:rsidR="003B16EC" w:rsidRPr="00C93883">
          <w:rPr>
            <w:rFonts w:ascii="Calibri" w:hAnsi="Calibri"/>
            <w:b w:val="0"/>
            <w:spacing w:val="0"/>
            <w:sz w:val="22"/>
            <w:szCs w:val="22"/>
            <w:lang w:val="fr-FR" w:eastAsia="fr-FR"/>
          </w:rPr>
          <w:tab/>
        </w:r>
        <w:r w:rsidR="003B16EC" w:rsidRPr="005D2B6E">
          <w:rPr>
            <w:rStyle w:val="Lienhypertexte"/>
          </w:rPr>
          <w:t>Illustration</w:t>
        </w:r>
        <w:r w:rsidR="003B16EC">
          <w:rPr>
            <w:webHidden/>
          </w:rPr>
          <w:tab/>
        </w:r>
        <w:r w:rsidR="003B16EC">
          <w:rPr>
            <w:webHidden/>
          </w:rPr>
          <w:fldChar w:fldCharType="begin"/>
        </w:r>
        <w:r w:rsidR="003B16EC">
          <w:rPr>
            <w:webHidden/>
          </w:rPr>
          <w:instrText xml:space="preserve"> PAGEREF _Toc149232997 \h </w:instrText>
        </w:r>
        <w:r w:rsidR="003B16EC">
          <w:rPr>
            <w:webHidden/>
          </w:rPr>
        </w:r>
        <w:r w:rsidR="003B16EC">
          <w:rPr>
            <w:webHidden/>
          </w:rPr>
          <w:fldChar w:fldCharType="separate"/>
        </w:r>
        <w:r w:rsidR="003B16EC">
          <w:rPr>
            <w:webHidden/>
          </w:rPr>
          <w:t>15</w:t>
        </w:r>
        <w:r w:rsidR="003B16EC">
          <w:rPr>
            <w:webHidden/>
          </w:rPr>
          <w:fldChar w:fldCharType="end"/>
        </w:r>
      </w:hyperlink>
    </w:p>
    <w:p w14:paraId="13E9904A" w14:textId="1A4717F0" w:rsidR="003B16EC" w:rsidRPr="00C93883" w:rsidRDefault="00000000">
      <w:pPr>
        <w:pStyle w:val="TM3"/>
        <w:tabs>
          <w:tab w:val="start" w:pos="70pt"/>
        </w:tabs>
        <w:rPr>
          <w:rFonts w:ascii="Calibri" w:hAnsi="Calibri"/>
          <w:b w:val="0"/>
          <w:spacing w:val="0"/>
          <w:sz w:val="22"/>
          <w:szCs w:val="22"/>
          <w:lang w:val="fr-FR" w:eastAsia="fr-FR"/>
        </w:rPr>
      </w:pPr>
      <w:hyperlink w:anchor="_Toc149232998" w:history="1">
        <w:r w:rsidR="003B16EC" w:rsidRPr="005D2B6E">
          <w:rPr>
            <w:rStyle w:val="Lienhypertexte"/>
          </w:rPr>
          <w:t>6.1.2</w:t>
        </w:r>
        <w:r w:rsidR="003B16EC" w:rsidRPr="00C93883">
          <w:rPr>
            <w:rFonts w:ascii="Calibri" w:hAnsi="Calibri"/>
            <w:b w:val="0"/>
            <w:spacing w:val="0"/>
            <w:sz w:val="22"/>
            <w:szCs w:val="22"/>
            <w:lang w:val="fr-FR" w:eastAsia="fr-FR"/>
          </w:rPr>
          <w:tab/>
        </w:r>
        <w:r w:rsidR="003B16EC" w:rsidRPr="005D2B6E">
          <w:rPr>
            <w:rStyle w:val="Lienhypertexte"/>
          </w:rPr>
          <w:t>Description</w:t>
        </w:r>
        <w:r w:rsidR="003B16EC">
          <w:rPr>
            <w:webHidden/>
          </w:rPr>
          <w:tab/>
        </w:r>
        <w:r w:rsidR="003B16EC">
          <w:rPr>
            <w:webHidden/>
          </w:rPr>
          <w:fldChar w:fldCharType="begin"/>
        </w:r>
        <w:r w:rsidR="003B16EC">
          <w:rPr>
            <w:webHidden/>
          </w:rPr>
          <w:instrText xml:space="preserve"> PAGEREF _Toc149232998 \h </w:instrText>
        </w:r>
        <w:r w:rsidR="003B16EC">
          <w:rPr>
            <w:webHidden/>
          </w:rPr>
        </w:r>
        <w:r w:rsidR="003B16EC">
          <w:rPr>
            <w:webHidden/>
          </w:rPr>
          <w:fldChar w:fldCharType="separate"/>
        </w:r>
        <w:r w:rsidR="003B16EC">
          <w:rPr>
            <w:webHidden/>
          </w:rPr>
          <w:t>15</w:t>
        </w:r>
        <w:r w:rsidR="003B16EC">
          <w:rPr>
            <w:webHidden/>
          </w:rPr>
          <w:fldChar w:fldCharType="end"/>
        </w:r>
      </w:hyperlink>
    </w:p>
    <w:p w14:paraId="02512C32" w14:textId="55CFF92E" w:rsidR="003B16EC" w:rsidRPr="00C93883" w:rsidRDefault="00000000">
      <w:pPr>
        <w:pStyle w:val="TM2"/>
        <w:rPr>
          <w:rFonts w:ascii="Calibri" w:hAnsi="Calibri"/>
          <w:spacing w:val="0"/>
          <w:sz w:val="22"/>
          <w:szCs w:val="22"/>
          <w:lang w:val="fr-FR" w:eastAsia="fr-FR"/>
        </w:rPr>
      </w:pPr>
      <w:hyperlink w:anchor="_Toc149232999" w:history="1">
        <w:r w:rsidR="003B16EC" w:rsidRPr="005D2B6E">
          <w:rPr>
            <w:rStyle w:val="Lienhypertexte"/>
            <w:rFonts w:cs="Arial"/>
          </w:rPr>
          <w:t>6.2</w:t>
        </w:r>
        <w:r w:rsidR="003B16EC" w:rsidRPr="00C93883">
          <w:rPr>
            <w:rFonts w:ascii="Calibri" w:hAnsi="Calibri"/>
            <w:spacing w:val="0"/>
            <w:sz w:val="22"/>
            <w:szCs w:val="22"/>
            <w:lang w:val="fr-FR" w:eastAsia="fr-FR"/>
          </w:rPr>
          <w:tab/>
        </w:r>
        <w:r w:rsidR="003B16EC" w:rsidRPr="005D2B6E">
          <w:rPr>
            <w:rStyle w:val="Lienhypertexte"/>
          </w:rPr>
          <w:t>Use cases</w:t>
        </w:r>
        <w:r w:rsidR="003B16EC">
          <w:rPr>
            <w:webHidden/>
          </w:rPr>
          <w:tab/>
        </w:r>
        <w:r w:rsidR="003B16EC">
          <w:rPr>
            <w:webHidden/>
          </w:rPr>
          <w:fldChar w:fldCharType="begin"/>
        </w:r>
        <w:r w:rsidR="003B16EC">
          <w:rPr>
            <w:webHidden/>
          </w:rPr>
          <w:instrText xml:space="preserve"> PAGEREF _Toc149232999 \h </w:instrText>
        </w:r>
        <w:r w:rsidR="003B16EC">
          <w:rPr>
            <w:webHidden/>
          </w:rPr>
        </w:r>
        <w:r w:rsidR="003B16EC">
          <w:rPr>
            <w:webHidden/>
          </w:rPr>
          <w:fldChar w:fldCharType="separate"/>
        </w:r>
        <w:r w:rsidR="003B16EC">
          <w:rPr>
            <w:webHidden/>
          </w:rPr>
          <w:t>16</w:t>
        </w:r>
        <w:r w:rsidR="003B16EC">
          <w:rPr>
            <w:webHidden/>
          </w:rPr>
          <w:fldChar w:fldCharType="end"/>
        </w:r>
      </w:hyperlink>
    </w:p>
    <w:p w14:paraId="7F192E50" w14:textId="609F2D77" w:rsidR="003B16EC" w:rsidRPr="00C93883" w:rsidRDefault="00000000">
      <w:pPr>
        <w:pStyle w:val="TM3"/>
        <w:tabs>
          <w:tab w:val="start" w:pos="70pt"/>
        </w:tabs>
        <w:rPr>
          <w:rFonts w:ascii="Calibri" w:hAnsi="Calibri"/>
          <w:b w:val="0"/>
          <w:spacing w:val="0"/>
          <w:sz w:val="22"/>
          <w:szCs w:val="22"/>
          <w:lang w:val="fr-FR" w:eastAsia="fr-FR"/>
        </w:rPr>
      </w:pPr>
      <w:hyperlink w:anchor="_Toc149233000" w:history="1">
        <w:r w:rsidR="003B16EC" w:rsidRPr="005D2B6E">
          <w:rPr>
            <w:rStyle w:val="Lienhypertexte"/>
          </w:rPr>
          <w:t>6.2.1</w:t>
        </w:r>
        <w:r w:rsidR="003B16EC" w:rsidRPr="00C93883">
          <w:rPr>
            <w:rFonts w:ascii="Calibri" w:hAnsi="Calibri"/>
            <w:b w:val="0"/>
            <w:spacing w:val="0"/>
            <w:sz w:val="22"/>
            <w:szCs w:val="22"/>
            <w:lang w:val="fr-FR" w:eastAsia="fr-FR"/>
          </w:rPr>
          <w:tab/>
        </w:r>
        <w:r w:rsidR="003B16EC" w:rsidRPr="005D2B6E">
          <w:rPr>
            <w:rStyle w:val="Lienhypertexte"/>
          </w:rPr>
          <w:t>Illustrations</w:t>
        </w:r>
        <w:r w:rsidR="003B16EC">
          <w:rPr>
            <w:webHidden/>
          </w:rPr>
          <w:tab/>
        </w:r>
        <w:r w:rsidR="003B16EC">
          <w:rPr>
            <w:webHidden/>
          </w:rPr>
          <w:fldChar w:fldCharType="begin"/>
        </w:r>
        <w:r w:rsidR="003B16EC">
          <w:rPr>
            <w:webHidden/>
          </w:rPr>
          <w:instrText xml:space="preserve"> PAGEREF _Toc149233000 \h </w:instrText>
        </w:r>
        <w:r w:rsidR="003B16EC">
          <w:rPr>
            <w:webHidden/>
          </w:rPr>
        </w:r>
        <w:r w:rsidR="003B16EC">
          <w:rPr>
            <w:webHidden/>
          </w:rPr>
          <w:fldChar w:fldCharType="separate"/>
        </w:r>
        <w:r w:rsidR="003B16EC">
          <w:rPr>
            <w:webHidden/>
          </w:rPr>
          <w:t>16</w:t>
        </w:r>
        <w:r w:rsidR="003B16EC">
          <w:rPr>
            <w:webHidden/>
          </w:rPr>
          <w:fldChar w:fldCharType="end"/>
        </w:r>
      </w:hyperlink>
    </w:p>
    <w:p w14:paraId="5E436CF3" w14:textId="04129D18" w:rsidR="00A23384" w:rsidRDefault="000D1B9C" w:rsidP="00A23384">
      <w:pPr>
        <w:rPr>
          <w:rFonts w:cs="Arial"/>
        </w:rPr>
      </w:pPr>
      <w:r w:rsidRPr="001D2FC3">
        <w:rPr>
          <w:rFonts w:cs="Arial"/>
        </w:rPr>
        <w:fldChar w:fldCharType="end"/>
      </w:r>
      <w:bookmarkStart w:id="3" w:name="_Toc7582408"/>
      <w:bookmarkStart w:id="4" w:name="_Toc7582727"/>
      <w:bookmarkStart w:id="5" w:name="_Toc7583107"/>
      <w:bookmarkStart w:id="6" w:name="_Toc7583301"/>
      <w:bookmarkStart w:id="7" w:name="_Toc7587629"/>
      <w:bookmarkStart w:id="8" w:name="_Toc7587784"/>
      <w:bookmarkStart w:id="9" w:name="_Toc449505214"/>
      <w:bookmarkStart w:id="10" w:name="_Toc7569812"/>
      <w:r w:rsidR="00A23384">
        <w:rPr>
          <w:rFonts w:cs="Arial"/>
        </w:rPr>
        <w:br w:type="page"/>
      </w:r>
    </w:p>
    <w:p w14:paraId="014E811A" w14:textId="2EE4280C" w:rsidR="000F6125" w:rsidRDefault="000F6125" w:rsidP="000F6125">
      <w:pPr>
        <w:pStyle w:val="Titre1"/>
      </w:pPr>
      <w:bookmarkStart w:id="11" w:name="_Toc149232973"/>
      <w:bookmarkEnd w:id="3"/>
      <w:bookmarkEnd w:id="4"/>
      <w:bookmarkEnd w:id="5"/>
      <w:bookmarkEnd w:id="6"/>
      <w:bookmarkEnd w:id="7"/>
      <w:bookmarkEnd w:id="8"/>
      <w:r>
        <w:t>Introduction</w:t>
      </w:r>
      <w:bookmarkEnd w:id="11"/>
    </w:p>
    <w:p w14:paraId="2D24A942" w14:textId="078E8344" w:rsidR="00CC0A23" w:rsidRPr="009C5520" w:rsidRDefault="00A56E31">
      <w:pPr>
        <w:pStyle w:val="Titre2"/>
      </w:pPr>
      <w:bookmarkStart w:id="12" w:name="_Toc149232974"/>
      <w:r>
        <w:t>Purpose and Scope</w:t>
      </w:r>
      <w:bookmarkEnd w:id="12"/>
    </w:p>
    <w:p w14:paraId="443A69A0" w14:textId="32752045" w:rsidR="00D83B0B" w:rsidRPr="00DC0E0E" w:rsidRDefault="005602D2" w:rsidP="00D83B0B">
      <w:pPr>
        <w:autoSpaceDE w:val="0"/>
        <w:autoSpaceDN w:val="0"/>
        <w:spacing w:after="6pt"/>
        <w:ind w:start="42.95pt"/>
      </w:pPr>
      <w:r w:rsidRPr="00DC0E0E">
        <w:rPr>
          <w:rFonts w:cs="Arial"/>
          <w:b/>
          <w:bCs/>
        </w:rPr>
        <w:t>Purpose:</w:t>
      </w:r>
      <w:r w:rsidRPr="00DC0E0E">
        <w:rPr>
          <w:rFonts w:cs="Arial"/>
        </w:rPr>
        <w:t xml:space="preserve"> </w:t>
      </w:r>
      <w:bookmarkEnd w:id="9"/>
      <w:r w:rsidR="00D83B0B" w:rsidRPr="00DC0E0E">
        <w:t xml:space="preserve">The purpose of the Software </w:t>
      </w:r>
      <w:r w:rsidR="003F5E07" w:rsidRPr="00DC0E0E">
        <w:t>Detailed</w:t>
      </w:r>
      <w:r w:rsidR="00D83B0B" w:rsidRPr="00DC0E0E">
        <w:t xml:space="preserve"> Design (</w:t>
      </w:r>
      <w:r w:rsidR="001E3DA4" w:rsidRPr="00DC0E0E">
        <w:t>SW</w:t>
      </w:r>
      <w:r w:rsidR="003F5E07" w:rsidRPr="00DC0E0E">
        <w:t>D</w:t>
      </w:r>
      <w:r w:rsidR="001E3DA4" w:rsidRPr="00DC0E0E">
        <w:t>D</w:t>
      </w:r>
      <w:r w:rsidR="00D83B0B" w:rsidRPr="00DC0E0E">
        <w:t xml:space="preserve">) is to describe the </w:t>
      </w:r>
      <w:r w:rsidR="001E3DA4" w:rsidRPr="00DC0E0E">
        <w:t xml:space="preserve">Software </w:t>
      </w:r>
      <w:r w:rsidR="003F5E07" w:rsidRPr="00DC0E0E">
        <w:t>Detailed Design of the Software components defined in the Software Architecture Design (SWAD)</w:t>
      </w:r>
      <w:r w:rsidR="00D83B0B" w:rsidRPr="00DC0E0E">
        <w:t xml:space="preserve"> </w:t>
      </w:r>
      <w:r w:rsidR="0087322B" w:rsidRPr="00DC0E0E">
        <w:t>of</w:t>
      </w:r>
      <w:r w:rsidR="00D83B0B" w:rsidRPr="00DC0E0E">
        <w:t xml:space="preserve"> the project</w:t>
      </w:r>
      <w:r w:rsidR="001E3DA4" w:rsidRPr="00DC0E0E">
        <w:rPr>
          <w:rFonts w:cs="Arial"/>
          <w:b/>
          <w:bCs/>
          <w:spacing w:val="0"/>
          <w:lang w:val="fr-FR"/>
        </w:rPr>
        <w:t xml:space="preserve"> </w:t>
      </w:r>
      <w:r w:rsidR="001E3DA4" w:rsidRPr="00DC0E0E">
        <w:rPr>
          <w:rStyle w:val="Textedelespacerserv"/>
        </w:rPr>
        <w:t>[Type Project Name]</w:t>
      </w:r>
      <w:r w:rsidR="001E3DA4" w:rsidRPr="00DC0E0E">
        <w:rPr>
          <w:rFonts w:cs="Arial"/>
          <w:b/>
          <w:bCs/>
          <w:spacing w:val="0"/>
          <w:lang w:val="fr-FR"/>
        </w:rPr>
        <w:t>.</w:t>
      </w:r>
    </w:p>
    <w:p w14:paraId="2FE27AEE" w14:textId="2024FEA1" w:rsidR="00D83B0B" w:rsidRPr="00DC0E0E" w:rsidRDefault="00D83B0B" w:rsidP="00D83B0B">
      <w:pPr>
        <w:autoSpaceDE w:val="0"/>
        <w:autoSpaceDN w:val="0"/>
        <w:spacing w:after="6pt"/>
        <w:ind w:start="42.95pt"/>
      </w:pPr>
      <w:r w:rsidRPr="00DC0E0E">
        <w:t xml:space="preserve">The </w:t>
      </w:r>
      <w:r w:rsidR="001E3DA4" w:rsidRPr="00DC0E0E">
        <w:t xml:space="preserve">Software </w:t>
      </w:r>
      <w:r w:rsidR="003F5E07" w:rsidRPr="00DC0E0E">
        <w:t>Detailed</w:t>
      </w:r>
      <w:r w:rsidR="001E3DA4" w:rsidRPr="00DC0E0E">
        <w:t xml:space="preserve"> Design </w:t>
      </w:r>
      <w:r w:rsidRPr="00DC0E0E">
        <w:t xml:space="preserve">contains project specific information and is part of the OP’nSoft </w:t>
      </w:r>
      <w:r w:rsidR="001E3DA4" w:rsidRPr="00DC0E0E">
        <w:t xml:space="preserve">software </w:t>
      </w:r>
      <w:r w:rsidR="003F5E07" w:rsidRPr="00DC0E0E">
        <w:t>Detailed</w:t>
      </w:r>
      <w:r w:rsidR="001E3DA4" w:rsidRPr="00DC0E0E">
        <w:t xml:space="preserve"> design</w:t>
      </w:r>
      <w:r w:rsidR="00557F7E" w:rsidRPr="00DC0E0E">
        <w:t xml:space="preserve"> and unit construction</w:t>
      </w:r>
      <w:r w:rsidRPr="00DC0E0E">
        <w:t xml:space="preserve"> process. Hence, this </w:t>
      </w:r>
      <w:r w:rsidR="00ED6BF0" w:rsidRPr="00DC0E0E">
        <w:t>document</w:t>
      </w:r>
      <w:r w:rsidRPr="00DC0E0E">
        <w:t xml:space="preserve"> cannot be seen independently because further information, valid for all projects, is not part of this plan, but part of the process. </w:t>
      </w:r>
    </w:p>
    <w:p w14:paraId="6FC37AE6" w14:textId="68A58B64" w:rsidR="006265D8" w:rsidRPr="00DC0E0E" w:rsidRDefault="00A221A2" w:rsidP="00497098">
      <w:pPr>
        <w:pStyle w:val="Corpsdetexte"/>
        <w:ind w:start="42.95pt"/>
      </w:pPr>
      <w:r w:rsidRPr="00DC0E0E">
        <w:rPr>
          <w:b/>
          <w:bCs/>
        </w:rPr>
        <w:t>Scope</w:t>
      </w:r>
      <w:r w:rsidRPr="00DC0E0E">
        <w:t xml:space="preserve">: </w:t>
      </w:r>
      <w:r w:rsidR="00D54E3A" w:rsidRPr="00DC0E0E">
        <w:t xml:space="preserve">This Software </w:t>
      </w:r>
      <w:r w:rsidR="00F90F13" w:rsidRPr="00DC0E0E">
        <w:t>Detailed</w:t>
      </w:r>
      <w:r w:rsidR="00D54E3A" w:rsidRPr="00DC0E0E">
        <w:t xml:space="preserve"> </w:t>
      </w:r>
      <w:r w:rsidR="00F90F13" w:rsidRPr="00DC0E0E">
        <w:t>D</w:t>
      </w:r>
      <w:r w:rsidR="00D54E3A" w:rsidRPr="00DC0E0E">
        <w:t>esign is valid for the project</w:t>
      </w:r>
      <w:r w:rsidR="00D54E3A" w:rsidRPr="00DC0E0E">
        <w:rPr>
          <w:spacing w:val="0"/>
          <w:szCs w:val="14"/>
        </w:rPr>
        <w:t xml:space="preserve"> </w:t>
      </w:r>
      <w:r w:rsidR="00D54E3A" w:rsidRPr="00DC0E0E">
        <w:rPr>
          <w:rStyle w:val="Textedelespacerserv"/>
        </w:rPr>
        <w:t>[Type Project Name]</w:t>
      </w:r>
      <w:r w:rsidR="00D54E3A" w:rsidRPr="00DC0E0E">
        <w:rPr>
          <w:b/>
        </w:rPr>
        <w:t xml:space="preserve"> </w:t>
      </w:r>
      <w:r w:rsidR="00D54E3A" w:rsidRPr="00DC0E0E">
        <w:t>and affects the Software</w:t>
      </w:r>
      <w:r w:rsidR="00D54E3A" w:rsidRPr="00C93883">
        <w:rPr>
          <w:rFonts w:cs="Arial"/>
          <w:color w:val="4472C4"/>
        </w:rPr>
        <w:t xml:space="preserve"> </w:t>
      </w:r>
      <w:r w:rsidR="00D54E3A" w:rsidRPr="00DC0E0E">
        <w:t>Development</w:t>
      </w:r>
      <w:r w:rsidR="00D54E3A" w:rsidRPr="00C93883">
        <w:rPr>
          <w:rFonts w:cs="Arial"/>
          <w:color w:val="4472C4"/>
        </w:rPr>
        <w:t xml:space="preserve"> </w:t>
      </w:r>
      <w:r w:rsidR="00D54E3A" w:rsidRPr="00DC0E0E">
        <w:t>activities and their supplementary work products.</w:t>
      </w:r>
      <w:r w:rsidR="00D95A10" w:rsidRPr="00DC0E0E">
        <w:t xml:space="preserve"> It aims </w:t>
      </w:r>
      <w:r w:rsidR="00BA2BF1" w:rsidRPr="00DC0E0E">
        <w:t>to:</w:t>
      </w:r>
    </w:p>
    <w:p w14:paraId="46D6D1C8" w14:textId="08A1090E" w:rsidR="00612187" w:rsidRPr="00DC0E0E" w:rsidRDefault="00612187" w:rsidP="00612187">
      <w:pPr>
        <w:pStyle w:val="Corpsdetexte"/>
        <w:numPr>
          <w:ilvl w:val="0"/>
          <w:numId w:val="22"/>
        </w:numPr>
      </w:pPr>
      <w:r w:rsidRPr="00DC0E0E">
        <w:t xml:space="preserve">Describe the software </w:t>
      </w:r>
      <w:r w:rsidR="001820EF" w:rsidRPr="00DC0E0E">
        <w:t>detailed design of the component</w:t>
      </w:r>
    </w:p>
    <w:p w14:paraId="79388AC7" w14:textId="71D99512" w:rsidR="00612187" w:rsidRPr="00DC0E0E" w:rsidRDefault="001820EF" w:rsidP="00612187">
      <w:pPr>
        <w:pStyle w:val="Corpsdetexte"/>
        <w:numPr>
          <w:ilvl w:val="0"/>
          <w:numId w:val="22"/>
        </w:numPr>
      </w:pPr>
      <w:r w:rsidRPr="00DC0E0E">
        <w:t>Describe</w:t>
      </w:r>
      <w:r w:rsidR="000359AE" w:rsidRPr="00DC0E0E">
        <w:t xml:space="preserve"> the software units of the components</w:t>
      </w:r>
    </w:p>
    <w:p w14:paraId="625675C6" w14:textId="33C31ED4" w:rsidR="00612187" w:rsidRPr="00DC0E0E" w:rsidRDefault="000359AE" w:rsidP="00612187">
      <w:pPr>
        <w:pStyle w:val="Corpsdetexte"/>
        <w:numPr>
          <w:ilvl w:val="0"/>
          <w:numId w:val="22"/>
        </w:numPr>
      </w:pPr>
      <w:r w:rsidRPr="00DC0E0E">
        <w:t xml:space="preserve">Describe interfaces </w:t>
      </w:r>
      <w:r w:rsidR="00E72436" w:rsidRPr="00DC0E0E">
        <w:t>of the software units</w:t>
      </w:r>
    </w:p>
    <w:p w14:paraId="29EB1CDE" w14:textId="3B407B01" w:rsidR="00E72436" w:rsidRPr="00DC0E0E" w:rsidRDefault="00E72436" w:rsidP="00612187">
      <w:pPr>
        <w:pStyle w:val="Corpsdetexte"/>
        <w:numPr>
          <w:ilvl w:val="0"/>
          <w:numId w:val="22"/>
        </w:numPr>
      </w:pPr>
      <w:r w:rsidRPr="00DC0E0E">
        <w:t>Describe dynamic behavior of the software units</w:t>
      </w:r>
    </w:p>
    <w:p w14:paraId="5A314F92" w14:textId="75BCC980" w:rsidR="00A41C38" w:rsidRPr="00C93883" w:rsidRDefault="00A41C38" w:rsidP="00D54E3A">
      <w:pPr>
        <w:autoSpaceDE w:val="0"/>
        <w:autoSpaceDN w:val="0"/>
        <w:spacing w:after="6pt"/>
        <w:ind w:start="42.95pt"/>
        <w:rPr>
          <w:rFonts w:cs="Arial"/>
          <w:color w:val="000000"/>
        </w:rPr>
      </w:pPr>
    </w:p>
    <w:p w14:paraId="30C66DF4" w14:textId="77777777" w:rsidR="002A0A31" w:rsidRDefault="00500778" w:rsidP="00B90BC8">
      <w:pPr>
        <w:pStyle w:val="Titre2"/>
      </w:pPr>
      <w:bookmarkStart w:id="13" w:name="_Toc149232975"/>
      <w:r>
        <w:t xml:space="preserve">Review and </w:t>
      </w:r>
      <w:r w:rsidR="002A0A31">
        <w:t>Approval</w:t>
      </w:r>
      <w:bookmarkEnd w:id="13"/>
      <w:r w:rsidR="002A0A31">
        <w:t xml:space="preserve"> </w:t>
      </w:r>
    </w:p>
    <w:p w14:paraId="1CD77F38" w14:textId="3E5F06CD" w:rsidR="00B574B9" w:rsidRPr="00C93883" w:rsidRDefault="007354EC" w:rsidP="00500778">
      <w:pPr>
        <w:pStyle w:val="Corpsdetexte"/>
        <w:ind w:start="42.95pt"/>
        <w:rPr>
          <w:rFonts w:cs="Arial"/>
          <w:color w:val="4472C4"/>
        </w:rPr>
      </w:pPr>
      <w:r w:rsidRPr="0027484C">
        <w:t>The</w:t>
      </w:r>
      <w:r w:rsidRPr="00C93883">
        <w:rPr>
          <w:rFonts w:cs="Arial"/>
          <w:color w:val="4472C4"/>
        </w:rPr>
        <w:t xml:space="preserve"> </w:t>
      </w:r>
      <w:r w:rsidR="00D54E3A">
        <w:t>Software Architectural Design</w:t>
      </w:r>
      <w:r w:rsidR="00D54E3A" w:rsidRPr="00D83B0B">
        <w:t xml:space="preserve"> </w:t>
      </w:r>
      <w:r w:rsidRPr="0027484C">
        <w:t>is intended for</w:t>
      </w:r>
      <w:r>
        <w:t xml:space="preserve"> </w:t>
      </w:r>
      <w:r w:rsidR="00DC3808" w:rsidRPr="0027484C">
        <w:t>all project members involved in the development</w:t>
      </w:r>
      <w:r w:rsidR="00675D0F" w:rsidRPr="00C93883">
        <w:rPr>
          <w:rFonts w:cs="Arial"/>
          <w:color w:val="4472C4"/>
        </w:rPr>
        <w:t xml:space="preserve"> </w:t>
      </w:r>
      <w:r w:rsidR="00675D0F" w:rsidRPr="0027484C">
        <w:t>and should be modified/adapted according to the project organization need</w:t>
      </w:r>
      <w:r w:rsidR="00675D0F">
        <w:t>s.</w:t>
      </w:r>
    </w:p>
    <w:p w14:paraId="5EA4CD23" w14:textId="735EA94E" w:rsidR="007354EC" w:rsidRPr="00C93883" w:rsidRDefault="007354EC" w:rsidP="00DC0E52">
      <w:pPr>
        <w:pStyle w:val="Corpsdetexte"/>
        <w:ind w:start="42.95pt"/>
        <w:rPr>
          <w:rFonts w:cs="Arial"/>
          <w:color w:val="4472C4"/>
        </w:rPr>
      </w:pPr>
      <w:r>
        <w:t>After the initial creation or any update afterwards, the document needs to be approved by all the following parties below:</w:t>
      </w:r>
    </w:p>
    <w:p w14:paraId="0F4A46AC" w14:textId="77777777" w:rsidR="00731080" w:rsidRDefault="00731080" w:rsidP="00731080">
      <w:pPr>
        <w:pStyle w:val="Corpsdetexte"/>
        <w:numPr>
          <w:ilvl w:val="0"/>
          <w:numId w:val="10"/>
        </w:numPr>
        <w:ind w:start="44.75pt"/>
      </w:pPr>
      <w:commentRangeStart w:id="14"/>
      <w:r>
        <w:t>Software Product Owner</w:t>
      </w:r>
    </w:p>
    <w:p w14:paraId="1C51CD29" w14:textId="3A9E5447" w:rsidR="00731080" w:rsidRDefault="00731080" w:rsidP="00731080">
      <w:pPr>
        <w:pStyle w:val="Corpsdetexte"/>
        <w:numPr>
          <w:ilvl w:val="0"/>
          <w:numId w:val="10"/>
        </w:numPr>
        <w:ind w:start="44.75pt"/>
      </w:pPr>
      <w:r>
        <w:t xml:space="preserve">Software </w:t>
      </w:r>
      <w:r w:rsidR="00F52D58">
        <w:t xml:space="preserve">Development </w:t>
      </w:r>
      <w:r w:rsidR="00564168">
        <w:t>Engineer</w:t>
      </w:r>
    </w:p>
    <w:p w14:paraId="2ABC1C79" w14:textId="7646E351" w:rsidR="00DC5F25" w:rsidRDefault="00DC5F25" w:rsidP="00731080">
      <w:pPr>
        <w:pStyle w:val="Corpsdetexte"/>
        <w:numPr>
          <w:ilvl w:val="0"/>
          <w:numId w:val="10"/>
        </w:numPr>
        <w:ind w:start="44.75pt"/>
      </w:pPr>
      <w:r>
        <w:t>Software Quality Engineer</w:t>
      </w:r>
      <w:commentRangeEnd w:id="14"/>
      <w:r w:rsidR="00DF0E44">
        <w:rPr>
          <w:rStyle w:val="Marquedecommentaire"/>
        </w:rPr>
        <w:commentReference w:id="14"/>
      </w:r>
    </w:p>
    <w:p w14:paraId="251C241C" w14:textId="77777777" w:rsidR="00564168" w:rsidRDefault="00564168" w:rsidP="00564168">
      <w:pPr>
        <w:pStyle w:val="Corpsdetexte"/>
        <w:ind w:start="44.75pt"/>
      </w:pPr>
    </w:p>
    <w:p w14:paraId="45FE5153" w14:textId="00DF1128" w:rsidR="004628E0" w:rsidRDefault="005123DD" w:rsidP="004628E0">
      <w:pPr>
        <w:pStyle w:val="Titre2"/>
      </w:pPr>
      <w:bookmarkStart w:id="15" w:name="_Toc149232976"/>
      <w:r>
        <w:t>Reference</w:t>
      </w:r>
      <w:r w:rsidR="004F0061">
        <w:t>d documents</w:t>
      </w:r>
      <w:bookmarkEnd w:id="15"/>
      <w:r w:rsidR="00492D21">
        <w:t xml:space="preserve"> </w:t>
      </w:r>
    </w:p>
    <w:p w14:paraId="1DF633C0" w14:textId="2B052D14" w:rsidR="007F316E" w:rsidRDefault="007F316E" w:rsidP="007F316E">
      <w:pPr>
        <w:pStyle w:val="Corpsdetexte"/>
        <w:ind w:start="42.95pt"/>
      </w:pPr>
      <w:r w:rsidRPr="00C93883">
        <w:rPr>
          <w:rFonts w:cs="Arial"/>
          <w:color w:val="4472C4"/>
        </w:rPr>
        <w:t xml:space="preserve">&lt;In the table below, list the </w:t>
      </w:r>
      <w:r w:rsidR="00B93D75" w:rsidRPr="00C93883">
        <w:rPr>
          <w:rFonts w:cs="Arial"/>
          <w:color w:val="4472C4"/>
        </w:rPr>
        <w:t xml:space="preserve">all the </w:t>
      </w:r>
      <w:r w:rsidR="00BD7F52" w:rsidRPr="00C93883">
        <w:rPr>
          <w:rFonts w:cs="Arial"/>
          <w:color w:val="4472C4"/>
        </w:rPr>
        <w:t>technical documents, norms, standards</w:t>
      </w:r>
      <w:r w:rsidR="003B2340" w:rsidRPr="00C93883">
        <w:rPr>
          <w:rFonts w:cs="Arial"/>
          <w:color w:val="4472C4"/>
        </w:rPr>
        <w:t xml:space="preserve">, </w:t>
      </w:r>
      <w:r w:rsidR="004E5B16" w:rsidRPr="00C93883">
        <w:rPr>
          <w:rFonts w:cs="Arial"/>
          <w:color w:val="4472C4"/>
        </w:rPr>
        <w:t>etc.</w:t>
      </w:r>
      <w:r w:rsidR="003B2340" w:rsidRPr="00C93883">
        <w:rPr>
          <w:rFonts w:cs="Arial"/>
          <w:color w:val="4472C4"/>
        </w:rPr>
        <w:t>, that were used to define this document</w:t>
      </w:r>
      <w:r w:rsidRPr="00C93883">
        <w:rPr>
          <w:rFonts w:cs="Arial"/>
          <w:color w:val="4472C4"/>
        </w:rPr>
        <w:t>&gt;</w:t>
      </w:r>
    </w:p>
    <w:tbl>
      <w:tblPr>
        <w:tblW w:w="406.4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384"/>
        <w:gridCol w:w="1393"/>
        <w:gridCol w:w="1400"/>
        <w:gridCol w:w="2952"/>
      </w:tblGrid>
      <w:tr w:rsidR="003076E4" w14:paraId="1CF4F8B6" w14:textId="77777777" w:rsidTr="00C93883">
        <w:trPr>
          <w:trHeight w:val="283"/>
          <w:jc w:val="center"/>
        </w:trPr>
        <w:tc>
          <w:tcPr>
            <w:tcW w:w="119.20pt" w:type="dxa"/>
            <w:tcBorders>
              <w:top w:val="single" w:sz="4" w:space="0" w:color="auto"/>
              <w:start w:val="single" w:sz="4" w:space="0" w:color="auto"/>
              <w:bottom w:val="single" w:sz="4" w:space="0" w:color="auto"/>
              <w:end w:val="single" w:sz="4" w:space="0" w:color="FFFFFF"/>
            </w:tcBorders>
            <w:shd w:val="clear" w:color="auto" w:fill="0032B4"/>
            <w:vAlign w:val="center"/>
            <w:hideMark/>
          </w:tcPr>
          <w:p w14:paraId="479A917A" w14:textId="7B15FB98" w:rsidR="00AD3140" w:rsidRPr="00C93883" w:rsidRDefault="00AD3140" w:rsidP="00C93883">
            <w:pPr>
              <w:jc w:val="center"/>
              <w:rPr>
                <w:rFonts w:cs="Arial"/>
                <w:b/>
                <w:color w:val="FFFFFF"/>
                <w:spacing w:val="0"/>
              </w:rPr>
            </w:pPr>
            <w:bookmarkStart w:id="16" w:name="_Hlk145346354"/>
            <w:r w:rsidRPr="00C93883">
              <w:rPr>
                <w:rFonts w:cs="Arial"/>
                <w:b/>
                <w:color w:val="FFFFFF"/>
              </w:rPr>
              <w:t xml:space="preserve">Document </w:t>
            </w:r>
            <w:r w:rsidR="00DC4051" w:rsidRPr="00C93883">
              <w:rPr>
                <w:rFonts w:cs="Arial"/>
                <w:b/>
                <w:color w:val="FFFFFF"/>
              </w:rPr>
              <w:t>name</w:t>
            </w:r>
          </w:p>
        </w:tc>
        <w:tc>
          <w:tcPr>
            <w:tcW w:w="69.65pt" w:type="dxa"/>
            <w:tcBorders>
              <w:top w:val="single" w:sz="4" w:space="0" w:color="auto"/>
              <w:start w:val="single" w:sz="4" w:space="0" w:color="FFFFFF"/>
              <w:bottom w:val="single" w:sz="4" w:space="0" w:color="auto"/>
              <w:end w:val="single" w:sz="4" w:space="0" w:color="FFFFFF"/>
            </w:tcBorders>
            <w:shd w:val="clear" w:color="auto" w:fill="0032B4"/>
            <w:vAlign w:val="center"/>
            <w:hideMark/>
          </w:tcPr>
          <w:p w14:paraId="0FCBCCB1" w14:textId="77777777" w:rsidR="00AD3140" w:rsidRPr="00C93883" w:rsidRDefault="00AD3140" w:rsidP="00C93883">
            <w:pPr>
              <w:jc w:val="center"/>
              <w:rPr>
                <w:rFonts w:cs="Arial"/>
                <w:b/>
                <w:color w:val="FFFFFF"/>
              </w:rPr>
            </w:pPr>
            <w:r w:rsidRPr="00C93883">
              <w:rPr>
                <w:rFonts w:cs="Arial"/>
                <w:b/>
                <w:color w:val="FFFFFF"/>
              </w:rPr>
              <w:t>Version</w:t>
            </w:r>
          </w:p>
        </w:tc>
        <w:tc>
          <w:tcPr>
            <w:tcW w:w="70pt" w:type="dxa"/>
            <w:tcBorders>
              <w:top w:val="single" w:sz="4" w:space="0" w:color="auto"/>
              <w:start w:val="single" w:sz="4" w:space="0" w:color="FFFFFF"/>
              <w:bottom w:val="single" w:sz="4" w:space="0" w:color="auto"/>
              <w:end w:val="single" w:sz="4" w:space="0" w:color="FFFFFF"/>
            </w:tcBorders>
            <w:shd w:val="clear" w:color="auto" w:fill="0032B4"/>
            <w:vAlign w:val="center"/>
            <w:hideMark/>
          </w:tcPr>
          <w:p w14:paraId="18784DD6" w14:textId="77777777" w:rsidR="00AD3140" w:rsidRPr="00C93883" w:rsidRDefault="00AD3140" w:rsidP="00C93883">
            <w:pPr>
              <w:jc w:val="center"/>
              <w:rPr>
                <w:rFonts w:cs="Arial"/>
                <w:b/>
                <w:color w:val="FFFFFF"/>
              </w:rPr>
            </w:pPr>
            <w:r w:rsidRPr="00C93883">
              <w:rPr>
                <w:rFonts w:cs="Arial"/>
                <w:b/>
                <w:color w:val="FFFFFF"/>
              </w:rPr>
              <w:t>Date</w:t>
            </w:r>
          </w:p>
        </w:tc>
        <w:tc>
          <w:tcPr>
            <w:tcW w:w="147.60pt" w:type="dxa"/>
            <w:tcBorders>
              <w:top w:val="single" w:sz="4" w:space="0" w:color="auto"/>
              <w:start w:val="single" w:sz="4" w:space="0" w:color="FFFFFF"/>
              <w:bottom w:val="single" w:sz="4" w:space="0" w:color="auto"/>
              <w:end w:val="single" w:sz="4" w:space="0" w:color="auto"/>
            </w:tcBorders>
            <w:shd w:val="clear" w:color="auto" w:fill="0032B4"/>
            <w:vAlign w:val="center"/>
            <w:hideMark/>
          </w:tcPr>
          <w:p w14:paraId="5A4ED2AC" w14:textId="404F4AD2" w:rsidR="00AD3140" w:rsidRPr="00C93883" w:rsidRDefault="000F6125" w:rsidP="00C93883">
            <w:pPr>
              <w:jc w:val="center"/>
              <w:rPr>
                <w:rFonts w:cs="Arial"/>
                <w:b/>
                <w:color w:val="FFFFFF"/>
              </w:rPr>
            </w:pPr>
            <w:r w:rsidRPr="00C93883">
              <w:rPr>
                <w:rFonts w:cs="Arial"/>
                <w:b/>
                <w:color w:val="FFFFFF"/>
              </w:rPr>
              <w:t>Storage path</w:t>
            </w:r>
            <w:r w:rsidR="000777BA" w:rsidRPr="00C93883">
              <w:rPr>
                <w:rFonts w:cs="Arial"/>
                <w:b/>
                <w:color w:val="FFFFFF"/>
              </w:rPr>
              <w:t xml:space="preserve"> and link</w:t>
            </w:r>
          </w:p>
        </w:tc>
      </w:tr>
      <w:tr w:rsidR="00AD3140" w14:paraId="1A906FC6"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7CF62AFD" w14:textId="77777777" w:rsidR="00AD3140" w:rsidRPr="00C93883" w:rsidRDefault="00AD3140" w:rsidP="00C93883">
            <w:pPr>
              <w:jc w:val="center"/>
              <w:rPr>
                <w:szCs w:val="22"/>
              </w:rP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0ADC3A0D" w14:textId="77777777" w:rsidR="00AD3140" w:rsidRPr="00C93883" w:rsidRDefault="00AD3140"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3DABCE3A" w14:textId="77777777" w:rsidR="00AD3140" w:rsidRPr="00C93883" w:rsidRDefault="00AD3140"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0313682E" w14:textId="77777777" w:rsidR="00AD3140" w:rsidRDefault="00AD3140" w:rsidP="00C93883">
            <w:pPr>
              <w:jc w:val="center"/>
            </w:pPr>
          </w:p>
        </w:tc>
      </w:tr>
      <w:tr w:rsidR="00AD3140" w14:paraId="53E2CC3B"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321CC837" w14:textId="77777777" w:rsidR="00AD3140" w:rsidRDefault="00AD3140"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1539A2D3" w14:textId="77777777" w:rsidR="00AD3140" w:rsidRPr="00C93883" w:rsidRDefault="00AD3140"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5F283F02" w14:textId="77777777" w:rsidR="00AD3140" w:rsidRPr="00C93883" w:rsidRDefault="00AD3140"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26061F12" w14:textId="77777777" w:rsidR="00AD3140" w:rsidRDefault="00AD3140"/>
        </w:tc>
      </w:tr>
      <w:tr w:rsidR="00AD3140" w14:paraId="4AC833BC"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3EC1D358" w14:textId="77777777" w:rsidR="00AD3140" w:rsidRDefault="00AD3140"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2CD59DA1" w14:textId="77777777" w:rsidR="00AD3140" w:rsidRPr="00C93883" w:rsidRDefault="00AD3140"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1A0CE7FB" w14:textId="77777777" w:rsidR="00AD3140" w:rsidRPr="00C93883" w:rsidRDefault="00AD3140"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7C2C4E63" w14:textId="77777777" w:rsidR="00AD3140" w:rsidRDefault="00AD3140" w:rsidP="00C93883">
            <w:pPr>
              <w:jc w:val="center"/>
            </w:pPr>
          </w:p>
        </w:tc>
      </w:tr>
      <w:tr w:rsidR="00AD3140" w14:paraId="763BA624"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7D75923A" w14:textId="77777777" w:rsidR="00AD3140" w:rsidRDefault="00AD3140"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2277C098" w14:textId="77777777" w:rsidR="00AD3140" w:rsidRPr="00C93883" w:rsidRDefault="00AD3140"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67245511" w14:textId="77777777" w:rsidR="00AD3140" w:rsidRPr="00C93883" w:rsidRDefault="00AD3140"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77E062CF" w14:textId="77777777" w:rsidR="00AD3140" w:rsidRDefault="00AD3140" w:rsidP="00C93883">
            <w:pPr>
              <w:jc w:val="center"/>
            </w:pPr>
          </w:p>
        </w:tc>
      </w:tr>
      <w:bookmarkEnd w:id="16"/>
    </w:tbl>
    <w:p w14:paraId="0D2E684A" w14:textId="77777777" w:rsidR="007E0718" w:rsidRDefault="007E0718" w:rsidP="007E0718">
      <w:pPr>
        <w:pStyle w:val="Titre2"/>
        <w:numPr>
          <w:ilvl w:val="0"/>
          <w:numId w:val="0"/>
        </w:numPr>
        <w:ind w:start="42.95pt" w:hanging="28.80pt"/>
      </w:pPr>
    </w:p>
    <w:p w14:paraId="4BF94399" w14:textId="53897E21" w:rsidR="000F6125" w:rsidRDefault="000F6125" w:rsidP="000F6125">
      <w:pPr>
        <w:pStyle w:val="Titre2"/>
        <w:rPr>
          <w:rStyle w:val="Accentuation"/>
          <w:spacing w:val="-15"/>
          <w:sz w:val="22"/>
        </w:rPr>
      </w:pPr>
      <w:bookmarkStart w:id="17" w:name="_Toc149232977"/>
      <w:r w:rsidRPr="000F6125">
        <w:rPr>
          <w:rStyle w:val="Accentuation"/>
          <w:spacing w:val="-15"/>
          <w:sz w:val="22"/>
        </w:rPr>
        <w:t>Applicable documents</w:t>
      </w:r>
      <w:bookmarkEnd w:id="17"/>
    </w:p>
    <w:p w14:paraId="5CB1F6B7" w14:textId="614F95C3" w:rsidR="000777BA" w:rsidRPr="000777BA" w:rsidRDefault="000777BA" w:rsidP="000777BA">
      <w:pPr>
        <w:pStyle w:val="Corpsdetexte"/>
        <w:ind w:start="42.95pt"/>
      </w:pPr>
      <w:r w:rsidRPr="00C93883">
        <w:rPr>
          <w:rFonts w:cs="Arial"/>
          <w:color w:val="4472C4"/>
        </w:rPr>
        <w:t xml:space="preserve">&lt;In the table below, list the all the project specific documents that are </w:t>
      </w:r>
      <w:r w:rsidR="00A06F9B" w:rsidRPr="00C93883">
        <w:rPr>
          <w:rFonts w:cs="Arial"/>
          <w:color w:val="4472C4"/>
        </w:rPr>
        <w:t xml:space="preserve">cited in this document or that were used to </w:t>
      </w:r>
      <w:r w:rsidR="00FC4291" w:rsidRPr="00C93883">
        <w:rPr>
          <w:rFonts w:cs="Arial"/>
          <w:color w:val="4472C4"/>
        </w:rPr>
        <w:t>define this document</w:t>
      </w:r>
      <w:r w:rsidRPr="00C93883">
        <w:rPr>
          <w:rFonts w:cs="Arial"/>
          <w:color w:val="4472C4"/>
        </w:rPr>
        <w:t>&gt;</w:t>
      </w:r>
    </w:p>
    <w:tbl>
      <w:tblPr>
        <w:tblW w:w="406.4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384"/>
        <w:gridCol w:w="1393"/>
        <w:gridCol w:w="1400"/>
        <w:gridCol w:w="2952"/>
      </w:tblGrid>
      <w:tr w:rsidR="003076E4" w14:paraId="61CF8DFE" w14:textId="77777777" w:rsidTr="00C93883">
        <w:trPr>
          <w:trHeight w:val="283"/>
          <w:jc w:val="center"/>
        </w:trPr>
        <w:tc>
          <w:tcPr>
            <w:tcW w:w="119.20pt" w:type="dxa"/>
            <w:tcBorders>
              <w:top w:val="single" w:sz="4" w:space="0" w:color="auto"/>
              <w:start w:val="single" w:sz="4" w:space="0" w:color="auto"/>
              <w:bottom w:val="single" w:sz="4" w:space="0" w:color="auto"/>
              <w:end w:val="single" w:sz="4" w:space="0" w:color="FFFFFF"/>
            </w:tcBorders>
            <w:shd w:val="clear" w:color="auto" w:fill="0032B4"/>
            <w:vAlign w:val="center"/>
            <w:hideMark/>
          </w:tcPr>
          <w:p w14:paraId="5174DACD" w14:textId="77777777" w:rsidR="000F6125" w:rsidRPr="00C93883" w:rsidRDefault="000F6125" w:rsidP="00C93883">
            <w:pPr>
              <w:jc w:val="center"/>
              <w:rPr>
                <w:rFonts w:cs="Arial"/>
                <w:b/>
                <w:color w:val="FFFFFF"/>
                <w:spacing w:val="0"/>
              </w:rPr>
            </w:pPr>
            <w:r w:rsidRPr="00C93883">
              <w:rPr>
                <w:rFonts w:cs="Arial"/>
                <w:b/>
                <w:color w:val="FFFFFF"/>
              </w:rPr>
              <w:t>Document name</w:t>
            </w:r>
          </w:p>
        </w:tc>
        <w:tc>
          <w:tcPr>
            <w:tcW w:w="69.65pt" w:type="dxa"/>
            <w:tcBorders>
              <w:top w:val="single" w:sz="4" w:space="0" w:color="auto"/>
              <w:start w:val="single" w:sz="4" w:space="0" w:color="FFFFFF"/>
              <w:bottom w:val="single" w:sz="4" w:space="0" w:color="auto"/>
              <w:end w:val="single" w:sz="4" w:space="0" w:color="FFFFFF"/>
            </w:tcBorders>
            <w:shd w:val="clear" w:color="auto" w:fill="0032B4"/>
            <w:vAlign w:val="center"/>
            <w:hideMark/>
          </w:tcPr>
          <w:p w14:paraId="0AFADACB" w14:textId="77777777" w:rsidR="000F6125" w:rsidRPr="00C93883" w:rsidRDefault="000F6125" w:rsidP="00C93883">
            <w:pPr>
              <w:jc w:val="center"/>
              <w:rPr>
                <w:rFonts w:cs="Arial"/>
                <w:b/>
                <w:color w:val="FFFFFF"/>
              </w:rPr>
            </w:pPr>
            <w:r w:rsidRPr="00C93883">
              <w:rPr>
                <w:rFonts w:cs="Arial"/>
                <w:b/>
                <w:color w:val="FFFFFF"/>
              </w:rPr>
              <w:t>Version</w:t>
            </w:r>
          </w:p>
        </w:tc>
        <w:tc>
          <w:tcPr>
            <w:tcW w:w="70pt" w:type="dxa"/>
            <w:tcBorders>
              <w:top w:val="single" w:sz="4" w:space="0" w:color="auto"/>
              <w:start w:val="single" w:sz="4" w:space="0" w:color="FFFFFF"/>
              <w:bottom w:val="single" w:sz="4" w:space="0" w:color="auto"/>
              <w:end w:val="single" w:sz="4" w:space="0" w:color="FFFFFF"/>
            </w:tcBorders>
            <w:shd w:val="clear" w:color="auto" w:fill="0032B4"/>
            <w:vAlign w:val="center"/>
            <w:hideMark/>
          </w:tcPr>
          <w:p w14:paraId="54A85BF0" w14:textId="77777777" w:rsidR="000F6125" w:rsidRPr="00C93883" w:rsidRDefault="000F6125" w:rsidP="00C93883">
            <w:pPr>
              <w:jc w:val="center"/>
              <w:rPr>
                <w:rFonts w:cs="Arial"/>
                <w:b/>
                <w:color w:val="FFFFFF"/>
              </w:rPr>
            </w:pPr>
            <w:r w:rsidRPr="00C93883">
              <w:rPr>
                <w:rFonts w:cs="Arial"/>
                <w:b/>
                <w:color w:val="FFFFFF"/>
              </w:rPr>
              <w:t>Date</w:t>
            </w:r>
          </w:p>
        </w:tc>
        <w:tc>
          <w:tcPr>
            <w:tcW w:w="147.60pt" w:type="dxa"/>
            <w:tcBorders>
              <w:top w:val="single" w:sz="4" w:space="0" w:color="auto"/>
              <w:start w:val="single" w:sz="4" w:space="0" w:color="FFFFFF"/>
              <w:bottom w:val="single" w:sz="4" w:space="0" w:color="auto"/>
              <w:end w:val="single" w:sz="4" w:space="0" w:color="auto"/>
            </w:tcBorders>
            <w:shd w:val="clear" w:color="auto" w:fill="0032B4"/>
            <w:vAlign w:val="center"/>
            <w:hideMark/>
          </w:tcPr>
          <w:p w14:paraId="59DBD6E2" w14:textId="012B229F" w:rsidR="000F6125" w:rsidRPr="00C93883" w:rsidRDefault="000F6125" w:rsidP="00C93883">
            <w:pPr>
              <w:jc w:val="center"/>
              <w:rPr>
                <w:rFonts w:cs="Arial"/>
                <w:b/>
                <w:color w:val="FFFFFF"/>
              </w:rPr>
            </w:pPr>
            <w:r w:rsidRPr="00C93883">
              <w:rPr>
                <w:rFonts w:cs="Arial"/>
                <w:b/>
                <w:color w:val="FFFFFF"/>
              </w:rPr>
              <w:t>Storage path</w:t>
            </w:r>
            <w:r w:rsidR="000777BA" w:rsidRPr="00C93883">
              <w:rPr>
                <w:rFonts w:cs="Arial"/>
                <w:b/>
                <w:color w:val="FFFFFF"/>
              </w:rPr>
              <w:t xml:space="preserve"> and link</w:t>
            </w:r>
          </w:p>
        </w:tc>
      </w:tr>
      <w:tr w:rsidR="000F6125" w14:paraId="449DDA04"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728726B5" w14:textId="77777777" w:rsidR="000F6125" w:rsidRPr="00C93883" w:rsidRDefault="000F6125" w:rsidP="00C93883">
            <w:pPr>
              <w:jc w:val="center"/>
              <w:rPr>
                <w:szCs w:val="22"/>
              </w:rP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45E4DB00" w14:textId="77777777" w:rsidR="000F6125" w:rsidRPr="00C93883" w:rsidRDefault="000F6125"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77B2628B" w14:textId="77777777" w:rsidR="000F6125" w:rsidRPr="00C93883" w:rsidRDefault="000F6125"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117B5CA5" w14:textId="77777777" w:rsidR="000F6125" w:rsidRDefault="000F6125" w:rsidP="00C93883">
            <w:pPr>
              <w:jc w:val="center"/>
            </w:pPr>
          </w:p>
        </w:tc>
      </w:tr>
      <w:tr w:rsidR="000F6125" w14:paraId="725E3213"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76C1AE81" w14:textId="77777777" w:rsidR="000F6125" w:rsidRDefault="000F6125"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7F509002" w14:textId="77777777" w:rsidR="000F6125" w:rsidRPr="00C93883" w:rsidRDefault="000F6125"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50B19463" w14:textId="77777777" w:rsidR="000F6125" w:rsidRPr="00C93883" w:rsidRDefault="000F6125"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479676F3" w14:textId="77777777" w:rsidR="000F6125" w:rsidRDefault="000F6125" w:rsidP="00D34394"/>
        </w:tc>
      </w:tr>
      <w:tr w:rsidR="000F6125" w14:paraId="6E5B4DCB"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22B3EF07" w14:textId="77777777" w:rsidR="000F6125" w:rsidRDefault="000F6125"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6BE59736" w14:textId="77777777" w:rsidR="000F6125" w:rsidRPr="00C93883" w:rsidRDefault="000F6125"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61E6F13F" w14:textId="77777777" w:rsidR="000F6125" w:rsidRPr="00C93883" w:rsidRDefault="000F6125"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73C1D6D3" w14:textId="77777777" w:rsidR="000F6125" w:rsidRDefault="000F6125" w:rsidP="00C93883">
            <w:pPr>
              <w:jc w:val="center"/>
            </w:pPr>
          </w:p>
        </w:tc>
      </w:tr>
      <w:tr w:rsidR="000F6125" w14:paraId="103F3693"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3FC44960" w14:textId="77777777" w:rsidR="000F6125" w:rsidRDefault="000F6125"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683FBF9D" w14:textId="77777777" w:rsidR="000F6125" w:rsidRPr="00C93883" w:rsidRDefault="000F6125"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70A6DEC5" w14:textId="77777777" w:rsidR="000F6125" w:rsidRPr="00C93883" w:rsidRDefault="000F6125"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4CBD2B9E" w14:textId="77777777" w:rsidR="000F6125" w:rsidRDefault="000F6125" w:rsidP="00C93883">
            <w:pPr>
              <w:jc w:val="center"/>
            </w:pPr>
          </w:p>
        </w:tc>
      </w:tr>
    </w:tbl>
    <w:p w14:paraId="7F6B464C" w14:textId="77777777" w:rsidR="000F6125" w:rsidRPr="000F6125" w:rsidRDefault="000F6125" w:rsidP="000F6125">
      <w:pPr>
        <w:pStyle w:val="Corpsdetexte"/>
      </w:pPr>
    </w:p>
    <w:p w14:paraId="10E4E2AD" w14:textId="006B70ED" w:rsidR="000F6125" w:rsidRDefault="002A2010" w:rsidP="000F6125">
      <w:pPr>
        <w:pStyle w:val="Titre2"/>
      </w:pPr>
      <w:bookmarkStart w:id="18" w:name="_Toc149232978"/>
      <w:r>
        <w:t>Glossary</w:t>
      </w:r>
      <w:r w:rsidR="002A0D74">
        <w:t xml:space="preserve"> &amp; Abbreviations</w:t>
      </w:r>
      <w:bookmarkEnd w:id="18"/>
    </w:p>
    <w:tbl>
      <w:tblPr>
        <w:tblW w:w="100.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1528"/>
        <w:gridCol w:w="7533"/>
      </w:tblGrid>
      <w:tr w:rsidR="002A0D74" w:rsidRPr="001D1616" w14:paraId="4F375070" w14:textId="77777777" w:rsidTr="00655B00">
        <w:trPr>
          <w:cantSplit/>
          <w:trHeight w:val="284"/>
          <w:jc w:val="center"/>
        </w:trPr>
        <w:tc>
          <w:tcPr>
            <w:tcW w:w="16.86%" w:type="pct"/>
            <w:shd w:val="clear" w:color="auto" w:fill="0032B4"/>
            <w:vAlign w:val="center"/>
          </w:tcPr>
          <w:p w14:paraId="176B3E34" w14:textId="1F215ECE" w:rsidR="002A0D74" w:rsidRPr="00C93883" w:rsidRDefault="002A0D74" w:rsidP="00E9799C">
            <w:pPr>
              <w:pStyle w:val="Corpsdetexte"/>
              <w:spacing w:after="0pt" w:line="12pt" w:lineRule="auto"/>
              <w:ind w:start="0pt"/>
              <w:rPr>
                <w:rFonts w:cs="Arial"/>
                <w:b/>
                <w:color w:val="FFFFFF"/>
              </w:rPr>
            </w:pPr>
            <w:r w:rsidRPr="00C93883">
              <w:rPr>
                <w:rFonts w:cs="Arial"/>
                <w:b/>
                <w:color w:val="FFFFFF"/>
              </w:rPr>
              <w:t>Term</w:t>
            </w:r>
          </w:p>
        </w:tc>
        <w:tc>
          <w:tcPr>
            <w:tcW w:w="83.14%" w:type="pct"/>
            <w:shd w:val="clear" w:color="auto" w:fill="0032B4"/>
            <w:vAlign w:val="center"/>
          </w:tcPr>
          <w:p w14:paraId="083E0AF7" w14:textId="56B509E4" w:rsidR="002A0D74" w:rsidRPr="00C93883" w:rsidRDefault="002A0D74" w:rsidP="00E9799C">
            <w:pPr>
              <w:pStyle w:val="Corpsdetexte"/>
              <w:spacing w:after="0pt" w:line="12pt" w:lineRule="auto"/>
              <w:ind w:start="0pt"/>
              <w:jc w:val="start"/>
              <w:rPr>
                <w:rFonts w:cs="Arial"/>
                <w:b/>
                <w:color w:val="FFFFFF"/>
              </w:rPr>
            </w:pPr>
            <w:r w:rsidRPr="00C93883">
              <w:rPr>
                <w:rFonts w:cs="Arial"/>
                <w:b/>
                <w:color w:val="FFFFFF"/>
              </w:rPr>
              <w:t>Definition</w:t>
            </w:r>
          </w:p>
        </w:tc>
      </w:tr>
      <w:tr w:rsidR="002D5ADB" w:rsidRPr="001D1616" w14:paraId="20C1B9EA" w14:textId="77777777" w:rsidTr="00655B00">
        <w:trPr>
          <w:cantSplit/>
          <w:trHeight w:val="284"/>
          <w:jc w:val="center"/>
        </w:trPr>
        <w:tc>
          <w:tcPr>
            <w:tcW w:w="16.86%" w:type="pct"/>
            <w:shd w:val="clear" w:color="auto" w:fill="auto"/>
            <w:vAlign w:val="center"/>
          </w:tcPr>
          <w:p w14:paraId="1815C70F" w14:textId="1C92EB86" w:rsidR="002D5ADB" w:rsidRPr="00655B00" w:rsidRDefault="002D5ADB" w:rsidP="002D5ADB">
            <w:pPr>
              <w:pStyle w:val="Corpsdetexte"/>
              <w:spacing w:after="0pt" w:line="12pt" w:lineRule="auto"/>
              <w:ind w:start="0pt"/>
              <w:jc w:val="start"/>
              <w:rPr>
                <w:rFonts w:cs="Arial"/>
              </w:rPr>
            </w:pPr>
            <w:r w:rsidRPr="00C93883">
              <w:rPr>
                <w:rFonts w:cs="Arial"/>
                <w:b/>
                <w:bCs/>
                <w:color w:val="000000"/>
                <w:kern w:val="24"/>
              </w:rPr>
              <w:t>Elements</w:t>
            </w:r>
          </w:p>
        </w:tc>
        <w:tc>
          <w:tcPr>
            <w:tcW w:w="83.14%" w:type="pct"/>
            <w:shd w:val="clear" w:color="auto" w:fill="auto"/>
            <w:vAlign w:val="center"/>
          </w:tcPr>
          <w:p w14:paraId="16825348" w14:textId="4B6228BB" w:rsidR="002D5ADB" w:rsidRPr="00655B00" w:rsidRDefault="002D5ADB" w:rsidP="002D5ADB">
            <w:pPr>
              <w:pStyle w:val="Corpsdetexte"/>
              <w:spacing w:after="0pt" w:line="12pt" w:lineRule="auto"/>
              <w:ind w:start="0pt"/>
              <w:jc w:val="start"/>
              <w:rPr>
                <w:rFonts w:cs="Arial"/>
              </w:rPr>
            </w:pPr>
            <w:r w:rsidRPr="00C93883">
              <w:rPr>
                <w:rFonts w:cs="Arial"/>
                <w:color w:val="000000"/>
                <w:kern w:val="24"/>
              </w:rPr>
              <w:t>Elements are all structural objects on architectural and design level on the left side of the "V". Such elements can be further decomposed into more fine-grained sub-elements of the architecture or design across appropriate hierarchical levels</w:t>
            </w:r>
          </w:p>
        </w:tc>
      </w:tr>
      <w:tr w:rsidR="002D5ADB" w:rsidRPr="001D1616" w14:paraId="34C2FC5A" w14:textId="77777777" w:rsidTr="00655B00">
        <w:trPr>
          <w:cantSplit/>
          <w:trHeight w:val="284"/>
          <w:jc w:val="center"/>
        </w:trPr>
        <w:tc>
          <w:tcPr>
            <w:tcW w:w="16.86%" w:type="pct"/>
            <w:shd w:val="clear" w:color="auto" w:fill="auto"/>
            <w:vAlign w:val="center"/>
          </w:tcPr>
          <w:p w14:paraId="430607CC" w14:textId="0FC16F7E" w:rsidR="002D5ADB" w:rsidRPr="00655B00" w:rsidRDefault="002D5ADB" w:rsidP="002D5ADB">
            <w:pPr>
              <w:pStyle w:val="Corpsdetexte"/>
              <w:spacing w:after="0pt" w:line="12pt" w:lineRule="auto"/>
              <w:ind w:start="0pt"/>
              <w:jc w:val="start"/>
              <w:rPr>
                <w:rFonts w:cs="Arial"/>
              </w:rPr>
            </w:pPr>
            <w:r w:rsidRPr="00C93883">
              <w:rPr>
                <w:rFonts w:cs="Arial"/>
                <w:b/>
                <w:bCs/>
                <w:color w:val="000000"/>
                <w:kern w:val="24"/>
              </w:rPr>
              <w:t>System elements</w:t>
            </w:r>
          </w:p>
        </w:tc>
        <w:tc>
          <w:tcPr>
            <w:tcW w:w="83.14%" w:type="pct"/>
            <w:shd w:val="clear" w:color="auto" w:fill="auto"/>
            <w:vAlign w:val="center"/>
          </w:tcPr>
          <w:p w14:paraId="5965E304" w14:textId="0ADEFB49" w:rsidR="002D5ADB" w:rsidRPr="00655B00" w:rsidRDefault="002D5ADB" w:rsidP="002D5ADB">
            <w:pPr>
              <w:pStyle w:val="Corpsdetexte"/>
              <w:spacing w:after="0pt" w:line="12pt" w:lineRule="auto"/>
              <w:ind w:start="0pt"/>
              <w:jc w:val="start"/>
              <w:rPr>
                <w:rFonts w:cs="Arial"/>
              </w:rPr>
            </w:pPr>
            <w:r w:rsidRPr="00C93883">
              <w:rPr>
                <w:rFonts w:cs="Arial"/>
                <w:color w:val="000000"/>
                <w:kern w:val="24"/>
              </w:rPr>
              <w:t>A member of a set of elements that constitutes a system. A system element is a discrete part of a system that can be implemented to fulfill specified requirements. A system element can be hardware, software, data, humans, processes (e.g., processes for providing service to users), procedures (e.g., operator instructions), facilities, materials, and naturally occurring entities (e.g., water, organisms, minerals), or any combination. (ISO/IEC 15288:2015)</w:t>
            </w:r>
          </w:p>
        </w:tc>
      </w:tr>
      <w:tr w:rsidR="002D5ADB" w:rsidRPr="001D1616" w14:paraId="5FAEE7EE" w14:textId="77777777" w:rsidTr="00655B00">
        <w:trPr>
          <w:cantSplit/>
          <w:trHeight w:val="284"/>
          <w:jc w:val="center"/>
        </w:trPr>
        <w:tc>
          <w:tcPr>
            <w:tcW w:w="16.86%" w:type="pct"/>
            <w:shd w:val="clear" w:color="auto" w:fill="auto"/>
            <w:vAlign w:val="center"/>
          </w:tcPr>
          <w:p w14:paraId="3757D1C0" w14:textId="275AD013" w:rsidR="002D5ADB" w:rsidRPr="00655B00" w:rsidRDefault="002D5ADB" w:rsidP="002D5ADB">
            <w:pPr>
              <w:pStyle w:val="Corpsdetexte"/>
              <w:spacing w:after="0pt" w:line="12pt" w:lineRule="auto"/>
              <w:ind w:start="0pt"/>
              <w:jc w:val="start"/>
              <w:rPr>
                <w:rFonts w:cs="Arial"/>
              </w:rPr>
            </w:pPr>
            <w:r w:rsidRPr="00C93883">
              <w:rPr>
                <w:rFonts w:cs="Arial"/>
                <w:b/>
                <w:bCs/>
                <w:color w:val="000000"/>
                <w:kern w:val="24"/>
              </w:rPr>
              <w:t>Software Element</w:t>
            </w:r>
          </w:p>
        </w:tc>
        <w:tc>
          <w:tcPr>
            <w:tcW w:w="83.14%" w:type="pct"/>
            <w:shd w:val="clear" w:color="auto" w:fill="auto"/>
            <w:vAlign w:val="center"/>
          </w:tcPr>
          <w:p w14:paraId="3F169069" w14:textId="61ED375A" w:rsidR="002D5ADB" w:rsidRPr="00655B00" w:rsidRDefault="002D5ADB" w:rsidP="002D5ADB">
            <w:pPr>
              <w:pStyle w:val="Corpsdetexte"/>
              <w:spacing w:after="0pt" w:line="12pt" w:lineRule="auto"/>
              <w:ind w:start="0pt"/>
              <w:jc w:val="start"/>
              <w:rPr>
                <w:rFonts w:cs="Arial"/>
              </w:rPr>
            </w:pPr>
            <w:r w:rsidRPr="00C93883">
              <w:rPr>
                <w:rFonts w:cs="Arial"/>
                <w:color w:val="000000"/>
                <w:kern w:val="24"/>
              </w:rPr>
              <w:t>Result of the decomposition of the architecture on software level: The software is decomposed into elements of the software architecture across appropriate hierarchical levels down to the software components (the lowest level elements of the software architecture).</w:t>
            </w:r>
          </w:p>
        </w:tc>
      </w:tr>
      <w:tr w:rsidR="002D5ADB" w:rsidRPr="001D1616" w14:paraId="0CB8BECC" w14:textId="77777777" w:rsidTr="00655B00">
        <w:trPr>
          <w:cantSplit/>
          <w:trHeight w:val="284"/>
          <w:jc w:val="center"/>
        </w:trPr>
        <w:tc>
          <w:tcPr>
            <w:tcW w:w="16.86%" w:type="pct"/>
            <w:shd w:val="clear" w:color="auto" w:fill="auto"/>
            <w:vAlign w:val="center"/>
          </w:tcPr>
          <w:p w14:paraId="540482DB" w14:textId="6471585A" w:rsidR="002D5ADB" w:rsidRPr="00655B00" w:rsidRDefault="002D5ADB" w:rsidP="002D5ADB">
            <w:pPr>
              <w:pStyle w:val="Corpsdetexte"/>
              <w:spacing w:after="0pt" w:line="12pt" w:lineRule="auto"/>
              <w:ind w:start="0pt"/>
              <w:jc w:val="start"/>
              <w:rPr>
                <w:rFonts w:cs="Arial"/>
              </w:rPr>
            </w:pPr>
            <w:r w:rsidRPr="00C93883">
              <w:rPr>
                <w:rFonts w:cs="Arial"/>
                <w:b/>
                <w:bCs/>
                <w:color w:val="000000"/>
                <w:kern w:val="24"/>
              </w:rPr>
              <w:t>Software Component</w:t>
            </w:r>
          </w:p>
        </w:tc>
        <w:tc>
          <w:tcPr>
            <w:tcW w:w="83.14%" w:type="pct"/>
            <w:shd w:val="clear" w:color="auto" w:fill="auto"/>
            <w:vAlign w:val="center"/>
          </w:tcPr>
          <w:p w14:paraId="6B575AAC" w14:textId="77777777" w:rsidR="002D5ADB" w:rsidRPr="00655B00" w:rsidRDefault="002D5ADB" w:rsidP="002D5ADB">
            <w:pPr>
              <w:pStyle w:val="NormalWeb"/>
              <w:spacing w:before="0pt" w:beforeAutospacing="0" w:after="0pt" w:afterAutospacing="0"/>
              <w:rPr>
                <w:rFonts w:ascii="Arial" w:hAnsi="Arial" w:cs="Arial"/>
                <w:sz w:val="20"/>
                <w:szCs w:val="20"/>
              </w:rPr>
            </w:pPr>
            <w:r w:rsidRPr="00C93883">
              <w:rPr>
                <w:rFonts w:ascii="Arial" w:hAnsi="Arial" w:cs="Arial"/>
                <w:color w:val="000000"/>
                <w:kern w:val="24"/>
                <w:sz w:val="20"/>
                <w:szCs w:val="20"/>
                <w:lang w:val="en-US"/>
              </w:rPr>
              <w:t>Software-Components (SW-C) are architectural elements that provide and/or require interfaces and are connected to each other through the Virtual Functional Bus to fulfill architectural responsibilities. The Software Component is the central structural element used when building a system at the VFB-level. A SW-C has well-defined ports, through which the component can interact with other Software Components.</w:t>
            </w:r>
          </w:p>
          <w:p w14:paraId="113E5A7E" w14:textId="77777777" w:rsidR="002D5ADB" w:rsidRPr="00655B00" w:rsidRDefault="002D5ADB" w:rsidP="002D5ADB">
            <w:pPr>
              <w:pStyle w:val="NormalWeb"/>
              <w:spacing w:before="0pt" w:beforeAutospacing="0" w:after="0pt" w:afterAutospacing="0"/>
              <w:rPr>
                <w:rFonts w:ascii="Arial" w:hAnsi="Arial" w:cs="Arial"/>
                <w:sz w:val="20"/>
                <w:szCs w:val="20"/>
              </w:rPr>
            </w:pPr>
            <w:r w:rsidRPr="00C93883">
              <w:rPr>
                <w:rFonts w:ascii="Arial" w:hAnsi="Arial" w:cs="Arial"/>
                <w:color w:val="000000"/>
                <w:kern w:val="24"/>
                <w:sz w:val="20"/>
                <w:szCs w:val="20"/>
                <w:lang w:val="en-US"/>
              </w:rPr>
              <w:t>A Software Component has a formal description defined by the Software Component template. Software Components can be abbreviated as SW-Cs.</w:t>
            </w:r>
          </w:p>
          <w:p w14:paraId="20225DBB" w14:textId="77777777" w:rsidR="002D5ADB" w:rsidRPr="00655B00" w:rsidRDefault="002D5ADB" w:rsidP="002D5ADB">
            <w:pPr>
              <w:pStyle w:val="NormalWeb"/>
              <w:spacing w:before="0pt" w:beforeAutospacing="0" w:after="0pt" w:afterAutospacing="0"/>
              <w:rPr>
                <w:rFonts w:ascii="Arial" w:hAnsi="Arial" w:cs="Arial"/>
                <w:sz w:val="20"/>
                <w:szCs w:val="20"/>
              </w:rPr>
            </w:pPr>
            <w:r w:rsidRPr="00C93883">
              <w:rPr>
                <w:rFonts w:ascii="Arial" w:hAnsi="Arial" w:cs="Arial"/>
                <w:color w:val="000000"/>
                <w:kern w:val="24"/>
                <w:sz w:val="20"/>
                <w:szCs w:val="20"/>
                <w:lang w:val="en-US"/>
              </w:rPr>
              <w:t>A SW-C contains a Software Component Description (SW-CD) and the implementation.</w:t>
            </w:r>
          </w:p>
          <w:p w14:paraId="4C1CECE4" w14:textId="0A4AF7C3" w:rsidR="002D5ADB" w:rsidRPr="00655B00" w:rsidRDefault="002D5ADB" w:rsidP="002D5ADB">
            <w:pPr>
              <w:pStyle w:val="Corpsdetexte"/>
              <w:spacing w:after="0pt" w:line="12pt" w:lineRule="auto"/>
              <w:ind w:start="0pt"/>
              <w:jc w:val="start"/>
              <w:rPr>
                <w:rFonts w:cs="Arial"/>
              </w:rPr>
            </w:pPr>
            <w:r w:rsidRPr="00C93883">
              <w:rPr>
                <w:rFonts w:cs="Arial"/>
                <w:color w:val="000000"/>
                <w:kern w:val="24"/>
              </w:rPr>
              <w:t>In Automotive SPICE V3.</w:t>
            </w:r>
            <w:r w:rsidR="006466BB" w:rsidRPr="00C93883">
              <w:rPr>
                <w:rFonts w:cs="Arial"/>
                <w:color w:val="000000"/>
                <w:kern w:val="24"/>
              </w:rPr>
              <w:t>1</w:t>
            </w:r>
            <w:r w:rsidRPr="00C93883">
              <w:rPr>
                <w:rFonts w:cs="Arial"/>
                <w:color w:val="000000"/>
                <w:kern w:val="24"/>
              </w:rPr>
              <w:t xml:space="preserve"> the term "software component" is used for the lowest level elements of the software architecture for which finally the detailed design is defined. A software "component" consists of one or more software "units".</w:t>
            </w:r>
          </w:p>
        </w:tc>
      </w:tr>
      <w:tr w:rsidR="002D5ADB" w:rsidRPr="001D1616" w14:paraId="48BEA461" w14:textId="77777777" w:rsidTr="00655B00">
        <w:trPr>
          <w:cantSplit/>
          <w:trHeight w:val="284"/>
          <w:jc w:val="center"/>
        </w:trPr>
        <w:tc>
          <w:tcPr>
            <w:tcW w:w="16.86%" w:type="pct"/>
            <w:shd w:val="clear" w:color="auto" w:fill="auto"/>
            <w:vAlign w:val="center"/>
          </w:tcPr>
          <w:p w14:paraId="133EBB5A" w14:textId="029CD554" w:rsidR="002D5ADB" w:rsidRPr="00655B00" w:rsidRDefault="002D5ADB" w:rsidP="002D5ADB">
            <w:pPr>
              <w:pStyle w:val="Corpsdetexte"/>
              <w:spacing w:after="0pt" w:line="12pt" w:lineRule="auto"/>
              <w:ind w:start="0pt"/>
              <w:jc w:val="start"/>
              <w:rPr>
                <w:rFonts w:cs="Arial"/>
              </w:rPr>
            </w:pPr>
            <w:r w:rsidRPr="00C93883">
              <w:rPr>
                <w:rFonts w:cs="Arial"/>
                <w:b/>
                <w:bCs/>
                <w:color w:val="000000"/>
                <w:kern w:val="24"/>
              </w:rPr>
              <w:t>Unit</w:t>
            </w:r>
          </w:p>
        </w:tc>
        <w:tc>
          <w:tcPr>
            <w:tcW w:w="83.14%" w:type="pct"/>
            <w:shd w:val="clear" w:color="auto" w:fill="auto"/>
            <w:vAlign w:val="center"/>
          </w:tcPr>
          <w:p w14:paraId="68A623F7" w14:textId="55B09CAE" w:rsidR="002D5ADB" w:rsidRPr="00655B00" w:rsidRDefault="002D5ADB" w:rsidP="002D5ADB">
            <w:pPr>
              <w:pStyle w:val="Corpsdetexte"/>
              <w:spacing w:after="0pt" w:line="12pt" w:lineRule="auto"/>
              <w:ind w:start="0pt"/>
              <w:jc w:val="start"/>
              <w:rPr>
                <w:rFonts w:cs="Arial"/>
              </w:rPr>
            </w:pPr>
            <w:r w:rsidRPr="00C93883">
              <w:rPr>
                <w:rFonts w:cs="Arial"/>
                <w:color w:val="000000"/>
                <w:kern w:val="24"/>
              </w:rPr>
              <w:t xml:space="preserve">Part of a software component which is not further subdivided. </w:t>
            </w:r>
          </w:p>
        </w:tc>
      </w:tr>
    </w:tbl>
    <w:p w14:paraId="473C6B4C" w14:textId="38F810DD" w:rsidR="002A0D74" w:rsidRDefault="00940AB3" w:rsidP="002A0D74">
      <w:pPr>
        <w:pStyle w:val="Corpsdetexte"/>
      </w:pPr>
      <w:r>
        <w:rPr>
          <w:noProof/>
        </w:rPr>
        <w:lastRenderedPageBreak/>
        <w:drawing>
          <wp:anchor distT="0" distB="0" distL="114300" distR="114300" simplePos="0" relativeHeight="251674624" behindDoc="0" locked="0" layoutInCell="1" allowOverlap="1" wp14:anchorId="1FF91C87" wp14:editId="43DAB900">
            <wp:simplePos x="0" y="0"/>
            <wp:positionH relativeFrom="margin">
              <wp:align>left</wp:align>
            </wp:positionH>
            <wp:positionV relativeFrom="paragraph">
              <wp:posOffset>635</wp:posOffset>
            </wp:positionV>
            <wp:extent cx="5759450" cy="2783205"/>
            <wp:effectExtent l="0" t="0" r="0" b="0"/>
            <wp:wrapTopAndBottom/>
            <wp:docPr id="1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t="8.43%" b="7.242%"/>
                    <a:stretch>
                      <a:fillRect/>
                    </a:stretch>
                  </pic:blipFill>
                  <pic:spPr bwMode="auto">
                    <a:xfrm>
                      <a:off x="0" y="0"/>
                      <a:ext cx="5759450" cy="2783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E963F" w14:textId="673679BB" w:rsidR="00754D34" w:rsidRPr="002A0D74" w:rsidRDefault="00754D34" w:rsidP="002A0D74">
      <w:pPr>
        <w:pStyle w:val="Corpsdetexte"/>
      </w:pPr>
    </w:p>
    <w:p w14:paraId="37D8B6F4" w14:textId="77777777" w:rsidR="000F6125" w:rsidRPr="00C93883" w:rsidRDefault="000F6125" w:rsidP="000F6125">
      <w:pPr>
        <w:pStyle w:val="Corpsdetexte"/>
        <w:ind w:start="0pt" w:firstLine="36pt"/>
        <w:rPr>
          <w:rFonts w:cs="Arial"/>
          <w:color w:val="4472C4"/>
        </w:rPr>
      </w:pPr>
      <w:r w:rsidRPr="00C93883">
        <w:rPr>
          <w:rFonts w:cs="Arial"/>
          <w:color w:val="4472C4"/>
        </w:rPr>
        <w:t>&lt;In the table below, list and describe the abbreviations that are used in the document&gt;</w:t>
      </w:r>
    </w:p>
    <w:tbl>
      <w:tblPr>
        <w:tblW w:w="419.2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09"/>
        <w:gridCol w:w="6775"/>
      </w:tblGrid>
      <w:tr w:rsidR="000F6125" w:rsidRPr="001D1616" w14:paraId="20F89E19" w14:textId="77777777" w:rsidTr="00666609">
        <w:trPr>
          <w:cantSplit/>
          <w:trHeight w:val="284"/>
          <w:jc w:val="center"/>
        </w:trPr>
        <w:tc>
          <w:tcPr>
            <w:tcW w:w="80.45pt" w:type="dxa"/>
            <w:shd w:val="clear" w:color="auto" w:fill="0032B4"/>
            <w:vAlign w:val="center"/>
          </w:tcPr>
          <w:p w14:paraId="0FEF79A6" w14:textId="77777777" w:rsidR="000F6125" w:rsidRPr="00C93883" w:rsidRDefault="000F6125" w:rsidP="00D34394">
            <w:pPr>
              <w:pStyle w:val="Corpsdetexte"/>
              <w:spacing w:after="0pt" w:line="12pt" w:lineRule="auto"/>
              <w:ind w:start="0pt"/>
              <w:rPr>
                <w:rFonts w:cs="Arial"/>
                <w:b/>
                <w:color w:val="FFFFFF"/>
              </w:rPr>
            </w:pPr>
            <w:r w:rsidRPr="00C93883">
              <w:rPr>
                <w:rFonts w:cs="Arial"/>
                <w:b/>
                <w:color w:val="FFFFFF"/>
              </w:rPr>
              <w:t>Abbreviation</w:t>
            </w:r>
          </w:p>
        </w:tc>
        <w:tc>
          <w:tcPr>
            <w:tcW w:w="338.75pt" w:type="dxa"/>
            <w:shd w:val="clear" w:color="auto" w:fill="0032B4"/>
            <w:vAlign w:val="center"/>
          </w:tcPr>
          <w:p w14:paraId="711A81F6" w14:textId="77777777" w:rsidR="000F6125" w:rsidRPr="00C93883" w:rsidRDefault="000F6125" w:rsidP="00D34394">
            <w:pPr>
              <w:pStyle w:val="Corpsdetexte"/>
              <w:spacing w:after="0pt" w:line="12pt" w:lineRule="auto"/>
              <w:ind w:start="0pt"/>
              <w:jc w:val="start"/>
              <w:rPr>
                <w:rFonts w:cs="Arial"/>
                <w:b/>
                <w:color w:val="FFFFFF"/>
              </w:rPr>
            </w:pPr>
            <w:r w:rsidRPr="00C93883">
              <w:rPr>
                <w:rFonts w:cs="Arial"/>
                <w:b/>
                <w:color w:val="FFFFFF"/>
              </w:rPr>
              <w:t>Description</w:t>
            </w:r>
          </w:p>
        </w:tc>
      </w:tr>
      <w:tr w:rsidR="000F6125" w:rsidRPr="001D1616" w14:paraId="74204D70" w14:textId="77777777" w:rsidTr="00D34394">
        <w:trPr>
          <w:cantSplit/>
          <w:trHeight w:val="284"/>
          <w:jc w:val="center"/>
        </w:trPr>
        <w:tc>
          <w:tcPr>
            <w:tcW w:w="80.45pt" w:type="dxa"/>
            <w:shd w:val="clear" w:color="auto" w:fill="auto"/>
            <w:vAlign w:val="center"/>
          </w:tcPr>
          <w:p w14:paraId="7CD5F5ED" w14:textId="78943B6C" w:rsidR="000F6125" w:rsidRPr="006D5715" w:rsidRDefault="000F6125" w:rsidP="00D34394">
            <w:pPr>
              <w:pStyle w:val="Corpsdetexte"/>
              <w:spacing w:after="0pt" w:line="12pt" w:lineRule="auto"/>
              <w:ind w:start="0pt"/>
              <w:jc w:val="start"/>
              <w:rPr>
                <w:rFonts w:cs="Arial"/>
              </w:rPr>
            </w:pPr>
          </w:p>
        </w:tc>
        <w:tc>
          <w:tcPr>
            <w:tcW w:w="338.75pt" w:type="dxa"/>
            <w:shd w:val="clear" w:color="auto" w:fill="auto"/>
            <w:vAlign w:val="center"/>
          </w:tcPr>
          <w:p w14:paraId="374884ED" w14:textId="4B50C67D" w:rsidR="000F6125" w:rsidRPr="00003AB8" w:rsidRDefault="000F6125" w:rsidP="00D34394">
            <w:pPr>
              <w:pStyle w:val="Corpsdetexte"/>
              <w:spacing w:after="0pt" w:line="12pt" w:lineRule="auto"/>
              <w:ind w:start="0pt"/>
              <w:jc w:val="start"/>
              <w:rPr>
                <w:rFonts w:cs="Arial"/>
              </w:rPr>
            </w:pPr>
          </w:p>
        </w:tc>
      </w:tr>
      <w:tr w:rsidR="002D5ADB" w:rsidRPr="001D1616" w14:paraId="3F95AB88" w14:textId="77777777" w:rsidTr="00D34394">
        <w:trPr>
          <w:cantSplit/>
          <w:trHeight w:val="284"/>
          <w:jc w:val="center"/>
        </w:trPr>
        <w:tc>
          <w:tcPr>
            <w:tcW w:w="80.45pt" w:type="dxa"/>
            <w:shd w:val="clear" w:color="auto" w:fill="auto"/>
            <w:vAlign w:val="center"/>
          </w:tcPr>
          <w:p w14:paraId="271A71F0" w14:textId="77777777" w:rsidR="002D5ADB" w:rsidRPr="006D5715" w:rsidRDefault="002D5ADB" w:rsidP="00D34394">
            <w:pPr>
              <w:pStyle w:val="Corpsdetexte"/>
              <w:spacing w:after="0pt" w:line="12pt" w:lineRule="auto"/>
              <w:ind w:start="0pt"/>
              <w:jc w:val="start"/>
              <w:rPr>
                <w:rFonts w:cs="Arial"/>
              </w:rPr>
            </w:pPr>
          </w:p>
        </w:tc>
        <w:tc>
          <w:tcPr>
            <w:tcW w:w="338.75pt" w:type="dxa"/>
            <w:shd w:val="clear" w:color="auto" w:fill="auto"/>
            <w:vAlign w:val="center"/>
          </w:tcPr>
          <w:p w14:paraId="3C91C740" w14:textId="77777777" w:rsidR="002D5ADB" w:rsidRPr="00003AB8" w:rsidRDefault="002D5ADB" w:rsidP="00D34394">
            <w:pPr>
              <w:pStyle w:val="Corpsdetexte"/>
              <w:spacing w:after="0pt" w:line="12pt" w:lineRule="auto"/>
              <w:ind w:start="0pt"/>
              <w:jc w:val="start"/>
              <w:rPr>
                <w:rFonts w:cs="Arial"/>
              </w:rPr>
            </w:pPr>
          </w:p>
        </w:tc>
      </w:tr>
      <w:tr w:rsidR="000F6125" w:rsidRPr="001D1616" w14:paraId="5DC548DD" w14:textId="77777777" w:rsidTr="00D34394">
        <w:trPr>
          <w:cantSplit/>
          <w:trHeight w:val="284"/>
          <w:jc w:val="center"/>
        </w:trPr>
        <w:tc>
          <w:tcPr>
            <w:tcW w:w="80.45pt" w:type="dxa"/>
            <w:shd w:val="clear" w:color="auto" w:fill="auto"/>
            <w:vAlign w:val="center"/>
          </w:tcPr>
          <w:p w14:paraId="1647BD9F" w14:textId="77777777" w:rsidR="000F6125" w:rsidRDefault="000F6125" w:rsidP="00D34394">
            <w:pPr>
              <w:pStyle w:val="Corpsdetexte"/>
              <w:spacing w:after="0pt" w:line="12pt" w:lineRule="auto"/>
              <w:ind w:start="0pt"/>
              <w:jc w:val="start"/>
              <w:rPr>
                <w:rFonts w:cs="Arial"/>
              </w:rPr>
            </w:pPr>
          </w:p>
        </w:tc>
        <w:tc>
          <w:tcPr>
            <w:tcW w:w="338.75pt" w:type="dxa"/>
            <w:shd w:val="clear" w:color="auto" w:fill="auto"/>
            <w:vAlign w:val="center"/>
          </w:tcPr>
          <w:p w14:paraId="59424105" w14:textId="77777777" w:rsidR="000F6125" w:rsidRPr="00003AB8" w:rsidRDefault="000F6125" w:rsidP="00D34394">
            <w:pPr>
              <w:pStyle w:val="Corpsdetexte"/>
              <w:spacing w:after="0pt" w:line="12pt" w:lineRule="auto"/>
              <w:ind w:start="0pt"/>
              <w:jc w:val="start"/>
              <w:rPr>
                <w:rFonts w:cs="Arial"/>
              </w:rPr>
            </w:pPr>
          </w:p>
        </w:tc>
      </w:tr>
      <w:tr w:rsidR="000F6125" w:rsidRPr="001D1616" w14:paraId="4BA2AE27" w14:textId="77777777" w:rsidTr="00D34394">
        <w:trPr>
          <w:cantSplit/>
          <w:trHeight w:val="284"/>
          <w:jc w:val="center"/>
        </w:trPr>
        <w:tc>
          <w:tcPr>
            <w:tcW w:w="80.45pt" w:type="dxa"/>
            <w:shd w:val="clear" w:color="auto" w:fill="auto"/>
            <w:vAlign w:val="center"/>
          </w:tcPr>
          <w:p w14:paraId="74891D46" w14:textId="77777777" w:rsidR="000F6125" w:rsidRDefault="000F6125" w:rsidP="00D34394">
            <w:pPr>
              <w:pStyle w:val="Corpsdetexte"/>
              <w:spacing w:after="0pt" w:line="12pt" w:lineRule="auto"/>
              <w:ind w:start="0pt"/>
              <w:jc w:val="start"/>
              <w:rPr>
                <w:rFonts w:cs="Arial"/>
              </w:rPr>
            </w:pPr>
          </w:p>
        </w:tc>
        <w:tc>
          <w:tcPr>
            <w:tcW w:w="338.75pt" w:type="dxa"/>
            <w:shd w:val="clear" w:color="auto" w:fill="auto"/>
            <w:vAlign w:val="center"/>
          </w:tcPr>
          <w:p w14:paraId="4B350236" w14:textId="77777777" w:rsidR="000F6125" w:rsidRPr="00003AB8" w:rsidRDefault="000F6125" w:rsidP="00D34394">
            <w:pPr>
              <w:pStyle w:val="Corpsdetexte"/>
              <w:spacing w:after="0pt" w:line="12pt" w:lineRule="auto"/>
              <w:ind w:start="0pt"/>
              <w:jc w:val="start"/>
              <w:rPr>
                <w:rFonts w:cs="Arial"/>
              </w:rPr>
            </w:pPr>
          </w:p>
        </w:tc>
      </w:tr>
      <w:tr w:rsidR="000F6125" w:rsidRPr="001D1616" w14:paraId="2A784430" w14:textId="77777777" w:rsidTr="00D34394">
        <w:trPr>
          <w:cantSplit/>
          <w:trHeight w:val="284"/>
          <w:jc w:val="center"/>
        </w:trPr>
        <w:tc>
          <w:tcPr>
            <w:tcW w:w="80.45pt" w:type="dxa"/>
            <w:shd w:val="clear" w:color="auto" w:fill="auto"/>
            <w:vAlign w:val="center"/>
          </w:tcPr>
          <w:p w14:paraId="3AFFF485" w14:textId="77777777" w:rsidR="000F6125" w:rsidRPr="00003AB8" w:rsidRDefault="000F6125" w:rsidP="00D34394">
            <w:pPr>
              <w:pStyle w:val="Corpsdetexte"/>
              <w:spacing w:after="0pt" w:line="12pt" w:lineRule="auto"/>
              <w:ind w:start="0pt"/>
              <w:jc w:val="start"/>
              <w:rPr>
                <w:rFonts w:cs="Arial"/>
              </w:rPr>
            </w:pPr>
          </w:p>
        </w:tc>
        <w:tc>
          <w:tcPr>
            <w:tcW w:w="338.75pt" w:type="dxa"/>
            <w:shd w:val="clear" w:color="auto" w:fill="auto"/>
            <w:vAlign w:val="center"/>
          </w:tcPr>
          <w:p w14:paraId="085470CE" w14:textId="77777777" w:rsidR="000F6125" w:rsidRPr="00003AB8" w:rsidRDefault="000F6125" w:rsidP="00D34394">
            <w:pPr>
              <w:pStyle w:val="Corpsdetexte"/>
              <w:spacing w:after="0pt" w:line="12pt" w:lineRule="auto"/>
              <w:ind w:start="0pt"/>
              <w:jc w:val="start"/>
              <w:rPr>
                <w:rFonts w:cs="Arial"/>
              </w:rPr>
            </w:pPr>
          </w:p>
        </w:tc>
      </w:tr>
    </w:tbl>
    <w:p w14:paraId="64FFF9F7" w14:textId="3BE151EE" w:rsidR="003B2340" w:rsidRDefault="003B2340" w:rsidP="00E25195"/>
    <w:p w14:paraId="4E10DA85" w14:textId="77777777" w:rsidR="003B2340" w:rsidRDefault="003B2340">
      <w:r>
        <w:br w:type="page"/>
      </w:r>
    </w:p>
    <w:p w14:paraId="0F4742FB" w14:textId="77777777" w:rsidR="00A763D7" w:rsidRDefault="00A763D7" w:rsidP="00E25195"/>
    <w:p w14:paraId="52C66883" w14:textId="644BB21D" w:rsidR="00923D1E" w:rsidRDefault="00EB3053" w:rsidP="00E6039D">
      <w:pPr>
        <w:pStyle w:val="Titre1"/>
      </w:pPr>
      <w:bookmarkStart w:id="19" w:name="_Toc149232979"/>
      <w:r>
        <w:t>Detailed design</w:t>
      </w:r>
      <w:r w:rsidR="000A3A97">
        <w:t xml:space="preserve"> definition strategy</w:t>
      </w:r>
      <w:bookmarkEnd w:id="19"/>
    </w:p>
    <w:p w14:paraId="487DE774" w14:textId="3696D9DD" w:rsidR="00C9432F" w:rsidRDefault="00707D73" w:rsidP="00037A9C">
      <w:pPr>
        <w:pStyle w:val="Titre2"/>
      </w:pPr>
      <w:bookmarkStart w:id="20" w:name="_Toc149232980"/>
      <w:r>
        <w:t>Document adaptation to the project</w:t>
      </w:r>
      <w:bookmarkEnd w:id="20"/>
    </w:p>
    <w:p w14:paraId="3CAA9FEE" w14:textId="601AD92C" w:rsidR="00C9432F" w:rsidRPr="00C9432F" w:rsidRDefault="00935DD7" w:rsidP="00C9432F">
      <w:pPr>
        <w:pStyle w:val="Corpsdetexte"/>
        <w:ind w:start="36pt"/>
      </w:pPr>
      <w:r>
        <w:t xml:space="preserve">Sections 3, 4 and 5 of this document can be tailored </w:t>
      </w:r>
      <w:r w:rsidR="00B0681F">
        <w:t>according</w:t>
      </w:r>
      <w:r>
        <w:t xml:space="preserve"> to the project needs. Some view</w:t>
      </w:r>
      <w:r w:rsidR="00B0681F">
        <w:t xml:space="preserve"> may be added or deleted</w:t>
      </w:r>
      <w:r w:rsidR="00A82E5B">
        <w:t xml:space="preserve"> as long as all Software </w:t>
      </w:r>
      <w:r w:rsidR="00800E25">
        <w:t>elements</w:t>
      </w:r>
      <w:r w:rsidR="004675F1">
        <w:t>, interfaces and dynamic behavior</w:t>
      </w:r>
      <w:r w:rsidR="00A82E5B">
        <w:t xml:space="preserve"> are de</w:t>
      </w:r>
      <w:r w:rsidR="00800E25">
        <w:t>fined an</w:t>
      </w:r>
      <w:r w:rsidR="00C642FB">
        <w:t>d</w:t>
      </w:r>
      <w:r w:rsidR="004675F1">
        <w:t xml:space="preserve"> described with enough details</w:t>
      </w:r>
      <w:r w:rsidR="00DE4F67">
        <w:t>.</w:t>
      </w:r>
    </w:p>
    <w:p w14:paraId="236AED02" w14:textId="23928ED3" w:rsidR="00037A9C" w:rsidRDefault="00037A9C" w:rsidP="00037A9C">
      <w:pPr>
        <w:pStyle w:val="Titre2"/>
      </w:pPr>
      <w:bookmarkStart w:id="21" w:name="_Toc149232981"/>
      <w:r>
        <w:t>Naming convention</w:t>
      </w:r>
      <w:bookmarkEnd w:id="21"/>
    </w:p>
    <w:p w14:paraId="58131F7F" w14:textId="77777777" w:rsidR="00037A9C" w:rsidRPr="00C93883" w:rsidRDefault="00037A9C" w:rsidP="00BD14A1">
      <w:pPr>
        <w:pStyle w:val="Corpsdetexte"/>
        <w:ind w:start="14.15pt" w:firstLine="18pt"/>
        <w:rPr>
          <w:rFonts w:cs="Arial"/>
          <w:color w:val="ED7D31"/>
        </w:rPr>
      </w:pPr>
      <w:r w:rsidRPr="00C93883">
        <w:rPr>
          <w:rFonts w:cs="Arial"/>
          <w:color w:val="ED7D31"/>
        </w:rPr>
        <w:t>Once current naming convention is tested and validated, it will be integrated in this section.</w:t>
      </w:r>
    </w:p>
    <w:p w14:paraId="6CA37B54" w14:textId="04595905" w:rsidR="00037A9C" w:rsidRDefault="00037A9C" w:rsidP="00BD14A1">
      <w:pPr>
        <w:pStyle w:val="Corpsdetexte"/>
        <w:ind w:start="32.15pt"/>
      </w:pPr>
      <w:r>
        <w:t>Naming convention should help identify hierarchical level of the item.</w:t>
      </w:r>
    </w:p>
    <w:p w14:paraId="4F12A0B2" w14:textId="23ECF376" w:rsidR="0089272D" w:rsidRDefault="0089272D" w:rsidP="0089272D">
      <w:pPr>
        <w:pStyle w:val="Titre2"/>
      </w:pPr>
      <w:bookmarkStart w:id="22" w:name="_Toc149232982"/>
      <w:r>
        <w:t>Resource consumption criteria</w:t>
      </w:r>
      <w:bookmarkEnd w:id="22"/>
    </w:p>
    <w:p w14:paraId="18ABB198" w14:textId="4F1D7CFD" w:rsidR="0089272D" w:rsidRPr="0062336C" w:rsidRDefault="0089272D" w:rsidP="0089272D">
      <w:pPr>
        <w:pStyle w:val="Corpsdetexte"/>
        <w:ind w:start="0pt" w:firstLine="36pt"/>
      </w:pPr>
      <w:r w:rsidRPr="00C93883">
        <w:rPr>
          <w:rFonts w:cs="Arial"/>
          <w:color w:val="4472C4"/>
        </w:rPr>
        <w:t>Tailor the following table with project specific criteria</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823"/>
        <w:gridCol w:w="5238"/>
      </w:tblGrid>
      <w:tr w:rsidR="0089272D" w14:paraId="1C0DA222" w14:textId="77777777" w:rsidTr="00C93883">
        <w:trPr>
          <w:jc w:val="center"/>
        </w:trPr>
        <w:tc>
          <w:tcPr>
            <w:tcW w:w="191.15pt" w:type="dxa"/>
            <w:shd w:val="clear" w:color="auto" w:fill="002060"/>
            <w:vAlign w:val="center"/>
          </w:tcPr>
          <w:p w14:paraId="0DC8E166" w14:textId="77777777" w:rsidR="0089272D" w:rsidRPr="00C93883" w:rsidRDefault="0089272D" w:rsidP="00C93883">
            <w:pPr>
              <w:pStyle w:val="Corpsdetexte"/>
              <w:spacing w:after="0pt"/>
              <w:ind w:start="0pt"/>
              <w:jc w:val="center"/>
              <w:rPr>
                <w:b/>
                <w:bCs/>
              </w:rPr>
            </w:pPr>
            <w:r w:rsidRPr="00C93883">
              <w:rPr>
                <w:b/>
                <w:bCs/>
              </w:rPr>
              <w:t xml:space="preserve">Resource type </w:t>
            </w:r>
          </w:p>
        </w:tc>
        <w:tc>
          <w:tcPr>
            <w:tcW w:w="261.90pt" w:type="dxa"/>
            <w:shd w:val="clear" w:color="auto" w:fill="002060"/>
          </w:tcPr>
          <w:p w14:paraId="6E7BBCFA" w14:textId="77777777" w:rsidR="0089272D" w:rsidRPr="00C93883" w:rsidRDefault="0089272D" w:rsidP="00C93883">
            <w:pPr>
              <w:pStyle w:val="Corpsdetexte"/>
              <w:spacing w:after="0pt"/>
              <w:ind w:start="0pt"/>
              <w:jc w:val="center"/>
              <w:rPr>
                <w:b/>
                <w:bCs/>
              </w:rPr>
            </w:pPr>
            <w:r w:rsidRPr="00C93883">
              <w:rPr>
                <w:b/>
                <w:bCs/>
              </w:rPr>
              <w:t>Criteria</w:t>
            </w:r>
          </w:p>
        </w:tc>
      </w:tr>
      <w:tr w:rsidR="0089272D" w14:paraId="00E331B5" w14:textId="77777777" w:rsidTr="00C93883">
        <w:trPr>
          <w:trHeight w:val="153"/>
          <w:jc w:val="center"/>
        </w:trPr>
        <w:tc>
          <w:tcPr>
            <w:tcW w:w="191.15pt" w:type="dxa"/>
            <w:shd w:val="clear" w:color="auto" w:fill="auto"/>
          </w:tcPr>
          <w:p w14:paraId="5211A7A0" w14:textId="47A37AD5" w:rsidR="0089272D" w:rsidRPr="00C93883" w:rsidRDefault="0092577C" w:rsidP="00C93883">
            <w:pPr>
              <w:pStyle w:val="Corpsdetexte"/>
              <w:spacing w:after="0pt"/>
              <w:ind w:start="0pt"/>
              <w:jc w:val="center"/>
              <w:rPr>
                <w:b/>
                <w:bCs/>
                <w:sz w:val="16"/>
                <w:szCs w:val="16"/>
              </w:rPr>
            </w:pPr>
            <w:r w:rsidRPr="00C93883">
              <w:rPr>
                <w:b/>
                <w:bCs/>
                <w:sz w:val="16"/>
                <w:szCs w:val="16"/>
              </w:rPr>
              <w:t>CPU</w:t>
            </w:r>
          </w:p>
        </w:tc>
        <w:tc>
          <w:tcPr>
            <w:tcW w:w="261.90pt" w:type="dxa"/>
            <w:shd w:val="clear" w:color="auto" w:fill="auto"/>
          </w:tcPr>
          <w:p w14:paraId="0A588496" w14:textId="77777777" w:rsidR="0089272D" w:rsidRPr="00C93883" w:rsidRDefault="0089272D" w:rsidP="00C93883">
            <w:pPr>
              <w:pStyle w:val="Corpsdetexte"/>
              <w:spacing w:after="0pt"/>
              <w:ind w:start="0pt"/>
              <w:jc w:val="start"/>
              <w:rPr>
                <w:sz w:val="16"/>
                <w:szCs w:val="16"/>
              </w:rPr>
            </w:pPr>
          </w:p>
        </w:tc>
      </w:tr>
      <w:tr w:rsidR="0089272D" w14:paraId="21287B87" w14:textId="77777777" w:rsidTr="00C93883">
        <w:trPr>
          <w:trHeight w:val="153"/>
          <w:jc w:val="center"/>
        </w:trPr>
        <w:tc>
          <w:tcPr>
            <w:tcW w:w="191.15pt" w:type="dxa"/>
            <w:shd w:val="clear" w:color="auto" w:fill="auto"/>
          </w:tcPr>
          <w:p w14:paraId="26F69D9C" w14:textId="23C981E4" w:rsidR="0089272D" w:rsidRPr="00C93883" w:rsidRDefault="0092577C" w:rsidP="00C93883">
            <w:pPr>
              <w:pStyle w:val="Corpsdetexte"/>
              <w:spacing w:after="0pt"/>
              <w:ind w:start="0pt"/>
              <w:jc w:val="center"/>
              <w:rPr>
                <w:b/>
                <w:bCs/>
                <w:sz w:val="16"/>
                <w:szCs w:val="16"/>
              </w:rPr>
            </w:pPr>
            <w:r w:rsidRPr="00C93883">
              <w:rPr>
                <w:b/>
                <w:bCs/>
                <w:sz w:val="16"/>
                <w:szCs w:val="16"/>
              </w:rPr>
              <w:t>RAM</w:t>
            </w:r>
          </w:p>
        </w:tc>
        <w:tc>
          <w:tcPr>
            <w:tcW w:w="261.90pt" w:type="dxa"/>
            <w:shd w:val="clear" w:color="auto" w:fill="auto"/>
          </w:tcPr>
          <w:p w14:paraId="5E092DA2" w14:textId="77777777" w:rsidR="0089272D" w:rsidRPr="00C93883" w:rsidRDefault="0089272D" w:rsidP="00C93883">
            <w:pPr>
              <w:pStyle w:val="Corpsdetexte"/>
              <w:spacing w:after="0pt"/>
              <w:ind w:start="0pt"/>
              <w:jc w:val="start"/>
              <w:rPr>
                <w:sz w:val="16"/>
                <w:szCs w:val="16"/>
              </w:rPr>
            </w:pPr>
          </w:p>
        </w:tc>
      </w:tr>
      <w:tr w:rsidR="0089272D" w14:paraId="0D975C15" w14:textId="77777777" w:rsidTr="00C93883">
        <w:trPr>
          <w:trHeight w:val="153"/>
          <w:jc w:val="center"/>
        </w:trPr>
        <w:tc>
          <w:tcPr>
            <w:tcW w:w="191.15pt" w:type="dxa"/>
            <w:shd w:val="clear" w:color="auto" w:fill="auto"/>
          </w:tcPr>
          <w:p w14:paraId="2917B9C5" w14:textId="329E0DA8" w:rsidR="0089272D" w:rsidRPr="00C93883" w:rsidRDefault="002F2654" w:rsidP="00C93883">
            <w:pPr>
              <w:pStyle w:val="Corpsdetexte"/>
              <w:spacing w:after="0pt"/>
              <w:ind w:start="0pt"/>
              <w:jc w:val="center"/>
              <w:rPr>
                <w:b/>
                <w:bCs/>
                <w:sz w:val="16"/>
                <w:szCs w:val="16"/>
              </w:rPr>
            </w:pPr>
            <w:r w:rsidRPr="00C93883">
              <w:rPr>
                <w:b/>
                <w:bCs/>
                <w:sz w:val="16"/>
                <w:szCs w:val="16"/>
              </w:rPr>
              <w:t>ROM</w:t>
            </w:r>
          </w:p>
        </w:tc>
        <w:tc>
          <w:tcPr>
            <w:tcW w:w="261.90pt" w:type="dxa"/>
            <w:shd w:val="clear" w:color="auto" w:fill="auto"/>
          </w:tcPr>
          <w:p w14:paraId="0E3E783C" w14:textId="77777777" w:rsidR="0089272D" w:rsidRPr="00C93883" w:rsidRDefault="0089272D" w:rsidP="00C93883">
            <w:pPr>
              <w:pStyle w:val="Corpsdetexte"/>
              <w:spacing w:after="0pt"/>
              <w:ind w:start="0pt"/>
              <w:jc w:val="start"/>
              <w:rPr>
                <w:sz w:val="16"/>
                <w:szCs w:val="16"/>
              </w:rPr>
            </w:pPr>
          </w:p>
        </w:tc>
      </w:tr>
      <w:tr w:rsidR="0089272D" w14:paraId="33E4FCDD" w14:textId="77777777" w:rsidTr="00C93883">
        <w:trPr>
          <w:trHeight w:val="153"/>
          <w:jc w:val="center"/>
        </w:trPr>
        <w:tc>
          <w:tcPr>
            <w:tcW w:w="191.15pt" w:type="dxa"/>
            <w:shd w:val="clear" w:color="auto" w:fill="auto"/>
          </w:tcPr>
          <w:p w14:paraId="02B453A5" w14:textId="0B05506B" w:rsidR="0089272D" w:rsidRPr="00C93883" w:rsidRDefault="00C56E17" w:rsidP="00C93883">
            <w:pPr>
              <w:pStyle w:val="Corpsdetexte"/>
              <w:spacing w:after="0pt"/>
              <w:ind w:start="0pt"/>
              <w:jc w:val="center"/>
              <w:rPr>
                <w:b/>
                <w:bCs/>
                <w:sz w:val="16"/>
                <w:szCs w:val="16"/>
              </w:rPr>
            </w:pPr>
            <w:r w:rsidRPr="00C93883">
              <w:rPr>
                <w:b/>
                <w:bCs/>
                <w:sz w:val="16"/>
                <w:szCs w:val="16"/>
              </w:rPr>
              <w:t xml:space="preserve">External </w:t>
            </w:r>
            <w:r w:rsidR="002F2654" w:rsidRPr="00C93883">
              <w:rPr>
                <w:b/>
                <w:bCs/>
                <w:sz w:val="16"/>
                <w:szCs w:val="16"/>
              </w:rPr>
              <w:t>EEPROM</w:t>
            </w:r>
          </w:p>
        </w:tc>
        <w:tc>
          <w:tcPr>
            <w:tcW w:w="261.90pt" w:type="dxa"/>
            <w:shd w:val="clear" w:color="auto" w:fill="auto"/>
          </w:tcPr>
          <w:p w14:paraId="5AF99564" w14:textId="77777777" w:rsidR="0089272D" w:rsidRPr="00C93883" w:rsidRDefault="0089272D" w:rsidP="00C93883">
            <w:pPr>
              <w:pStyle w:val="Corpsdetexte"/>
              <w:spacing w:after="0pt"/>
              <w:ind w:start="0pt"/>
              <w:jc w:val="start"/>
              <w:rPr>
                <w:sz w:val="16"/>
                <w:szCs w:val="16"/>
              </w:rPr>
            </w:pPr>
          </w:p>
        </w:tc>
      </w:tr>
      <w:tr w:rsidR="0089272D" w14:paraId="30497349" w14:textId="77777777" w:rsidTr="00C93883">
        <w:trPr>
          <w:trHeight w:val="153"/>
          <w:jc w:val="center"/>
        </w:trPr>
        <w:tc>
          <w:tcPr>
            <w:tcW w:w="191.15pt" w:type="dxa"/>
            <w:shd w:val="clear" w:color="auto" w:fill="auto"/>
          </w:tcPr>
          <w:p w14:paraId="72C58B77" w14:textId="35E4D05B" w:rsidR="0089272D" w:rsidRPr="00C93883" w:rsidRDefault="00C56E17" w:rsidP="00C93883">
            <w:pPr>
              <w:pStyle w:val="Corpsdetexte"/>
              <w:spacing w:after="0pt"/>
              <w:ind w:start="0pt"/>
              <w:jc w:val="center"/>
              <w:rPr>
                <w:b/>
                <w:bCs/>
                <w:sz w:val="16"/>
                <w:szCs w:val="16"/>
              </w:rPr>
            </w:pPr>
            <w:r w:rsidRPr="00C93883">
              <w:rPr>
                <w:b/>
                <w:bCs/>
                <w:sz w:val="16"/>
                <w:szCs w:val="16"/>
              </w:rPr>
              <w:t>Internal EEPROM</w:t>
            </w:r>
          </w:p>
        </w:tc>
        <w:tc>
          <w:tcPr>
            <w:tcW w:w="261.90pt" w:type="dxa"/>
            <w:shd w:val="clear" w:color="auto" w:fill="auto"/>
          </w:tcPr>
          <w:p w14:paraId="1F8444A0" w14:textId="77777777" w:rsidR="0089272D" w:rsidRPr="00C93883" w:rsidRDefault="0089272D" w:rsidP="00C93883">
            <w:pPr>
              <w:pStyle w:val="Corpsdetexte"/>
              <w:spacing w:after="0pt"/>
              <w:ind w:start="0pt"/>
              <w:jc w:val="start"/>
              <w:rPr>
                <w:sz w:val="16"/>
                <w:szCs w:val="16"/>
              </w:rPr>
            </w:pPr>
          </w:p>
        </w:tc>
      </w:tr>
      <w:tr w:rsidR="0089272D" w14:paraId="50246376" w14:textId="77777777" w:rsidTr="00C93883">
        <w:trPr>
          <w:trHeight w:val="153"/>
          <w:jc w:val="center"/>
        </w:trPr>
        <w:tc>
          <w:tcPr>
            <w:tcW w:w="191.15pt" w:type="dxa"/>
            <w:shd w:val="clear" w:color="auto" w:fill="auto"/>
          </w:tcPr>
          <w:p w14:paraId="0CD8841A" w14:textId="43808E9D" w:rsidR="0089272D" w:rsidRPr="00C93883" w:rsidRDefault="00E273A8" w:rsidP="00C93883">
            <w:pPr>
              <w:pStyle w:val="Corpsdetexte"/>
              <w:spacing w:after="0pt"/>
              <w:ind w:start="0pt"/>
              <w:jc w:val="center"/>
              <w:rPr>
                <w:b/>
                <w:bCs/>
                <w:sz w:val="16"/>
                <w:szCs w:val="16"/>
              </w:rPr>
            </w:pPr>
            <w:r w:rsidRPr="00C93883">
              <w:rPr>
                <w:b/>
                <w:bCs/>
                <w:sz w:val="16"/>
                <w:szCs w:val="16"/>
              </w:rPr>
              <w:t xml:space="preserve">Data </w:t>
            </w:r>
            <w:r w:rsidR="00C56E17" w:rsidRPr="00C93883">
              <w:rPr>
                <w:b/>
                <w:bCs/>
                <w:sz w:val="16"/>
                <w:szCs w:val="16"/>
              </w:rPr>
              <w:t>Flash</w:t>
            </w:r>
          </w:p>
        </w:tc>
        <w:tc>
          <w:tcPr>
            <w:tcW w:w="261.90pt" w:type="dxa"/>
            <w:shd w:val="clear" w:color="auto" w:fill="auto"/>
          </w:tcPr>
          <w:p w14:paraId="69507EFB" w14:textId="77777777" w:rsidR="0089272D" w:rsidRPr="00C93883" w:rsidRDefault="0089272D" w:rsidP="00C93883">
            <w:pPr>
              <w:pStyle w:val="Corpsdetexte"/>
              <w:spacing w:after="0pt"/>
              <w:ind w:start="0pt"/>
              <w:jc w:val="start"/>
              <w:rPr>
                <w:sz w:val="16"/>
                <w:szCs w:val="16"/>
              </w:rPr>
            </w:pPr>
          </w:p>
        </w:tc>
      </w:tr>
      <w:tr w:rsidR="00E273A8" w14:paraId="3F898E24" w14:textId="77777777" w:rsidTr="00C93883">
        <w:trPr>
          <w:trHeight w:val="153"/>
          <w:jc w:val="center"/>
        </w:trPr>
        <w:tc>
          <w:tcPr>
            <w:tcW w:w="191.15pt" w:type="dxa"/>
            <w:shd w:val="clear" w:color="auto" w:fill="auto"/>
          </w:tcPr>
          <w:p w14:paraId="764A8AE0" w14:textId="736A3AF6" w:rsidR="00E273A8" w:rsidRPr="00C93883" w:rsidRDefault="00DE4F67" w:rsidP="00C93883">
            <w:pPr>
              <w:pStyle w:val="Corpsdetexte"/>
              <w:spacing w:after="0pt"/>
              <w:ind w:start="0pt"/>
              <w:jc w:val="center"/>
              <w:rPr>
                <w:b/>
                <w:bCs/>
                <w:sz w:val="16"/>
                <w:szCs w:val="16"/>
              </w:rPr>
            </w:pPr>
            <w:r w:rsidRPr="00C93883">
              <w:rPr>
                <w:b/>
                <w:bCs/>
                <w:sz w:val="16"/>
                <w:szCs w:val="16"/>
              </w:rPr>
              <w:t>…</w:t>
            </w:r>
          </w:p>
        </w:tc>
        <w:tc>
          <w:tcPr>
            <w:tcW w:w="261.90pt" w:type="dxa"/>
            <w:shd w:val="clear" w:color="auto" w:fill="auto"/>
          </w:tcPr>
          <w:p w14:paraId="24BE9C94" w14:textId="77777777" w:rsidR="00E273A8" w:rsidRPr="00C93883" w:rsidRDefault="00E273A8" w:rsidP="00C93883">
            <w:pPr>
              <w:pStyle w:val="Corpsdetexte"/>
              <w:spacing w:after="0pt"/>
              <w:ind w:start="0pt"/>
              <w:jc w:val="start"/>
              <w:rPr>
                <w:sz w:val="16"/>
                <w:szCs w:val="16"/>
              </w:rPr>
            </w:pPr>
          </w:p>
        </w:tc>
      </w:tr>
    </w:tbl>
    <w:p w14:paraId="1F087E82" w14:textId="77777777" w:rsidR="0089272D" w:rsidRDefault="0089272D" w:rsidP="0089272D">
      <w:pPr>
        <w:pStyle w:val="Corpsdetexte"/>
      </w:pPr>
    </w:p>
    <w:p w14:paraId="36EE170F" w14:textId="2C97AC4A" w:rsidR="006C22EE" w:rsidRDefault="006C22EE" w:rsidP="006C22EE">
      <w:pPr>
        <w:pStyle w:val="Titre2"/>
      </w:pPr>
      <w:bookmarkStart w:id="23" w:name="_Toc148021975"/>
      <w:bookmarkStart w:id="24" w:name="_Toc149232983"/>
      <w:r>
        <w:t>Detailed design evaluation</w:t>
      </w:r>
      <w:bookmarkEnd w:id="23"/>
      <w:bookmarkEnd w:id="24"/>
    </w:p>
    <w:p w14:paraId="66F7770F" w14:textId="22E38EC3" w:rsidR="006C22EE" w:rsidRDefault="006C22EE" w:rsidP="006C22EE">
      <w:pPr>
        <w:pStyle w:val="Corpsdetexte"/>
        <w:ind w:start="36pt"/>
      </w:pPr>
      <w:r>
        <w:t>This evaluation describes how the chosen software detailed</w:t>
      </w:r>
      <w:r w:rsidR="00A10086">
        <w:t xml:space="preserve"> design</w:t>
      </w:r>
      <w:r>
        <w:t xml:space="preserve"> has been evaluated and justified based on alternative software </w:t>
      </w:r>
      <w:r w:rsidR="00A10086">
        <w:t>detailed design</w:t>
      </w:r>
      <w:r>
        <w:t xml:space="preserve"> approaches and/or evolutions of software </w:t>
      </w:r>
      <w:r w:rsidR="00A10086">
        <w:t>detailed</w:t>
      </w:r>
      <w:r>
        <w:t xml:space="preserve"> designs over several improvement iterations.</w:t>
      </w:r>
    </w:p>
    <w:p w14:paraId="3E9F67C5" w14:textId="77777777" w:rsidR="006C22EE" w:rsidRDefault="006C22EE" w:rsidP="006C22EE">
      <w:pPr>
        <w:pStyle w:val="Titre3"/>
      </w:pPr>
      <w:bookmarkStart w:id="25" w:name="_Toc148021976"/>
      <w:bookmarkStart w:id="26" w:name="_Toc149232984"/>
      <w:r>
        <w:t>Evaluation Criteria</w:t>
      </w:r>
      <w:bookmarkEnd w:id="25"/>
      <w:bookmarkEnd w:id="26"/>
    </w:p>
    <w:p w14:paraId="045CCAEF" w14:textId="77777777" w:rsidR="006C22EE" w:rsidRPr="006D62ED" w:rsidRDefault="006C22EE" w:rsidP="006C22EE">
      <w:pPr>
        <w:pStyle w:val="Corpsdetexte"/>
        <w:ind w:start="0pt" w:firstLine="36pt"/>
      </w:pPr>
      <w:r w:rsidRPr="00C93883">
        <w:rPr>
          <w:rFonts w:cs="Arial"/>
          <w:color w:val="4472C4"/>
        </w:rPr>
        <w:t>Tailor the following table with project specific criteria</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265"/>
        <w:gridCol w:w="2265"/>
        <w:gridCol w:w="2265"/>
        <w:gridCol w:w="2266"/>
      </w:tblGrid>
      <w:tr w:rsidR="003076E4" w14:paraId="01638BA3" w14:textId="77777777" w:rsidTr="00C93883">
        <w:trPr>
          <w:jc w:val="center"/>
        </w:trPr>
        <w:tc>
          <w:tcPr>
            <w:tcW w:w="113.25pt" w:type="dxa"/>
            <w:shd w:val="clear" w:color="auto" w:fill="002060"/>
            <w:vAlign w:val="center"/>
          </w:tcPr>
          <w:p w14:paraId="76E1E88B" w14:textId="1B64A6BB" w:rsidR="006C22EE" w:rsidRPr="00C93883" w:rsidRDefault="000218EF" w:rsidP="00C93883">
            <w:pPr>
              <w:pStyle w:val="Corpsdetexte"/>
              <w:spacing w:after="0pt"/>
              <w:ind w:start="0pt"/>
              <w:jc w:val="center"/>
              <w:rPr>
                <w:b/>
                <w:bCs/>
              </w:rPr>
            </w:pPr>
            <w:r>
              <w:t>Non-functional technical requirements</w:t>
            </w:r>
          </w:p>
        </w:tc>
        <w:tc>
          <w:tcPr>
            <w:tcW w:w="113.25pt" w:type="dxa"/>
            <w:shd w:val="clear" w:color="auto" w:fill="002060"/>
            <w:vAlign w:val="center"/>
          </w:tcPr>
          <w:p w14:paraId="53A325C4" w14:textId="77777777" w:rsidR="006C22EE" w:rsidRPr="00C93883" w:rsidRDefault="006C22EE" w:rsidP="00C93883">
            <w:pPr>
              <w:pStyle w:val="Corpsdetexte"/>
              <w:spacing w:after="0pt"/>
              <w:ind w:start="0pt"/>
              <w:jc w:val="center"/>
              <w:rPr>
                <w:b/>
                <w:bCs/>
              </w:rPr>
            </w:pPr>
            <w:r w:rsidRPr="00C93883">
              <w:rPr>
                <w:b/>
                <w:bCs/>
              </w:rPr>
              <w:t>Maintainability requirements</w:t>
            </w:r>
          </w:p>
        </w:tc>
        <w:tc>
          <w:tcPr>
            <w:tcW w:w="113.25pt" w:type="dxa"/>
            <w:shd w:val="clear" w:color="auto" w:fill="002060"/>
            <w:vAlign w:val="center"/>
          </w:tcPr>
          <w:p w14:paraId="34ECA10D" w14:textId="77777777" w:rsidR="006C22EE" w:rsidRPr="00C93883" w:rsidRDefault="006C22EE" w:rsidP="00C93883">
            <w:pPr>
              <w:pStyle w:val="Corpsdetexte"/>
              <w:spacing w:after="0pt"/>
              <w:ind w:start="0pt"/>
              <w:jc w:val="center"/>
              <w:rPr>
                <w:b/>
                <w:bCs/>
              </w:rPr>
            </w:pPr>
            <w:r w:rsidRPr="00C93883">
              <w:rPr>
                <w:b/>
                <w:bCs/>
              </w:rPr>
              <w:t>Organizational requirements</w:t>
            </w:r>
          </w:p>
        </w:tc>
        <w:tc>
          <w:tcPr>
            <w:tcW w:w="113.30pt" w:type="dxa"/>
            <w:shd w:val="clear" w:color="auto" w:fill="002060"/>
            <w:vAlign w:val="center"/>
          </w:tcPr>
          <w:p w14:paraId="74EB492F" w14:textId="77777777" w:rsidR="006C22EE" w:rsidRPr="00C93883" w:rsidRDefault="006C22EE" w:rsidP="00C93883">
            <w:pPr>
              <w:pStyle w:val="Corpsdetexte"/>
              <w:spacing w:after="0pt"/>
              <w:ind w:start="0pt"/>
              <w:jc w:val="center"/>
              <w:rPr>
                <w:b/>
                <w:bCs/>
              </w:rPr>
            </w:pPr>
            <w:r w:rsidRPr="00C93883">
              <w:rPr>
                <w:b/>
                <w:bCs/>
              </w:rPr>
              <w:t>Business requirements</w:t>
            </w:r>
          </w:p>
        </w:tc>
      </w:tr>
      <w:tr w:rsidR="006C22EE" w14:paraId="7CB21698" w14:textId="77777777" w:rsidTr="00C93883">
        <w:trPr>
          <w:jc w:val="center"/>
        </w:trPr>
        <w:tc>
          <w:tcPr>
            <w:tcW w:w="113.25pt" w:type="dxa"/>
            <w:shd w:val="clear" w:color="auto" w:fill="auto"/>
          </w:tcPr>
          <w:p w14:paraId="62F08D8E" w14:textId="6E64AC1F"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Performance (response time,</w:t>
            </w:r>
            <w:r w:rsidR="007464B0" w:rsidRPr="00C93883">
              <w:rPr>
                <w:sz w:val="16"/>
                <w:szCs w:val="16"/>
              </w:rPr>
              <w:t xml:space="preserve"> sample time,</w:t>
            </w:r>
            <w:r w:rsidRPr="00C93883">
              <w:rPr>
                <w:sz w:val="16"/>
                <w:szCs w:val="16"/>
              </w:rPr>
              <w:t xml:space="preserve"> cycle time, flow, deadline, resource use, etc.),</w:t>
            </w:r>
          </w:p>
          <w:p w14:paraId="41737A45"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Functional Safety,</w:t>
            </w:r>
          </w:p>
          <w:p w14:paraId="06268DC6"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Cybersecurity,</w:t>
            </w:r>
          </w:p>
          <w:p w14:paraId="10199D34"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COTS (Commercial off the shelf) elements with defined interfaces,</w:t>
            </w:r>
          </w:p>
          <w:p w14:paraId="41B0972D"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Stability,</w:t>
            </w:r>
          </w:p>
          <w:p w14:paraId="2EA47789"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Efficiency,</w:t>
            </w:r>
          </w:p>
          <w:p w14:paraId="768A829B"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lastRenderedPageBreak/>
              <w:t>Expandability,</w:t>
            </w:r>
          </w:p>
          <w:p w14:paraId="3AC16B38"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Reliability,</w:t>
            </w:r>
          </w:p>
          <w:p w14:paraId="293B2760"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etc.</w:t>
            </w:r>
          </w:p>
        </w:tc>
        <w:tc>
          <w:tcPr>
            <w:tcW w:w="113.25pt" w:type="dxa"/>
            <w:shd w:val="clear" w:color="auto" w:fill="auto"/>
          </w:tcPr>
          <w:p w14:paraId="5D625428"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lastRenderedPageBreak/>
              <w:t>Usability,</w:t>
            </w:r>
          </w:p>
          <w:p w14:paraId="20436AE9"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Simplicity,</w:t>
            </w:r>
          </w:p>
          <w:p w14:paraId="55692118"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Maximum cohesion and minimum coupling</w:t>
            </w:r>
          </w:p>
          <w:p w14:paraId="3D277541"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Reusability,</w:t>
            </w:r>
          </w:p>
          <w:p w14:paraId="2DCA08CB"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Testability,</w:t>
            </w:r>
          </w:p>
          <w:p w14:paraId="3AC026D8"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Modifiability,</w:t>
            </w:r>
          </w:p>
          <w:p w14:paraId="789EF0CD"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Upgradability,</w:t>
            </w:r>
          </w:p>
          <w:p w14:paraId="0488DB7E"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Modularity,</w:t>
            </w:r>
          </w:p>
          <w:p w14:paraId="11591D5C"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Encapsulation needs,</w:t>
            </w:r>
          </w:p>
          <w:p w14:paraId="22C808D2"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etc.</w:t>
            </w:r>
          </w:p>
        </w:tc>
        <w:tc>
          <w:tcPr>
            <w:tcW w:w="113.25pt" w:type="dxa"/>
            <w:shd w:val="clear" w:color="auto" w:fill="auto"/>
          </w:tcPr>
          <w:p w14:paraId="6F07352E"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Responsibilities and work distribution within the organization,</w:t>
            </w:r>
          </w:p>
          <w:p w14:paraId="02901E33"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Parallelization of development activities,</w:t>
            </w:r>
          </w:p>
          <w:p w14:paraId="6DE340FF"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Collaboration with external partners,</w:t>
            </w:r>
          </w:p>
          <w:p w14:paraId="424178DD"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Integration of third-party elements,</w:t>
            </w:r>
          </w:p>
          <w:p w14:paraId="64C69B5D"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 xml:space="preserve">etc. </w:t>
            </w:r>
          </w:p>
        </w:tc>
        <w:tc>
          <w:tcPr>
            <w:tcW w:w="113.30pt" w:type="dxa"/>
            <w:shd w:val="clear" w:color="auto" w:fill="auto"/>
          </w:tcPr>
          <w:p w14:paraId="324319E6"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Costs,</w:t>
            </w:r>
          </w:p>
          <w:p w14:paraId="53456199"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Portability (re-use, platform, modular kit, legacy interfaces, etc.),</w:t>
            </w:r>
          </w:p>
          <w:p w14:paraId="27BE0AA4"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Scalability,</w:t>
            </w:r>
          </w:p>
          <w:p w14:paraId="40AB0A2C" w14:textId="77777777" w:rsidR="006C22EE" w:rsidRPr="00C93883" w:rsidRDefault="006C22EE" w:rsidP="00C93883">
            <w:pPr>
              <w:pStyle w:val="Corpsdetexte"/>
              <w:numPr>
                <w:ilvl w:val="0"/>
                <w:numId w:val="17"/>
              </w:numPr>
              <w:spacing w:after="0pt"/>
              <w:ind w:start="17.85pt" w:hanging="17.85pt"/>
              <w:jc w:val="start"/>
              <w:rPr>
                <w:sz w:val="16"/>
                <w:szCs w:val="16"/>
              </w:rPr>
            </w:pPr>
            <w:r w:rsidRPr="00C93883">
              <w:rPr>
                <w:sz w:val="16"/>
                <w:szCs w:val="16"/>
              </w:rPr>
              <w:t>etc.</w:t>
            </w:r>
          </w:p>
        </w:tc>
      </w:tr>
    </w:tbl>
    <w:p w14:paraId="719383B6" w14:textId="77777777" w:rsidR="008B731A" w:rsidRDefault="008B731A" w:rsidP="008B731A">
      <w:pPr>
        <w:pStyle w:val="Corpsdetexte"/>
        <w:ind w:start="36pt"/>
      </w:pPr>
    </w:p>
    <w:p w14:paraId="265E8C1E" w14:textId="0CDC1162" w:rsidR="008B731A" w:rsidRDefault="008B731A" w:rsidP="008B731A">
      <w:pPr>
        <w:pStyle w:val="Corpsdetexte"/>
        <w:ind w:start="36pt"/>
      </w:pPr>
      <w:r>
        <w:t>Some of these aspects are in contradiction to each other so that in most cases the finally selected detailed design is a compromise between these criteria.</w:t>
      </w:r>
    </w:p>
    <w:p w14:paraId="439930B1" w14:textId="77777777" w:rsidR="008B731A" w:rsidRPr="00674E2D" w:rsidRDefault="008B731A" w:rsidP="008B731A">
      <w:pPr>
        <w:pStyle w:val="Corpsdetexte"/>
        <w:ind w:start="36pt"/>
      </w:pPr>
    </w:p>
    <w:p w14:paraId="0FE33293" w14:textId="24CC2BDA" w:rsidR="006C22EE" w:rsidRDefault="006C22EE" w:rsidP="006C22EE">
      <w:pPr>
        <w:pStyle w:val="Titre3"/>
      </w:pPr>
      <w:bookmarkStart w:id="27" w:name="_Toc148021977"/>
      <w:bookmarkStart w:id="28" w:name="_Toc149232985"/>
      <w:r>
        <w:t>Detailed design evaluation method</w:t>
      </w:r>
      <w:bookmarkEnd w:id="27"/>
      <w:bookmarkEnd w:id="28"/>
    </w:p>
    <w:p w14:paraId="1A17EE19" w14:textId="73DA2A02" w:rsidR="006C22EE" w:rsidRPr="007729B7" w:rsidRDefault="006C22EE" w:rsidP="006C22EE">
      <w:pPr>
        <w:pStyle w:val="Corpsdetexte"/>
        <w:ind w:start="36pt"/>
      </w:pPr>
      <w:r>
        <w:t xml:space="preserve">It has to be ensured that all relevant parties and all necessary competences are involved in the agreement on the selection of the final software </w:t>
      </w:r>
      <w:r w:rsidR="00FB0C4C">
        <w:t>detailed design</w:t>
      </w:r>
      <w:r>
        <w:t>. Any weaknesses with respect to the selected evaluation criteria shall either be eliminated or justified.</w:t>
      </w:r>
    </w:p>
    <w:p w14:paraId="2315ED81" w14:textId="66EDDA67" w:rsidR="006C22EE" w:rsidRDefault="006C22EE" w:rsidP="006C22EE">
      <w:pPr>
        <w:pStyle w:val="Corpsdetexte"/>
        <w:ind w:start="36pt"/>
      </w:pPr>
      <w:r w:rsidRPr="00C93883">
        <w:rPr>
          <w:rFonts w:cs="Arial"/>
          <w:color w:val="4472C4"/>
        </w:rPr>
        <w:t>One of the 3 sections below have to be selected and elaborated for the project, the 2 other sections have to be removed</w:t>
      </w:r>
      <w:r w:rsidR="008B731A" w:rsidRPr="00C93883">
        <w:rPr>
          <w:rFonts w:cs="Arial"/>
          <w:color w:val="4472C4"/>
        </w:rPr>
        <w:t>.</w:t>
      </w:r>
    </w:p>
    <w:p w14:paraId="3721F7E4" w14:textId="77777777" w:rsidR="00AA0372" w:rsidRDefault="00AA0372" w:rsidP="00AA0372">
      <w:pPr>
        <w:pStyle w:val="Corpsdetexte"/>
        <w:numPr>
          <w:ilvl w:val="0"/>
          <w:numId w:val="24"/>
        </w:numPr>
        <w:rPr>
          <w:b/>
          <w:bCs/>
        </w:rPr>
      </w:pPr>
      <w:r w:rsidRPr="00AA0372">
        <w:rPr>
          <w:b/>
          <w:bCs/>
        </w:rPr>
        <w:t xml:space="preserve">Development of alternative solutions (e.g. for development of a completely new component): </w:t>
      </w:r>
    </w:p>
    <w:p w14:paraId="596823E3" w14:textId="32B0201A" w:rsidR="002A643F" w:rsidRDefault="008114B5" w:rsidP="008114B5">
      <w:pPr>
        <w:pStyle w:val="Corpsdetexte"/>
      </w:pPr>
      <w:r>
        <w:t xml:space="preserve">Several potential solutions for the software detailed design are described at least up to an abstraction level that allows the identification of the main differences between the detailed designs and that allows the evaluation in terms of interoperability, interaction, criticality, technical complexity, risks and testability for each of the potential solutions. Based on this first evaluation at least one of the proposed solutions is elaborated further by </w:t>
      </w:r>
      <w:r w:rsidR="00CF2F36">
        <w:t>defining software units, their interfaces and their dynamic behavior</w:t>
      </w:r>
      <w:r>
        <w:t xml:space="preserve">. It has to be ensured that the proposed solutions which are chosen for further elaboration are able to cover the required needs of the project. Finally, these proposed and refined solutions are evaluated based on the evaluation criteria </w:t>
      </w:r>
      <w:r w:rsidR="00BB4C4E">
        <w:t xml:space="preserve">mentioned in section 2.4.1 </w:t>
      </w:r>
      <w:r>
        <w:t>and a decision is made:</w:t>
      </w:r>
    </w:p>
    <w:p w14:paraId="02E71F1D" w14:textId="77777777" w:rsidR="002A643F" w:rsidRDefault="008114B5" w:rsidP="002A643F">
      <w:pPr>
        <w:pStyle w:val="Corpsdetexte"/>
        <w:numPr>
          <w:ilvl w:val="0"/>
          <w:numId w:val="25"/>
        </w:numPr>
      </w:pPr>
      <w:r>
        <w:t>Selection/Confirmation of one/the proposed solution as the used detailed design for further development or</w:t>
      </w:r>
    </w:p>
    <w:p w14:paraId="678F7867" w14:textId="161241DD" w:rsidR="006C22EE" w:rsidRDefault="008114B5" w:rsidP="002A643F">
      <w:pPr>
        <w:pStyle w:val="Corpsdetexte"/>
        <w:numPr>
          <w:ilvl w:val="0"/>
          <w:numId w:val="25"/>
        </w:numPr>
      </w:pPr>
      <w:r>
        <w:t>Rejection of the previous proposed solution(s) and step back to detailed design development</w:t>
      </w:r>
      <w:r w:rsidR="00471F56">
        <w:t>.</w:t>
      </w:r>
    </w:p>
    <w:p w14:paraId="060AF724" w14:textId="5F96B5BD" w:rsidR="006C22EE" w:rsidRDefault="006C22EE" w:rsidP="00D32CAB">
      <w:pPr>
        <w:pStyle w:val="Paragraphedeliste"/>
        <w:numPr>
          <w:ilvl w:val="0"/>
          <w:numId w:val="24"/>
        </w:numPr>
        <w:rPr>
          <w:b/>
          <w:bCs/>
        </w:rPr>
      </w:pPr>
      <w:r w:rsidRPr="00F95AFE">
        <w:rPr>
          <w:b/>
          <w:bCs/>
        </w:rPr>
        <w:t xml:space="preserve">Iterative </w:t>
      </w:r>
      <w:r w:rsidR="00471F56">
        <w:rPr>
          <w:b/>
          <w:bCs/>
        </w:rPr>
        <w:t>Detailed Design</w:t>
      </w:r>
      <w:r w:rsidRPr="00F95AFE">
        <w:rPr>
          <w:b/>
          <w:bCs/>
        </w:rPr>
        <w:t xml:space="preserve"> Development</w:t>
      </w:r>
    </w:p>
    <w:p w14:paraId="6DB7CCE2" w14:textId="77777777" w:rsidR="006C22EE" w:rsidRPr="00F95AFE" w:rsidRDefault="006C22EE" w:rsidP="006C22EE">
      <w:pPr>
        <w:pStyle w:val="Paragraphedeliste"/>
        <w:ind w:start="54pt"/>
        <w:rPr>
          <w:b/>
          <w:bCs/>
        </w:rPr>
      </w:pPr>
    </w:p>
    <w:p w14:paraId="78D0AD2B" w14:textId="63A4A0E9" w:rsidR="006C22EE" w:rsidRDefault="006C22EE" w:rsidP="00A62859">
      <w:pPr>
        <w:pStyle w:val="Corpsdetexte"/>
      </w:pPr>
      <w:r w:rsidRPr="00895F09">
        <w:t xml:space="preserve">Several solution variants come up during the development of a software </w:t>
      </w:r>
      <w:r w:rsidR="000665C4">
        <w:t>detailed design</w:t>
      </w:r>
      <w:r w:rsidRPr="00895F09">
        <w:t xml:space="preserve"> (potentially also in the context of other comparable projects other than this one). A variant can be a completely different </w:t>
      </w:r>
      <w:r w:rsidR="00B6042F">
        <w:t>detailed design</w:t>
      </w:r>
      <w:r w:rsidRPr="00895F09">
        <w:t xml:space="preserve"> or differ from an already identified solution only in a few aspects or viewpoints. Consequently, the evaluation against the selected criteria in section </w:t>
      </w:r>
      <w:r>
        <w:t>2.</w:t>
      </w:r>
      <w:r w:rsidR="00B338DF">
        <w:t>4</w:t>
      </w:r>
      <w:r>
        <w:t>.1</w:t>
      </w:r>
      <w:r w:rsidRPr="00895F09">
        <w:t xml:space="preserve"> can take place several times during development. Such iterative steps shall be documented here.</w:t>
      </w:r>
    </w:p>
    <w:p w14:paraId="78904B32" w14:textId="1ADA2B93" w:rsidR="006C22EE" w:rsidRPr="00551F3E" w:rsidRDefault="006C22EE" w:rsidP="00D32CAB">
      <w:pPr>
        <w:pStyle w:val="Paragraphedeliste"/>
        <w:numPr>
          <w:ilvl w:val="0"/>
          <w:numId w:val="24"/>
        </w:numPr>
        <w:rPr>
          <w:b/>
          <w:bCs/>
        </w:rPr>
      </w:pPr>
      <w:r w:rsidRPr="00551F3E">
        <w:rPr>
          <w:b/>
          <w:bCs/>
        </w:rPr>
        <w:t xml:space="preserve">Carry Over and Adaptation of an Existing </w:t>
      </w:r>
      <w:r w:rsidR="00B338DF">
        <w:rPr>
          <w:b/>
          <w:bCs/>
        </w:rPr>
        <w:t>Detailed design (e.g. for platform development)</w:t>
      </w:r>
      <w:r w:rsidRPr="00551F3E">
        <w:rPr>
          <w:b/>
          <w:bCs/>
        </w:rPr>
        <w:t xml:space="preserve"> </w:t>
      </w:r>
    </w:p>
    <w:p w14:paraId="52A1B1AD" w14:textId="77777777" w:rsidR="006C22EE" w:rsidRPr="00F95AFE" w:rsidRDefault="006C22EE" w:rsidP="006C22EE">
      <w:pPr>
        <w:pStyle w:val="Paragraphedeliste"/>
        <w:ind w:start="54pt"/>
        <w:rPr>
          <w:b/>
          <w:bCs/>
        </w:rPr>
      </w:pPr>
    </w:p>
    <w:p w14:paraId="202A2513" w14:textId="7CF9BDF9" w:rsidR="006C22EE" w:rsidRDefault="006C22EE" w:rsidP="006C22EE">
      <w:pPr>
        <w:pStyle w:val="Corpsdetexte"/>
      </w:pPr>
      <w:r>
        <w:t>This approach is particularly relevant for platform development projects. Although only one solution approach is used for several projects, it has to be assured that this approach is suitable for this specific project and valid according to the chosen evaluation criteria from section 2.</w:t>
      </w:r>
      <w:r w:rsidR="00E164A3">
        <w:t>4</w:t>
      </w:r>
      <w:r>
        <w:t xml:space="preserve">.1. </w:t>
      </w:r>
      <w:r w:rsidR="00A62859">
        <w:t>identified weaknesses during the evaluation should be eliminated or the consequences of the weaknesses in the chosen detailed design have to be made transparent.</w:t>
      </w:r>
    </w:p>
    <w:p w14:paraId="0BDCFA9C" w14:textId="77777777" w:rsidR="006C22EE" w:rsidRDefault="006C22EE" w:rsidP="006C22EE">
      <w:pPr>
        <w:pStyle w:val="Corpsdetexte"/>
      </w:pPr>
    </w:p>
    <w:p w14:paraId="3786E8B2" w14:textId="77777777" w:rsidR="006C22EE" w:rsidRDefault="006C22EE" w:rsidP="00A62859">
      <w:pPr>
        <w:pStyle w:val="Corpsdetexte"/>
        <w:ind w:start="42.95pt"/>
      </w:pPr>
      <w:r>
        <w:t>In any case, it has to be ensured that all relevant parties and all necessary competences are involved in the agreement on the selection of the final software architecture. Any weaknesses with respect to the selected evaluation criteria shall either be eliminated or justified.</w:t>
      </w:r>
    </w:p>
    <w:p w14:paraId="5E9F29EC" w14:textId="77777777" w:rsidR="00071E23" w:rsidRPr="00260595" w:rsidRDefault="00071E23" w:rsidP="00A62859">
      <w:pPr>
        <w:pStyle w:val="Corpsdetexte"/>
        <w:ind w:start="42.95pt"/>
      </w:pPr>
    </w:p>
    <w:p w14:paraId="43C0B8C0" w14:textId="3501F071" w:rsidR="00BC1036" w:rsidRDefault="003B16EC" w:rsidP="00BC1036">
      <w:pPr>
        <w:pStyle w:val="Titre2"/>
      </w:pPr>
      <w:bookmarkStart w:id="29" w:name="_Toc149232986"/>
      <w:r>
        <w:t>Detailed Design requirements</w:t>
      </w:r>
      <w:bookmarkEnd w:id="29"/>
    </w:p>
    <w:p w14:paraId="18494F23" w14:textId="22C37408" w:rsidR="00DA49D7" w:rsidRPr="00C93883" w:rsidRDefault="00E017A4" w:rsidP="001978DB">
      <w:pPr>
        <w:pStyle w:val="Corpsdetexte"/>
        <w:rPr>
          <w:rFonts w:cs="Arial"/>
          <w:color w:val="4472C4"/>
        </w:rPr>
      </w:pPr>
      <w:r w:rsidRPr="00C93883">
        <w:rPr>
          <w:rFonts w:cs="Arial"/>
          <w:color w:val="4472C4"/>
        </w:rPr>
        <w:t xml:space="preserve">Define here where </w:t>
      </w:r>
      <w:r w:rsidR="00F013D2" w:rsidRPr="00C93883">
        <w:rPr>
          <w:rFonts w:cs="Arial"/>
          <w:color w:val="4472C4"/>
        </w:rPr>
        <w:t xml:space="preserve">the </w:t>
      </w:r>
      <w:r w:rsidR="006309F0" w:rsidRPr="00C93883">
        <w:rPr>
          <w:rFonts w:cs="Arial"/>
          <w:color w:val="4472C4"/>
        </w:rPr>
        <w:t>units</w:t>
      </w:r>
      <w:r w:rsidR="00F013D2" w:rsidRPr="00C93883">
        <w:rPr>
          <w:rFonts w:cs="Arial"/>
          <w:color w:val="4472C4"/>
        </w:rPr>
        <w:t xml:space="preserve"> requirements</w:t>
      </w:r>
      <w:r w:rsidR="00702AC8" w:rsidRPr="00C93883">
        <w:rPr>
          <w:rFonts w:cs="Arial"/>
          <w:color w:val="4472C4"/>
        </w:rPr>
        <w:t xml:space="preserve"> and interface</w:t>
      </w:r>
      <w:r w:rsidR="00CF3C38" w:rsidRPr="00C93883">
        <w:rPr>
          <w:rFonts w:cs="Arial"/>
          <w:color w:val="4472C4"/>
        </w:rPr>
        <w:t xml:space="preserve"> requirements</w:t>
      </w:r>
      <w:r w:rsidRPr="00C93883">
        <w:rPr>
          <w:rFonts w:cs="Arial"/>
          <w:color w:val="4472C4"/>
        </w:rPr>
        <w:t xml:space="preserve"> are stored, so that they be reviewed and accessed with this document. </w:t>
      </w:r>
    </w:p>
    <w:p w14:paraId="0E821C91" w14:textId="55051A1F" w:rsidR="00F0206C" w:rsidRPr="00C93883" w:rsidRDefault="00DA49D7" w:rsidP="00C56009">
      <w:pPr>
        <w:rPr>
          <w:rFonts w:cs="Arial"/>
          <w:color w:val="4472C4"/>
        </w:rPr>
      </w:pPr>
      <w:r w:rsidRPr="00C93883">
        <w:rPr>
          <w:rFonts w:cs="Arial"/>
          <w:color w:val="4472C4"/>
        </w:rPr>
        <w:br w:type="page"/>
      </w:r>
    </w:p>
    <w:p w14:paraId="77AC9F3D" w14:textId="43E85125" w:rsidR="008450EE" w:rsidRDefault="006309F0" w:rsidP="008450EE">
      <w:pPr>
        <w:pStyle w:val="Titre1"/>
      </w:pPr>
      <w:bookmarkStart w:id="30" w:name="_Toc149232987"/>
      <w:r>
        <w:t>Software architecture overview</w:t>
      </w:r>
      <w:bookmarkEnd w:id="30"/>
    </w:p>
    <w:p w14:paraId="4AC48EE0" w14:textId="14E7DCF6" w:rsidR="007337C1" w:rsidRPr="00C93883" w:rsidRDefault="00552C09" w:rsidP="007337C1">
      <w:pPr>
        <w:pStyle w:val="Corpsdetexte"/>
        <w:rPr>
          <w:rFonts w:cs="Arial"/>
          <w:color w:val="4472C4"/>
        </w:rPr>
      </w:pPr>
      <w:r w:rsidRPr="00C93883">
        <w:rPr>
          <w:rFonts w:cs="Arial"/>
          <w:color w:val="4472C4"/>
        </w:rPr>
        <w:t xml:space="preserve">In this section, </w:t>
      </w:r>
      <w:r w:rsidR="00FC2F41" w:rsidRPr="00C93883">
        <w:rPr>
          <w:rFonts w:cs="Arial"/>
          <w:color w:val="4472C4"/>
        </w:rPr>
        <w:t>insert the view of the basic</w:t>
      </w:r>
      <w:r w:rsidR="00926777" w:rsidRPr="00C93883">
        <w:rPr>
          <w:rFonts w:cs="Arial"/>
          <w:color w:val="4472C4"/>
        </w:rPr>
        <w:t xml:space="preserve"> and applicative</w:t>
      </w:r>
      <w:r w:rsidR="00FC2F41" w:rsidRPr="00C93883">
        <w:rPr>
          <w:rFonts w:cs="Arial"/>
          <w:color w:val="4472C4"/>
        </w:rPr>
        <w:t xml:space="preserve"> software architecture</w:t>
      </w:r>
      <w:r w:rsidR="00BE23E6" w:rsidRPr="00C93883">
        <w:rPr>
          <w:rFonts w:cs="Arial"/>
          <w:color w:val="4472C4"/>
        </w:rPr>
        <w:t xml:space="preserve"> from the Software Architecture Design document</w:t>
      </w:r>
      <w:r w:rsidR="00926777" w:rsidRPr="00C93883">
        <w:rPr>
          <w:rFonts w:cs="Arial"/>
          <w:color w:val="4472C4"/>
        </w:rPr>
        <w:t xml:space="preserve">, and highlight the </w:t>
      </w:r>
      <w:r w:rsidR="009B10E8" w:rsidRPr="00C93883">
        <w:rPr>
          <w:rFonts w:cs="Arial"/>
          <w:color w:val="4472C4"/>
        </w:rPr>
        <w:t>software component that will be designed in this document as shown below:</w:t>
      </w:r>
    </w:p>
    <w:p w14:paraId="4749A8C0" w14:textId="3AAF155B" w:rsidR="00926777" w:rsidRPr="00C93883" w:rsidRDefault="00940AB3" w:rsidP="007337C1">
      <w:pPr>
        <w:pStyle w:val="Corpsdetexte"/>
        <w:rPr>
          <w:rFonts w:cs="Arial"/>
          <w:color w:val="4472C4"/>
        </w:rPr>
      </w:pPr>
      <w:r>
        <w:rPr>
          <w:noProof/>
        </w:rPr>
        <w:drawing>
          <wp:anchor distT="0" distB="0" distL="114300" distR="114300" simplePos="0" relativeHeight="251676672" behindDoc="0" locked="0" layoutInCell="1" allowOverlap="1" wp14:anchorId="67104F06" wp14:editId="42E7337D">
            <wp:simplePos x="0" y="0"/>
            <wp:positionH relativeFrom="margin">
              <wp:align>center</wp:align>
            </wp:positionH>
            <wp:positionV relativeFrom="paragraph">
              <wp:posOffset>1270</wp:posOffset>
            </wp:positionV>
            <wp:extent cx="5035550" cy="4669790"/>
            <wp:effectExtent l="0" t="0" r="0" b="0"/>
            <wp:wrapTopAndBottom/>
            <wp:docPr id="9" name="Picture 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5550" cy="4669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207AF9" w14:textId="77777777" w:rsidR="00037A9C" w:rsidRPr="00C93883" w:rsidRDefault="00037A9C">
      <w:pPr>
        <w:rPr>
          <w:rFonts w:cs="Arial"/>
          <w:color w:val="4472C4"/>
        </w:rPr>
      </w:pPr>
      <w:r w:rsidRPr="00C93883">
        <w:rPr>
          <w:rFonts w:cs="Arial"/>
          <w:color w:val="4472C4"/>
        </w:rPr>
        <w:br w:type="page"/>
      </w:r>
    </w:p>
    <w:p w14:paraId="6516A7A6" w14:textId="5C72661E" w:rsidR="00C219E0" w:rsidRPr="00C93883" w:rsidRDefault="00C219E0" w:rsidP="00203696">
      <w:pPr>
        <w:pStyle w:val="Corpsdetexte"/>
        <w:rPr>
          <w:rFonts w:cs="Arial"/>
          <w:color w:val="4472C4"/>
        </w:rPr>
      </w:pPr>
    </w:p>
    <w:p w14:paraId="333122AC" w14:textId="169D0AB9" w:rsidR="009E56E0" w:rsidRDefault="00635F6A" w:rsidP="009E56E0">
      <w:pPr>
        <w:pStyle w:val="Titre1"/>
      </w:pPr>
      <w:bookmarkStart w:id="31" w:name="_Toc149232988"/>
      <w:r>
        <w:t xml:space="preserve">Component </w:t>
      </w:r>
      <w:r w:rsidR="00EF4ED9">
        <w:t>overview</w:t>
      </w:r>
      <w:bookmarkEnd w:id="31"/>
    </w:p>
    <w:p w14:paraId="3FC01319" w14:textId="46655768" w:rsidR="00871690" w:rsidRDefault="00871690" w:rsidP="008450EE">
      <w:pPr>
        <w:pStyle w:val="Titre2"/>
      </w:pPr>
      <w:bookmarkStart w:id="32" w:name="_Toc149232989"/>
      <w:r>
        <w:t>Description</w:t>
      </w:r>
      <w:bookmarkEnd w:id="32"/>
    </w:p>
    <w:p w14:paraId="2F0F6CCB" w14:textId="578B8CC8" w:rsidR="00871690" w:rsidRPr="00871690" w:rsidRDefault="00871690" w:rsidP="00871690">
      <w:pPr>
        <w:pStyle w:val="Corpsdetexte"/>
      </w:pPr>
      <w:r w:rsidRPr="00C93883">
        <w:rPr>
          <w:rFonts w:cs="Arial"/>
          <w:color w:val="4472C4"/>
        </w:rPr>
        <w:t xml:space="preserve">In this section, describe the </w:t>
      </w:r>
      <w:r w:rsidR="00E6039D" w:rsidRPr="00C93883">
        <w:rPr>
          <w:rFonts w:cs="Arial"/>
          <w:color w:val="4472C4"/>
        </w:rPr>
        <w:t xml:space="preserve">role of the </w:t>
      </w:r>
      <w:r w:rsidRPr="00C93883">
        <w:rPr>
          <w:rFonts w:cs="Arial"/>
          <w:color w:val="4472C4"/>
        </w:rPr>
        <w:t xml:space="preserve">software </w:t>
      </w:r>
      <w:r w:rsidR="009B10E8" w:rsidRPr="00C93883">
        <w:rPr>
          <w:rFonts w:cs="Arial"/>
          <w:color w:val="4472C4"/>
        </w:rPr>
        <w:t>component.</w:t>
      </w:r>
    </w:p>
    <w:p w14:paraId="7AF56CB3" w14:textId="59E84C32" w:rsidR="00676368" w:rsidRDefault="009242D1" w:rsidP="008450EE">
      <w:pPr>
        <w:pStyle w:val="Titre2"/>
      </w:pPr>
      <w:bookmarkStart w:id="33" w:name="_Toc149232990"/>
      <w:r>
        <w:t>External interfaces</w:t>
      </w:r>
      <w:bookmarkEnd w:id="33"/>
    </w:p>
    <w:p w14:paraId="74B949B3" w14:textId="6BE45C51" w:rsidR="00063AEE" w:rsidRPr="00C93883" w:rsidRDefault="00940AB3" w:rsidP="00063AEE">
      <w:pPr>
        <w:pStyle w:val="Corpsdetexte"/>
        <w:rPr>
          <w:rFonts w:cs="Arial"/>
          <w:color w:val="4472C4"/>
        </w:rPr>
      </w:pPr>
      <w:r>
        <w:rPr>
          <w:noProof/>
        </w:rPr>
        <w:drawing>
          <wp:anchor distT="0" distB="0" distL="114300" distR="114300" simplePos="0" relativeHeight="251675648" behindDoc="0" locked="0" layoutInCell="1" allowOverlap="1" wp14:anchorId="6FEF340E" wp14:editId="3F6A4BA2">
            <wp:simplePos x="0" y="0"/>
            <wp:positionH relativeFrom="margin">
              <wp:align>center</wp:align>
            </wp:positionH>
            <wp:positionV relativeFrom="paragraph">
              <wp:posOffset>384810</wp:posOffset>
            </wp:positionV>
            <wp:extent cx="4109085" cy="1450975"/>
            <wp:effectExtent l="0" t="0" r="0" b="0"/>
            <wp:wrapTopAndBottom/>
            <wp:docPr id="8"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9085" cy="145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63AEE" w:rsidRPr="00C93883">
        <w:rPr>
          <w:rFonts w:cs="Arial"/>
          <w:color w:val="4472C4"/>
        </w:rPr>
        <w:t>In this section,</w:t>
      </w:r>
      <w:r w:rsidR="00F43B82" w:rsidRPr="00C93883">
        <w:rPr>
          <w:rFonts w:cs="Arial"/>
          <w:color w:val="4472C4"/>
        </w:rPr>
        <w:t xml:space="preserve"> illustrate </w:t>
      </w:r>
      <w:r w:rsidR="00063AEE" w:rsidRPr="00C93883">
        <w:rPr>
          <w:rFonts w:cs="Arial"/>
          <w:color w:val="4472C4"/>
        </w:rPr>
        <w:t>all the signal inputs and outputs of the software component</w:t>
      </w:r>
      <w:r w:rsidR="00F43B82" w:rsidRPr="00C93883">
        <w:rPr>
          <w:rFonts w:cs="Arial"/>
          <w:color w:val="4472C4"/>
        </w:rPr>
        <w:t xml:space="preserve"> as shown below</w:t>
      </w:r>
      <w:r w:rsidR="00063AEE" w:rsidRPr="00C93883">
        <w:rPr>
          <w:rFonts w:cs="Arial"/>
          <w:color w:val="4472C4"/>
        </w:rPr>
        <w:t>:</w:t>
      </w:r>
    </w:p>
    <w:p w14:paraId="105A0E38" w14:textId="77777777" w:rsidR="00D8218B" w:rsidRPr="00C93883" w:rsidRDefault="00D8218B" w:rsidP="00063AEE">
      <w:pPr>
        <w:pStyle w:val="Corpsdetexte"/>
        <w:rPr>
          <w:rFonts w:cs="Arial"/>
          <w:color w:val="4472C4"/>
        </w:rPr>
      </w:pPr>
    </w:p>
    <w:p w14:paraId="526C4310" w14:textId="5163ADA5" w:rsidR="00B26855" w:rsidRPr="00C93883" w:rsidRDefault="00B26855" w:rsidP="00B26855">
      <w:pPr>
        <w:rPr>
          <w:rFonts w:cs="Arial"/>
          <w:color w:val="4472C4"/>
        </w:rPr>
      </w:pPr>
      <w:r w:rsidRPr="00C93883">
        <w:rPr>
          <w:rFonts w:cs="Arial"/>
          <w:color w:val="4472C4"/>
        </w:rPr>
        <w:t xml:space="preserve">For each </w:t>
      </w:r>
      <w:r w:rsidR="000F33D7" w:rsidRPr="00C93883">
        <w:rPr>
          <w:rFonts w:cs="Arial"/>
          <w:color w:val="4472C4"/>
        </w:rPr>
        <w:t>external interface</w:t>
      </w:r>
      <w:r w:rsidRPr="00C93883">
        <w:rPr>
          <w:rFonts w:cs="Arial"/>
          <w:color w:val="4472C4"/>
        </w:rPr>
        <w:t xml:space="preserve">, duplicate the table below and fill it with each </w:t>
      </w:r>
      <w:r w:rsidR="000F33D7" w:rsidRPr="00C93883">
        <w:rPr>
          <w:rFonts w:cs="Arial"/>
          <w:color w:val="4472C4"/>
        </w:rPr>
        <w:t>interface</w:t>
      </w:r>
      <w:r w:rsidRPr="00C93883">
        <w:rPr>
          <w:rFonts w:cs="Arial"/>
          <w:color w:val="4472C4"/>
        </w:rPr>
        <w:t xml:space="preserve"> </w:t>
      </w:r>
      <w:r w:rsidR="00FC62A2" w:rsidRPr="00C93883">
        <w:rPr>
          <w:rFonts w:cs="Arial"/>
          <w:color w:val="4472C4"/>
        </w:rPr>
        <w:t>information. If some interfaces that cover the same requirements can be regrouped, be sure to clarify it in this section.</w:t>
      </w:r>
    </w:p>
    <w:p w14:paraId="41EBEC29" w14:textId="77777777" w:rsidR="00B26855" w:rsidRPr="00C93883" w:rsidRDefault="00B26855" w:rsidP="00B26855">
      <w:pPr>
        <w:rPr>
          <w:rFonts w:cs="Arial"/>
          <w:color w:val="4472C4"/>
        </w:rPr>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80"/>
        <w:gridCol w:w="7081"/>
      </w:tblGrid>
      <w:tr w:rsidR="000034C1" w:rsidRPr="005E6F57" w14:paraId="49B6F5AF" w14:textId="77777777" w:rsidTr="00C93883">
        <w:trPr>
          <w:jc w:val="center"/>
        </w:trPr>
        <w:tc>
          <w:tcPr>
            <w:tcW w:w="453.05pt" w:type="dxa"/>
            <w:gridSpan w:val="2"/>
            <w:shd w:val="clear" w:color="auto" w:fill="002060"/>
            <w:vAlign w:val="center"/>
          </w:tcPr>
          <w:p w14:paraId="50E058AE" w14:textId="2A585089" w:rsidR="000034C1" w:rsidRPr="00C93883" w:rsidRDefault="000034C1" w:rsidP="00C93883">
            <w:pPr>
              <w:pStyle w:val="Corpsdetexte"/>
              <w:spacing w:after="0pt"/>
              <w:ind w:start="0pt"/>
              <w:jc w:val="center"/>
              <w:rPr>
                <w:b/>
                <w:bCs/>
              </w:rPr>
            </w:pPr>
            <w:r w:rsidRPr="00C93883">
              <w:rPr>
                <w:b/>
                <w:bCs/>
              </w:rPr>
              <w:t>&lt;Interface name&gt;</w:t>
            </w:r>
          </w:p>
        </w:tc>
      </w:tr>
      <w:tr w:rsidR="000034C1" w:rsidRPr="005E6F57" w14:paraId="6B9669DE" w14:textId="77777777" w:rsidTr="00C93883">
        <w:trPr>
          <w:jc w:val="center"/>
        </w:trPr>
        <w:tc>
          <w:tcPr>
            <w:tcW w:w="99pt" w:type="dxa"/>
            <w:shd w:val="clear" w:color="auto" w:fill="auto"/>
          </w:tcPr>
          <w:p w14:paraId="0AFC18B0" w14:textId="7478FF1E" w:rsidR="000034C1" w:rsidRPr="00C93883" w:rsidRDefault="00CB6950" w:rsidP="00C93883">
            <w:pPr>
              <w:pStyle w:val="Corpsdetexte"/>
              <w:spacing w:after="0pt"/>
              <w:ind w:start="0pt"/>
              <w:jc w:val="center"/>
              <w:rPr>
                <w:b/>
                <w:bCs/>
                <w:sz w:val="16"/>
                <w:szCs w:val="16"/>
              </w:rPr>
            </w:pPr>
            <w:r w:rsidRPr="00C93883">
              <w:rPr>
                <w:b/>
                <w:bCs/>
                <w:sz w:val="16"/>
                <w:szCs w:val="16"/>
              </w:rPr>
              <w:t>Type</w:t>
            </w:r>
          </w:p>
        </w:tc>
        <w:tc>
          <w:tcPr>
            <w:tcW w:w="354.05pt" w:type="dxa"/>
            <w:shd w:val="clear" w:color="auto" w:fill="auto"/>
          </w:tcPr>
          <w:p w14:paraId="044BD0D0" w14:textId="62E17ED1" w:rsidR="000034C1" w:rsidRPr="00C93883" w:rsidRDefault="000034C1" w:rsidP="00C93883">
            <w:pPr>
              <w:pStyle w:val="Corpsdetexte"/>
              <w:tabs>
                <w:tab w:val="start" w:pos="132.45pt"/>
              </w:tabs>
              <w:spacing w:after="0pt"/>
              <w:ind w:start="0pt"/>
              <w:jc w:val="start"/>
              <w:rPr>
                <w:sz w:val="16"/>
                <w:szCs w:val="16"/>
              </w:rPr>
            </w:pPr>
          </w:p>
        </w:tc>
      </w:tr>
      <w:tr w:rsidR="000034C1" w:rsidRPr="005E6F57" w14:paraId="108C78AE" w14:textId="77777777" w:rsidTr="00C93883">
        <w:trPr>
          <w:jc w:val="center"/>
        </w:trPr>
        <w:tc>
          <w:tcPr>
            <w:tcW w:w="99pt" w:type="dxa"/>
            <w:shd w:val="clear" w:color="auto" w:fill="auto"/>
          </w:tcPr>
          <w:p w14:paraId="04684D3B" w14:textId="42F8ABC4" w:rsidR="000034C1" w:rsidRPr="00C93883" w:rsidRDefault="008F0383" w:rsidP="00C93883">
            <w:pPr>
              <w:pStyle w:val="Corpsdetexte"/>
              <w:spacing w:after="0pt"/>
              <w:ind w:start="0pt"/>
              <w:jc w:val="center"/>
              <w:rPr>
                <w:b/>
                <w:bCs/>
                <w:sz w:val="16"/>
                <w:szCs w:val="16"/>
              </w:rPr>
            </w:pPr>
            <w:r w:rsidRPr="00C93883">
              <w:rPr>
                <w:b/>
                <w:bCs/>
                <w:sz w:val="16"/>
                <w:szCs w:val="16"/>
              </w:rPr>
              <w:t>Physical value range</w:t>
            </w:r>
          </w:p>
        </w:tc>
        <w:tc>
          <w:tcPr>
            <w:tcW w:w="354.05pt" w:type="dxa"/>
            <w:shd w:val="clear" w:color="auto" w:fill="auto"/>
          </w:tcPr>
          <w:p w14:paraId="30679359" w14:textId="2D105FAC" w:rsidR="000034C1" w:rsidRPr="00C93883" w:rsidRDefault="000034C1" w:rsidP="00C93883">
            <w:pPr>
              <w:pStyle w:val="Corpsdetexte"/>
              <w:tabs>
                <w:tab w:val="start" w:pos="132.45pt"/>
              </w:tabs>
              <w:spacing w:after="0pt"/>
              <w:ind w:start="0pt"/>
              <w:jc w:val="start"/>
              <w:rPr>
                <w:sz w:val="16"/>
                <w:szCs w:val="16"/>
              </w:rPr>
            </w:pPr>
          </w:p>
        </w:tc>
      </w:tr>
      <w:tr w:rsidR="000034C1" w:rsidRPr="005E6F57" w14:paraId="45BDC641" w14:textId="77777777" w:rsidTr="00C93883">
        <w:trPr>
          <w:jc w:val="center"/>
        </w:trPr>
        <w:tc>
          <w:tcPr>
            <w:tcW w:w="99pt" w:type="dxa"/>
            <w:shd w:val="clear" w:color="auto" w:fill="auto"/>
          </w:tcPr>
          <w:p w14:paraId="73B460EB" w14:textId="6EABD1F7" w:rsidR="000034C1" w:rsidRPr="00C93883" w:rsidRDefault="008F0383" w:rsidP="00C93883">
            <w:pPr>
              <w:pStyle w:val="Corpsdetexte"/>
              <w:spacing w:after="0pt"/>
              <w:ind w:start="0pt"/>
              <w:jc w:val="center"/>
              <w:rPr>
                <w:b/>
                <w:bCs/>
                <w:sz w:val="16"/>
                <w:szCs w:val="16"/>
              </w:rPr>
            </w:pPr>
            <w:r w:rsidRPr="00C93883">
              <w:rPr>
                <w:b/>
                <w:bCs/>
                <w:sz w:val="16"/>
                <w:szCs w:val="16"/>
              </w:rPr>
              <w:t>Format</w:t>
            </w:r>
          </w:p>
        </w:tc>
        <w:tc>
          <w:tcPr>
            <w:tcW w:w="354.05pt" w:type="dxa"/>
            <w:shd w:val="clear" w:color="auto" w:fill="auto"/>
          </w:tcPr>
          <w:p w14:paraId="69F70D15" w14:textId="08F6A5D5" w:rsidR="000034C1" w:rsidRPr="00C93883" w:rsidRDefault="000034C1" w:rsidP="00C93883">
            <w:pPr>
              <w:pStyle w:val="Corpsdetexte"/>
              <w:tabs>
                <w:tab w:val="start" w:pos="132.45pt"/>
              </w:tabs>
              <w:spacing w:after="0pt"/>
              <w:ind w:start="0pt"/>
              <w:jc w:val="start"/>
              <w:rPr>
                <w:sz w:val="16"/>
                <w:szCs w:val="16"/>
              </w:rPr>
            </w:pPr>
          </w:p>
        </w:tc>
      </w:tr>
      <w:tr w:rsidR="00A22E45" w:rsidRPr="005E6F57" w14:paraId="6C3DAB00" w14:textId="77777777" w:rsidTr="00C93883">
        <w:trPr>
          <w:jc w:val="center"/>
        </w:trPr>
        <w:tc>
          <w:tcPr>
            <w:tcW w:w="99pt" w:type="dxa"/>
            <w:shd w:val="clear" w:color="auto" w:fill="auto"/>
          </w:tcPr>
          <w:p w14:paraId="21FAE889" w14:textId="340F534B" w:rsidR="00A22E45" w:rsidRPr="00C93883" w:rsidRDefault="00A86B73" w:rsidP="00C93883">
            <w:pPr>
              <w:pStyle w:val="Corpsdetexte"/>
              <w:spacing w:after="0pt"/>
              <w:ind w:start="0pt"/>
              <w:jc w:val="center"/>
              <w:rPr>
                <w:b/>
                <w:bCs/>
                <w:sz w:val="16"/>
                <w:szCs w:val="16"/>
              </w:rPr>
            </w:pPr>
            <w:r w:rsidRPr="00C93883">
              <w:rPr>
                <w:b/>
                <w:bCs/>
                <w:sz w:val="16"/>
                <w:szCs w:val="16"/>
              </w:rPr>
              <w:t>Unit</w:t>
            </w:r>
          </w:p>
        </w:tc>
        <w:tc>
          <w:tcPr>
            <w:tcW w:w="354.05pt" w:type="dxa"/>
            <w:shd w:val="clear" w:color="auto" w:fill="auto"/>
          </w:tcPr>
          <w:p w14:paraId="31B79E38" w14:textId="77777777" w:rsidR="00A22E45" w:rsidRPr="00C93883" w:rsidRDefault="00A22E45" w:rsidP="00C93883">
            <w:pPr>
              <w:pStyle w:val="Corpsdetexte"/>
              <w:tabs>
                <w:tab w:val="start" w:pos="132.45pt"/>
              </w:tabs>
              <w:spacing w:after="0pt"/>
              <w:ind w:start="0pt"/>
              <w:jc w:val="start"/>
              <w:rPr>
                <w:sz w:val="16"/>
                <w:szCs w:val="16"/>
              </w:rPr>
            </w:pPr>
          </w:p>
        </w:tc>
      </w:tr>
      <w:tr w:rsidR="00A22E45" w:rsidRPr="005E6F57" w14:paraId="1D979135" w14:textId="77777777" w:rsidTr="00C93883">
        <w:trPr>
          <w:jc w:val="center"/>
        </w:trPr>
        <w:tc>
          <w:tcPr>
            <w:tcW w:w="99pt" w:type="dxa"/>
            <w:shd w:val="clear" w:color="auto" w:fill="auto"/>
          </w:tcPr>
          <w:p w14:paraId="4E868AD7" w14:textId="480332F8" w:rsidR="00A22E45" w:rsidRPr="00C93883" w:rsidRDefault="00A86B73" w:rsidP="00C93883">
            <w:pPr>
              <w:pStyle w:val="Corpsdetexte"/>
              <w:spacing w:after="0pt"/>
              <w:ind w:start="0pt"/>
              <w:jc w:val="center"/>
              <w:rPr>
                <w:b/>
                <w:bCs/>
                <w:sz w:val="16"/>
                <w:szCs w:val="16"/>
              </w:rPr>
            </w:pPr>
            <w:r w:rsidRPr="00C93883">
              <w:rPr>
                <w:b/>
                <w:bCs/>
                <w:sz w:val="16"/>
                <w:szCs w:val="16"/>
              </w:rPr>
              <w:t>Gain</w:t>
            </w:r>
          </w:p>
        </w:tc>
        <w:tc>
          <w:tcPr>
            <w:tcW w:w="354.05pt" w:type="dxa"/>
            <w:shd w:val="clear" w:color="auto" w:fill="auto"/>
          </w:tcPr>
          <w:p w14:paraId="1A893A8A" w14:textId="77777777" w:rsidR="00A22E45" w:rsidRPr="00C93883" w:rsidRDefault="00A22E45" w:rsidP="00C93883">
            <w:pPr>
              <w:pStyle w:val="Corpsdetexte"/>
              <w:tabs>
                <w:tab w:val="start" w:pos="132.45pt"/>
              </w:tabs>
              <w:spacing w:after="0pt"/>
              <w:ind w:start="0pt"/>
              <w:jc w:val="start"/>
              <w:rPr>
                <w:sz w:val="16"/>
                <w:szCs w:val="16"/>
              </w:rPr>
            </w:pPr>
          </w:p>
        </w:tc>
      </w:tr>
      <w:tr w:rsidR="000034C1" w:rsidRPr="005E6F57" w14:paraId="340AFC90" w14:textId="77777777" w:rsidTr="00C93883">
        <w:trPr>
          <w:jc w:val="center"/>
        </w:trPr>
        <w:tc>
          <w:tcPr>
            <w:tcW w:w="99pt" w:type="dxa"/>
            <w:shd w:val="clear" w:color="auto" w:fill="auto"/>
          </w:tcPr>
          <w:p w14:paraId="651F16F9" w14:textId="278C6BE9" w:rsidR="000034C1" w:rsidRPr="00C93883" w:rsidRDefault="008F0383" w:rsidP="00C93883">
            <w:pPr>
              <w:pStyle w:val="Corpsdetexte"/>
              <w:spacing w:after="0pt"/>
              <w:ind w:start="0pt"/>
              <w:jc w:val="center"/>
              <w:rPr>
                <w:b/>
                <w:bCs/>
                <w:sz w:val="16"/>
                <w:szCs w:val="16"/>
              </w:rPr>
            </w:pPr>
            <w:r w:rsidRPr="00C93883">
              <w:rPr>
                <w:b/>
                <w:bCs/>
                <w:sz w:val="16"/>
                <w:szCs w:val="16"/>
              </w:rPr>
              <w:t>Size</w:t>
            </w:r>
          </w:p>
        </w:tc>
        <w:tc>
          <w:tcPr>
            <w:tcW w:w="354.05pt" w:type="dxa"/>
            <w:shd w:val="clear" w:color="auto" w:fill="auto"/>
          </w:tcPr>
          <w:p w14:paraId="74C13B40" w14:textId="0D0BA968" w:rsidR="000034C1" w:rsidRPr="00C93883" w:rsidRDefault="000034C1" w:rsidP="00C93883">
            <w:pPr>
              <w:pStyle w:val="Corpsdetexte"/>
              <w:tabs>
                <w:tab w:val="start" w:pos="132.45pt"/>
              </w:tabs>
              <w:spacing w:after="0pt"/>
              <w:ind w:start="0pt"/>
              <w:jc w:val="start"/>
              <w:rPr>
                <w:sz w:val="16"/>
                <w:szCs w:val="16"/>
              </w:rPr>
            </w:pPr>
          </w:p>
        </w:tc>
      </w:tr>
      <w:tr w:rsidR="000034C1" w:rsidRPr="005E6F57" w14:paraId="73F80AFD" w14:textId="77777777" w:rsidTr="00C93883">
        <w:trPr>
          <w:jc w:val="center"/>
        </w:trPr>
        <w:tc>
          <w:tcPr>
            <w:tcW w:w="99pt" w:type="dxa"/>
            <w:shd w:val="clear" w:color="auto" w:fill="auto"/>
          </w:tcPr>
          <w:p w14:paraId="2487F2F6" w14:textId="353AA68D" w:rsidR="000034C1" w:rsidRPr="00C93883" w:rsidRDefault="008F0383" w:rsidP="00C93883">
            <w:pPr>
              <w:pStyle w:val="Corpsdetexte"/>
              <w:spacing w:after="0pt"/>
              <w:ind w:start="0pt"/>
              <w:jc w:val="center"/>
              <w:rPr>
                <w:b/>
                <w:bCs/>
                <w:sz w:val="16"/>
                <w:szCs w:val="16"/>
              </w:rPr>
            </w:pPr>
            <w:r w:rsidRPr="00C93883">
              <w:rPr>
                <w:b/>
                <w:bCs/>
                <w:sz w:val="16"/>
                <w:szCs w:val="16"/>
              </w:rPr>
              <w:t>Resolution</w:t>
            </w:r>
          </w:p>
        </w:tc>
        <w:tc>
          <w:tcPr>
            <w:tcW w:w="354.05pt" w:type="dxa"/>
            <w:shd w:val="clear" w:color="auto" w:fill="auto"/>
          </w:tcPr>
          <w:p w14:paraId="0E808842" w14:textId="2B16E6C3" w:rsidR="000034C1" w:rsidRPr="00C93883" w:rsidRDefault="000034C1" w:rsidP="00C93883">
            <w:pPr>
              <w:pStyle w:val="Corpsdetexte"/>
              <w:tabs>
                <w:tab w:val="start" w:pos="132.45pt"/>
              </w:tabs>
              <w:spacing w:after="0pt"/>
              <w:ind w:start="0pt"/>
              <w:jc w:val="start"/>
              <w:rPr>
                <w:sz w:val="16"/>
                <w:szCs w:val="16"/>
              </w:rPr>
            </w:pPr>
          </w:p>
        </w:tc>
      </w:tr>
      <w:tr w:rsidR="000034C1" w:rsidRPr="005E6F57" w14:paraId="1AD5173B" w14:textId="77777777" w:rsidTr="00C93883">
        <w:trPr>
          <w:jc w:val="center"/>
        </w:trPr>
        <w:tc>
          <w:tcPr>
            <w:tcW w:w="99pt" w:type="dxa"/>
            <w:shd w:val="clear" w:color="auto" w:fill="auto"/>
          </w:tcPr>
          <w:p w14:paraId="2D0C761E" w14:textId="305DE96A" w:rsidR="000034C1" w:rsidRPr="00C93883" w:rsidRDefault="008F0383" w:rsidP="00C93883">
            <w:pPr>
              <w:pStyle w:val="Corpsdetexte"/>
              <w:spacing w:after="0pt"/>
              <w:ind w:start="0pt"/>
              <w:jc w:val="center"/>
              <w:rPr>
                <w:b/>
                <w:bCs/>
                <w:sz w:val="16"/>
                <w:szCs w:val="16"/>
              </w:rPr>
            </w:pPr>
            <w:r w:rsidRPr="00C93883">
              <w:rPr>
                <w:b/>
                <w:bCs/>
                <w:sz w:val="16"/>
                <w:szCs w:val="16"/>
              </w:rPr>
              <w:t>Frequency</w:t>
            </w:r>
          </w:p>
        </w:tc>
        <w:tc>
          <w:tcPr>
            <w:tcW w:w="354.05pt" w:type="dxa"/>
            <w:shd w:val="clear" w:color="auto" w:fill="auto"/>
          </w:tcPr>
          <w:p w14:paraId="521C1817" w14:textId="0CCD5CF1" w:rsidR="000034C1" w:rsidRPr="00C93883" w:rsidRDefault="000034C1" w:rsidP="00C93883">
            <w:pPr>
              <w:pStyle w:val="Corpsdetexte"/>
              <w:tabs>
                <w:tab w:val="start" w:pos="132.45pt"/>
              </w:tabs>
              <w:spacing w:after="0pt"/>
              <w:ind w:start="0pt"/>
              <w:jc w:val="start"/>
              <w:rPr>
                <w:sz w:val="16"/>
                <w:szCs w:val="16"/>
              </w:rPr>
            </w:pPr>
          </w:p>
        </w:tc>
      </w:tr>
      <w:tr w:rsidR="000034C1" w:rsidRPr="005E6F57" w14:paraId="5A8AF427" w14:textId="77777777" w:rsidTr="00C93883">
        <w:trPr>
          <w:jc w:val="center"/>
        </w:trPr>
        <w:tc>
          <w:tcPr>
            <w:tcW w:w="99pt" w:type="dxa"/>
            <w:shd w:val="clear" w:color="auto" w:fill="auto"/>
          </w:tcPr>
          <w:p w14:paraId="7BE8E2FC" w14:textId="0D1C8F50" w:rsidR="000034C1" w:rsidRPr="00C93883" w:rsidRDefault="008F0383" w:rsidP="00C93883">
            <w:pPr>
              <w:pStyle w:val="Corpsdetexte"/>
              <w:spacing w:after="0pt"/>
              <w:ind w:start="0pt"/>
              <w:jc w:val="center"/>
              <w:rPr>
                <w:b/>
                <w:bCs/>
                <w:sz w:val="16"/>
                <w:szCs w:val="16"/>
              </w:rPr>
            </w:pPr>
            <w:r w:rsidRPr="00C93883">
              <w:rPr>
                <w:b/>
                <w:bCs/>
                <w:sz w:val="16"/>
                <w:szCs w:val="16"/>
              </w:rPr>
              <w:t>Error values</w:t>
            </w:r>
          </w:p>
        </w:tc>
        <w:tc>
          <w:tcPr>
            <w:tcW w:w="354.05pt" w:type="dxa"/>
            <w:shd w:val="clear" w:color="auto" w:fill="auto"/>
          </w:tcPr>
          <w:p w14:paraId="3058D25D" w14:textId="7030041E" w:rsidR="000034C1" w:rsidRPr="00C93883" w:rsidRDefault="000034C1" w:rsidP="00C93883">
            <w:pPr>
              <w:pStyle w:val="Corpsdetexte"/>
              <w:tabs>
                <w:tab w:val="start" w:pos="132.45pt"/>
              </w:tabs>
              <w:spacing w:after="0pt"/>
              <w:ind w:start="0pt"/>
              <w:jc w:val="start"/>
              <w:rPr>
                <w:sz w:val="16"/>
                <w:szCs w:val="16"/>
              </w:rPr>
            </w:pPr>
          </w:p>
        </w:tc>
      </w:tr>
      <w:tr w:rsidR="000034C1" w:rsidRPr="005E6F57" w14:paraId="05E60891" w14:textId="77777777" w:rsidTr="00C93883">
        <w:trPr>
          <w:trHeight w:val="70"/>
          <w:jc w:val="center"/>
        </w:trPr>
        <w:tc>
          <w:tcPr>
            <w:tcW w:w="99pt" w:type="dxa"/>
            <w:shd w:val="clear" w:color="auto" w:fill="auto"/>
          </w:tcPr>
          <w:p w14:paraId="1FC5691E" w14:textId="1E96FA94" w:rsidR="000034C1" w:rsidRPr="00C93883" w:rsidRDefault="00B26855" w:rsidP="00C93883">
            <w:pPr>
              <w:pStyle w:val="Corpsdetexte"/>
              <w:spacing w:after="0pt"/>
              <w:ind w:start="0pt"/>
              <w:jc w:val="center"/>
              <w:rPr>
                <w:b/>
                <w:bCs/>
                <w:sz w:val="16"/>
                <w:szCs w:val="16"/>
              </w:rPr>
            </w:pPr>
            <w:r w:rsidRPr="00C93883">
              <w:rPr>
                <w:b/>
                <w:bCs/>
                <w:sz w:val="16"/>
                <w:szCs w:val="16"/>
              </w:rPr>
              <w:t>Offsets</w:t>
            </w:r>
          </w:p>
        </w:tc>
        <w:tc>
          <w:tcPr>
            <w:tcW w:w="354.05pt" w:type="dxa"/>
            <w:shd w:val="clear" w:color="auto" w:fill="auto"/>
          </w:tcPr>
          <w:p w14:paraId="735E5B6B" w14:textId="0B497C83" w:rsidR="000034C1" w:rsidRPr="00C93883" w:rsidRDefault="000034C1" w:rsidP="00C93883">
            <w:pPr>
              <w:pStyle w:val="Corpsdetexte"/>
              <w:tabs>
                <w:tab w:val="start" w:pos="132.45pt"/>
              </w:tabs>
              <w:spacing w:after="0pt"/>
              <w:ind w:start="0pt"/>
              <w:jc w:val="start"/>
              <w:rPr>
                <w:sz w:val="16"/>
                <w:szCs w:val="16"/>
              </w:rPr>
            </w:pPr>
          </w:p>
        </w:tc>
      </w:tr>
      <w:tr w:rsidR="000034C1" w:rsidRPr="005E6F57" w14:paraId="7CAF75D3" w14:textId="77777777" w:rsidTr="00C93883">
        <w:trPr>
          <w:jc w:val="center"/>
        </w:trPr>
        <w:tc>
          <w:tcPr>
            <w:tcW w:w="99pt" w:type="dxa"/>
            <w:shd w:val="clear" w:color="auto" w:fill="auto"/>
          </w:tcPr>
          <w:p w14:paraId="0180DB6E" w14:textId="33A2FC7A" w:rsidR="00B26855" w:rsidRPr="00C93883" w:rsidRDefault="00B26855" w:rsidP="00C93883">
            <w:pPr>
              <w:pStyle w:val="Corpsdetexte"/>
              <w:spacing w:after="0pt"/>
              <w:ind w:start="0pt"/>
              <w:jc w:val="center"/>
              <w:rPr>
                <w:b/>
                <w:bCs/>
                <w:sz w:val="16"/>
                <w:szCs w:val="16"/>
              </w:rPr>
            </w:pPr>
            <w:r w:rsidRPr="00C93883">
              <w:rPr>
                <w:b/>
                <w:bCs/>
                <w:sz w:val="16"/>
                <w:szCs w:val="16"/>
              </w:rPr>
              <w:t>Initial values</w:t>
            </w:r>
          </w:p>
        </w:tc>
        <w:tc>
          <w:tcPr>
            <w:tcW w:w="354.05pt" w:type="dxa"/>
            <w:shd w:val="clear" w:color="auto" w:fill="auto"/>
          </w:tcPr>
          <w:p w14:paraId="476EB200" w14:textId="65038B54" w:rsidR="000034C1" w:rsidRPr="00C93883" w:rsidRDefault="000034C1" w:rsidP="00C93883">
            <w:pPr>
              <w:pStyle w:val="Corpsdetexte"/>
              <w:tabs>
                <w:tab w:val="start" w:pos="132.45pt"/>
              </w:tabs>
              <w:spacing w:after="0pt"/>
              <w:ind w:start="0pt"/>
              <w:jc w:val="start"/>
              <w:rPr>
                <w:sz w:val="16"/>
                <w:szCs w:val="16"/>
              </w:rPr>
            </w:pPr>
          </w:p>
        </w:tc>
      </w:tr>
      <w:tr w:rsidR="00B26855" w:rsidRPr="005E6F57" w14:paraId="1FFE0D69" w14:textId="77777777" w:rsidTr="00C93883">
        <w:trPr>
          <w:jc w:val="center"/>
        </w:trPr>
        <w:tc>
          <w:tcPr>
            <w:tcW w:w="99pt" w:type="dxa"/>
            <w:shd w:val="clear" w:color="auto" w:fill="auto"/>
          </w:tcPr>
          <w:p w14:paraId="02165F39" w14:textId="098BBB0D" w:rsidR="00B26855" w:rsidRPr="00C93883" w:rsidRDefault="00B26855" w:rsidP="00C93883">
            <w:pPr>
              <w:pStyle w:val="Corpsdetexte"/>
              <w:spacing w:after="0pt"/>
              <w:ind w:start="0pt"/>
              <w:jc w:val="center"/>
              <w:rPr>
                <w:b/>
                <w:bCs/>
                <w:sz w:val="16"/>
                <w:szCs w:val="16"/>
              </w:rPr>
            </w:pPr>
            <w:r w:rsidRPr="00C93883">
              <w:rPr>
                <w:b/>
                <w:bCs/>
                <w:sz w:val="16"/>
                <w:szCs w:val="16"/>
              </w:rPr>
              <w:t>Physical and logical data description</w:t>
            </w:r>
          </w:p>
        </w:tc>
        <w:tc>
          <w:tcPr>
            <w:tcW w:w="354.05pt" w:type="dxa"/>
            <w:shd w:val="clear" w:color="auto" w:fill="auto"/>
          </w:tcPr>
          <w:p w14:paraId="2F4FB5CC" w14:textId="77777777" w:rsidR="00B26855" w:rsidRPr="00C93883" w:rsidRDefault="00B26855" w:rsidP="00C93883">
            <w:pPr>
              <w:pStyle w:val="Corpsdetexte"/>
              <w:tabs>
                <w:tab w:val="start" w:pos="132.45pt"/>
              </w:tabs>
              <w:spacing w:after="0pt"/>
              <w:ind w:start="0pt"/>
              <w:jc w:val="start"/>
              <w:rPr>
                <w:sz w:val="16"/>
                <w:szCs w:val="16"/>
              </w:rPr>
            </w:pPr>
          </w:p>
        </w:tc>
      </w:tr>
      <w:tr w:rsidR="00B26855" w:rsidRPr="005E6F57" w14:paraId="35D4AE88" w14:textId="77777777" w:rsidTr="00C93883">
        <w:trPr>
          <w:jc w:val="center"/>
        </w:trPr>
        <w:tc>
          <w:tcPr>
            <w:tcW w:w="99pt" w:type="dxa"/>
            <w:shd w:val="clear" w:color="auto" w:fill="auto"/>
          </w:tcPr>
          <w:p w14:paraId="4B7C0B7D" w14:textId="12529B8C" w:rsidR="00B26855" w:rsidRPr="00C93883" w:rsidRDefault="00B26855" w:rsidP="00C93883">
            <w:pPr>
              <w:pStyle w:val="Corpsdetexte"/>
              <w:spacing w:after="0pt"/>
              <w:ind w:start="0pt"/>
              <w:jc w:val="center"/>
              <w:rPr>
                <w:b/>
                <w:bCs/>
                <w:sz w:val="16"/>
                <w:szCs w:val="16"/>
              </w:rPr>
            </w:pPr>
            <w:r w:rsidRPr="00C93883">
              <w:rPr>
                <w:b/>
                <w:bCs/>
                <w:sz w:val="16"/>
                <w:szCs w:val="16"/>
              </w:rPr>
              <w:t>Quality information</w:t>
            </w:r>
          </w:p>
        </w:tc>
        <w:tc>
          <w:tcPr>
            <w:tcW w:w="354.05pt" w:type="dxa"/>
            <w:shd w:val="clear" w:color="auto" w:fill="auto"/>
          </w:tcPr>
          <w:p w14:paraId="70D1A5DB" w14:textId="77777777" w:rsidR="00B26855" w:rsidRPr="00C93883" w:rsidRDefault="00B26855" w:rsidP="00C93883">
            <w:pPr>
              <w:pStyle w:val="Corpsdetexte"/>
              <w:tabs>
                <w:tab w:val="start" w:pos="132.45pt"/>
              </w:tabs>
              <w:spacing w:after="0pt"/>
              <w:ind w:start="0pt"/>
              <w:jc w:val="start"/>
              <w:rPr>
                <w:sz w:val="16"/>
                <w:szCs w:val="16"/>
              </w:rPr>
            </w:pPr>
          </w:p>
        </w:tc>
      </w:tr>
    </w:tbl>
    <w:p w14:paraId="4B76E3F3" w14:textId="070B6534" w:rsidR="00C750E2" w:rsidRPr="00C93883" w:rsidRDefault="00C750E2" w:rsidP="00904F89">
      <w:pPr>
        <w:rPr>
          <w:rFonts w:cs="Arial"/>
          <w:color w:val="4472C4"/>
        </w:rPr>
      </w:pPr>
    </w:p>
    <w:tbl>
      <w:tblPr>
        <w:tblW w:w="453.5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263"/>
        <w:gridCol w:w="6808"/>
      </w:tblGrid>
      <w:tr w:rsidR="00C1412C" w14:paraId="7906BA01" w14:textId="77777777" w:rsidTr="00C93883">
        <w:trPr>
          <w:trHeight w:hRule="exact" w:val="227"/>
          <w:jc w:val="center"/>
        </w:trPr>
        <w:tc>
          <w:tcPr>
            <w:tcW w:w="113.15pt" w:type="dxa"/>
            <w:shd w:val="clear" w:color="auto" w:fill="002060"/>
            <w:vAlign w:val="center"/>
          </w:tcPr>
          <w:p w14:paraId="55715C4C" w14:textId="7BA99AEF" w:rsidR="00C750E2" w:rsidRPr="00C93883" w:rsidRDefault="00307191" w:rsidP="00C93883">
            <w:pPr>
              <w:pStyle w:val="Corpsdetexte"/>
              <w:spacing w:after="0pt"/>
              <w:ind w:start="0pt"/>
              <w:jc w:val="center"/>
              <w:rPr>
                <w:b/>
                <w:bCs/>
                <w:color w:val="FFFFFF"/>
                <w:sz w:val="14"/>
                <w:szCs w:val="14"/>
              </w:rPr>
            </w:pPr>
            <w:r w:rsidRPr="00C93883">
              <w:rPr>
                <w:b/>
                <w:bCs/>
                <w:color w:val="FFFFFF"/>
                <w:sz w:val="14"/>
                <w:szCs w:val="14"/>
              </w:rPr>
              <w:t>IN</w:t>
            </w:r>
            <w:r w:rsidR="003B16EC" w:rsidRPr="00C93883">
              <w:rPr>
                <w:b/>
                <w:bCs/>
                <w:color w:val="FFFFFF"/>
                <w:sz w:val="14"/>
                <w:szCs w:val="14"/>
              </w:rPr>
              <w:t>T</w:t>
            </w:r>
            <w:r w:rsidR="00C750E2" w:rsidRPr="00C93883">
              <w:rPr>
                <w:b/>
                <w:bCs/>
                <w:color w:val="FFFFFF"/>
                <w:sz w:val="14"/>
                <w:szCs w:val="14"/>
              </w:rPr>
              <w:t>-ID</w:t>
            </w:r>
          </w:p>
        </w:tc>
        <w:tc>
          <w:tcPr>
            <w:tcW w:w="340.40pt" w:type="dxa"/>
            <w:shd w:val="clear" w:color="auto" w:fill="auto"/>
            <w:vAlign w:val="center"/>
          </w:tcPr>
          <w:p w14:paraId="78EEB79B" w14:textId="34A9C55A" w:rsidR="00C750E2" w:rsidRPr="00C93883" w:rsidRDefault="00C750E2" w:rsidP="00904F89">
            <w:pPr>
              <w:rPr>
                <w:rFonts w:cs="Arial"/>
                <w:color w:val="4472C4"/>
              </w:rPr>
            </w:pPr>
          </w:p>
        </w:tc>
      </w:tr>
      <w:tr w:rsidR="00C9247E" w14:paraId="64423516" w14:textId="77777777" w:rsidTr="00C93883">
        <w:trPr>
          <w:trHeight w:hRule="exact" w:val="227"/>
          <w:jc w:val="center"/>
        </w:trPr>
        <w:tc>
          <w:tcPr>
            <w:tcW w:w="113.15pt" w:type="dxa"/>
            <w:shd w:val="clear" w:color="auto" w:fill="002060"/>
            <w:vAlign w:val="center"/>
          </w:tcPr>
          <w:p w14:paraId="121AAC95" w14:textId="50F2160F" w:rsidR="00C9247E" w:rsidRPr="00C93883" w:rsidRDefault="00C9247E" w:rsidP="00C93883">
            <w:pPr>
              <w:pStyle w:val="Corpsdetexte"/>
              <w:spacing w:after="0pt"/>
              <w:ind w:start="0pt"/>
              <w:jc w:val="center"/>
              <w:rPr>
                <w:b/>
                <w:bCs/>
                <w:color w:val="FFFFFF"/>
                <w:sz w:val="14"/>
                <w:szCs w:val="14"/>
              </w:rPr>
            </w:pPr>
            <w:r w:rsidRPr="00C93883">
              <w:rPr>
                <w:b/>
                <w:bCs/>
                <w:color w:val="FFFFFF"/>
                <w:sz w:val="14"/>
                <w:szCs w:val="14"/>
              </w:rPr>
              <w:t>REQUIREMENT ALLOCATION</w:t>
            </w:r>
          </w:p>
        </w:tc>
        <w:tc>
          <w:tcPr>
            <w:tcW w:w="340.40pt" w:type="dxa"/>
            <w:shd w:val="clear" w:color="auto" w:fill="auto"/>
            <w:vAlign w:val="center"/>
          </w:tcPr>
          <w:p w14:paraId="245B791E" w14:textId="7004D15A" w:rsidR="00C9247E" w:rsidRPr="00C93883" w:rsidRDefault="00C9247E" w:rsidP="00C9247E">
            <w:pPr>
              <w:rPr>
                <w:rFonts w:cs="Arial"/>
                <w:color w:val="4472C4"/>
              </w:rPr>
            </w:pPr>
          </w:p>
        </w:tc>
      </w:tr>
    </w:tbl>
    <w:p w14:paraId="121E690A" w14:textId="760E0FE1" w:rsidR="00C750E2" w:rsidRPr="00C93883" w:rsidRDefault="00C750E2" w:rsidP="00904F89">
      <w:pPr>
        <w:rPr>
          <w:rFonts w:cs="Arial"/>
          <w:color w:val="4472C4"/>
        </w:rPr>
      </w:pPr>
    </w:p>
    <w:p w14:paraId="14843330" w14:textId="77777777" w:rsidR="00C750E2" w:rsidRPr="00C93883" w:rsidRDefault="00C750E2">
      <w:pPr>
        <w:rPr>
          <w:rFonts w:cs="Arial"/>
          <w:color w:val="4472C4"/>
        </w:rPr>
      </w:pPr>
      <w:r w:rsidRPr="00C93883">
        <w:rPr>
          <w:rFonts w:cs="Arial"/>
          <w:color w:val="4472C4"/>
        </w:rPr>
        <w:br w:type="page"/>
      </w:r>
    </w:p>
    <w:p w14:paraId="495C53F7" w14:textId="77777777" w:rsidR="004C23B0" w:rsidRPr="00C93883" w:rsidRDefault="004C23B0" w:rsidP="00904F89">
      <w:pPr>
        <w:rPr>
          <w:rFonts w:cs="Arial"/>
          <w:color w:val="4472C4"/>
        </w:rPr>
      </w:pPr>
    </w:p>
    <w:p w14:paraId="5700CF3C" w14:textId="4319A59F" w:rsidR="009242D1" w:rsidRPr="009242D1" w:rsidRDefault="00EF613B" w:rsidP="00EF613B">
      <w:pPr>
        <w:pStyle w:val="Titre1"/>
      </w:pPr>
      <w:bookmarkStart w:id="34" w:name="_Toc149232991"/>
      <w:r>
        <w:t>Static view</w:t>
      </w:r>
      <w:bookmarkEnd w:id="34"/>
    </w:p>
    <w:p w14:paraId="44A00F7D" w14:textId="4264B9D6" w:rsidR="00504B0A" w:rsidRDefault="00504B0A" w:rsidP="008450EE">
      <w:pPr>
        <w:pStyle w:val="Titre2"/>
      </w:pPr>
      <w:bookmarkStart w:id="35" w:name="_Toc149232992"/>
      <w:r>
        <w:t>Illustration</w:t>
      </w:r>
      <w:bookmarkEnd w:id="35"/>
    </w:p>
    <w:p w14:paraId="3395269C" w14:textId="77777777" w:rsidR="00F43B82" w:rsidRPr="00C93883" w:rsidRDefault="00F43B82" w:rsidP="00F43B82">
      <w:pPr>
        <w:rPr>
          <w:rFonts w:cs="Arial"/>
          <w:color w:val="4472C4"/>
        </w:rPr>
      </w:pPr>
      <w:r w:rsidRPr="00C93883">
        <w:rPr>
          <w:rFonts w:cs="Arial"/>
          <w:color w:val="4472C4"/>
        </w:rPr>
        <w:t>In this section, illustrate the applicative software components and their internal/external interfaces as show in the image below:</w:t>
      </w:r>
    </w:p>
    <w:p w14:paraId="43164515" w14:textId="77777777" w:rsidR="00BD6126" w:rsidRPr="00C93883" w:rsidRDefault="00BD6126" w:rsidP="00F43B82">
      <w:pPr>
        <w:rPr>
          <w:rFonts w:cs="Arial"/>
          <w:color w:val="4472C4"/>
        </w:rPr>
      </w:pPr>
    </w:p>
    <w:p w14:paraId="53D9F181" w14:textId="6B12BD0C" w:rsidR="00B9134A" w:rsidRDefault="00B9134A"/>
    <w:p w14:paraId="28F291F6" w14:textId="2450F0F3" w:rsidR="00504B0A" w:rsidRPr="00504B0A" w:rsidRDefault="00940AB3" w:rsidP="00504B0A">
      <w:pPr>
        <w:pStyle w:val="Corpsdetexte"/>
      </w:pPr>
      <w:r>
        <w:rPr>
          <w:noProof/>
        </w:rPr>
        <w:drawing>
          <wp:anchor distT="0" distB="0" distL="114300" distR="114300" simplePos="0" relativeHeight="251679744" behindDoc="0" locked="0" layoutInCell="1" allowOverlap="1" wp14:anchorId="1622F624" wp14:editId="3B436A47">
            <wp:simplePos x="0" y="0"/>
            <wp:positionH relativeFrom="margin">
              <wp:align>center</wp:align>
            </wp:positionH>
            <wp:positionV relativeFrom="paragraph">
              <wp:posOffset>3810</wp:posOffset>
            </wp:positionV>
            <wp:extent cx="4669790" cy="2828925"/>
            <wp:effectExtent l="0" t="0" r="0" b="0"/>
            <wp:wrapTopAndBottom/>
            <wp:docPr id="7" name="Picture 10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9790" cy="2828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FE0CC" w14:textId="7C863B5B" w:rsidR="008450EE" w:rsidRDefault="00A77296" w:rsidP="008450EE">
      <w:pPr>
        <w:pStyle w:val="Titre2"/>
      </w:pPr>
      <w:bookmarkStart w:id="36" w:name="_Toc149232993"/>
      <w:r>
        <w:t>Units description</w:t>
      </w:r>
      <w:bookmarkEnd w:id="36"/>
    </w:p>
    <w:p w14:paraId="32B24B75" w14:textId="1CAB4D0D" w:rsidR="00BD6126" w:rsidRPr="00C93883" w:rsidRDefault="006C6789" w:rsidP="00BD6126">
      <w:pPr>
        <w:rPr>
          <w:rFonts w:cs="Arial"/>
          <w:color w:val="4472C4"/>
        </w:rPr>
      </w:pPr>
      <w:r w:rsidRPr="00C93883">
        <w:rPr>
          <w:rFonts w:cs="Arial"/>
          <w:color w:val="4472C4"/>
        </w:rPr>
        <w:t xml:space="preserve">For each unit represented in section 5.1, </w:t>
      </w:r>
      <w:r w:rsidR="001D5B8C" w:rsidRPr="00C93883">
        <w:rPr>
          <w:rFonts w:cs="Arial"/>
          <w:color w:val="4472C4"/>
        </w:rPr>
        <w:t>duplicate</w:t>
      </w:r>
      <w:r w:rsidRPr="00C93883">
        <w:rPr>
          <w:rFonts w:cs="Arial"/>
          <w:color w:val="4472C4"/>
        </w:rPr>
        <w:t xml:space="preserve"> the table below and fill it with </w:t>
      </w:r>
      <w:r w:rsidR="0050017D" w:rsidRPr="00C93883">
        <w:rPr>
          <w:rFonts w:cs="Arial"/>
          <w:color w:val="4472C4"/>
        </w:rPr>
        <w:t xml:space="preserve">each </w:t>
      </w:r>
      <w:r w:rsidRPr="00C93883">
        <w:rPr>
          <w:rFonts w:cs="Arial"/>
          <w:color w:val="4472C4"/>
        </w:rPr>
        <w:t>unit information</w:t>
      </w:r>
      <w:r w:rsidR="0050017D" w:rsidRPr="00C93883">
        <w:rPr>
          <w:rFonts w:cs="Arial"/>
          <w:color w:val="4472C4"/>
        </w:rPr>
        <w:t>:</w:t>
      </w:r>
    </w:p>
    <w:p w14:paraId="09AB15F8" w14:textId="77777777" w:rsidR="0050017D" w:rsidRPr="00C93883" w:rsidRDefault="0050017D" w:rsidP="00BD6126">
      <w:pPr>
        <w:rPr>
          <w:rFonts w:cs="Arial"/>
          <w:color w:val="4472C4"/>
        </w:rPr>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80"/>
        <w:gridCol w:w="7081"/>
      </w:tblGrid>
      <w:tr w:rsidR="00CA4CEA" w:rsidRPr="005E6F57" w14:paraId="00306BDD" w14:textId="77777777" w:rsidTr="00C93883">
        <w:trPr>
          <w:jc w:val="center"/>
        </w:trPr>
        <w:tc>
          <w:tcPr>
            <w:tcW w:w="453.05pt" w:type="dxa"/>
            <w:gridSpan w:val="2"/>
            <w:shd w:val="clear" w:color="auto" w:fill="002060"/>
            <w:vAlign w:val="center"/>
          </w:tcPr>
          <w:p w14:paraId="1B8CB60A" w14:textId="1AA2269F" w:rsidR="00CA4CEA" w:rsidRPr="00C93883" w:rsidRDefault="00CA4CEA" w:rsidP="00C93883">
            <w:pPr>
              <w:pStyle w:val="Corpsdetexte"/>
              <w:spacing w:after="0pt"/>
              <w:ind w:start="0pt"/>
              <w:jc w:val="center"/>
              <w:rPr>
                <w:b/>
                <w:bCs/>
              </w:rPr>
            </w:pPr>
            <w:r w:rsidRPr="00C93883">
              <w:rPr>
                <w:b/>
                <w:bCs/>
              </w:rPr>
              <w:t>&lt;Unit name&gt;</w:t>
            </w:r>
          </w:p>
        </w:tc>
      </w:tr>
      <w:tr w:rsidR="00CA4CEA" w:rsidRPr="005E6F57" w14:paraId="59FC97EB" w14:textId="77777777" w:rsidTr="00C93883">
        <w:trPr>
          <w:jc w:val="center"/>
        </w:trPr>
        <w:tc>
          <w:tcPr>
            <w:tcW w:w="99pt" w:type="dxa"/>
            <w:shd w:val="clear" w:color="auto" w:fill="auto"/>
          </w:tcPr>
          <w:p w14:paraId="5CA6A2AC" w14:textId="77777777" w:rsidR="00CA4CEA" w:rsidRPr="00C93883" w:rsidRDefault="00CA4CEA" w:rsidP="00C93883">
            <w:pPr>
              <w:pStyle w:val="Corpsdetexte"/>
              <w:spacing w:after="0pt"/>
              <w:ind w:start="0pt"/>
              <w:jc w:val="center"/>
              <w:rPr>
                <w:b/>
                <w:bCs/>
                <w:sz w:val="16"/>
                <w:szCs w:val="16"/>
              </w:rPr>
            </w:pPr>
            <w:r w:rsidRPr="00C93883">
              <w:rPr>
                <w:b/>
                <w:bCs/>
                <w:sz w:val="16"/>
                <w:szCs w:val="16"/>
              </w:rPr>
              <w:t>Role</w:t>
            </w:r>
          </w:p>
        </w:tc>
        <w:tc>
          <w:tcPr>
            <w:tcW w:w="354.05pt" w:type="dxa"/>
            <w:shd w:val="clear" w:color="auto" w:fill="auto"/>
          </w:tcPr>
          <w:p w14:paraId="7FBB92D3" w14:textId="67076CE0" w:rsidR="00CA4CEA" w:rsidRPr="00C93883" w:rsidRDefault="00CA4CEA" w:rsidP="00C93883">
            <w:pPr>
              <w:pStyle w:val="Corpsdetexte"/>
              <w:tabs>
                <w:tab w:val="start" w:pos="132.45pt"/>
              </w:tabs>
              <w:spacing w:after="0pt"/>
              <w:ind w:start="0pt"/>
              <w:jc w:val="start"/>
              <w:rPr>
                <w:sz w:val="16"/>
                <w:szCs w:val="16"/>
              </w:rPr>
            </w:pPr>
            <w:r w:rsidRPr="00C93883">
              <w:rPr>
                <w:sz w:val="16"/>
                <w:szCs w:val="16"/>
              </w:rPr>
              <w:t xml:space="preserve">Describe briefly the SW </w:t>
            </w:r>
            <w:r w:rsidR="0050017D" w:rsidRPr="00C93883">
              <w:rPr>
                <w:sz w:val="16"/>
                <w:szCs w:val="16"/>
              </w:rPr>
              <w:t>unit</w:t>
            </w:r>
            <w:r w:rsidRPr="00C93883">
              <w:rPr>
                <w:sz w:val="16"/>
                <w:szCs w:val="16"/>
              </w:rPr>
              <w:t xml:space="preserve"> and its role.</w:t>
            </w:r>
          </w:p>
        </w:tc>
      </w:tr>
      <w:tr w:rsidR="00CA4CEA" w:rsidRPr="005E6F57" w14:paraId="71703BF1" w14:textId="77777777" w:rsidTr="00C93883">
        <w:trPr>
          <w:jc w:val="center"/>
        </w:trPr>
        <w:tc>
          <w:tcPr>
            <w:tcW w:w="99pt" w:type="dxa"/>
            <w:shd w:val="clear" w:color="auto" w:fill="auto"/>
          </w:tcPr>
          <w:p w14:paraId="4A5D0888" w14:textId="77777777" w:rsidR="00CA4CEA" w:rsidRPr="00C93883" w:rsidRDefault="00CA4CEA" w:rsidP="00C93883">
            <w:pPr>
              <w:pStyle w:val="Corpsdetexte"/>
              <w:spacing w:after="0pt"/>
              <w:ind w:start="0pt"/>
              <w:jc w:val="center"/>
              <w:rPr>
                <w:b/>
                <w:bCs/>
                <w:sz w:val="16"/>
                <w:szCs w:val="16"/>
              </w:rPr>
            </w:pPr>
            <w:r w:rsidRPr="00C93883">
              <w:rPr>
                <w:b/>
                <w:bCs/>
                <w:sz w:val="16"/>
                <w:szCs w:val="16"/>
              </w:rPr>
              <w:t>Internal/reused/external</w:t>
            </w:r>
          </w:p>
        </w:tc>
        <w:tc>
          <w:tcPr>
            <w:tcW w:w="354.05pt" w:type="dxa"/>
            <w:shd w:val="clear" w:color="auto" w:fill="auto"/>
          </w:tcPr>
          <w:p w14:paraId="6E1D3467" w14:textId="08628ABB" w:rsidR="00CA4CEA" w:rsidRPr="00C93883" w:rsidRDefault="00CA4CEA" w:rsidP="00C93883">
            <w:pPr>
              <w:pStyle w:val="Corpsdetexte"/>
              <w:tabs>
                <w:tab w:val="start" w:pos="132.45pt"/>
              </w:tabs>
              <w:spacing w:after="0pt"/>
              <w:ind w:start="0pt"/>
              <w:jc w:val="start"/>
              <w:rPr>
                <w:sz w:val="16"/>
                <w:szCs w:val="16"/>
              </w:rPr>
            </w:pPr>
            <w:r w:rsidRPr="00C93883">
              <w:rPr>
                <w:sz w:val="16"/>
                <w:szCs w:val="16"/>
              </w:rPr>
              <w:t xml:space="preserve">Indicate if the </w:t>
            </w:r>
            <w:r w:rsidR="0050017D" w:rsidRPr="00C93883">
              <w:rPr>
                <w:sz w:val="16"/>
                <w:szCs w:val="16"/>
              </w:rPr>
              <w:t>unit</w:t>
            </w:r>
            <w:r w:rsidRPr="00C93883">
              <w:rPr>
                <w:sz w:val="16"/>
                <w:szCs w:val="16"/>
              </w:rPr>
              <w:t xml:space="preserve"> is developed internally / reused / externally sourced</w:t>
            </w:r>
          </w:p>
        </w:tc>
      </w:tr>
      <w:tr w:rsidR="00CA4CEA" w:rsidRPr="005E6F57" w14:paraId="5D194DDE" w14:textId="77777777" w:rsidTr="00C93883">
        <w:trPr>
          <w:jc w:val="center"/>
        </w:trPr>
        <w:tc>
          <w:tcPr>
            <w:tcW w:w="99pt" w:type="dxa"/>
            <w:shd w:val="clear" w:color="auto" w:fill="auto"/>
          </w:tcPr>
          <w:p w14:paraId="79B8755F" w14:textId="77777777" w:rsidR="00CA4CEA" w:rsidRPr="00C93883" w:rsidRDefault="00CA4CEA" w:rsidP="00C93883">
            <w:pPr>
              <w:pStyle w:val="Corpsdetexte"/>
              <w:spacing w:after="0pt"/>
              <w:ind w:start="0pt"/>
              <w:jc w:val="center"/>
              <w:rPr>
                <w:b/>
                <w:bCs/>
                <w:sz w:val="16"/>
                <w:szCs w:val="16"/>
              </w:rPr>
            </w:pPr>
            <w:r w:rsidRPr="00C93883">
              <w:rPr>
                <w:b/>
                <w:bCs/>
                <w:sz w:val="16"/>
                <w:szCs w:val="16"/>
              </w:rPr>
              <w:t>Owner</w:t>
            </w:r>
          </w:p>
          <w:p w14:paraId="347BC236" w14:textId="6C94CCB8" w:rsidR="00CA4CEA" w:rsidRPr="00C93883" w:rsidRDefault="00CA4CEA" w:rsidP="00C93883">
            <w:pPr>
              <w:pStyle w:val="Corpsdetexte"/>
              <w:spacing w:after="0pt"/>
              <w:ind w:start="0pt"/>
              <w:jc w:val="center"/>
              <w:rPr>
                <w:i/>
                <w:iCs/>
                <w:sz w:val="16"/>
                <w:szCs w:val="16"/>
              </w:rPr>
            </w:pPr>
            <w:r w:rsidRPr="00C93883">
              <w:rPr>
                <w:i/>
                <w:iCs/>
                <w:sz w:val="16"/>
                <w:szCs w:val="16"/>
              </w:rPr>
              <w:t>(Not applicable for internally developed unit)</w:t>
            </w:r>
          </w:p>
        </w:tc>
        <w:tc>
          <w:tcPr>
            <w:tcW w:w="354.05pt" w:type="dxa"/>
            <w:shd w:val="clear" w:color="auto" w:fill="auto"/>
          </w:tcPr>
          <w:p w14:paraId="0AD65F79" w14:textId="45EBE15B" w:rsidR="00CA4CEA" w:rsidRPr="00C93883" w:rsidRDefault="00CA4CEA" w:rsidP="00C93883">
            <w:pPr>
              <w:pStyle w:val="Corpsdetexte"/>
              <w:tabs>
                <w:tab w:val="start" w:pos="132.45pt"/>
              </w:tabs>
              <w:spacing w:after="0pt"/>
              <w:ind w:start="0pt"/>
              <w:jc w:val="start"/>
              <w:rPr>
                <w:sz w:val="16"/>
                <w:szCs w:val="16"/>
              </w:rPr>
            </w:pPr>
            <w:r w:rsidRPr="00C93883">
              <w:rPr>
                <w:sz w:val="16"/>
                <w:szCs w:val="16"/>
              </w:rPr>
              <w:t xml:space="preserve">Add the name of the owner of the </w:t>
            </w:r>
            <w:r w:rsidR="00301F29" w:rsidRPr="00C93883">
              <w:rPr>
                <w:sz w:val="16"/>
                <w:szCs w:val="16"/>
              </w:rPr>
              <w:t>unit</w:t>
            </w:r>
          </w:p>
        </w:tc>
      </w:tr>
      <w:tr w:rsidR="00CA4CEA" w:rsidRPr="005E6F57" w14:paraId="5B638B4A" w14:textId="77777777" w:rsidTr="00C93883">
        <w:trPr>
          <w:jc w:val="center"/>
        </w:trPr>
        <w:tc>
          <w:tcPr>
            <w:tcW w:w="99pt" w:type="dxa"/>
            <w:shd w:val="clear" w:color="auto" w:fill="auto"/>
          </w:tcPr>
          <w:p w14:paraId="2ECD1E3B" w14:textId="77777777" w:rsidR="00CA4CEA" w:rsidRPr="00C93883" w:rsidRDefault="00CA4CEA" w:rsidP="00C93883">
            <w:pPr>
              <w:pStyle w:val="Corpsdetexte"/>
              <w:spacing w:after="0pt"/>
              <w:ind w:start="0pt"/>
              <w:jc w:val="center"/>
              <w:rPr>
                <w:b/>
                <w:bCs/>
                <w:sz w:val="16"/>
                <w:szCs w:val="16"/>
              </w:rPr>
            </w:pPr>
            <w:r w:rsidRPr="00C93883">
              <w:rPr>
                <w:b/>
                <w:bCs/>
                <w:sz w:val="16"/>
                <w:szCs w:val="16"/>
              </w:rPr>
              <w:t>Technical constrains</w:t>
            </w:r>
          </w:p>
          <w:p w14:paraId="0E0D9C72" w14:textId="547D5A37" w:rsidR="00CA4CEA" w:rsidRPr="00C93883" w:rsidRDefault="00CA4CEA" w:rsidP="00C93883">
            <w:pPr>
              <w:pStyle w:val="Corpsdetexte"/>
              <w:spacing w:after="0pt"/>
              <w:ind w:start="0pt"/>
              <w:jc w:val="center"/>
              <w:rPr>
                <w:b/>
                <w:bCs/>
                <w:sz w:val="16"/>
                <w:szCs w:val="16"/>
              </w:rPr>
            </w:pPr>
            <w:r w:rsidRPr="00C93883">
              <w:rPr>
                <w:i/>
                <w:iCs/>
                <w:sz w:val="16"/>
                <w:szCs w:val="16"/>
              </w:rPr>
              <w:t>(Not applicable for internally developed unit)</w:t>
            </w:r>
          </w:p>
        </w:tc>
        <w:tc>
          <w:tcPr>
            <w:tcW w:w="354.05pt" w:type="dxa"/>
            <w:shd w:val="clear" w:color="auto" w:fill="auto"/>
          </w:tcPr>
          <w:p w14:paraId="3B37812E" w14:textId="3F8F79A8" w:rsidR="00CA4CEA" w:rsidRPr="00C93883" w:rsidRDefault="00CA4CEA" w:rsidP="00C93883">
            <w:pPr>
              <w:pStyle w:val="Corpsdetexte"/>
              <w:tabs>
                <w:tab w:val="start" w:pos="132.45pt"/>
              </w:tabs>
              <w:spacing w:after="0pt"/>
              <w:ind w:start="0pt"/>
              <w:jc w:val="start"/>
              <w:rPr>
                <w:sz w:val="16"/>
                <w:szCs w:val="16"/>
              </w:rPr>
            </w:pPr>
            <w:r w:rsidRPr="00C93883">
              <w:rPr>
                <w:sz w:val="16"/>
                <w:szCs w:val="16"/>
              </w:rPr>
              <w:t xml:space="preserve">Add known technical constraints that are imposed to the rest of the </w:t>
            </w:r>
            <w:r w:rsidR="00301F29" w:rsidRPr="00C93883">
              <w:rPr>
                <w:sz w:val="16"/>
                <w:szCs w:val="16"/>
              </w:rPr>
              <w:t>component</w:t>
            </w:r>
            <w:r w:rsidRPr="00C93883">
              <w:rPr>
                <w:sz w:val="16"/>
                <w:szCs w:val="16"/>
              </w:rPr>
              <w:t xml:space="preserve"> because of this external sourcing.</w:t>
            </w:r>
          </w:p>
        </w:tc>
      </w:tr>
      <w:tr w:rsidR="002E109F" w:rsidRPr="005E6F57" w14:paraId="20F7F339" w14:textId="77777777" w:rsidTr="00C93883">
        <w:trPr>
          <w:jc w:val="center"/>
        </w:trPr>
        <w:tc>
          <w:tcPr>
            <w:tcW w:w="99pt" w:type="dxa"/>
            <w:shd w:val="clear" w:color="auto" w:fill="auto"/>
          </w:tcPr>
          <w:p w14:paraId="1FBC9E38" w14:textId="16C3BB8F" w:rsidR="002E109F" w:rsidRPr="00C93883" w:rsidRDefault="002E109F" w:rsidP="00C93883">
            <w:pPr>
              <w:pStyle w:val="Corpsdetexte"/>
              <w:spacing w:after="0pt"/>
              <w:ind w:start="0pt"/>
              <w:jc w:val="center"/>
              <w:rPr>
                <w:b/>
                <w:bCs/>
                <w:sz w:val="16"/>
                <w:szCs w:val="16"/>
              </w:rPr>
            </w:pPr>
            <w:r w:rsidRPr="00C93883">
              <w:rPr>
                <w:b/>
                <w:bCs/>
                <w:sz w:val="16"/>
                <w:szCs w:val="16"/>
              </w:rPr>
              <w:t>Description</w:t>
            </w:r>
          </w:p>
        </w:tc>
        <w:tc>
          <w:tcPr>
            <w:tcW w:w="354.05pt" w:type="dxa"/>
            <w:shd w:val="clear" w:color="auto" w:fill="auto"/>
          </w:tcPr>
          <w:p w14:paraId="220E7DAC" w14:textId="27EB2595" w:rsidR="002E109F" w:rsidRPr="00C93883" w:rsidRDefault="002E109F" w:rsidP="00C93883">
            <w:pPr>
              <w:pStyle w:val="Corpsdetexte"/>
              <w:tabs>
                <w:tab w:val="start" w:pos="132.45pt"/>
              </w:tabs>
              <w:spacing w:after="0pt"/>
              <w:ind w:start="0pt"/>
              <w:jc w:val="start"/>
              <w:rPr>
                <w:sz w:val="16"/>
                <w:szCs w:val="16"/>
              </w:rPr>
            </w:pPr>
            <w:r w:rsidRPr="00C93883">
              <w:rPr>
                <w:sz w:val="16"/>
                <w:szCs w:val="16"/>
              </w:rPr>
              <w:t>Describe the role of the unit function</w:t>
            </w:r>
            <w:r w:rsidR="001E537D" w:rsidRPr="00C93883">
              <w:rPr>
                <w:sz w:val="16"/>
                <w:szCs w:val="16"/>
              </w:rPr>
              <w:t>.</w:t>
            </w:r>
          </w:p>
        </w:tc>
      </w:tr>
      <w:tr w:rsidR="00CA4CEA" w:rsidRPr="005E6F57" w14:paraId="46F8ABCA" w14:textId="77777777" w:rsidTr="00C93883">
        <w:trPr>
          <w:jc w:val="center"/>
        </w:trPr>
        <w:tc>
          <w:tcPr>
            <w:tcW w:w="99pt" w:type="dxa"/>
            <w:shd w:val="clear" w:color="auto" w:fill="auto"/>
          </w:tcPr>
          <w:p w14:paraId="14E37DF6" w14:textId="77777777" w:rsidR="00CA4CEA" w:rsidRPr="00C93883" w:rsidRDefault="00CA4CEA" w:rsidP="00C93883">
            <w:pPr>
              <w:pStyle w:val="Corpsdetexte"/>
              <w:spacing w:after="0pt"/>
              <w:ind w:start="0pt"/>
              <w:jc w:val="center"/>
              <w:rPr>
                <w:b/>
                <w:bCs/>
                <w:sz w:val="16"/>
                <w:szCs w:val="16"/>
              </w:rPr>
            </w:pPr>
            <w:r w:rsidRPr="00C93883">
              <w:rPr>
                <w:b/>
                <w:bCs/>
                <w:sz w:val="16"/>
                <w:szCs w:val="16"/>
              </w:rPr>
              <w:t>Interfaces</w:t>
            </w:r>
          </w:p>
          <w:p w14:paraId="7664054E" w14:textId="6DFF24BA" w:rsidR="00CA4CEA" w:rsidRPr="00C93883" w:rsidRDefault="00CA4CEA" w:rsidP="00C93883">
            <w:pPr>
              <w:pStyle w:val="Corpsdetexte"/>
              <w:spacing w:after="0pt"/>
              <w:ind w:start="0pt"/>
              <w:jc w:val="center"/>
              <w:rPr>
                <w:b/>
                <w:bCs/>
                <w:i/>
                <w:iCs/>
                <w:sz w:val="16"/>
                <w:szCs w:val="16"/>
              </w:rPr>
            </w:pPr>
          </w:p>
        </w:tc>
        <w:tc>
          <w:tcPr>
            <w:tcW w:w="354.05pt" w:type="dxa"/>
            <w:shd w:val="clear" w:color="auto" w:fill="auto"/>
          </w:tcPr>
          <w:p w14:paraId="220578D1" w14:textId="3133F4C0" w:rsidR="00CA4CEA" w:rsidRPr="00C93883" w:rsidRDefault="00CA4CEA" w:rsidP="00C93883">
            <w:pPr>
              <w:pStyle w:val="Corpsdetexte"/>
              <w:tabs>
                <w:tab w:val="start" w:pos="132.45pt"/>
              </w:tabs>
              <w:spacing w:after="0pt"/>
              <w:ind w:start="0pt"/>
              <w:jc w:val="start"/>
              <w:rPr>
                <w:sz w:val="16"/>
                <w:szCs w:val="16"/>
              </w:rPr>
            </w:pPr>
            <w:r w:rsidRPr="00C93883">
              <w:rPr>
                <w:sz w:val="16"/>
                <w:szCs w:val="16"/>
              </w:rPr>
              <w:t xml:space="preserve">Name here interfaces that this </w:t>
            </w:r>
            <w:r w:rsidR="002C13BE" w:rsidRPr="00C93883">
              <w:rPr>
                <w:sz w:val="16"/>
                <w:szCs w:val="16"/>
              </w:rPr>
              <w:t>unit</w:t>
            </w:r>
            <w:r w:rsidRPr="00C93883">
              <w:rPr>
                <w:sz w:val="16"/>
                <w:szCs w:val="16"/>
              </w:rPr>
              <w:t xml:space="preserve"> either uses or exposes (they should be defined in the section below). When the </w:t>
            </w:r>
            <w:r w:rsidR="002C13BE" w:rsidRPr="00C93883">
              <w:rPr>
                <w:sz w:val="16"/>
                <w:szCs w:val="16"/>
              </w:rPr>
              <w:t>unit</w:t>
            </w:r>
            <w:r w:rsidRPr="00C93883">
              <w:rPr>
                <w:sz w:val="16"/>
                <w:szCs w:val="16"/>
              </w:rPr>
              <w:t xml:space="preserve"> is expected to only use part of the Interface (for instance because the interface has several parts), capture here which parts of the interface are to be used.</w:t>
            </w:r>
          </w:p>
        </w:tc>
      </w:tr>
      <w:tr w:rsidR="00CA4CEA" w:rsidRPr="005E6F57" w14:paraId="7D21ED8A" w14:textId="77777777" w:rsidTr="00C93883">
        <w:trPr>
          <w:jc w:val="center"/>
        </w:trPr>
        <w:tc>
          <w:tcPr>
            <w:tcW w:w="99pt" w:type="dxa"/>
            <w:shd w:val="clear" w:color="auto" w:fill="auto"/>
          </w:tcPr>
          <w:p w14:paraId="4CE33142" w14:textId="77777777" w:rsidR="00CA4CEA" w:rsidRPr="00C93883" w:rsidRDefault="00CA4CEA" w:rsidP="00C93883">
            <w:pPr>
              <w:pStyle w:val="Corpsdetexte"/>
              <w:spacing w:after="0pt"/>
              <w:ind w:start="0pt"/>
              <w:jc w:val="center"/>
              <w:rPr>
                <w:b/>
                <w:bCs/>
                <w:sz w:val="16"/>
                <w:szCs w:val="16"/>
              </w:rPr>
            </w:pPr>
            <w:r w:rsidRPr="00C93883">
              <w:rPr>
                <w:b/>
                <w:bCs/>
                <w:sz w:val="16"/>
                <w:szCs w:val="16"/>
              </w:rPr>
              <w:t>ASIL level</w:t>
            </w:r>
          </w:p>
        </w:tc>
        <w:tc>
          <w:tcPr>
            <w:tcW w:w="354.05pt" w:type="dxa"/>
            <w:shd w:val="clear" w:color="auto" w:fill="auto"/>
          </w:tcPr>
          <w:p w14:paraId="42E598C1" w14:textId="77777777" w:rsidR="00CA4CEA" w:rsidRPr="00C93883" w:rsidRDefault="00CA4CEA" w:rsidP="00C93883">
            <w:pPr>
              <w:pStyle w:val="Corpsdetexte"/>
              <w:tabs>
                <w:tab w:val="start" w:pos="132.45pt"/>
              </w:tabs>
              <w:spacing w:after="0pt"/>
              <w:ind w:start="0pt"/>
              <w:jc w:val="start"/>
              <w:rPr>
                <w:sz w:val="16"/>
                <w:szCs w:val="16"/>
              </w:rPr>
            </w:pPr>
            <w:r w:rsidRPr="00C93883">
              <w:rPr>
                <w:sz w:val="16"/>
                <w:szCs w:val="16"/>
              </w:rPr>
              <w:t>QM, A, B, C, or D.</w:t>
            </w:r>
          </w:p>
        </w:tc>
      </w:tr>
      <w:tr w:rsidR="00CA4CEA" w:rsidRPr="005E6F57" w14:paraId="441414D5" w14:textId="77777777" w:rsidTr="00C93883">
        <w:trPr>
          <w:trHeight w:val="1045"/>
          <w:jc w:val="center"/>
        </w:trPr>
        <w:tc>
          <w:tcPr>
            <w:tcW w:w="99pt" w:type="dxa"/>
            <w:shd w:val="clear" w:color="auto" w:fill="auto"/>
          </w:tcPr>
          <w:p w14:paraId="19A2C7A3" w14:textId="77777777" w:rsidR="00CA4CEA" w:rsidRPr="00C93883" w:rsidRDefault="00CA4CEA" w:rsidP="00C93883">
            <w:pPr>
              <w:pStyle w:val="Corpsdetexte"/>
              <w:spacing w:after="0pt"/>
              <w:ind w:start="0pt"/>
              <w:jc w:val="center"/>
              <w:rPr>
                <w:b/>
                <w:bCs/>
                <w:sz w:val="16"/>
                <w:szCs w:val="16"/>
              </w:rPr>
            </w:pPr>
            <w:r w:rsidRPr="00C93883">
              <w:rPr>
                <w:b/>
                <w:bCs/>
                <w:sz w:val="16"/>
                <w:szCs w:val="16"/>
              </w:rPr>
              <w:lastRenderedPageBreak/>
              <w:t>Level of reuse</w:t>
            </w:r>
          </w:p>
        </w:tc>
        <w:tc>
          <w:tcPr>
            <w:tcW w:w="354.05pt" w:type="dxa"/>
            <w:shd w:val="clear" w:color="auto" w:fill="auto"/>
          </w:tcPr>
          <w:p w14:paraId="14D17F7A" w14:textId="1CFE0C35" w:rsidR="00CA4CEA" w:rsidRPr="00C93883" w:rsidRDefault="00CA4CEA" w:rsidP="00C93883">
            <w:pPr>
              <w:pStyle w:val="Corpsdetexte"/>
              <w:tabs>
                <w:tab w:val="start" w:pos="132.45pt"/>
              </w:tabs>
              <w:spacing w:after="0pt"/>
              <w:ind w:start="0pt"/>
              <w:jc w:val="start"/>
              <w:rPr>
                <w:sz w:val="16"/>
                <w:szCs w:val="16"/>
              </w:rPr>
            </w:pPr>
            <w:r w:rsidRPr="00C93883">
              <w:rPr>
                <w:sz w:val="16"/>
                <w:szCs w:val="16"/>
              </w:rPr>
              <w:t xml:space="preserve">Fully reused without change, reused with small modifications OR “new or reused with significant changes”. This is mandated for Safety (ISO26262) considerations. Explicitly mention if this Software </w:t>
            </w:r>
            <w:r w:rsidR="00CE64F6" w:rsidRPr="00C93883">
              <w:rPr>
                <w:sz w:val="16"/>
                <w:szCs w:val="16"/>
              </w:rPr>
              <w:t>Unit</w:t>
            </w:r>
            <w:r w:rsidRPr="00C93883">
              <w:rPr>
                <w:sz w:val="16"/>
                <w:szCs w:val="16"/>
              </w:rPr>
              <w:t xml:space="preserve"> is reused from an existing one, and if this </w:t>
            </w:r>
            <w:r w:rsidR="00CE64F6" w:rsidRPr="00C93883">
              <w:rPr>
                <w:sz w:val="16"/>
                <w:szCs w:val="16"/>
              </w:rPr>
              <w:t>Unit</w:t>
            </w:r>
            <w:r w:rsidRPr="00C93883">
              <w:rPr>
                <w:sz w:val="16"/>
                <w:szCs w:val="16"/>
              </w:rPr>
              <w:t xml:space="preserve"> could be reused by other Software </w:t>
            </w:r>
            <w:r w:rsidR="00217B56" w:rsidRPr="00C93883">
              <w:rPr>
                <w:sz w:val="16"/>
                <w:szCs w:val="16"/>
              </w:rPr>
              <w:t xml:space="preserve">Development </w:t>
            </w:r>
            <w:r w:rsidR="00D46FF6" w:rsidRPr="00C93883">
              <w:rPr>
                <w:sz w:val="16"/>
                <w:szCs w:val="16"/>
              </w:rPr>
              <w:t>E</w:t>
            </w:r>
            <w:r w:rsidR="00217B56" w:rsidRPr="00C93883">
              <w:rPr>
                <w:sz w:val="16"/>
                <w:szCs w:val="16"/>
              </w:rPr>
              <w:t>ngineer</w:t>
            </w:r>
            <w:r w:rsidRPr="00C93883">
              <w:rPr>
                <w:sz w:val="16"/>
                <w:szCs w:val="16"/>
              </w:rPr>
              <w:t>. W</w:t>
            </w:r>
            <w:r w:rsidR="006B6509" w:rsidRPr="00C93883">
              <w:rPr>
                <w:sz w:val="16"/>
                <w:szCs w:val="16"/>
              </w:rPr>
              <w:t>h</w:t>
            </w:r>
            <w:r w:rsidRPr="00C93883">
              <w:rPr>
                <w:sz w:val="16"/>
                <w:szCs w:val="16"/>
              </w:rPr>
              <w:t xml:space="preserve">ere very similar Software </w:t>
            </w:r>
            <w:r w:rsidR="00D46FF6" w:rsidRPr="00C93883">
              <w:rPr>
                <w:sz w:val="16"/>
                <w:szCs w:val="16"/>
              </w:rPr>
              <w:t>Units</w:t>
            </w:r>
            <w:r w:rsidRPr="00C93883">
              <w:rPr>
                <w:sz w:val="16"/>
                <w:szCs w:val="16"/>
              </w:rPr>
              <w:t xml:space="preserve"> are available, try and reuse them or propose evolutions to them for additional flexibility to allow reuse. Where they are not reused, make sure to justify why here.</w:t>
            </w:r>
          </w:p>
        </w:tc>
      </w:tr>
      <w:tr w:rsidR="00CA4CEA" w:rsidRPr="005E6F57" w14:paraId="574DCD28" w14:textId="77777777" w:rsidTr="00C93883">
        <w:trPr>
          <w:jc w:val="center"/>
        </w:trPr>
        <w:tc>
          <w:tcPr>
            <w:tcW w:w="99pt" w:type="dxa"/>
            <w:shd w:val="clear" w:color="auto" w:fill="auto"/>
          </w:tcPr>
          <w:p w14:paraId="219252C5" w14:textId="77777777" w:rsidR="00CA4CEA" w:rsidRPr="00C93883" w:rsidRDefault="00CA4CEA" w:rsidP="00C93883">
            <w:pPr>
              <w:pStyle w:val="Corpsdetexte"/>
              <w:spacing w:after="0pt"/>
              <w:ind w:start="0pt"/>
              <w:jc w:val="center"/>
              <w:rPr>
                <w:b/>
                <w:bCs/>
                <w:sz w:val="16"/>
                <w:szCs w:val="16"/>
              </w:rPr>
            </w:pPr>
            <w:r w:rsidRPr="00C93883">
              <w:rPr>
                <w:b/>
                <w:bCs/>
                <w:sz w:val="16"/>
                <w:szCs w:val="16"/>
              </w:rPr>
              <w:t>Version</w:t>
            </w:r>
          </w:p>
          <w:p w14:paraId="057E0B83" w14:textId="24331038" w:rsidR="00CA4CEA" w:rsidRPr="00C93883" w:rsidRDefault="00CA4CEA" w:rsidP="00C93883">
            <w:pPr>
              <w:pStyle w:val="Corpsdetexte"/>
              <w:spacing w:after="0pt"/>
              <w:ind w:start="0pt"/>
              <w:jc w:val="center"/>
              <w:rPr>
                <w:i/>
                <w:iCs/>
                <w:sz w:val="16"/>
                <w:szCs w:val="16"/>
              </w:rPr>
            </w:pPr>
            <w:r w:rsidRPr="00C93883">
              <w:rPr>
                <w:i/>
                <w:iCs/>
                <w:sz w:val="16"/>
                <w:szCs w:val="16"/>
              </w:rPr>
              <w:t xml:space="preserve">(Applicable only to reused/external </w:t>
            </w:r>
            <w:r w:rsidR="002E109F" w:rsidRPr="00C93883">
              <w:rPr>
                <w:i/>
                <w:iCs/>
                <w:sz w:val="16"/>
                <w:szCs w:val="16"/>
              </w:rPr>
              <w:t>unit</w:t>
            </w:r>
            <w:r w:rsidRPr="00C93883">
              <w:rPr>
                <w:i/>
                <w:iCs/>
                <w:sz w:val="16"/>
                <w:szCs w:val="16"/>
              </w:rPr>
              <w:t>)</w:t>
            </w:r>
          </w:p>
        </w:tc>
        <w:tc>
          <w:tcPr>
            <w:tcW w:w="354.05pt" w:type="dxa"/>
            <w:shd w:val="clear" w:color="auto" w:fill="auto"/>
          </w:tcPr>
          <w:p w14:paraId="4F8C600E" w14:textId="77777777" w:rsidR="00CA4CEA" w:rsidRPr="00C93883" w:rsidRDefault="00CA4CEA" w:rsidP="00C93883">
            <w:pPr>
              <w:pStyle w:val="Corpsdetexte"/>
              <w:tabs>
                <w:tab w:val="start" w:pos="132.45pt"/>
              </w:tabs>
              <w:spacing w:after="0pt"/>
              <w:ind w:start="0pt"/>
              <w:jc w:val="start"/>
              <w:rPr>
                <w:sz w:val="16"/>
                <w:szCs w:val="16"/>
              </w:rPr>
            </w:pPr>
            <w:r w:rsidRPr="00C93883">
              <w:rPr>
                <w:sz w:val="16"/>
                <w:szCs w:val="16"/>
              </w:rPr>
              <w:t>What (overall) version does this document specify?</w:t>
            </w:r>
          </w:p>
        </w:tc>
      </w:tr>
    </w:tbl>
    <w:p w14:paraId="676ADE5C" w14:textId="77777777" w:rsidR="007A3008" w:rsidRPr="00C93883" w:rsidRDefault="007A3008" w:rsidP="008450EE">
      <w:pPr>
        <w:pStyle w:val="Corpsdetexte"/>
        <w:ind w:start="42.95pt"/>
        <w:rPr>
          <w:rFonts w:cs="Arial"/>
          <w:color w:val="4472C4"/>
        </w:rPr>
      </w:pPr>
    </w:p>
    <w:tbl>
      <w:tblPr>
        <w:tblW w:w="453.5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263"/>
        <w:gridCol w:w="6808"/>
      </w:tblGrid>
      <w:tr w:rsidR="00554873" w14:paraId="5EC0C152" w14:textId="77777777" w:rsidTr="00C93883">
        <w:trPr>
          <w:trHeight w:hRule="exact" w:val="227"/>
          <w:jc w:val="center"/>
        </w:trPr>
        <w:tc>
          <w:tcPr>
            <w:tcW w:w="113.15pt" w:type="dxa"/>
            <w:shd w:val="clear" w:color="auto" w:fill="002060"/>
            <w:vAlign w:val="center"/>
          </w:tcPr>
          <w:p w14:paraId="0CAC979D" w14:textId="49BA3498" w:rsidR="00554873" w:rsidRPr="00C93883" w:rsidRDefault="00A956EF" w:rsidP="00C93883">
            <w:pPr>
              <w:pStyle w:val="Corpsdetexte"/>
              <w:spacing w:after="0pt"/>
              <w:ind w:start="0pt"/>
              <w:jc w:val="center"/>
              <w:rPr>
                <w:b/>
                <w:bCs/>
                <w:color w:val="FFFFFF"/>
                <w:sz w:val="14"/>
                <w:szCs w:val="14"/>
              </w:rPr>
            </w:pPr>
            <w:r w:rsidRPr="00C93883">
              <w:rPr>
                <w:b/>
                <w:bCs/>
                <w:color w:val="FFFFFF"/>
                <w:sz w:val="14"/>
                <w:szCs w:val="14"/>
              </w:rPr>
              <w:t>SWU</w:t>
            </w:r>
            <w:r w:rsidR="007A69D9" w:rsidRPr="00C93883">
              <w:rPr>
                <w:b/>
                <w:bCs/>
                <w:color w:val="FFFFFF"/>
                <w:sz w:val="14"/>
                <w:szCs w:val="14"/>
              </w:rPr>
              <w:t>-</w:t>
            </w:r>
            <w:r w:rsidRPr="00C93883">
              <w:rPr>
                <w:b/>
                <w:bCs/>
                <w:color w:val="FFFFFF"/>
                <w:sz w:val="14"/>
                <w:szCs w:val="14"/>
              </w:rPr>
              <w:t>ID</w:t>
            </w:r>
          </w:p>
        </w:tc>
        <w:tc>
          <w:tcPr>
            <w:tcW w:w="340.40pt" w:type="dxa"/>
            <w:shd w:val="clear" w:color="auto" w:fill="auto"/>
            <w:vAlign w:val="center"/>
          </w:tcPr>
          <w:p w14:paraId="54410DF1" w14:textId="03E06ABA" w:rsidR="00554873" w:rsidRPr="00C93883" w:rsidRDefault="00554873" w:rsidP="00D439E3">
            <w:pPr>
              <w:rPr>
                <w:rFonts w:cs="Arial"/>
                <w:color w:val="4472C4"/>
              </w:rPr>
            </w:pPr>
          </w:p>
        </w:tc>
      </w:tr>
      <w:tr w:rsidR="00C9247E" w14:paraId="35899B61" w14:textId="77777777" w:rsidTr="00C93883">
        <w:trPr>
          <w:trHeight w:hRule="exact" w:val="227"/>
          <w:jc w:val="center"/>
        </w:trPr>
        <w:tc>
          <w:tcPr>
            <w:tcW w:w="113.15pt" w:type="dxa"/>
            <w:shd w:val="clear" w:color="auto" w:fill="002060"/>
            <w:vAlign w:val="center"/>
          </w:tcPr>
          <w:p w14:paraId="23C560C6" w14:textId="3FC67422" w:rsidR="00C9247E" w:rsidRPr="00C93883" w:rsidRDefault="00C9247E" w:rsidP="00C93883">
            <w:pPr>
              <w:pStyle w:val="Corpsdetexte"/>
              <w:spacing w:after="0pt"/>
              <w:ind w:start="0pt"/>
              <w:jc w:val="center"/>
              <w:rPr>
                <w:b/>
                <w:bCs/>
                <w:color w:val="FFFFFF"/>
                <w:sz w:val="14"/>
                <w:szCs w:val="14"/>
              </w:rPr>
            </w:pPr>
            <w:r w:rsidRPr="00C93883">
              <w:rPr>
                <w:b/>
                <w:bCs/>
                <w:color w:val="FFFFFF"/>
                <w:sz w:val="14"/>
                <w:szCs w:val="14"/>
              </w:rPr>
              <w:t>REQUIREMENT ALLOCATION</w:t>
            </w:r>
          </w:p>
        </w:tc>
        <w:tc>
          <w:tcPr>
            <w:tcW w:w="340.40pt" w:type="dxa"/>
            <w:shd w:val="clear" w:color="auto" w:fill="auto"/>
            <w:vAlign w:val="center"/>
          </w:tcPr>
          <w:p w14:paraId="661E5AAD" w14:textId="536B0CF4" w:rsidR="00C9247E" w:rsidRPr="00C93883" w:rsidRDefault="00C9247E" w:rsidP="00C9247E">
            <w:pPr>
              <w:rPr>
                <w:rFonts w:cs="Arial"/>
                <w:color w:val="4472C4"/>
              </w:rPr>
            </w:pPr>
          </w:p>
        </w:tc>
      </w:tr>
    </w:tbl>
    <w:p w14:paraId="7522A7B2" w14:textId="77777777" w:rsidR="00554873" w:rsidRPr="00C93883" w:rsidRDefault="00554873" w:rsidP="008450EE">
      <w:pPr>
        <w:pStyle w:val="Corpsdetexte"/>
        <w:ind w:start="42.95pt"/>
        <w:rPr>
          <w:rFonts w:cs="Arial"/>
          <w:color w:val="4472C4"/>
        </w:rPr>
      </w:pPr>
    </w:p>
    <w:p w14:paraId="38462142" w14:textId="212C0E1C" w:rsidR="00A7689A" w:rsidRDefault="00CA4CEA" w:rsidP="00CA4CEA">
      <w:pPr>
        <w:pStyle w:val="Titre2"/>
      </w:pPr>
      <w:bookmarkStart w:id="37" w:name="_Toc149232994"/>
      <w:r>
        <w:t>Interfaces</w:t>
      </w:r>
      <w:bookmarkEnd w:id="10"/>
      <w:r w:rsidR="008644E8">
        <w:t xml:space="preserve"> between units</w:t>
      </w:r>
      <w:bookmarkEnd w:id="37"/>
    </w:p>
    <w:p w14:paraId="56D80F9E" w14:textId="20A8791A" w:rsidR="000F33D7" w:rsidRPr="00C93883" w:rsidRDefault="000F33D7" w:rsidP="000F33D7">
      <w:pPr>
        <w:rPr>
          <w:rFonts w:cs="Arial"/>
          <w:color w:val="4472C4"/>
        </w:rPr>
      </w:pPr>
      <w:r w:rsidRPr="00C93883">
        <w:rPr>
          <w:rFonts w:cs="Arial"/>
          <w:color w:val="4472C4"/>
        </w:rPr>
        <w:t>For each interface between the units, duplicate the table below and fill it with each interface information</w:t>
      </w:r>
      <w:r w:rsidR="0097124B" w:rsidRPr="00C93883">
        <w:rPr>
          <w:rFonts w:cs="Arial"/>
          <w:color w:val="4472C4"/>
        </w:rPr>
        <w:t>. If some interfaces that cover the same requirements can be regrouped, be sure to clarify it in this section.</w:t>
      </w:r>
    </w:p>
    <w:p w14:paraId="3225FECC" w14:textId="77777777" w:rsidR="000F33D7" w:rsidRPr="000F33D7" w:rsidRDefault="000F33D7" w:rsidP="000F33D7">
      <w:pPr>
        <w:pStyle w:val="Corpsdetexte"/>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80"/>
        <w:gridCol w:w="7081"/>
      </w:tblGrid>
      <w:tr w:rsidR="000F33D7" w:rsidRPr="005E6F57" w14:paraId="5859F6C1" w14:textId="77777777" w:rsidTr="00C93883">
        <w:trPr>
          <w:jc w:val="center"/>
        </w:trPr>
        <w:tc>
          <w:tcPr>
            <w:tcW w:w="453.05pt" w:type="dxa"/>
            <w:gridSpan w:val="2"/>
            <w:shd w:val="clear" w:color="auto" w:fill="002060"/>
            <w:vAlign w:val="center"/>
          </w:tcPr>
          <w:p w14:paraId="4680DAE2" w14:textId="77777777" w:rsidR="000F33D7" w:rsidRPr="00C93883" w:rsidRDefault="000F33D7" w:rsidP="00C93883">
            <w:pPr>
              <w:pStyle w:val="Corpsdetexte"/>
              <w:spacing w:after="0pt"/>
              <w:ind w:start="0pt"/>
              <w:jc w:val="center"/>
              <w:rPr>
                <w:b/>
                <w:bCs/>
              </w:rPr>
            </w:pPr>
            <w:r w:rsidRPr="00C93883">
              <w:rPr>
                <w:b/>
                <w:bCs/>
              </w:rPr>
              <w:t>&lt;Interface name&gt;</w:t>
            </w:r>
          </w:p>
        </w:tc>
      </w:tr>
      <w:tr w:rsidR="000F33D7" w:rsidRPr="005E6F57" w14:paraId="204FA7FC" w14:textId="77777777" w:rsidTr="00C93883">
        <w:trPr>
          <w:jc w:val="center"/>
        </w:trPr>
        <w:tc>
          <w:tcPr>
            <w:tcW w:w="99pt" w:type="dxa"/>
            <w:shd w:val="clear" w:color="auto" w:fill="auto"/>
          </w:tcPr>
          <w:p w14:paraId="0E5C1E1C" w14:textId="77777777" w:rsidR="000F33D7" w:rsidRPr="00C93883" w:rsidRDefault="000F33D7" w:rsidP="00C93883">
            <w:pPr>
              <w:pStyle w:val="Corpsdetexte"/>
              <w:spacing w:after="0pt"/>
              <w:ind w:start="0pt"/>
              <w:jc w:val="center"/>
              <w:rPr>
                <w:b/>
                <w:bCs/>
                <w:sz w:val="16"/>
                <w:szCs w:val="16"/>
              </w:rPr>
            </w:pPr>
            <w:r w:rsidRPr="00C93883">
              <w:rPr>
                <w:b/>
                <w:bCs/>
                <w:sz w:val="16"/>
                <w:szCs w:val="16"/>
              </w:rPr>
              <w:t>Type</w:t>
            </w:r>
          </w:p>
        </w:tc>
        <w:tc>
          <w:tcPr>
            <w:tcW w:w="354.05pt" w:type="dxa"/>
            <w:shd w:val="clear" w:color="auto" w:fill="auto"/>
          </w:tcPr>
          <w:p w14:paraId="7EFBE365" w14:textId="77777777" w:rsidR="000F33D7" w:rsidRPr="00C93883" w:rsidRDefault="000F33D7" w:rsidP="00C93883">
            <w:pPr>
              <w:pStyle w:val="Corpsdetexte"/>
              <w:tabs>
                <w:tab w:val="start" w:pos="132.45pt"/>
              </w:tabs>
              <w:spacing w:after="0pt"/>
              <w:ind w:start="0pt"/>
              <w:jc w:val="start"/>
              <w:rPr>
                <w:sz w:val="16"/>
                <w:szCs w:val="16"/>
              </w:rPr>
            </w:pPr>
          </w:p>
        </w:tc>
      </w:tr>
      <w:tr w:rsidR="000F33D7" w:rsidRPr="005E6F57" w14:paraId="1F66AEDB" w14:textId="77777777" w:rsidTr="00C93883">
        <w:trPr>
          <w:jc w:val="center"/>
        </w:trPr>
        <w:tc>
          <w:tcPr>
            <w:tcW w:w="99pt" w:type="dxa"/>
            <w:shd w:val="clear" w:color="auto" w:fill="auto"/>
          </w:tcPr>
          <w:p w14:paraId="5D46F369" w14:textId="713A46D6" w:rsidR="000F33D7" w:rsidRPr="00C93883" w:rsidRDefault="000F33D7" w:rsidP="00C93883">
            <w:pPr>
              <w:pStyle w:val="Corpsdetexte"/>
              <w:spacing w:after="0pt"/>
              <w:ind w:start="0pt"/>
              <w:jc w:val="center"/>
              <w:rPr>
                <w:b/>
                <w:bCs/>
                <w:sz w:val="16"/>
                <w:szCs w:val="16"/>
              </w:rPr>
            </w:pPr>
            <w:r w:rsidRPr="00C93883">
              <w:rPr>
                <w:b/>
                <w:bCs/>
                <w:sz w:val="16"/>
                <w:szCs w:val="16"/>
              </w:rPr>
              <w:t>Sender</w:t>
            </w:r>
          </w:p>
        </w:tc>
        <w:tc>
          <w:tcPr>
            <w:tcW w:w="354.05pt" w:type="dxa"/>
            <w:shd w:val="clear" w:color="auto" w:fill="auto"/>
          </w:tcPr>
          <w:p w14:paraId="05F4E7A1" w14:textId="77777777" w:rsidR="000F33D7" w:rsidRPr="00C93883" w:rsidRDefault="000F33D7" w:rsidP="00C93883">
            <w:pPr>
              <w:pStyle w:val="Corpsdetexte"/>
              <w:tabs>
                <w:tab w:val="start" w:pos="132.45pt"/>
              </w:tabs>
              <w:spacing w:after="0pt"/>
              <w:ind w:start="0pt"/>
              <w:jc w:val="start"/>
              <w:rPr>
                <w:sz w:val="16"/>
                <w:szCs w:val="16"/>
              </w:rPr>
            </w:pPr>
          </w:p>
        </w:tc>
      </w:tr>
      <w:tr w:rsidR="000F33D7" w:rsidRPr="005E6F57" w14:paraId="18B7F2CA" w14:textId="77777777" w:rsidTr="00C93883">
        <w:trPr>
          <w:jc w:val="center"/>
        </w:trPr>
        <w:tc>
          <w:tcPr>
            <w:tcW w:w="99pt" w:type="dxa"/>
            <w:shd w:val="clear" w:color="auto" w:fill="auto"/>
          </w:tcPr>
          <w:p w14:paraId="6CDD92D4" w14:textId="057CD60B" w:rsidR="000F33D7" w:rsidRPr="00C93883" w:rsidRDefault="000F33D7" w:rsidP="00C93883">
            <w:pPr>
              <w:pStyle w:val="Corpsdetexte"/>
              <w:spacing w:after="0pt"/>
              <w:ind w:start="0pt"/>
              <w:jc w:val="center"/>
              <w:rPr>
                <w:b/>
                <w:bCs/>
                <w:sz w:val="16"/>
                <w:szCs w:val="16"/>
              </w:rPr>
            </w:pPr>
            <w:r w:rsidRPr="00C93883">
              <w:rPr>
                <w:b/>
                <w:bCs/>
                <w:sz w:val="16"/>
                <w:szCs w:val="16"/>
              </w:rPr>
              <w:t>Receiver(s)</w:t>
            </w:r>
          </w:p>
        </w:tc>
        <w:tc>
          <w:tcPr>
            <w:tcW w:w="354.05pt" w:type="dxa"/>
            <w:shd w:val="clear" w:color="auto" w:fill="auto"/>
          </w:tcPr>
          <w:p w14:paraId="0B56B705" w14:textId="77777777" w:rsidR="000F33D7" w:rsidRPr="00C93883" w:rsidRDefault="000F33D7" w:rsidP="00C93883">
            <w:pPr>
              <w:pStyle w:val="Corpsdetexte"/>
              <w:tabs>
                <w:tab w:val="start" w:pos="132.45pt"/>
              </w:tabs>
              <w:spacing w:after="0pt"/>
              <w:ind w:start="0pt"/>
              <w:jc w:val="start"/>
              <w:rPr>
                <w:sz w:val="16"/>
                <w:szCs w:val="16"/>
              </w:rPr>
            </w:pPr>
          </w:p>
        </w:tc>
      </w:tr>
      <w:tr w:rsidR="000F33D7" w:rsidRPr="005E6F57" w14:paraId="16067516" w14:textId="77777777" w:rsidTr="00C93883">
        <w:trPr>
          <w:jc w:val="center"/>
        </w:trPr>
        <w:tc>
          <w:tcPr>
            <w:tcW w:w="99pt" w:type="dxa"/>
            <w:shd w:val="clear" w:color="auto" w:fill="auto"/>
          </w:tcPr>
          <w:p w14:paraId="2AEC1FA0" w14:textId="2C53459C" w:rsidR="007A69D9" w:rsidRPr="00C93883" w:rsidRDefault="000F33D7" w:rsidP="00C93883">
            <w:pPr>
              <w:pStyle w:val="Corpsdetexte"/>
              <w:spacing w:after="0pt"/>
              <w:ind w:start="0pt"/>
              <w:jc w:val="center"/>
              <w:rPr>
                <w:b/>
                <w:bCs/>
                <w:sz w:val="16"/>
                <w:szCs w:val="16"/>
              </w:rPr>
            </w:pPr>
            <w:r w:rsidRPr="00C93883">
              <w:rPr>
                <w:b/>
                <w:bCs/>
                <w:sz w:val="16"/>
                <w:szCs w:val="16"/>
              </w:rPr>
              <w:t>Physical value range</w:t>
            </w:r>
          </w:p>
        </w:tc>
        <w:tc>
          <w:tcPr>
            <w:tcW w:w="354.05pt" w:type="dxa"/>
            <w:shd w:val="clear" w:color="auto" w:fill="auto"/>
          </w:tcPr>
          <w:p w14:paraId="3F8615FE" w14:textId="77777777" w:rsidR="000F33D7" w:rsidRPr="00C93883" w:rsidRDefault="000F33D7" w:rsidP="00C93883">
            <w:pPr>
              <w:pStyle w:val="Corpsdetexte"/>
              <w:tabs>
                <w:tab w:val="start" w:pos="132.45pt"/>
              </w:tabs>
              <w:spacing w:after="0pt"/>
              <w:ind w:start="0pt"/>
              <w:jc w:val="start"/>
              <w:rPr>
                <w:sz w:val="16"/>
                <w:szCs w:val="16"/>
              </w:rPr>
            </w:pPr>
          </w:p>
        </w:tc>
      </w:tr>
      <w:tr w:rsidR="007A69D9" w:rsidRPr="005E6F57" w14:paraId="37518CBD" w14:textId="77777777" w:rsidTr="00C93883">
        <w:trPr>
          <w:jc w:val="center"/>
        </w:trPr>
        <w:tc>
          <w:tcPr>
            <w:tcW w:w="99pt" w:type="dxa"/>
            <w:shd w:val="clear" w:color="auto" w:fill="auto"/>
          </w:tcPr>
          <w:p w14:paraId="230354BE" w14:textId="78307304" w:rsidR="007A69D9" w:rsidRPr="00C93883" w:rsidRDefault="007A69D9" w:rsidP="00C93883">
            <w:pPr>
              <w:pStyle w:val="Corpsdetexte"/>
              <w:spacing w:after="0pt"/>
              <w:ind w:start="0pt"/>
              <w:jc w:val="center"/>
              <w:rPr>
                <w:b/>
                <w:bCs/>
                <w:sz w:val="16"/>
                <w:szCs w:val="16"/>
              </w:rPr>
            </w:pPr>
            <w:r w:rsidRPr="00C93883">
              <w:rPr>
                <w:b/>
                <w:bCs/>
                <w:sz w:val="16"/>
                <w:szCs w:val="16"/>
              </w:rPr>
              <w:t>Unit</w:t>
            </w:r>
          </w:p>
        </w:tc>
        <w:tc>
          <w:tcPr>
            <w:tcW w:w="354.05pt" w:type="dxa"/>
            <w:shd w:val="clear" w:color="auto" w:fill="auto"/>
          </w:tcPr>
          <w:p w14:paraId="51D6C507" w14:textId="77777777" w:rsidR="007A69D9" w:rsidRPr="00C93883" w:rsidRDefault="007A69D9" w:rsidP="00C93883">
            <w:pPr>
              <w:pStyle w:val="Corpsdetexte"/>
              <w:tabs>
                <w:tab w:val="start" w:pos="132.45pt"/>
              </w:tabs>
              <w:spacing w:after="0pt"/>
              <w:ind w:start="0pt"/>
              <w:jc w:val="start"/>
              <w:rPr>
                <w:sz w:val="16"/>
                <w:szCs w:val="16"/>
              </w:rPr>
            </w:pPr>
          </w:p>
        </w:tc>
      </w:tr>
      <w:tr w:rsidR="007A69D9" w:rsidRPr="005E6F57" w14:paraId="07E7EF12" w14:textId="77777777" w:rsidTr="00C93883">
        <w:trPr>
          <w:jc w:val="center"/>
        </w:trPr>
        <w:tc>
          <w:tcPr>
            <w:tcW w:w="99pt" w:type="dxa"/>
            <w:shd w:val="clear" w:color="auto" w:fill="auto"/>
          </w:tcPr>
          <w:p w14:paraId="39C46A4E" w14:textId="1FE923C7" w:rsidR="007A69D9" w:rsidRPr="00C93883" w:rsidRDefault="007A69D9" w:rsidP="00C93883">
            <w:pPr>
              <w:pStyle w:val="Corpsdetexte"/>
              <w:spacing w:after="0pt"/>
              <w:ind w:start="0pt"/>
              <w:jc w:val="center"/>
              <w:rPr>
                <w:b/>
                <w:bCs/>
                <w:sz w:val="16"/>
                <w:szCs w:val="16"/>
              </w:rPr>
            </w:pPr>
            <w:r w:rsidRPr="00C93883">
              <w:rPr>
                <w:b/>
                <w:bCs/>
                <w:sz w:val="16"/>
                <w:szCs w:val="16"/>
              </w:rPr>
              <w:t>Gain</w:t>
            </w:r>
          </w:p>
        </w:tc>
        <w:tc>
          <w:tcPr>
            <w:tcW w:w="354.05pt" w:type="dxa"/>
            <w:shd w:val="clear" w:color="auto" w:fill="auto"/>
          </w:tcPr>
          <w:p w14:paraId="3F2EF7DF" w14:textId="77777777" w:rsidR="007A69D9" w:rsidRPr="00C93883" w:rsidRDefault="007A69D9" w:rsidP="00C93883">
            <w:pPr>
              <w:pStyle w:val="Corpsdetexte"/>
              <w:tabs>
                <w:tab w:val="start" w:pos="132.45pt"/>
              </w:tabs>
              <w:spacing w:after="0pt"/>
              <w:ind w:start="0pt"/>
              <w:jc w:val="start"/>
              <w:rPr>
                <w:sz w:val="16"/>
                <w:szCs w:val="16"/>
              </w:rPr>
            </w:pPr>
          </w:p>
        </w:tc>
      </w:tr>
      <w:tr w:rsidR="000F33D7" w:rsidRPr="005E6F57" w14:paraId="1C3F7F8E" w14:textId="77777777" w:rsidTr="00C93883">
        <w:trPr>
          <w:jc w:val="center"/>
        </w:trPr>
        <w:tc>
          <w:tcPr>
            <w:tcW w:w="99pt" w:type="dxa"/>
            <w:shd w:val="clear" w:color="auto" w:fill="auto"/>
          </w:tcPr>
          <w:p w14:paraId="10C68F3B" w14:textId="77777777" w:rsidR="000F33D7" w:rsidRPr="00C93883" w:rsidRDefault="000F33D7" w:rsidP="00C93883">
            <w:pPr>
              <w:pStyle w:val="Corpsdetexte"/>
              <w:spacing w:after="0pt"/>
              <w:ind w:start="0pt"/>
              <w:jc w:val="center"/>
              <w:rPr>
                <w:b/>
                <w:bCs/>
                <w:sz w:val="16"/>
                <w:szCs w:val="16"/>
              </w:rPr>
            </w:pPr>
            <w:r w:rsidRPr="00C93883">
              <w:rPr>
                <w:b/>
                <w:bCs/>
                <w:sz w:val="16"/>
                <w:szCs w:val="16"/>
              </w:rPr>
              <w:t>Format</w:t>
            </w:r>
          </w:p>
        </w:tc>
        <w:tc>
          <w:tcPr>
            <w:tcW w:w="354.05pt" w:type="dxa"/>
            <w:shd w:val="clear" w:color="auto" w:fill="auto"/>
          </w:tcPr>
          <w:p w14:paraId="2C7193CA" w14:textId="77777777" w:rsidR="000F33D7" w:rsidRPr="00C93883" w:rsidRDefault="000F33D7" w:rsidP="00C93883">
            <w:pPr>
              <w:pStyle w:val="Corpsdetexte"/>
              <w:tabs>
                <w:tab w:val="start" w:pos="132.45pt"/>
              </w:tabs>
              <w:spacing w:after="0pt"/>
              <w:ind w:start="0pt"/>
              <w:jc w:val="start"/>
              <w:rPr>
                <w:sz w:val="16"/>
                <w:szCs w:val="16"/>
              </w:rPr>
            </w:pPr>
          </w:p>
        </w:tc>
      </w:tr>
      <w:tr w:rsidR="000F33D7" w:rsidRPr="005E6F57" w14:paraId="2BBA80AB" w14:textId="77777777" w:rsidTr="00C93883">
        <w:trPr>
          <w:jc w:val="center"/>
        </w:trPr>
        <w:tc>
          <w:tcPr>
            <w:tcW w:w="99pt" w:type="dxa"/>
            <w:shd w:val="clear" w:color="auto" w:fill="auto"/>
          </w:tcPr>
          <w:p w14:paraId="4B0D35E3" w14:textId="77777777" w:rsidR="000F33D7" w:rsidRPr="00C93883" w:rsidRDefault="000F33D7" w:rsidP="00C93883">
            <w:pPr>
              <w:pStyle w:val="Corpsdetexte"/>
              <w:spacing w:after="0pt"/>
              <w:ind w:start="0pt"/>
              <w:jc w:val="center"/>
              <w:rPr>
                <w:b/>
                <w:bCs/>
                <w:sz w:val="16"/>
                <w:szCs w:val="16"/>
              </w:rPr>
            </w:pPr>
            <w:r w:rsidRPr="00C93883">
              <w:rPr>
                <w:b/>
                <w:bCs/>
                <w:sz w:val="16"/>
                <w:szCs w:val="16"/>
              </w:rPr>
              <w:t>Size</w:t>
            </w:r>
          </w:p>
        </w:tc>
        <w:tc>
          <w:tcPr>
            <w:tcW w:w="354.05pt" w:type="dxa"/>
            <w:shd w:val="clear" w:color="auto" w:fill="auto"/>
          </w:tcPr>
          <w:p w14:paraId="54D9345C" w14:textId="77777777" w:rsidR="000F33D7" w:rsidRPr="00C93883" w:rsidRDefault="000F33D7" w:rsidP="00C93883">
            <w:pPr>
              <w:pStyle w:val="Corpsdetexte"/>
              <w:tabs>
                <w:tab w:val="start" w:pos="132.45pt"/>
              </w:tabs>
              <w:spacing w:after="0pt"/>
              <w:ind w:start="0pt"/>
              <w:jc w:val="start"/>
              <w:rPr>
                <w:sz w:val="16"/>
                <w:szCs w:val="16"/>
              </w:rPr>
            </w:pPr>
          </w:p>
        </w:tc>
      </w:tr>
      <w:tr w:rsidR="000F33D7" w:rsidRPr="005E6F57" w14:paraId="687BA610" w14:textId="77777777" w:rsidTr="00C93883">
        <w:trPr>
          <w:jc w:val="center"/>
        </w:trPr>
        <w:tc>
          <w:tcPr>
            <w:tcW w:w="99pt" w:type="dxa"/>
            <w:shd w:val="clear" w:color="auto" w:fill="auto"/>
          </w:tcPr>
          <w:p w14:paraId="2CE6F265" w14:textId="77777777" w:rsidR="000F33D7" w:rsidRPr="00C93883" w:rsidRDefault="000F33D7" w:rsidP="00C93883">
            <w:pPr>
              <w:pStyle w:val="Corpsdetexte"/>
              <w:spacing w:after="0pt"/>
              <w:ind w:start="0pt"/>
              <w:jc w:val="center"/>
              <w:rPr>
                <w:b/>
                <w:bCs/>
                <w:sz w:val="16"/>
                <w:szCs w:val="16"/>
              </w:rPr>
            </w:pPr>
            <w:r w:rsidRPr="00C93883">
              <w:rPr>
                <w:b/>
                <w:bCs/>
                <w:sz w:val="16"/>
                <w:szCs w:val="16"/>
              </w:rPr>
              <w:t>Resolution</w:t>
            </w:r>
          </w:p>
        </w:tc>
        <w:tc>
          <w:tcPr>
            <w:tcW w:w="354.05pt" w:type="dxa"/>
            <w:shd w:val="clear" w:color="auto" w:fill="auto"/>
          </w:tcPr>
          <w:p w14:paraId="32EDD11A" w14:textId="77777777" w:rsidR="000F33D7" w:rsidRPr="00C93883" w:rsidRDefault="000F33D7" w:rsidP="00C93883">
            <w:pPr>
              <w:pStyle w:val="Corpsdetexte"/>
              <w:tabs>
                <w:tab w:val="start" w:pos="132.45pt"/>
              </w:tabs>
              <w:spacing w:after="0pt"/>
              <w:ind w:start="0pt"/>
              <w:jc w:val="start"/>
              <w:rPr>
                <w:sz w:val="16"/>
                <w:szCs w:val="16"/>
              </w:rPr>
            </w:pPr>
          </w:p>
        </w:tc>
      </w:tr>
      <w:tr w:rsidR="000F33D7" w:rsidRPr="005E6F57" w14:paraId="599DA032" w14:textId="77777777" w:rsidTr="00C93883">
        <w:trPr>
          <w:jc w:val="center"/>
        </w:trPr>
        <w:tc>
          <w:tcPr>
            <w:tcW w:w="99pt" w:type="dxa"/>
            <w:shd w:val="clear" w:color="auto" w:fill="auto"/>
          </w:tcPr>
          <w:p w14:paraId="6A9EA8EC" w14:textId="77777777" w:rsidR="000F33D7" w:rsidRPr="00C93883" w:rsidRDefault="000F33D7" w:rsidP="00C93883">
            <w:pPr>
              <w:pStyle w:val="Corpsdetexte"/>
              <w:spacing w:after="0pt"/>
              <w:ind w:start="0pt"/>
              <w:jc w:val="center"/>
              <w:rPr>
                <w:b/>
                <w:bCs/>
                <w:sz w:val="16"/>
                <w:szCs w:val="16"/>
              </w:rPr>
            </w:pPr>
            <w:r w:rsidRPr="00C93883">
              <w:rPr>
                <w:b/>
                <w:bCs/>
                <w:sz w:val="16"/>
                <w:szCs w:val="16"/>
              </w:rPr>
              <w:t>Frequency</w:t>
            </w:r>
          </w:p>
        </w:tc>
        <w:tc>
          <w:tcPr>
            <w:tcW w:w="354.05pt" w:type="dxa"/>
            <w:shd w:val="clear" w:color="auto" w:fill="auto"/>
          </w:tcPr>
          <w:p w14:paraId="63C36243" w14:textId="77777777" w:rsidR="000F33D7" w:rsidRPr="00C93883" w:rsidRDefault="000F33D7" w:rsidP="00C93883">
            <w:pPr>
              <w:pStyle w:val="Corpsdetexte"/>
              <w:tabs>
                <w:tab w:val="start" w:pos="132.45pt"/>
              </w:tabs>
              <w:spacing w:after="0pt"/>
              <w:ind w:start="0pt"/>
              <w:jc w:val="start"/>
              <w:rPr>
                <w:sz w:val="16"/>
                <w:szCs w:val="16"/>
              </w:rPr>
            </w:pPr>
          </w:p>
        </w:tc>
      </w:tr>
      <w:tr w:rsidR="000F33D7" w:rsidRPr="005E6F57" w14:paraId="2214DE8F" w14:textId="77777777" w:rsidTr="00C93883">
        <w:trPr>
          <w:jc w:val="center"/>
        </w:trPr>
        <w:tc>
          <w:tcPr>
            <w:tcW w:w="99pt" w:type="dxa"/>
            <w:shd w:val="clear" w:color="auto" w:fill="auto"/>
          </w:tcPr>
          <w:p w14:paraId="0F1781AC" w14:textId="77777777" w:rsidR="000F33D7" w:rsidRPr="00C93883" w:rsidRDefault="000F33D7" w:rsidP="00C93883">
            <w:pPr>
              <w:pStyle w:val="Corpsdetexte"/>
              <w:spacing w:after="0pt"/>
              <w:ind w:start="0pt"/>
              <w:jc w:val="center"/>
              <w:rPr>
                <w:b/>
                <w:bCs/>
                <w:sz w:val="16"/>
                <w:szCs w:val="16"/>
              </w:rPr>
            </w:pPr>
            <w:r w:rsidRPr="00C93883">
              <w:rPr>
                <w:b/>
                <w:bCs/>
                <w:sz w:val="16"/>
                <w:szCs w:val="16"/>
              </w:rPr>
              <w:t>Error values</w:t>
            </w:r>
          </w:p>
        </w:tc>
        <w:tc>
          <w:tcPr>
            <w:tcW w:w="354.05pt" w:type="dxa"/>
            <w:shd w:val="clear" w:color="auto" w:fill="auto"/>
          </w:tcPr>
          <w:p w14:paraId="13D65F5B" w14:textId="77777777" w:rsidR="000F33D7" w:rsidRPr="00C93883" w:rsidRDefault="000F33D7" w:rsidP="00C93883">
            <w:pPr>
              <w:pStyle w:val="Corpsdetexte"/>
              <w:tabs>
                <w:tab w:val="start" w:pos="132.45pt"/>
              </w:tabs>
              <w:spacing w:after="0pt"/>
              <w:ind w:start="0pt"/>
              <w:jc w:val="start"/>
              <w:rPr>
                <w:sz w:val="16"/>
                <w:szCs w:val="16"/>
              </w:rPr>
            </w:pPr>
          </w:p>
        </w:tc>
      </w:tr>
      <w:tr w:rsidR="000F33D7" w:rsidRPr="005E6F57" w14:paraId="5F6C80DC" w14:textId="77777777" w:rsidTr="00C93883">
        <w:trPr>
          <w:trHeight w:val="70"/>
          <w:jc w:val="center"/>
        </w:trPr>
        <w:tc>
          <w:tcPr>
            <w:tcW w:w="99pt" w:type="dxa"/>
            <w:shd w:val="clear" w:color="auto" w:fill="auto"/>
          </w:tcPr>
          <w:p w14:paraId="15AAC5C8" w14:textId="77777777" w:rsidR="000F33D7" w:rsidRPr="00C93883" w:rsidRDefault="000F33D7" w:rsidP="00C93883">
            <w:pPr>
              <w:pStyle w:val="Corpsdetexte"/>
              <w:spacing w:after="0pt"/>
              <w:ind w:start="0pt"/>
              <w:jc w:val="center"/>
              <w:rPr>
                <w:b/>
                <w:bCs/>
                <w:sz w:val="16"/>
                <w:szCs w:val="16"/>
              </w:rPr>
            </w:pPr>
            <w:r w:rsidRPr="00C93883">
              <w:rPr>
                <w:b/>
                <w:bCs/>
                <w:sz w:val="16"/>
                <w:szCs w:val="16"/>
              </w:rPr>
              <w:t>Offsets</w:t>
            </w:r>
          </w:p>
        </w:tc>
        <w:tc>
          <w:tcPr>
            <w:tcW w:w="354.05pt" w:type="dxa"/>
            <w:shd w:val="clear" w:color="auto" w:fill="auto"/>
          </w:tcPr>
          <w:p w14:paraId="5372351D" w14:textId="77777777" w:rsidR="000F33D7" w:rsidRPr="00C93883" w:rsidRDefault="000F33D7" w:rsidP="00C93883">
            <w:pPr>
              <w:pStyle w:val="Corpsdetexte"/>
              <w:tabs>
                <w:tab w:val="start" w:pos="132.45pt"/>
              </w:tabs>
              <w:spacing w:after="0pt"/>
              <w:ind w:start="0pt"/>
              <w:jc w:val="start"/>
              <w:rPr>
                <w:sz w:val="16"/>
                <w:szCs w:val="16"/>
              </w:rPr>
            </w:pPr>
          </w:p>
        </w:tc>
      </w:tr>
      <w:tr w:rsidR="000F33D7" w:rsidRPr="005E6F57" w14:paraId="5736E0F9" w14:textId="77777777" w:rsidTr="00C93883">
        <w:trPr>
          <w:jc w:val="center"/>
        </w:trPr>
        <w:tc>
          <w:tcPr>
            <w:tcW w:w="99pt" w:type="dxa"/>
            <w:shd w:val="clear" w:color="auto" w:fill="auto"/>
          </w:tcPr>
          <w:p w14:paraId="60986444" w14:textId="77777777" w:rsidR="000F33D7" w:rsidRPr="00C93883" w:rsidRDefault="000F33D7" w:rsidP="00C93883">
            <w:pPr>
              <w:pStyle w:val="Corpsdetexte"/>
              <w:spacing w:after="0pt"/>
              <w:ind w:start="0pt"/>
              <w:jc w:val="center"/>
              <w:rPr>
                <w:b/>
                <w:bCs/>
                <w:sz w:val="16"/>
                <w:szCs w:val="16"/>
              </w:rPr>
            </w:pPr>
            <w:r w:rsidRPr="00C93883">
              <w:rPr>
                <w:b/>
                <w:bCs/>
                <w:sz w:val="16"/>
                <w:szCs w:val="16"/>
              </w:rPr>
              <w:t>Initial values</w:t>
            </w:r>
          </w:p>
        </w:tc>
        <w:tc>
          <w:tcPr>
            <w:tcW w:w="354.05pt" w:type="dxa"/>
            <w:shd w:val="clear" w:color="auto" w:fill="auto"/>
          </w:tcPr>
          <w:p w14:paraId="514B7791" w14:textId="77777777" w:rsidR="000F33D7" w:rsidRPr="00C93883" w:rsidRDefault="000F33D7" w:rsidP="00C93883">
            <w:pPr>
              <w:pStyle w:val="Corpsdetexte"/>
              <w:tabs>
                <w:tab w:val="start" w:pos="132.45pt"/>
              </w:tabs>
              <w:spacing w:after="0pt"/>
              <w:ind w:start="0pt"/>
              <w:jc w:val="start"/>
              <w:rPr>
                <w:sz w:val="16"/>
                <w:szCs w:val="16"/>
              </w:rPr>
            </w:pPr>
          </w:p>
        </w:tc>
      </w:tr>
      <w:tr w:rsidR="000F33D7" w:rsidRPr="005E6F57" w14:paraId="169F6893" w14:textId="77777777" w:rsidTr="00C93883">
        <w:trPr>
          <w:jc w:val="center"/>
        </w:trPr>
        <w:tc>
          <w:tcPr>
            <w:tcW w:w="99pt" w:type="dxa"/>
            <w:shd w:val="clear" w:color="auto" w:fill="auto"/>
          </w:tcPr>
          <w:p w14:paraId="6F618E7D" w14:textId="77777777" w:rsidR="000F33D7" w:rsidRPr="00C93883" w:rsidRDefault="000F33D7" w:rsidP="00C93883">
            <w:pPr>
              <w:pStyle w:val="Corpsdetexte"/>
              <w:spacing w:after="0pt"/>
              <w:ind w:start="0pt"/>
              <w:jc w:val="center"/>
              <w:rPr>
                <w:b/>
                <w:bCs/>
                <w:sz w:val="16"/>
                <w:szCs w:val="16"/>
              </w:rPr>
            </w:pPr>
            <w:r w:rsidRPr="00C93883">
              <w:rPr>
                <w:b/>
                <w:bCs/>
                <w:sz w:val="16"/>
                <w:szCs w:val="16"/>
              </w:rPr>
              <w:t>Physical and logical data description</w:t>
            </w:r>
          </w:p>
        </w:tc>
        <w:tc>
          <w:tcPr>
            <w:tcW w:w="354.05pt" w:type="dxa"/>
            <w:shd w:val="clear" w:color="auto" w:fill="auto"/>
          </w:tcPr>
          <w:p w14:paraId="0CA4500B" w14:textId="77777777" w:rsidR="000F33D7" w:rsidRPr="00C93883" w:rsidRDefault="000F33D7" w:rsidP="00C93883">
            <w:pPr>
              <w:pStyle w:val="Corpsdetexte"/>
              <w:tabs>
                <w:tab w:val="start" w:pos="132.45pt"/>
              </w:tabs>
              <w:spacing w:after="0pt"/>
              <w:ind w:start="0pt"/>
              <w:jc w:val="start"/>
              <w:rPr>
                <w:sz w:val="16"/>
                <w:szCs w:val="16"/>
              </w:rPr>
            </w:pPr>
          </w:p>
        </w:tc>
      </w:tr>
      <w:tr w:rsidR="000F33D7" w:rsidRPr="005E6F57" w14:paraId="44D8109B" w14:textId="77777777" w:rsidTr="00C93883">
        <w:trPr>
          <w:jc w:val="center"/>
        </w:trPr>
        <w:tc>
          <w:tcPr>
            <w:tcW w:w="99pt" w:type="dxa"/>
            <w:shd w:val="clear" w:color="auto" w:fill="auto"/>
          </w:tcPr>
          <w:p w14:paraId="7C7B9A2D" w14:textId="77777777" w:rsidR="000F33D7" w:rsidRPr="00C93883" w:rsidRDefault="000F33D7" w:rsidP="00C93883">
            <w:pPr>
              <w:pStyle w:val="Corpsdetexte"/>
              <w:spacing w:after="0pt"/>
              <w:ind w:start="0pt"/>
              <w:jc w:val="center"/>
              <w:rPr>
                <w:b/>
                <w:bCs/>
                <w:sz w:val="16"/>
                <w:szCs w:val="16"/>
              </w:rPr>
            </w:pPr>
            <w:r w:rsidRPr="00C93883">
              <w:rPr>
                <w:b/>
                <w:bCs/>
                <w:sz w:val="16"/>
                <w:szCs w:val="16"/>
              </w:rPr>
              <w:t>Quality information</w:t>
            </w:r>
          </w:p>
        </w:tc>
        <w:tc>
          <w:tcPr>
            <w:tcW w:w="354.05pt" w:type="dxa"/>
            <w:shd w:val="clear" w:color="auto" w:fill="auto"/>
          </w:tcPr>
          <w:p w14:paraId="2CD6BB31" w14:textId="77777777" w:rsidR="000F33D7" w:rsidRPr="00C93883" w:rsidRDefault="000F33D7" w:rsidP="00C93883">
            <w:pPr>
              <w:pStyle w:val="Corpsdetexte"/>
              <w:tabs>
                <w:tab w:val="start" w:pos="132.45pt"/>
              </w:tabs>
              <w:spacing w:after="0pt"/>
              <w:ind w:start="0pt"/>
              <w:jc w:val="start"/>
              <w:rPr>
                <w:sz w:val="16"/>
                <w:szCs w:val="16"/>
              </w:rPr>
            </w:pPr>
          </w:p>
        </w:tc>
      </w:tr>
    </w:tbl>
    <w:p w14:paraId="4591FC8E" w14:textId="2254DB83" w:rsidR="00A7689A" w:rsidRDefault="00A7689A" w:rsidP="00A7689A"/>
    <w:p w14:paraId="2C7603E9" w14:textId="77777777" w:rsidR="000F33D7" w:rsidRPr="00A7689A" w:rsidRDefault="000F33D7" w:rsidP="00A7689A"/>
    <w:tbl>
      <w:tblPr>
        <w:tblW w:w="453.5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547"/>
        <w:gridCol w:w="6524"/>
      </w:tblGrid>
      <w:tr w:rsidR="00554873" w14:paraId="783B24EA" w14:textId="77777777" w:rsidTr="00C93883">
        <w:trPr>
          <w:trHeight w:hRule="exact" w:val="227"/>
          <w:jc w:val="center"/>
        </w:trPr>
        <w:tc>
          <w:tcPr>
            <w:tcW w:w="127.35pt" w:type="dxa"/>
            <w:shd w:val="clear" w:color="auto" w:fill="002060"/>
            <w:vAlign w:val="center"/>
          </w:tcPr>
          <w:p w14:paraId="7B1AADBA" w14:textId="4BDD75A5" w:rsidR="00554873" w:rsidRPr="00C93883" w:rsidRDefault="003B16EC" w:rsidP="00C93883">
            <w:pPr>
              <w:pStyle w:val="Corpsdetexte"/>
              <w:spacing w:after="0pt"/>
              <w:ind w:start="0pt"/>
              <w:jc w:val="center"/>
              <w:rPr>
                <w:b/>
                <w:bCs/>
                <w:color w:val="FFFFFF"/>
                <w:sz w:val="14"/>
                <w:szCs w:val="14"/>
              </w:rPr>
            </w:pPr>
            <w:r w:rsidRPr="00C93883">
              <w:rPr>
                <w:b/>
                <w:bCs/>
                <w:color w:val="FFFFFF"/>
                <w:sz w:val="14"/>
                <w:szCs w:val="14"/>
              </w:rPr>
              <w:t>INT</w:t>
            </w:r>
            <w:r w:rsidR="00554873" w:rsidRPr="00C93883">
              <w:rPr>
                <w:b/>
                <w:bCs/>
                <w:color w:val="FFFFFF"/>
                <w:sz w:val="14"/>
                <w:szCs w:val="14"/>
              </w:rPr>
              <w:t>-ID</w:t>
            </w:r>
          </w:p>
        </w:tc>
        <w:tc>
          <w:tcPr>
            <w:tcW w:w="326.20pt" w:type="dxa"/>
            <w:shd w:val="clear" w:color="auto" w:fill="auto"/>
            <w:vAlign w:val="center"/>
          </w:tcPr>
          <w:p w14:paraId="4987C270" w14:textId="77777777" w:rsidR="00554873" w:rsidRPr="00C93883" w:rsidRDefault="00554873" w:rsidP="00D439E3">
            <w:pPr>
              <w:rPr>
                <w:rFonts w:cs="Arial"/>
                <w:color w:val="4472C4"/>
              </w:rPr>
            </w:pPr>
          </w:p>
        </w:tc>
      </w:tr>
      <w:tr w:rsidR="00554873" w14:paraId="264C18B1" w14:textId="77777777" w:rsidTr="00C93883">
        <w:trPr>
          <w:trHeight w:hRule="exact" w:val="227"/>
          <w:jc w:val="center"/>
        </w:trPr>
        <w:tc>
          <w:tcPr>
            <w:tcW w:w="127.35pt" w:type="dxa"/>
            <w:shd w:val="clear" w:color="auto" w:fill="002060"/>
            <w:vAlign w:val="center"/>
          </w:tcPr>
          <w:p w14:paraId="10042A3C" w14:textId="0B50FF69" w:rsidR="00554873" w:rsidRPr="00C93883" w:rsidRDefault="00F617CC" w:rsidP="00C93883">
            <w:pPr>
              <w:pStyle w:val="Corpsdetexte"/>
              <w:spacing w:after="0pt"/>
              <w:ind w:start="0pt"/>
              <w:jc w:val="center"/>
              <w:rPr>
                <w:b/>
                <w:bCs/>
                <w:color w:val="FFFFFF"/>
                <w:sz w:val="14"/>
                <w:szCs w:val="14"/>
              </w:rPr>
            </w:pPr>
            <w:r w:rsidRPr="00C93883">
              <w:rPr>
                <w:b/>
                <w:bCs/>
                <w:color w:val="FFFFFF"/>
                <w:sz w:val="14"/>
                <w:szCs w:val="14"/>
              </w:rPr>
              <w:t>RE</w:t>
            </w:r>
            <w:r w:rsidR="008B4B91" w:rsidRPr="00C93883">
              <w:rPr>
                <w:b/>
                <w:bCs/>
                <w:color w:val="FFFFFF"/>
                <w:sz w:val="14"/>
                <w:szCs w:val="14"/>
              </w:rPr>
              <w:t>QUIREMENT ALLOCATION</w:t>
            </w:r>
          </w:p>
        </w:tc>
        <w:tc>
          <w:tcPr>
            <w:tcW w:w="326.20pt" w:type="dxa"/>
            <w:shd w:val="clear" w:color="auto" w:fill="auto"/>
            <w:vAlign w:val="center"/>
          </w:tcPr>
          <w:p w14:paraId="0AD4F1C7" w14:textId="77777777" w:rsidR="00554873" w:rsidRPr="00C93883" w:rsidRDefault="00554873" w:rsidP="00D439E3">
            <w:pPr>
              <w:rPr>
                <w:rFonts w:cs="Arial"/>
                <w:color w:val="4472C4"/>
              </w:rPr>
            </w:pPr>
          </w:p>
        </w:tc>
      </w:tr>
    </w:tbl>
    <w:p w14:paraId="280AD6E4" w14:textId="5794DF04" w:rsidR="004975C9" w:rsidRDefault="004975C9" w:rsidP="00B64B4F">
      <w:pPr>
        <w:pStyle w:val="Corpsdetexte"/>
      </w:pPr>
    </w:p>
    <w:p w14:paraId="053C8F79" w14:textId="77777777" w:rsidR="004975C9" w:rsidRDefault="004975C9">
      <w:r>
        <w:br w:type="page"/>
      </w:r>
    </w:p>
    <w:p w14:paraId="7AEFAB8B" w14:textId="77777777" w:rsidR="00B64B4F" w:rsidRDefault="00B64B4F" w:rsidP="00B64B4F">
      <w:pPr>
        <w:pStyle w:val="Corpsdetexte"/>
      </w:pPr>
    </w:p>
    <w:p w14:paraId="01EBA076" w14:textId="57E1084B" w:rsidR="0033266B" w:rsidRDefault="00326D7F" w:rsidP="0033266B">
      <w:pPr>
        <w:pStyle w:val="Titre1"/>
      </w:pPr>
      <w:bookmarkStart w:id="38" w:name="_Toc149232995"/>
      <w:r>
        <w:t>Component</w:t>
      </w:r>
      <w:r w:rsidR="0033266B">
        <w:t xml:space="preserve"> dynamic view</w:t>
      </w:r>
      <w:bookmarkEnd w:id="38"/>
    </w:p>
    <w:p w14:paraId="147AFEEA" w14:textId="48B2AFD4" w:rsidR="0033266B" w:rsidRDefault="006B0174" w:rsidP="006B0174">
      <w:pPr>
        <w:pStyle w:val="Titre2"/>
      </w:pPr>
      <w:bookmarkStart w:id="39" w:name="_Toc149232996"/>
      <w:r>
        <w:t>States</w:t>
      </w:r>
      <w:bookmarkEnd w:id="39"/>
    </w:p>
    <w:p w14:paraId="5250D1F9" w14:textId="360EC369" w:rsidR="004D0489" w:rsidRPr="004D0489" w:rsidRDefault="004D0489" w:rsidP="004D0489">
      <w:pPr>
        <w:pStyle w:val="Titre3"/>
      </w:pPr>
      <w:bookmarkStart w:id="40" w:name="_Toc149232997"/>
      <w:r>
        <w:t>Illustration</w:t>
      </w:r>
      <w:bookmarkEnd w:id="40"/>
    </w:p>
    <w:p w14:paraId="1DDFC3C0" w14:textId="48A64F51" w:rsidR="00CB3B2A" w:rsidRPr="00C93883" w:rsidRDefault="00CB3B2A" w:rsidP="00CB3B2A">
      <w:pPr>
        <w:rPr>
          <w:rFonts w:cs="Arial"/>
          <w:color w:val="4472C4"/>
        </w:rPr>
      </w:pPr>
      <w:r w:rsidRPr="00C93883">
        <w:rPr>
          <w:rFonts w:cs="Arial"/>
          <w:color w:val="4472C4"/>
        </w:rPr>
        <w:t xml:space="preserve">In </w:t>
      </w:r>
      <w:r w:rsidR="0047158E" w:rsidRPr="00C93883">
        <w:rPr>
          <w:rFonts w:cs="Arial"/>
          <w:color w:val="4472C4"/>
        </w:rPr>
        <w:t>this</w:t>
      </w:r>
      <w:r w:rsidRPr="00C93883">
        <w:rPr>
          <w:rFonts w:cs="Arial"/>
          <w:color w:val="4472C4"/>
        </w:rPr>
        <w:t xml:space="preserve"> section, illustrate </w:t>
      </w:r>
      <w:r w:rsidR="00F53846" w:rsidRPr="00C93883">
        <w:rPr>
          <w:rFonts w:cs="Arial"/>
          <w:color w:val="4472C4"/>
        </w:rPr>
        <w:t>the different states of the software</w:t>
      </w:r>
      <w:r w:rsidR="00973945" w:rsidRPr="00C93883">
        <w:rPr>
          <w:rFonts w:cs="Arial"/>
          <w:color w:val="4472C4"/>
        </w:rPr>
        <w:t xml:space="preserve"> component</w:t>
      </w:r>
      <w:r w:rsidR="00597891" w:rsidRPr="00C93883">
        <w:rPr>
          <w:rFonts w:cs="Arial"/>
          <w:color w:val="4472C4"/>
        </w:rPr>
        <w:t xml:space="preserve"> with a transition diagram such as the example below</w:t>
      </w:r>
      <w:r w:rsidR="00805B16" w:rsidRPr="00C93883">
        <w:rPr>
          <w:rFonts w:cs="Arial"/>
          <w:color w:val="4472C4"/>
        </w:rPr>
        <w:t>:</w:t>
      </w:r>
    </w:p>
    <w:p w14:paraId="4B407A11" w14:textId="33B385C4" w:rsidR="007F66A4" w:rsidRPr="00C93883" w:rsidRDefault="00940AB3" w:rsidP="00CB3B2A">
      <w:pPr>
        <w:rPr>
          <w:rFonts w:cs="Arial"/>
          <w:color w:val="4472C4"/>
        </w:rPr>
      </w:pPr>
      <w:r>
        <w:rPr>
          <w:noProof/>
        </w:rPr>
        <w:drawing>
          <wp:anchor distT="0" distB="0" distL="114300" distR="114300" simplePos="0" relativeHeight="251681792" behindDoc="0" locked="0" layoutInCell="1" allowOverlap="1" wp14:anchorId="698DC58A" wp14:editId="6AB16D1B">
            <wp:simplePos x="0" y="0"/>
            <wp:positionH relativeFrom="margin">
              <wp:align>center</wp:align>
            </wp:positionH>
            <wp:positionV relativeFrom="paragraph">
              <wp:posOffset>123190</wp:posOffset>
            </wp:positionV>
            <wp:extent cx="6152515" cy="2805430"/>
            <wp:effectExtent l="0" t="0" r="0" b="0"/>
            <wp:wrapTopAndBottom/>
            <wp:docPr id="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515" cy="2805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F63B3" w14:textId="1B1D21A8" w:rsidR="0047158E" w:rsidRPr="00C93883" w:rsidRDefault="0047158E" w:rsidP="00CB3B2A">
      <w:pPr>
        <w:rPr>
          <w:rFonts w:cs="Arial"/>
          <w:color w:val="4472C4"/>
        </w:rPr>
      </w:pPr>
    </w:p>
    <w:p w14:paraId="05FEDFB5" w14:textId="701DFAA9" w:rsidR="004D0489" w:rsidRDefault="004D0489" w:rsidP="004D0489">
      <w:pPr>
        <w:pStyle w:val="Titre3"/>
      </w:pPr>
      <w:bookmarkStart w:id="41" w:name="_Toc149232998"/>
      <w:r>
        <w:t>Description</w:t>
      </w:r>
      <w:bookmarkEnd w:id="41"/>
    </w:p>
    <w:p w14:paraId="26E863CA" w14:textId="6F6B6497" w:rsidR="00163044" w:rsidRPr="00C93883" w:rsidRDefault="00805B16" w:rsidP="00805B16">
      <w:pPr>
        <w:pStyle w:val="Corpsdetexte"/>
        <w:ind w:start="0pt"/>
        <w:rPr>
          <w:rFonts w:cs="Arial"/>
          <w:color w:val="4472C4"/>
        </w:rPr>
      </w:pPr>
      <w:r w:rsidRPr="00C93883">
        <w:rPr>
          <w:rFonts w:cs="Arial"/>
          <w:color w:val="4472C4"/>
        </w:rPr>
        <w:t>Fill the table below with the</w:t>
      </w:r>
      <w:r w:rsidR="004D0489" w:rsidRPr="00C93883">
        <w:rPr>
          <w:rFonts w:cs="Arial"/>
          <w:color w:val="4472C4"/>
        </w:rPr>
        <w:t xml:space="preserve"> different states and their description:</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823"/>
        <w:gridCol w:w="5238"/>
      </w:tblGrid>
      <w:tr w:rsidR="004D0489" w14:paraId="31E2E552" w14:textId="77777777" w:rsidTr="00C93883">
        <w:trPr>
          <w:jc w:val="center"/>
        </w:trPr>
        <w:tc>
          <w:tcPr>
            <w:tcW w:w="191.15pt" w:type="dxa"/>
            <w:shd w:val="clear" w:color="auto" w:fill="002060"/>
            <w:vAlign w:val="center"/>
          </w:tcPr>
          <w:p w14:paraId="4F8173CB" w14:textId="5FF04D31" w:rsidR="004D0489" w:rsidRPr="00C93883" w:rsidRDefault="004D0489" w:rsidP="00C93883">
            <w:pPr>
              <w:pStyle w:val="Corpsdetexte"/>
              <w:spacing w:after="0pt"/>
              <w:ind w:start="0pt"/>
              <w:jc w:val="center"/>
              <w:rPr>
                <w:b/>
                <w:bCs/>
              </w:rPr>
            </w:pPr>
            <w:r w:rsidRPr="00C93883">
              <w:rPr>
                <w:b/>
                <w:bCs/>
              </w:rPr>
              <w:t xml:space="preserve">State </w:t>
            </w:r>
          </w:p>
        </w:tc>
        <w:tc>
          <w:tcPr>
            <w:tcW w:w="261.90pt" w:type="dxa"/>
            <w:shd w:val="clear" w:color="auto" w:fill="002060"/>
          </w:tcPr>
          <w:p w14:paraId="34440E3C" w14:textId="7EC02B9E" w:rsidR="004D0489" w:rsidRPr="00C93883" w:rsidRDefault="004D0489" w:rsidP="00C93883">
            <w:pPr>
              <w:pStyle w:val="Corpsdetexte"/>
              <w:spacing w:after="0pt"/>
              <w:ind w:start="0pt"/>
              <w:jc w:val="center"/>
              <w:rPr>
                <w:b/>
                <w:bCs/>
              </w:rPr>
            </w:pPr>
            <w:r w:rsidRPr="00C93883">
              <w:rPr>
                <w:b/>
                <w:bCs/>
              </w:rPr>
              <w:t>Description</w:t>
            </w:r>
          </w:p>
        </w:tc>
      </w:tr>
      <w:tr w:rsidR="004D0489" w14:paraId="2C857147" w14:textId="77777777" w:rsidTr="00C93883">
        <w:trPr>
          <w:trHeight w:val="153"/>
          <w:jc w:val="center"/>
        </w:trPr>
        <w:tc>
          <w:tcPr>
            <w:tcW w:w="191.15pt" w:type="dxa"/>
            <w:shd w:val="clear" w:color="auto" w:fill="auto"/>
          </w:tcPr>
          <w:p w14:paraId="6884463D" w14:textId="0E2AFE7B" w:rsidR="004D0489" w:rsidRPr="00C93883" w:rsidRDefault="004D0489" w:rsidP="00C93883">
            <w:pPr>
              <w:pStyle w:val="Corpsdetexte"/>
              <w:spacing w:after="0pt"/>
              <w:ind w:start="0pt"/>
              <w:jc w:val="center"/>
              <w:rPr>
                <w:rFonts w:cs="Arial"/>
                <w:color w:val="4472C4"/>
              </w:rPr>
            </w:pPr>
            <w:r w:rsidRPr="00C93883">
              <w:rPr>
                <w:rFonts w:cs="Arial"/>
                <w:color w:val="4472C4"/>
              </w:rPr>
              <w:t>INIT</w:t>
            </w:r>
          </w:p>
        </w:tc>
        <w:tc>
          <w:tcPr>
            <w:tcW w:w="261.90pt" w:type="dxa"/>
            <w:shd w:val="clear" w:color="auto" w:fill="auto"/>
          </w:tcPr>
          <w:p w14:paraId="35878EFE" w14:textId="77777777" w:rsidR="004D0489" w:rsidRPr="00C93883" w:rsidRDefault="004D0489" w:rsidP="00C93883">
            <w:pPr>
              <w:pStyle w:val="Corpsdetexte"/>
              <w:spacing w:after="0pt"/>
              <w:ind w:start="0pt"/>
              <w:jc w:val="start"/>
              <w:rPr>
                <w:sz w:val="16"/>
                <w:szCs w:val="16"/>
              </w:rPr>
            </w:pPr>
          </w:p>
        </w:tc>
      </w:tr>
      <w:tr w:rsidR="004D0489" w14:paraId="67C05C04" w14:textId="77777777" w:rsidTr="00C93883">
        <w:trPr>
          <w:trHeight w:val="153"/>
          <w:jc w:val="center"/>
        </w:trPr>
        <w:tc>
          <w:tcPr>
            <w:tcW w:w="191.15pt" w:type="dxa"/>
            <w:shd w:val="clear" w:color="auto" w:fill="auto"/>
          </w:tcPr>
          <w:p w14:paraId="165783D1" w14:textId="6AB73CF6" w:rsidR="004D0489" w:rsidRPr="00C93883" w:rsidRDefault="004D0489" w:rsidP="00C93883">
            <w:pPr>
              <w:pStyle w:val="Corpsdetexte"/>
              <w:spacing w:after="0pt"/>
              <w:ind w:start="0pt"/>
              <w:jc w:val="center"/>
              <w:rPr>
                <w:rFonts w:cs="Arial"/>
                <w:color w:val="4472C4"/>
              </w:rPr>
            </w:pPr>
            <w:r w:rsidRPr="00C93883">
              <w:rPr>
                <w:rFonts w:cs="Arial"/>
                <w:color w:val="4472C4"/>
              </w:rPr>
              <w:t>BOOT</w:t>
            </w:r>
          </w:p>
        </w:tc>
        <w:tc>
          <w:tcPr>
            <w:tcW w:w="261.90pt" w:type="dxa"/>
            <w:shd w:val="clear" w:color="auto" w:fill="auto"/>
          </w:tcPr>
          <w:p w14:paraId="3668A64B" w14:textId="77777777" w:rsidR="004D0489" w:rsidRPr="00C93883" w:rsidRDefault="004D0489" w:rsidP="00C93883">
            <w:pPr>
              <w:pStyle w:val="Corpsdetexte"/>
              <w:spacing w:after="0pt"/>
              <w:ind w:start="0pt"/>
              <w:jc w:val="start"/>
              <w:rPr>
                <w:sz w:val="16"/>
                <w:szCs w:val="16"/>
              </w:rPr>
            </w:pPr>
          </w:p>
        </w:tc>
      </w:tr>
      <w:tr w:rsidR="004D0489" w14:paraId="75F87C7E" w14:textId="77777777" w:rsidTr="00C93883">
        <w:trPr>
          <w:trHeight w:val="153"/>
          <w:jc w:val="center"/>
        </w:trPr>
        <w:tc>
          <w:tcPr>
            <w:tcW w:w="191.15pt" w:type="dxa"/>
            <w:shd w:val="clear" w:color="auto" w:fill="auto"/>
          </w:tcPr>
          <w:p w14:paraId="5996FE50" w14:textId="29013D5F" w:rsidR="004D0489" w:rsidRPr="00C93883" w:rsidRDefault="004D0489" w:rsidP="00C93883">
            <w:pPr>
              <w:pStyle w:val="Corpsdetexte"/>
              <w:spacing w:after="0pt"/>
              <w:ind w:start="0pt"/>
              <w:jc w:val="center"/>
              <w:rPr>
                <w:rFonts w:cs="Arial"/>
                <w:color w:val="4472C4"/>
              </w:rPr>
            </w:pPr>
            <w:r w:rsidRPr="00C93883">
              <w:rPr>
                <w:rFonts w:cs="Arial"/>
                <w:color w:val="4472C4"/>
              </w:rPr>
              <w:t>RUN</w:t>
            </w:r>
          </w:p>
        </w:tc>
        <w:tc>
          <w:tcPr>
            <w:tcW w:w="261.90pt" w:type="dxa"/>
            <w:shd w:val="clear" w:color="auto" w:fill="auto"/>
          </w:tcPr>
          <w:p w14:paraId="10A71C61" w14:textId="77777777" w:rsidR="004D0489" w:rsidRPr="00C93883" w:rsidRDefault="004D0489" w:rsidP="00C93883">
            <w:pPr>
              <w:pStyle w:val="Corpsdetexte"/>
              <w:spacing w:after="0pt"/>
              <w:ind w:start="0pt"/>
              <w:jc w:val="start"/>
              <w:rPr>
                <w:sz w:val="16"/>
                <w:szCs w:val="16"/>
              </w:rPr>
            </w:pPr>
          </w:p>
        </w:tc>
      </w:tr>
      <w:tr w:rsidR="004D0489" w14:paraId="7F63B471" w14:textId="77777777" w:rsidTr="00C93883">
        <w:trPr>
          <w:trHeight w:val="153"/>
          <w:jc w:val="center"/>
        </w:trPr>
        <w:tc>
          <w:tcPr>
            <w:tcW w:w="191.15pt" w:type="dxa"/>
            <w:shd w:val="clear" w:color="auto" w:fill="auto"/>
          </w:tcPr>
          <w:p w14:paraId="58CCE402" w14:textId="64D58AFC" w:rsidR="004D0489" w:rsidRPr="00C93883" w:rsidRDefault="004D0489" w:rsidP="00C93883">
            <w:pPr>
              <w:pStyle w:val="Corpsdetexte"/>
              <w:spacing w:after="0pt"/>
              <w:ind w:start="0pt"/>
              <w:jc w:val="center"/>
              <w:rPr>
                <w:rFonts w:cs="Arial"/>
                <w:color w:val="4472C4"/>
              </w:rPr>
            </w:pPr>
            <w:r w:rsidRPr="00C93883">
              <w:rPr>
                <w:rFonts w:cs="Arial"/>
                <w:color w:val="4472C4"/>
              </w:rPr>
              <w:t>DEGRADE</w:t>
            </w:r>
          </w:p>
        </w:tc>
        <w:tc>
          <w:tcPr>
            <w:tcW w:w="261.90pt" w:type="dxa"/>
            <w:shd w:val="clear" w:color="auto" w:fill="auto"/>
          </w:tcPr>
          <w:p w14:paraId="475412D8" w14:textId="77777777" w:rsidR="004D0489" w:rsidRPr="00C93883" w:rsidRDefault="004D0489" w:rsidP="00C93883">
            <w:pPr>
              <w:pStyle w:val="Corpsdetexte"/>
              <w:spacing w:after="0pt"/>
              <w:ind w:start="0pt"/>
              <w:jc w:val="start"/>
              <w:rPr>
                <w:sz w:val="16"/>
                <w:szCs w:val="16"/>
              </w:rPr>
            </w:pPr>
          </w:p>
        </w:tc>
      </w:tr>
      <w:tr w:rsidR="004D0489" w14:paraId="3BE7A981" w14:textId="77777777" w:rsidTr="00C93883">
        <w:trPr>
          <w:trHeight w:val="153"/>
          <w:jc w:val="center"/>
        </w:trPr>
        <w:tc>
          <w:tcPr>
            <w:tcW w:w="191.15pt" w:type="dxa"/>
            <w:shd w:val="clear" w:color="auto" w:fill="auto"/>
          </w:tcPr>
          <w:p w14:paraId="2F0E5A4C" w14:textId="07FE1835" w:rsidR="004D0489" w:rsidRPr="00C93883" w:rsidRDefault="004D0489" w:rsidP="00C93883">
            <w:pPr>
              <w:pStyle w:val="Corpsdetexte"/>
              <w:spacing w:after="0pt"/>
              <w:ind w:start="0pt"/>
              <w:jc w:val="center"/>
              <w:rPr>
                <w:rFonts w:cs="Arial"/>
                <w:color w:val="4472C4"/>
              </w:rPr>
            </w:pPr>
            <w:r w:rsidRPr="00C93883">
              <w:rPr>
                <w:rFonts w:cs="Arial"/>
                <w:color w:val="4472C4"/>
              </w:rPr>
              <w:t>SLEEP</w:t>
            </w:r>
          </w:p>
        </w:tc>
        <w:tc>
          <w:tcPr>
            <w:tcW w:w="261.90pt" w:type="dxa"/>
            <w:shd w:val="clear" w:color="auto" w:fill="auto"/>
          </w:tcPr>
          <w:p w14:paraId="54AAEA34" w14:textId="77777777" w:rsidR="004D0489" w:rsidRPr="00C93883" w:rsidRDefault="004D0489" w:rsidP="00C93883">
            <w:pPr>
              <w:pStyle w:val="Corpsdetexte"/>
              <w:spacing w:after="0pt"/>
              <w:ind w:start="0pt"/>
              <w:jc w:val="start"/>
              <w:rPr>
                <w:sz w:val="16"/>
                <w:szCs w:val="16"/>
              </w:rPr>
            </w:pPr>
          </w:p>
        </w:tc>
      </w:tr>
      <w:tr w:rsidR="004D0489" w14:paraId="261E2CC2" w14:textId="77777777" w:rsidTr="00C93883">
        <w:trPr>
          <w:trHeight w:val="153"/>
          <w:jc w:val="center"/>
        </w:trPr>
        <w:tc>
          <w:tcPr>
            <w:tcW w:w="191.15pt" w:type="dxa"/>
            <w:shd w:val="clear" w:color="auto" w:fill="auto"/>
          </w:tcPr>
          <w:p w14:paraId="415E80D2" w14:textId="73073813" w:rsidR="004D0489" w:rsidRPr="00C93883" w:rsidRDefault="004D0489" w:rsidP="00C93883">
            <w:pPr>
              <w:pStyle w:val="Corpsdetexte"/>
              <w:spacing w:after="0pt"/>
              <w:ind w:start="0pt"/>
              <w:jc w:val="center"/>
              <w:rPr>
                <w:rFonts w:cs="Arial"/>
                <w:color w:val="4472C4"/>
              </w:rPr>
            </w:pPr>
            <w:r w:rsidRPr="00C93883">
              <w:rPr>
                <w:rFonts w:cs="Arial"/>
                <w:color w:val="4472C4"/>
              </w:rPr>
              <w:t>CUSTOM</w:t>
            </w:r>
          </w:p>
        </w:tc>
        <w:tc>
          <w:tcPr>
            <w:tcW w:w="261.90pt" w:type="dxa"/>
            <w:shd w:val="clear" w:color="auto" w:fill="auto"/>
          </w:tcPr>
          <w:p w14:paraId="6180D2A7" w14:textId="77777777" w:rsidR="004D0489" w:rsidRPr="00C93883" w:rsidRDefault="004D0489" w:rsidP="00C93883">
            <w:pPr>
              <w:pStyle w:val="Corpsdetexte"/>
              <w:spacing w:after="0pt"/>
              <w:ind w:start="0pt"/>
              <w:jc w:val="start"/>
              <w:rPr>
                <w:sz w:val="16"/>
                <w:szCs w:val="16"/>
              </w:rPr>
            </w:pPr>
          </w:p>
        </w:tc>
      </w:tr>
      <w:tr w:rsidR="004D0489" w14:paraId="2A11064C" w14:textId="77777777" w:rsidTr="00C93883">
        <w:trPr>
          <w:trHeight w:val="153"/>
          <w:jc w:val="center"/>
        </w:trPr>
        <w:tc>
          <w:tcPr>
            <w:tcW w:w="191.15pt" w:type="dxa"/>
            <w:shd w:val="clear" w:color="auto" w:fill="auto"/>
          </w:tcPr>
          <w:p w14:paraId="6EA7CB04" w14:textId="5ED60451" w:rsidR="004D0489" w:rsidRPr="00C93883" w:rsidRDefault="004D0489" w:rsidP="00C93883">
            <w:pPr>
              <w:pStyle w:val="Corpsdetexte"/>
              <w:spacing w:after="0pt"/>
              <w:ind w:start="0pt"/>
              <w:jc w:val="center"/>
              <w:rPr>
                <w:rFonts w:cs="Arial"/>
                <w:color w:val="4472C4"/>
              </w:rPr>
            </w:pPr>
            <w:r w:rsidRPr="00C93883">
              <w:rPr>
                <w:rFonts w:cs="Arial"/>
                <w:color w:val="4472C4"/>
              </w:rPr>
              <w:t>…</w:t>
            </w:r>
          </w:p>
        </w:tc>
        <w:tc>
          <w:tcPr>
            <w:tcW w:w="261.90pt" w:type="dxa"/>
            <w:shd w:val="clear" w:color="auto" w:fill="auto"/>
          </w:tcPr>
          <w:p w14:paraId="36244FAA" w14:textId="77777777" w:rsidR="004D0489" w:rsidRPr="00C93883" w:rsidRDefault="004D0489" w:rsidP="00C93883">
            <w:pPr>
              <w:pStyle w:val="Corpsdetexte"/>
              <w:spacing w:after="0pt"/>
              <w:ind w:start="0pt"/>
              <w:jc w:val="start"/>
              <w:rPr>
                <w:sz w:val="16"/>
                <w:szCs w:val="16"/>
              </w:rPr>
            </w:pPr>
          </w:p>
        </w:tc>
      </w:tr>
    </w:tbl>
    <w:p w14:paraId="2D094FAD" w14:textId="77777777" w:rsidR="004D0489" w:rsidRPr="00C93883" w:rsidRDefault="004D0489" w:rsidP="00805B16">
      <w:pPr>
        <w:pStyle w:val="Corpsdetexte"/>
        <w:ind w:start="0pt"/>
        <w:rPr>
          <w:rFonts w:cs="Arial"/>
          <w:color w:val="4472C4"/>
        </w:rPr>
      </w:pPr>
    </w:p>
    <w:tbl>
      <w:tblPr>
        <w:tblW w:w="453.5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22"/>
        <w:gridCol w:w="6949"/>
      </w:tblGrid>
      <w:tr w:rsidR="009A569B" w14:paraId="29DC9E37" w14:textId="77777777" w:rsidTr="00C93883">
        <w:trPr>
          <w:trHeight w:hRule="exact" w:val="227"/>
          <w:jc w:val="center"/>
        </w:trPr>
        <w:tc>
          <w:tcPr>
            <w:tcW w:w="106.10pt" w:type="dxa"/>
            <w:shd w:val="clear" w:color="auto" w:fill="002060"/>
            <w:vAlign w:val="center"/>
          </w:tcPr>
          <w:p w14:paraId="1C4DABE7" w14:textId="1F09B9E0" w:rsidR="009A569B" w:rsidRPr="00C93883" w:rsidRDefault="009A569B" w:rsidP="00C93883">
            <w:pPr>
              <w:pStyle w:val="Corpsdetexte"/>
              <w:spacing w:after="0pt"/>
              <w:ind w:start="0pt"/>
              <w:jc w:val="center"/>
              <w:rPr>
                <w:b/>
                <w:bCs/>
                <w:color w:val="FFFFFF"/>
                <w:sz w:val="14"/>
                <w:szCs w:val="14"/>
              </w:rPr>
            </w:pPr>
            <w:r w:rsidRPr="00C93883">
              <w:rPr>
                <w:b/>
                <w:bCs/>
                <w:color w:val="FFFFFF"/>
                <w:sz w:val="14"/>
                <w:szCs w:val="14"/>
              </w:rPr>
              <w:t>STATE-ID</w:t>
            </w:r>
          </w:p>
        </w:tc>
        <w:tc>
          <w:tcPr>
            <w:tcW w:w="347.45pt" w:type="dxa"/>
            <w:shd w:val="clear" w:color="auto" w:fill="auto"/>
            <w:vAlign w:val="center"/>
          </w:tcPr>
          <w:p w14:paraId="6AC8867F" w14:textId="77777777" w:rsidR="009A569B" w:rsidRPr="00C93883" w:rsidRDefault="009A569B" w:rsidP="00490833">
            <w:pPr>
              <w:rPr>
                <w:rFonts w:cs="Arial"/>
                <w:color w:val="4472C4"/>
              </w:rPr>
            </w:pPr>
          </w:p>
        </w:tc>
      </w:tr>
      <w:tr w:rsidR="00C9247E" w14:paraId="3BEF4BE6" w14:textId="77777777" w:rsidTr="00C93883">
        <w:trPr>
          <w:trHeight w:hRule="exact" w:val="227"/>
          <w:jc w:val="center"/>
        </w:trPr>
        <w:tc>
          <w:tcPr>
            <w:tcW w:w="106.10pt" w:type="dxa"/>
            <w:shd w:val="clear" w:color="auto" w:fill="002060"/>
            <w:vAlign w:val="center"/>
          </w:tcPr>
          <w:p w14:paraId="0FAE6300" w14:textId="6A03DDCB" w:rsidR="00C9247E" w:rsidRPr="00C93883" w:rsidRDefault="00C9247E" w:rsidP="00C93883">
            <w:pPr>
              <w:pStyle w:val="Corpsdetexte"/>
              <w:spacing w:after="0pt"/>
              <w:ind w:start="0pt"/>
              <w:jc w:val="center"/>
              <w:rPr>
                <w:b/>
                <w:bCs/>
                <w:color w:val="FFFFFF"/>
                <w:sz w:val="14"/>
                <w:szCs w:val="14"/>
              </w:rPr>
            </w:pPr>
            <w:r w:rsidRPr="00C93883">
              <w:rPr>
                <w:b/>
                <w:bCs/>
                <w:color w:val="FFFFFF"/>
                <w:sz w:val="14"/>
                <w:szCs w:val="14"/>
              </w:rPr>
              <w:t>REQUIREMENT ALLOCATION</w:t>
            </w:r>
          </w:p>
        </w:tc>
        <w:tc>
          <w:tcPr>
            <w:tcW w:w="347.45pt" w:type="dxa"/>
            <w:shd w:val="clear" w:color="auto" w:fill="auto"/>
            <w:vAlign w:val="center"/>
          </w:tcPr>
          <w:p w14:paraId="3018A143" w14:textId="77777777" w:rsidR="00C9247E" w:rsidRPr="00C93883" w:rsidRDefault="00C9247E" w:rsidP="00C9247E">
            <w:pPr>
              <w:rPr>
                <w:rFonts w:cs="Arial"/>
                <w:color w:val="4472C4"/>
              </w:rPr>
            </w:pPr>
          </w:p>
        </w:tc>
      </w:tr>
    </w:tbl>
    <w:p w14:paraId="22BF347F" w14:textId="77777777" w:rsidR="009A569B" w:rsidRPr="00C93883" w:rsidRDefault="009A569B" w:rsidP="00805B16">
      <w:pPr>
        <w:pStyle w:val="Corpsdetexte"/>
        <w:ind w:start="0pt"/>
        <w:rPr>
          <w:rFonts w:cs="Arial"/>
          <w:color w:val="4472C4"/>
        </w:rPr>
      </w:pPr>
    </w:p>
    <w:p w14:paraId="5FE83534" w14:textId="4AE7C140" w:rsidR="007D7D1F" w:rsidRDefault="003C70A4" w:rsidP="007D7D1F">
      <w:pPr>
        <w:pStyle w:val="Titre3"/>
      </w:pPr>
      <w:r>
        <w:t>Transitions</w:t>
      </w:r>
    </w:p>
    <w:p w14:paraId="19654A9A" w14:textId="5953C257" w:rsidR="004D0489" w:rsidRPr="00C93883" w:rsidRDefault="004D0489" w:rsidP="00805B16">
      <w:pPr>
        <w:pStyle w:val="Corpsdetexte"/>
        <w:ind w:start="0pt"/>
        <w:rPr>
          <w:rFonts w:cs="Arial"/>
          <w:color w:val="4472C4"/>
        </w:rPr>
      </w:pPr>
      <w:r w:rsidRPr="00C93883">
        <w:rPr>
          <w:rFonts w:cs="Arial"/>
          <w:color w:val="4472C4"/>
        </w:rPr>
        <w:t>Fill</w:t>
      </w:r>
      <w:r w:rsidR="00402800" w:rsidRPr="00C93883">
        <w:rPr>
          <w:rFonts w:cs="Arial"/>
          <w:color w:val="4472C4"/>
        </w:rPr>
        <w:t xml:space="preserve"> the table below with information about all the possible states </w:t>
      </w:r>
      <w:r w:rsidR="00736114" w:rsidRPr="00C93883">
        <w:rPr>
          <w:rFonts w:cs="Arial"/>
          <w:color w:val="4472C4"/>
        </w:rPr>
        <w:t>transitions: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07"/>
        <w:gridCol w:w="1716"/>
        <w:gridCol w:w="1559"/>
        <w:gridCol w:w="3679"/>
      </w:tblGrid>
      <w:tr w:rsidR="003076E4" w14:paraId="585379B0" w14:textId="77777777" w:rsidTr="00C93883">
        <w:trPr>
          <w:cantSplit/>
          <w:tblHeader/>
          <w:jc w:val="center"/>
        </w:trPr>
        <w:tc>
          <w:tcPr>
            <w:tcW w:w="105.35pt" w:type="dxa"/>
            <w:shd w:val="clear" w:color="auto" w:fill="002060"/>
            <w:vAlign w:val="center"/>
          </w:tcPr>
          <w:p w14:paraId="0651597A" w14:textId="2408A6FC" w:rsidR="00736114" w:rsidRPr="00C93883" w:rsidRDefault="00736114" w:rsidP="00C93883">
            <w:pPr>
              <w:pStyle w:val="Corpsdetexte"/>
              <w:spacing w:after="0pt"/>
              <w:ind w:start="0pt"/>
              <w:jc w:val="center"/>
              <w:rPr>
                <w:b/>
                <w:bCs/>
              </w:rPr>
            </w:pPr>
            <w:r w:rsidRPr="00C93883">
              <w:rPr>
                <w:b/>
                <w:bCs/>
              </w:rPr>
              <w:lastRenderedPageBreak/>
              <w:t>Transition</w:t>
            </w:r>
            <w:r w:rsidR="00AA52E7" w:rsidRPr="00C93883">
              <w:rPr>
                <w:b/>
                <w:bCs/>
              </w:rPr>
              <w:t xml:space="preserve"> (state x </w:t>
            </w:r>
            <w:r w:rsidR="00D2093F" w:rsidRPr="00C93883">
              <w:rPr>
                <w:b/>
                <w:bCs/>
              </w:rPr>
              <w:t>&gt; state y)</w:t>
            </w:r>
          </w:p>
        </w:tc>
        <w:tc>
          <w:tcPr>
            <w:tcW w:w="85.80pt" w:type="dxa"/>
            <w:shd w:val="clear" w:color="auto" w:fill="002060"/>
          </w:tcPr>
          <w:p w14:paraId="79E25A75" w14:textId="3C9AAB5D" w:rsidR="00736114" w:rsidRPr="00C93883" w:rsidRDefault="00736114" w:rsidP="00C93883">
            <w:pPr>
              <w:pStyle w:val="Corpsdetexte"/>
              <w:spacing w:after="0pt"/>
              <w:ind w:start="0pt"/>
              <w:jc w:val="center"/>
              <w:rPr>
                <w:b/>
                <w:bCs/>
              </w:rPr>
            </w:pPr>
            <w:r w:rsidRPr="00C93883">
              <w:rPr>
                <w:b/>
                <w:bCs/>
              </w:rPr>
              <w:t>Condition</w:t>
            </w:r>
          </w:p>
        </w:tc>
        <w:tc>
          <w:tcPr>
            <w:tcW w:w="77.95pt" w:type="dxa"/>
            <w:shd w:val="clear" w:color="auto" w:fill="002060"/>
          </w:tcPr>
          <w:p w14:paraId="7BB54318" w14:textId="2BAAE145" w:rsidR="00736114" w:rsidRPr="00C93883" w:rsidRDefault="00AA52E7" w:rsidP="00C93883">
            <w:pPr>
              <w:pStyle w:val="Corpsdetexte"/>
              <w:spacing w:after="0pt"/>
              <w:ind w:start="0pt"/>
              <w:jc w:val="center"/>
              <w:rPr>
                <w:b/>
                <w:bCs/>
              </w:rPr>
            </w:pPr>
            <w:r w:rsidRPr="00C93883">
              <w:rPr>
                <w:b/>
                <w:bCs/>
              </w:rPr>
              <w:t>Timing</w:t>
            </w:r>
          </w:p>
        </w:tc>
        <w:tc>
          <w:tcPr>
            <w:tcW w:w="183.95pt" w:type="dxa"/>
            <w:shd w:val="clear" w:color="auto" w:fill="002060"/>
          </w:tcPr>
          <w:p w14:paraId="73DBF503" w14:textId="196E78D4" w:rsidR="00736114" w:rsidRPr="00C93883" w:rsidRDefault="00AA52E7" w:rsidP="00C93883">
            <w:pPr>
              <w:pStyle w:val="Corpsdetexte"/>
              <w:spacing w:after="0pt"/>
              <w:ind w:start="0pt"/>
              <w:jc w:val="center"/>
              <w:rPr>
                <w:b/>
                <w:bCs/>
              </w:rPr>
            </w:pPr>
            <w:r w:rsidRPr="00C93883">
              <w:rPr>
                <w:b/>
                <w:bCs/>
              </w:rPr>
              <w:t>Error management</w:t>
            </w:r>
          </w:p>
        </w:tc>
      </w:tr>
      <w:tr w:rsidR="00736114" w14:paraId="65635B12" w14:textId="77777777" w:rsidTr="00C93883">
        <w:trPr>
          <w:cantSplit/>
          <w:trHeight w:val="153"/>
          <w:tblHeader/>
          <w:jc w:val="center"/>
        </w:trPr>
        <w:tc>
          <w:tcPr>
            <w:tcW w:w="105.35pt" w:type="dxa"/>
            <w:shd w:val="clear" w:color="auto" w:fill="auto"/>
          </w:tcPr>
          <w:p w14:paraId="157029AF" w14:textId="296DF8F6" w:rsidR="00736114" w:rsidRPr="00C93883" w:rsidRDefault="00736114" w:rsidP="00C93883">
            <w:pPr>
              <w:pStyle w:val="Corpsdetexte"/>
              <w:spacing w:after="0pt"/>
              <w:ind w:start="0pt"/>
              <w:jc w:val="center"/>
              <w:rPr>
                <w:b/>
                <w:bCs/>
                <w:sz w:val="16"/>
                <w:szCs w:val="16"/>
              </w:rPr>
            </w:pPr>
          </w:p>
        </w:tc>
        <w:tc>
          <w:tcPr>
            <w:tcW w:w="85.80pt" w:type="dxa"/>
            <w:shd w:val="clear" w:color="auto" w:fill="auto"/>
          </w:tcPr>
          <w:p w14:paraId="0AFBE2C3" w14:textId="7AFAE623" w:rsidR="00736114" w:rsidRPr="00C93883" w:rsidRDefault="00736114" w:rsidP="00C93883">
            <w:pPr>
              <w:pStyle w:val="Corpsdetexte"/>
              <w:spacing w:after="0pt"/>
              <w:ind w:start="0pt"/>
              <w:jc w:val="start"/>
              <w:rPr>
                <w:sz w:val="16"/>
                <w:szCs w:val="16"/>
              </w:rPr>
            </w:pPr>
          </w:p>
        </w:tc>
        <w:tc>
          <w:tcPr>
            <w:tcW w:w="77.95pt" w:type="dxa"/>
            <w:shd w:val="clear" w:color="auto" w:fill="auto"/>
          </w:tcPr>
          <w:p w14:paraId="7C37118D" w14:textId="77777777" w:rsidR="00736114" w:rsidRPr="00C93883" w:rsidRDefault="00736114" w:rsidP="00C93883">
            <w:pPr>
              <w:pStyle w:val="Corpsdetexte"/>
              <w:spacing w:after="0pt"/>
              <w:ind w:start="0pt"/>
              <w:jc w:val="start"/>
              <w:rPr>
                <w:sz w:val="16"/>
                <w:szCs w:val="16"/>
              </w:rPr>
            </w:pPr>
          </w:p>
        </w:tc>
        <w:tc>
          <w:tcPr>
            <w:tcW w:w="183.95pt" w:type="dxa"/>
            <w:shd w:val="clear" w:color="auto" w:fill="auto"/>
          </w:tcPr>
          <w:p w14:paraId="67A94FB2" w14:textId="77777777" w:rsidR="00736114" w:rsidRPr="00C93883" w:rsidRDefault="00736114" w:rsidP="00C93883">
            <w:pPr>
              <w:pStyle w:val="Corpsdetexte"/>
              <w:spacing w:after="0pt"/>
              <w:ind w:start="0pt"/>
              <w:jc w:val="start"/>
              <w:rPr>
                <w:sz w:val="16"/>
                <w:szCs w:val="16"/>
              </w:rPr>
            </w:pPr>
          </w:p>
        </w:tc>
      </w:tr>
      <w:tr w:rsidR="00736114" w14:paraId="22160385" w14:textId="77777777" w:rsidTr="00C93883">
        <w:trPr>
          <w:cantSplit/>
          <w:trHeight w:val="153"/>
          <w:tblHeader/>
          <w:jc w:val="center"/>
        </w:trPr>
        <w:tc>
          <w:tcPr>
            <w:tcW w:w="105.35pt" w:type="dxa"/>
            <w:shd w:val="clear" w:color="auto" w:fill="auto"/>
          </w:tcPr>
          <w:p w14:paraId="2FA9A199" w14:textId="77777777" w:rsidR="00736114" w:rsidRPr="00C93883" w:rsidRDefault="00736114" w:rsidP="00C93883">
            <w:pPr>
              <w:pStyle w:val="Corpsdetexte"/>
              <w:spacing w:after="0pt"/>
              <w:ind w:start="0pt"/>
              <w:jc w:val="center"/>
              <w:rPr>
                <w:b/>
                <w:bCs/>
                <w:sz w:val="16"/>
                <w:szCs w:val="16"/>
              </w:rPr>
            </w:pPr>
          </w:p>
        </w:tc>
        <w:tc>
          <w:tcPr>
            <w:tcW w:w="85.80pt" w:type="dxa"/>
            <w:shd w:val="clear" w:color="auto" w:fill="auto"/>
          </w:tcPr>
          <w:p w14:paraId="19A93F2E" w14:textId="11C86BB2" w:rsidR="00736114" w:rsidRPr="00C93883" w:rsidRDefault="00736114" w:rsidP="00C93883">
            <w:pPr>
              <w:pStyle w:val="Corpsdetexte"/>
              <w:spacing w:after="0pt"/>
              <w:ind w:start="0pt"/>
              <w:jc w:val="start"/>
              <w:rPr>
                <w:sz w:val="16"/>
                <w:szCs w:val="16"/>
              </w:rPr>
            </w:pPr>
          </w:p>
        </w:tc>
        <w:tc>
          <w:tcPr>
            <w:tcW w:w="77.95pt" w:type="dxa"/>
            <w:shd w:val="clear" w:color="auto" w:fill="auto"/>
          </w:tcPr>
          <w:p w14:paraId="0CE97DF6" w14:textId="77777777" w:rsidR="00736114" w:rsidRPr="00C93883" w:rsidRDefault="00736114" w:rsidP="00C93883">
            <w:pPr>
              <w:pStyle w:val="Corpsdetexte"/>
              <w:spacing w:after="0pt"/>
              <w:ind w:start="0pt"/>
              <w:jc w:val="start"/>
              <w:rPr>
                <w:sz w:val="16"/>
                <w:szCs w:val="16"/>
              </w:rPr>
            </w:pPr>
          </w:p>
        </w:tc>
        <w:tc>
          <w:tcPr>
            <w:tcW w:w="183.95pt" w:type="dxa"/>
            <w:shd w:val="clear" w:color="auto" w:fill="auto"/>
          </w:tcPr>
          <w:p w14:paraId="74920D52" w14:textId="77777777" w:rsidR="00736114" w:rsidRPr="00C93883" w:rsidRDefault="00736114" w:rsidP="00C93883">
            <w:pPr>
              <w:pStyle w:val="Corpsdetexte"/>
              <w:spacing w:after="0pt"/>
              <w:ind w:start="0pt"/>
              <w:jc w:val="start"/>
              <w:rPr>
                <w:sz w:val="16"/>
                <w:szCs w:val="16"/>
              </w:rPr>
            </w:pPr>
          </w:p>
        </w:tc>
      </w:tr>
      <w:tr w:rsidR="00736114" w14:paraId="24A0C53D" w14:textId="77777777" w:rsidTr="00C93883">
        <w:trPr>
          <w:cantSplit/>
          <w:trHeight w:val="153"/>
          <w:tblHeader/>
          <w:jc w:val="center"/>
        </w:trPr>
        <w:tc>
          <w:tcPr>
            <w:tcW w:w="105.35pt" w:type="dxa"/>
            <w:shd w:val="clear" w:color="auto" w:fill="auto"/>
          </w:tcPr>
          <w:p w14:paraId="4191BB31" w14:textId="77777777" w:rsidR="00736114" w:rsidRPr="00C93883" w:rsidRDefault="00736114" w:rsidP="00C93883">
            <w:pPr>
              <w:pStyle w:val="Corpsdetexte"/>
              <w:spacing w:after="0pt"/>
              <w:ind w:start="0pt"/>
              <w:jc w:val="center"/>
              <w:rPr>
                <w:b/>
                <w:bCs/>
                <w:sz w:val="16"/>
                <w:szCs w:val="16"/>
              </w:rPr>
            </w:pPr>
          </w:p>
        </w:tc>
        <w:tc>
          <w:tcPr>
            <w:tcW w:w="85.80pt" w:type="dxa"/>
            <w:shd w:val="clear" w:color="auto" w:fill="auto"/>
          </w:tcPr>
          <w:p w14:paraId="0EC71148" w14:textId="25787FD7" w:rsidR="00736114" w:rsidRPr="00C93883" w:rsidRDefault="00736114" w:rsidP="00C93883">
            <w:pPr>
              <w:pStyle w:val="Corpsdetexte"/>
              <w:spacing w:after="0pt"/>
              <w:ind w:start="0pt"/>
              <w:jc w:val="start"/>
              <w:rPr>
                <w:sz w:val="16"/>
                <w:szCs w:val="16"/>
              </w:rPr>
            </w:pPr>
          </w:p>
        </w:tc>
        <w:tc>
          <w:tcPr>
            <w:tcW w:w="77.95pt" w:type="dxa"/>
            <w:shd w:val="clear" w:color="auto" w:fill="auto"/>
          </w:tcPr>
          <w:p w14:paraId="05EEBFC4" w14:textId="77777777" w:rsidR="00736114" w:rsidRPr="00C93883" w:rsidRDefault="00736114" w:rsidP="00C93883">
            <w:pPr>
              <w:pStyle w:val="Corpsdetexte"/>
              <w:spacing w:after="0pt"/>
              <w:ind w:start="0pt"/>
              <w:jc w:val="start"/>
              <w:rPr>
                <w:sz w:val="16"/>
                <w:szCs w:val="16"/>
              </w:rPr>
            </w:pPr>
          </w:p>
        </w:tc>
        <w:tc>
          <w:tcPr>
            <w:tcW w:w="183.95pt" w:type="dxa"/>
            <w:shd w:val="clear" w:color="auto" w:fill="auto"/>
          </w:tcPr>
          <w:p w14:paraId="333F760E" w14:textId="77777777" w:rsidR="00736114" w:rsidRPr="00C93883" w:rsidRDefault="00736114" w:rsidP="00C93883">
            <w:pPr>
              <w:pStyle w:val="Corpsdetexte"/>
              <w:spacing w:after="0pt"/>
              <w:ind w:start="0pt"/>
              <w:jc w:val="start"/>
              <w:rPr>
                <w:sz w:val="16"/>
                <w:szCs w:val="16"/>
              </w:rPr>
            </w:pPr>
          </w:p>
        </w:tc>
      </w:tr>
      <w:tr w:rsidR="00736114" w14:paraId="6F70A715" w14:textId="77777777" w:rsidTr="00C93883">
        <w:trPr>
          <w:cantSplit/>
          <w:trHeight w:val="153"/>
          <w:tblHeader/>
          <w:jc w:val="center"/>
        </w:trPr>
        <w:tc>
          <w:tcPr>
            <w:tcW w:w="105.35pt" w:type="dxa"/>
            <w:shd w:val="clear" w:color="auto" w:fill="auto"/>
          </w:tcPr>
          <w:p w14:paraId="46BB79F2" w14:textId="77777777" w:rsidR="00736114" w:rsidRPr="00C93883" w:rsidRDefault="00736114" w:rsidP="00C93883">
            <w:pPr>
              <w:pStyle w:val="Corpsdetexte"/>
              <w:spacing w:after="0pt"/>
              <w:ind w:start="0pt"/>
              <w:jc w:val="center"/>
              <w:rPr>
                <w:b/>
                <w:bCs/>
                <w:sz w:val="16"/>
                <w:szCs w:val="16"/>
              </w:rPr>
            </w:pPr>
          </w:p>
        </w:tc>
        <w:tc>
          <w:tcPr>
            <w:tcW w:w="85.80pt" w:type="dxa"/>
            <w:shd w:val="clear" w:color="auto" w:fill="auto"/>
          </w:tcPr>
          <w:p w14:paraId="21420904" w14:textId="0792330F" w:rsidR="00736114" w:rsidRPr="00C93883" w:rsidRDefault="00736114" w:rsidP="00C93883">
            <w:pPr>
              <w:pStyle w:val="Corpsdetexte"/>
              <w:spacing w:after="0pt"/>
              <w:ind w:start="0pt"/>
              <w:jc w:val="start"/>
              <w:rPr>
                <w:sz w:val="16"/>
                <w:szCs w:val="16"/>
              </w:rPr>
            </w:pPr>
          </w:p>
        </w:tc>
        <w:tc>
          <w:tcPr>
            <w:tcW w:w="77.95pt" w:type="dxa"/>
            <w:shd w:val="clear" w:color="auto" w:fill="auto"/>
          </w:tcPr>
          <w:p w14:paraId="7D609898" w14:textId="77777777" w:rsidR="00736114" w:rsidRPr="00C93883" w:rsidRDefault="00736114" w:rsidP="00C93883">
            <w:pPr>
              <w:pStyle w:val="Corpsdetexte"/>
              <w:spacing w:after="0pt"/>
              <w:ind w:start="0pt"/>
              <w:jc w:val="start"/>
              <w:rPr>
                <w:sz w:val="16"/>
                <w:szCs w:val="16"/>
              </w:rPr>
            </w:pPr>
          </w:p>
        </w:tc>
        <w:tc>
          <w:tcPr>
            <w:tcW w:w="183.95pt" w:type="dxa"/>
            <w:shd w:val="clear" w:color="auto" w:fill="auto"/>
          </w:tcPr>
          <w:p w14:paraId="7DCAFD9F" w14:textId="77777777" w:rsidR="00736114" w:rsidRPr="00C93883" w:rsidRDefault="00736114" w:rsidP="00C93883">
            <w:pPr>
              <w:pStyle w:val="Corpsdetexte"/>
              <w:spacing w:after="0pt"/>
              <w:ind w:start="0pt"/>
              <w:jc w:val="start"/>
              <w:rPr>
                <w:sz w:val="16"/>
                <w:szCs w:val="16"/>
              </w:rPr>
            </w:pPr>
          </w:p>
        </w:tc>
      </w:tr>
      <w:tr w:rsidR="00736114" w14:paraId="6FAB2090" w14:textId="77777777" w:rsidTr="00C93883">
        <w:trPr>
          <w:cantSplit/>
          <w:trHeight w:val="153"/>
          <w:tblHeader/>
          <w:jc w:val="center"/>
        </w:trPr>
        <w:tc>
          <w:tcPr>
            <w:tcW w:w="105.35pt" w:type="dxa"/>
            <w:shd w:val="clear" w:color="auto" w:fill="auto"/>
          </w:tcPr>
          <w:p w14:paraId="4FC6C73D" w14:textId="77777777" w:rsidR="00736114" w:rsidRPr="00C93883" w:rsidRDefault="00736114" w:rsidP="00C93883">
            <w:pPr>
              <w:pStyle w:val="Corpsdetexte"/>
              <w:spacing w:after="0pt"/>
              <w:ind w:start="0pt"/>
              <w:jc w:val="center"/>
              <w:rPr>
                <w:b/>
                <w:bCs/>
                <w:sz w:val="16"/>
                <w:szCs w:val="16"/>
              </w:rPr>
            </w:pPr>
          </w:p>
        </w:tc>
        <w:tc>
          <w:tcPr>
            <w:tcW w:w="85.80pt" w:type="dxa"/>
            <w:shd w:val="clear" w:color="auto" w:fill="auto"/>
          </w:tcPr>
          <w:p w14:paraId="17D65DAF" w14:textId="5E875F25" w:rsidR="00736114" w:rsidRPr="00C93883" w:rsidRDefault="00736114" w:rsidP="00C93883">
            <w:pPr>
              <w:pStyle w:val="Corpsdetexte"/>
              <w:spacing w:after="0pt"/>
              <w:ind w:start="0pt"/>
              <w:jc w:val="start"/>
              <w:rPr>
                <w:sz w:val="16"/>
                <w:szCs w:val="16"/>
              </w:rPr>
            </w:pPr>
          </w:p>
        </w:tc>
        <w:tc>
          <w:tcPr>
            <w:tcW w:w="77.95pt" w:type="dxa"/>
            <w:shd w:val="clear" w:color="auto" w:fill="auto"/>
          </w:tcPr>
          <w:p w14:paraId="15D4B2FB" w14:textId="77777777" w:rsidR="00736114" w:rsidRPr="00C93883" w:rsidRDefault="00736114" w:rsidP="00C93883">
            <w:pPr>
              <w:pStyle w:val="Corpsdetexte"/>
              <w:spacing w:after="0pt"/>
              <w:ind w:start="0pt"/>
              <w:jc w:val="start"/>
              <w:rPr>
                <w:sz w:val="16"/>
                <w:szCs w:val="16"/>
              </w:rPr>
            </w:pPr>
          </w:p>
        </w:tc>
        <w:tc>
          <w:tcPr>
            <w:tcW w:w="183.95pt" w:type="dxa"/>
            <w:shd w:val="clear" w:color="auto" w:fill="auto"/>
          </w:tcPr>
          <w:p w14:paraId="1BE307B3" w14:textId="77777777" w:rsidR="00736114" w:rsidRPr="00C93883" w:rsidRDefault="00736114" w:rsidP="00C93883">
            <w:pPr>
              <w:pStyle w:val="Corpsdetexte"/>
              <w:spacing w:after="0pt"/>
              <w:ind w:start="0pt"/>
              <w:jc w:val="start"/>
              <w:rPr>
                <w:sz w:val="16"/>
                <w:szCs w:val="16"/>
              </w:rPr>
            </w:pPr>
          </w:p>
        </w:tc>
      </w:tr>
      <w:tr w:rsidR="00736114" w14:paraId="61E07D91" w14:textId="77777777" w:rsidTr="00C93883">
        <w:trPr>
          <w:cantSplit/>
          <w:trHeight w:val="153"/>
          <w:tblHeader/>
          <w:jc w:val="center"/>
        </w:trPr>
        <w:tc>
          <w:tcPr>
            <w:tcW w:w="105.35pt" w:type="dxa"/>
            <w:shd w:val="clear" w:color="auto" w:fill="auto"/>
          </w:tcPr>
          <w:p w14:paraId="130D198B" w14:textId="77777777" w:rsidR="00736114" w:rsidRPr="00C93883" w:rsidRDefault="00736114" w:rsidP="00C93883">
            <w:pPr>
              <w:pStyle w:val="Corpsdetexte"/>
              <w:spacing w:after="0pt"/>
              <w:ind w:start="0pt"/>
              <w:jc w:val="center"/>
              <w:rPr>
                <w:b/>
                <w:bCs/>
                <w:sz w:val="16"/>
                <w:szCs w:val="16"/>
              </w:rPr>
            </w:pPr>
          </w:p>
        </w:tc>
        <w:tc>
          <w:tcPr>
            <w:tcW w:w="85.80pt" w:type="dxa"/>
            <w:shd w:val="clear" w:color="auto" w:fill="auto"/>
          </w:tcPr>
          <w:p w14:paraId="7899AC41" w14:textId="2E5DAD90" w:rsidR="00736114" w:rsidRPr="00C93883" w:rsidRDefault="00736114" w:rsidP="00C93883">
            <w:pPr>
              <w:pStyle w:val="Corpsdetexte"/>
              <w:spacing w:after="0pt"/>
              <w:ind w:start="0pt"/>
              <w:jc w:val="start"/>
              <w:rPr>
                <w:sz w:val="16"/>
                <w:szCs w:val="16"/>
              </w:rPr>
            </w:pPr>
          </w:p>
        </w:tc>
        <w:tc>
          <w:tcPr>
            <w:tcW w:w="77.95pt" w:type="dxa"/>
            <w:shd w:val="clear" w:color="auto" w:fill="auto"/>
          </w:tcPr>
          <w:p w14:paraId="3A7233BF" w14:textId="77777777" w:rsidR="00736114" w:rsidRPr="00C93883" w:rsidRDefault="00736114" w:rsidP="00C93883">
            <w:pPr>
              <w:pStyle w:val="Corpsdetexte"/>
              <w:spacing w:after="0pt"/>
              <w:ind w:start="0pt"/>
              <w:jc w:val="start"/>
              <w:rPr>
                <w:sz w:val="16"/>
                <w:szCs w:val="16"/>
              </w:rPr>
            </w:pPr>
          </w:p>
        </w:tc>
        <w:tc>
          <w:tcPr>
            <w:tcW w:w="183.95pt" w:type="dxa"/>
            <w:shd w:val="clear" w:color="auto" w:fill="auto"/>
          </w:tcPr>
          <w:p w14:paraId="4A380339" w14:textId="77777777" w:rsidR="00736114" w:rsidRPr="00C93883" w:rsidRDefault="00736114" w:rsidP="00C93883">
            <w:pPr>
              <w:pStyle w:val="Corpsdetexte"/>
              <w:spacing w:after="0pt"/>
              <w:ind w:start="0pt"/>
              <w:jc w:val="start"/>
              <w:rPr>
                <w:sz w:val="16"/>
                <w:szCs w:val="16"/>
              </w:rPr>
            </w:pPr>
          </w:p>
        </w:tc>
      </w:tr>
      <w:tr w:rsidR="00736114" w14:paraId="7CDD13F5" w14:textId="77777777" w:rsidTr="00C93883">
        <w:trPr>
          <w:cantSplit/>
          <w:trHeight w:val="153"/>
          <w:tblHeader/>
          <w:jc w:val="center"/>
        </w:trPr>
        <w:tc>
          <w:tcPr>
            <w:tcW w:w="105.35pt" w:type="dxa"/>
            <w:shd w:val="clear" w:color="auto" w:fill="auto"/>
          </w:tcPr>
          <w:p w14:paraId="7C3E1809" w14:textId="77777777" w:rsidR="00736114" w:rsidRPr="00C93883" w:rsidRDefault="00736114" w:rsidP="00C93883">
            <w:pPr>
              <w:pStyle w:val="Corpsdetexte"/>
              <w:spacing w:after="0pt"/>
              <w:ind w:start="0pt"/>
              <w:jc w:val="center"/>
              <w:rPr>
                <w:b/>
                <w:bCs/>
                <w:sz w:val="16"/>
                <w:szCs w:val="16"/>
              </w:rPr>
            </w:pPr>
          </w:p>
        </w:tc>
        <w:tc>
          <w:tcPr>
            <w:tcW w:w="85.80pt" w:type="dxa"/>
            <w:shd w:val="clear" w:color="auto" w:fill="auto"/>
          </w:tcPr>
          <w:p w14:paraId="752D14D7" w14:textId="423D8BEF" w:rsidR="00736114" w:rsidRPr="00C93883" w:rsidRDefault="00736114" w:rsidP="00C93883">
            <w:pPr>
              <w:pStyle w:val="Corpsdetexte"/>
              <w:spacing w:after="0pt"/>
              <w:ind w:start="0pt"/>
              <w:jc w:val="start"/>
              <w:rPr>
                <w:sz w:val="16"/>
                <w:szCs w:val="16"/>
              </w:rPr>
            </w:pPr>
          </w:p>
        </w:tc>
        <w:tc>
          <w:tcPr>
            <w:tcW w:w="77.95pt" w:type="dxa"/>
            <w:shd w:val="clear" w:color="auto" w:fill="auto"/>
          </w:tcPr>
          <w:p w14:paraId="5D857ACF" w14:textId="77777777" w:rsidR="00736114" w:rsidRPr="00C93883" w:rsidRDefault="00736114" w:rsidP="00C93883">
            <w:pPr>
              <w:pStyle w:val="Corpsdetexte"/>
              <w:spacing w:after="0pt"/>
              <w:ind w:start="0pt"/>
              <w:jc w:val="start"/>
              <w:rPr>
                <w:sz w:val="16"/>
                <w:szCs w:val="16"/>
              </w:rPr>
            </w:pPr>
          </w:p>
        </w:tc>
        <w:tc>
          <w:tcPr>
            <w:tcW w:w="183.95pt" w:type="dxa"/>
            <w:shd w:val="clear" w:color="auto" w:fill="auto"/>
          </w:tcPr>
          <w:p w14:paraId="64C53708" w14:textId="77777777" w:rsidR="00736114" w:rsidRPr="00C93883" w:rsidRDefault="00736114" w:rsidP="00C93883">
            <w:pPr>
              <w:pStyle w:val="Corpsdetexte"/>
              <w:spacing w:after="0pt"/>
              <w:ind w:start="0pt"/>
              <w:jc w:val="start"/>
              <w:rPr>
                <w:sz w:val="16"/>
                <w:szCs w:val="16"/>
              </w:rPr>
            </w:pPr>
          </w:p>
        </w:tc>
      </w:tr>
    </w:tbl>
    <w:p w14:paraId="36A0A5C4" w14:textId="77777777" w:rsidR="00736114" w:rsidRPr="00C93883" w:rsidRDefault="00736114" w:rsidP="00805B16">
      <w:pPr>
        <w:pStyle w:val="Corpsdetexte"/>
        <w:ind w:start="0pt"/>
        <w:rPr>
          <w:rFonts w:cs="Arial"/>
          <w:color w:val="4472C4"/>
        </w:rPr>
      </w:pPr>
    </w:p>
    <w:tbl>
      <w:tblPr>
        <w:tblW w:w="453.5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22"/>
        <w:gridCol w:w="6949"/>
      </w:tblGrid>
      <w:tr w:rsidR="00554873" w14:paraId="6772B407" w14:textId="77777777" w:rsidTr="00C93883">
        <w:trPr>
          <w:trHeight w:hRule="exact" w:val="227"/>
          <w:jc w:val="center"/>
        </w:trPr>
        <w:tc>
          <w:tcPr>
            <w:tcW w:w="106.10pt" w:type="dxa"/>
            <w:shd w:val="clear" w:color="auto" w:fill="002060"/>
            <w:vAlign w:val="center"/>
          </w:tcPr>
          <w:p w14:paraId="2F3FB6B9" w14:textId="4807B273" w:rsidR="00554873" w:rsidRPr="00C93883" w:rsidRDefault="009A569B" w:rsidP="00C93883">
            <w:pPr>
              <w:pStyle w:val="Corpsdetexte"/>
              <w:spacing w:after="0pt"/>
              <w:ind w:start="0pt"/>
              <w:jc w:val="center"/>
              <w:rPr>
                <w:b/>
                <w:bCs/>
                <w:color w:val="FFFFFF"/>
                <w:sz w:val="14"/>
                <w:szCs w:val="14"/>
              </w:rPr>
            </w:pPr>
            <w:r w:rsidRPr="00C93883">
              <w:rPr>
                <w:b/>
                <w:bCs/>
                <w:color w:val="FFFFFF"/>
                <w:sz w:val="14"/>
                <w:szCs w:val="14"/>
              </w:rPr>
              <w:t>TRANS</w:t>
            </w:r>
            <w:r w:rsidR="00554873" w:rsidRPr="00C93883">
              <w:rPr>
                <w:b/>
                <w:bCs/>
                <w:color w:val="FFFFFF"/>
                <w:sz w:val="14"/>
                <w:szCs w:val="14"/>
              </w:rPr>
              <w:t>-ID</w:t>
            </w:r>
          </w:p>
        </w:tc>
        <w:tc>
          <w:tcPr>
            <w:tcW w:w="347.45pt" w:type="dxa"/>
            <w:shd w:val="clear" w:color="auto" w:fill="auto"/>
            <w:vAlign w:val="center"/>
          </w:tcPr>
          <w:p w14:paraId="3A51994B" w14:textId="77777777" w:rsidR="00554873" w:rsidRPr="00C93883" w:rsidRDefault="00554873" w:rsidP="00D439E3">
            <w:pPr>
              <w:rPr>
                <w:rFonts w:cs="Arial"/>
                <w:color w:val="4472C4"/>
              </w:rPr>
            </w:pPr>
          </w:p>
        </w:tc>
      </w:tr>
      <w:tr w:rsidR="00C9247E" w14:paraId="2D96FD86" w14:textId="77777777" w:rsidTr="00C93883">
        <w:trPr>
          <w:trHeight w:hRule="exact" w:val="227"/>
          <w:jc w:val="center"/>
        </w:trPr>
        <w:tc>
          <w:tcPr>
            <w:tcW w:w="106.10pt" w:type="dxa"/>
            <w:shd w:val="clear" w:color="auto" w:fill="002060"/>
            <w:vAlign w:val="center"/>
          </w:tcPr>
          <w:p w14:paraId="36714BF5" w14:textId="68A8ECB3" w:rsidR="00C9247E" w:rsidRPr="00C93883" w:rsidRDefault="00C9247E" w:rsidP="00C93883">
            <w:pPr>
              <w:pStyle w:val="Corpsdetexte"/>
              <w:spacing w:after="0pt"/>
              <w:ind w:start="0pt"/>
              <w:jc w:val="center"/>
              <w:rPr>
                <w:b/>
                <w:bCs/>
                <w:color w:val="FFFFFF"/>
                <w:sz w:val="14"/>
                <w:szCs w:val="14"/>
              </w:rPr>
            </w:pPr>
            <w:r w:rsidRPr="00C93883">
              <w:rPr>
                <w:b/>
                <w:bCs/>
                <w:color w:val="FFFFFF"/>
                <w:sz w:val="14"/>
                <w:szCs w:val="14"/>
              </w:rPr>
              <w:t>REQUIREMENT ALLOCATION</w:t>
            </w:r>
          </w:p>
        </w:tc>
        <w:tc>
          <w:tcPr>
            <w:tcW w:w="347.45pt" w:type="dxa"/>
            <w:shd w:val="clear" w:color="auto" w:fill="auto"/>
            <w:vAlign w:val="center"/>
          </w:tcPr>
          <w:p w14:paraId="337BC08F" w14:textId="77777777" w:rsidR="00C9247E" w:rsidRPr="00C93883" w:rsidRDefault="00C9247E" w:rsidP="00C9247E">
            <w:pPr>
              <w:rPr>
                <w:rFonts w:cs="Arial"/>
                <w:color w:val="4472C4"/>
              </w:rPr>
            </w:pPr>
          </w:p>
        </w:tc>
      </w:tr>
    </w:tbl>
    <w:p w14:paraId="538D3447" w14:textId="77777777" w:rsidR="00554873" w:rsidRPr="00C93883" w:rsidRDefault="00554873" w:rsidP="00805B16">
      <w:pPr>
        <w:pStyle w:val="Corpsdetexte"/>
        <w:ind w:start="0pt"/>
        <w:rPr>
          <w:rFonts w:cs="Arial"/>
          <w:color w:val="4472C4"/>
        </w:rPr>
      </w:pPr>
    </w:p>
    <w:p w14:paraId="370F6363" w14:textId="262B6863" w:rsidR="0060678F" w:rsidRPr="00C93883" w:rsidRDefault="00055FF8" w:rsidP="0060678F">
      <w:pPr>
        <w:pStyle w:val="Corpsdetexte"/>
        <w:ind w:start="0pt"/>
        <w:rPr>
          <w:rFonts w:cs="Arial"/>
          <w:color w:val="4472C4"/>
        </w:rPr>
      </w:pPr>
      <w:r w:rsidRPr="00C93883">
        <w:rPr>
          <w:rFonts w:cs="Arial"/>
          <w:color w:val="4472C4"/>
        </w:rPr>
        <w:t xml:space="preserve">Fill the table below with the role of each software unit </w:t>
      </w:r>
      <w:r w:rsidR="0014395F" w:rsidRPr="00C93883">
        <w:rPr>
          <w:rFonts w:cs="Arial"/>
          <w:color w:val="4472C4"/>
        </w:rPr>
        <w:t xml:space="preserve">for each state </w:t>
      </w:r>
      <w:r w:rsidR="00D45F84" w:rsidRPr="00C93883">
        <w:rPr>
          <w:rFonts w:cs="Arial"/>
          <w:color w:val="4472C4"/>
        </w:rPr>
        <w:t>transition</w:t>
      </w:r>
      <w:r w:rsidR="009A569B" w:rsidRPr="00C93883">
        <w:rPr>
          <w:rFonts w:cs="Arial"/>
          <w:color w:val="4472C4"/>
        </w:rPr>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059"/>
        <w:gridCol w:w="1764"/>
        <w:gridCol w:w="1764"/>
        <w:gridCol w:w="1737"/>
        <w:gridCol w:w="1737"/>
      </w:tblGrid>
      <w:tr w:rsidR="003076E4" w14:paraId="0C9BCAFD" w14:textId="474CA4B4" w:rsidTr="00C93883">
        <w:trPr>
          <w:cantSplit/>
          <w:tblHeader/>
          <w:jc w:val="center"/>
        </w:trPr>
        <w:tc>
          <w:tcPr>
            <w:tcW w:w="102.95pt" w:type="dxa"/>
            <w:shd w:val="clear" w:color="auto" w:fill="002060"/>
            <w:vAlign w:val="center"/>
          </w:tcPr>
          <w:p w14:paraId="700ED00E" w14:textId="7FB932BF" w:rsidR="00D45F84" w:rsidRPr="00C93883" w:rsidRDefault="00D45F84" w:rsidP="00C93883">
            <w:pPr>
              <w:pStyle w:val="Corpsdetexte"/>
              <w:spacing w:after="0pt"/>
              <w:ind w:start="0pt"/>
              <w:jc w:val="center"/>
              <w:rPr>
                <w:b/>
                <w:bCs/>
              </w:rPr>
            </w:pPr>
            <w:r w:rsidRPr="00C93883">
              <w:rPr>
                <w:b/>
                <w:bCs/>
              </w:rPr>
              <w:t>Transition (state x &gt; state y)</w:t>
            </w:r>
          </w:p>
        </w:tc>
        <w:tc>
          <w:tcPr>
            <w:tcW w:w="88.20pt" w:type="dxa"/>
            <w:shd w:val="clear" w:color="auto" w:fill="002060"/>
          </w:tcPr>
          <w:p w14:paraId="0350ACF7" w14:textId="4115DF5F" w:rsidR="00D45F84" w:rsidRPr="00C93883" w:rsidRDefault="00D45F84" w:rsidP="00C93883">
            <w:pPr>
              <w:pStyle w:val="Corpsdetexte"/>
              <w:spacing w:after="0pt"/>
              <w:ind w:start="0pt"/>
              <w:jc w:val="center"/>
              <w:rPr>
                <w:b/>
                <w:bCs/>
              </w:rPr>
            </w:pPr>
            <w:r w:rsidRPr="00C93883">
              <w:rPr>
                <w:b/>
                <w:bCs/>
              </w:rPr>
              <w:t>SWU1</w:t>
            </w:r>
          </w:p>
        </w:tc>
        <w:tc>
          <w:tcPr>
            <w:tcW w:w="88.20pt" w:type="dxa"/>
            <w:shd w:val="clear" w:color="auto" w:fill="002060"/>
          </w:tcPr>
          <w:p w14:paraId="49082738" w14:textId="7961F1B0" w:rsidR="00D45F84" w:rsidRPr="00C93883" w:rsidRDefault="00D45F84" w:rsidP="00C93883">
            <w:pPr>
              <w:pStyle w:val="Corpsdetexte"/>
              <w:spacing w:after="0pt"/>
              <w:ind w:start="0pt"/>
              <w:jc w:val="center"/>
              <w:rPr>
                <w:b/>
                <w:bCs/>
              </w:rPr>
            </w:pPr>
            <w:r w:rsidRPr="00C93883">
              <w:rPr>
                <w:b/>
                <w:bCs/>
              </w:rPr>
              <w:t>SWU2</w:t>
            </w:r>
          </w:p>
        </w:tc>
        <w:tc>
          <w:tcPr>
            <w:tcW w:w="86.85pt" w:type="dxa"/>
            <w:shd w:val="clear" w:color="auto" w:fill="002060"/>
          </w:tcPr>
          <w:p w14:paraId="714F81F4" w14:textId="2CE6C1BE" w:rsidR="00D45F84" w:rsidRPr="00C93883" w:rsidRDefault="00D45F84" w:rsidP="00C93883">
            <w:pPr>
              <w:pStyle w:val="Corpsdetexte"/>
              <w:spacing w:after="0pt"/>
              <w:ind w:start="0pt"/>
              <w:jc w:val="center"/>
              <w:rPr>
                <w:b/>
                <w:bCs/>
              </w:rPr>
            </w:pPr>
            <w:r w:rsidRPr="00C93883">
              <w:rPr>
                <w:b/>
                <w:bCs/>
              </w:rPr>
              <w:t>SWU3</w:t>
            </w:r>
          </w:p>
        </w:tc>
        <w:tc>
          <w:tcPr>
            <w:tcW w:w="86.85pt" w:type="dxa"/>
            <w:shd w:val="clear" w:color="auto" w:fill="002060"/>
          </w:tcPr>
          <w:p w14:paraId="62576667" w14:textId="3483163C" w:rsidR="00D45F84" w:rsidRPr="00C93883" w:rsidRDefault="00D45F84" w:rsidP="00C93883">
            <w:pPr>
              <w:pStyle w:val="Corpsdetexte"/>
              <w:spacing w:after="0pt"/>
              <w:ind w:start="0pt"/>
              <w:jc w:val="center"/>
              <w:rPr>
                <w:b/>
                <w:bCs/>
              </w:rPr>
            </w:pPr>
            <w:r w:rsidRPr="00C93883">
              <w:rPr>
                <w:b/>
                <w:bCs/>
              </w:rPr>
              <w:t>…</w:t>
            </w:r>
          </w:p>
        </w:tc>
      </w:tr>
      <w:tr w:rsidR="003076E4" w14:paraId="5FBFE455" w14:textId="3FE1E586" w:rsidTr="00C93883">
        <w:trPr>
          <w:cantSplit/>
          <w:trHeight w:val="153"/>
          <w:tblHeader/>
          <w:jc w:val="center"/>
        </w:trPr>
        <w:tc>
          <w:tcPr>
            <w:tcW w:w="102.95pt" w:type="dxa"/>
            <w:shd w:val="clear" w:color="auto" w:fill="auto"/>
          </w:tcPr>
          <w:p w14:paraId="4FC6FB7D" w14:textId="77777777" w:rsidR="00D45F84" w:rsidRPr="00C93883" w:rsidRDefault="00D45F84" w:rsidP="00C93883">
            <w:pPr>
              <w:pStyle w:val="Corpsdetexte"/>
              <w:spacing w:after="0pt"/>
              <w:ind w:start="0pt"/>
              <w:jc w:val="center"/>
              <w:rPr>
                <w:b/>
                <w:bCs/>
                <w:sz w:val="16"/>
                <w:szCs w:val="16"/>
              </w:rPr>
            </w:pPr>
          </w:p>
        </w:tc>
        <w:tc>
          <w:tcPr>
            <w:tcW w:w="88.20pt" w:type="dxa"/>
            <w:shd w:val="clear" w:color="auto" w:fill="auto"/>
          </w:tcPr>
          <w:p w14:paraId="1FAAD15D" w14:textId="77777777" w:rsidR="00D45F84" w:rsidRPr="00C93883" w:rsidRDefault="00D45F84" w:rsidP="00C93883">
            <w:pPr>
              <w:pStyle w:val="Corpsdetexte"/>
              <w:spacing w:after="0pt"/>
              <w:ind w:start="0pt"/>
              <w:jc w:val="start"/>
              <w:rPr>
                <w:sz w:val="16"/>
                <w:szCs w:val="16"/>
              </w:rPr>
            </w:pPr>
          </w:p>
        </w:tc>
        <w:tc>
          <w:tcPr>
            <w:tcW w:w="88.20pt" w:type="dxa"/>
            <w:shd w:val="clear" w:color="auto" w:fill="auto"/>
          </w:tcPr>
          <w:p w14:paraId="772EA649"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51E76A88"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582F11CF" w14:textId="77777777" w:rsidR="00D45F84" w:rsidRPr="00C93883" w:rsidRDefault="00D45F84" w:rsidP="00C93883">
            <w:pPr>
              <w:pStyle w:val="Corpsdetexte"/>
              <w:spacing w:after="0pt"/>
              <w:ind w:start="0pt"/>
              <w:jc w:val="start"/>
              <w:rPr>
                <w:sz w:val="16"/>
                <w:szCs w:val="16"/>
              </w:rPr>
            </w:pPr>
          </w:p>
        </w:tc>
      </w:tr>
      <w:tr w:rsidR="003076E4" w14:paraId="0FC7474C" w14:textId="793B6886" w:rsidTr="00C93883">
        <w:trPr>
          <w:cantSplit/>
          <w:trHeight w:val="153"/>
          <w:tblHeader/>
          <w:jc w:val="center"/>
        </w:trPr>
        <w:tc>
          <w:tcPr>
            <w:tcW w:w="102.95pt" w:type="dxa"/>
            <w:shd w:val="clear" w:color="auto" w:fill="auto"/>
          </w:tcPr>
          <w:p w14:paraId="5FA78085" w14:textId="77777777" w:rsidR="00D45F84" w:rsidRPr="00C93883" w:rsidRDefault="00D45F84" w:rsidP="00C93883">
            <w:pPr>
              <w:pStyle w:val="Corpsdetexte"/>
              <w:spacing w:after="0pt"/>
              <w:ind w:start="0pt"/>
              <w:jc w:val="center"/>
              <w:rPr>
                <w:b/>
                <w:bCs/>
                <w:sz w:val="16"/>
                <w:szCs w:val="16"/>
              </w:rPr>
            </w:pPr>
          </w:p>
        </w:tc>
        <w:tc>
          <w:tcPr>
            <w:tcW w:w="88.20pt" w:type="dxa"/>
            <w:shd w:val="clear" w:color="auto" w:fill="auto"/>
          </w:tcPr>
          <w:p w14:paraId="37FA60E2" w14:textId="77777777" w:rsidR="00D45F84" w:rsidRPr="00C93883" w:rsidRDefault="00D45F84" w:rsidP="00C93883">
            <w:pPr>
              <w:pStyle w:val="Corpsdetexte"/>
              <w:spacing w:after="0pt"/>
              <w:ind w:start="0pt"/>
              <w:jc w:val="start"/>
              <w:rPr>
                <w:sz w:val="16"/>
                <w:szCs w:val="16"/>
              </w:rPr>
            </w:pPr>
          </w:p>
        </w:tc>
        <w:tc>
          <w:tcPr>
            <w:tcW w:w="88.20pt" w:type="dxa"/>
            <w:shd w:val="clear" w:color="auto" w:fill="auto"/>
          </w:tcPr>
          <w:p w14:paraId="1B638D87"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7EA5E781"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7725C700" w14:textId="77777777" w:rsidR="00D45F84" w:rsidRPr="00C93883" w:rsidRDefault="00D45F84" w:rsidP="00C93883">
            <w:pPr>
              <w:pStyle w:val="Corpsdetexte"/>
              <w:spacing w:after="0pt"/>
              <w:ind w:start="0pt"/>
              <w:jc w:val="start"/>
              <w:rPr>
                <w:sz w:val="16"/>
                <w:szCs w:val="16"/>
              </w:rPr>
            </w:pPr>
          </w:p>
        </w:tc>
      </w:tr>
      <w:tr w:rsidR="003076E4" w14:paraId="24FC1EDE" w14:textId="0FFEEAA5" w:rsidTr="00C93883">
        <w:trPr>
          <w:cantSplit/>
          <w:trHeight w:val="153"/>
          <w:tblHeader/>
          <w:jc w:val="center"/>
        </w:trPr>
        <w:tc>
          <w:tcPr>
            <w:tcW w:w="102.95pt" w:type="dxa"/>
            <w:shd w:val="clear" w:color="auto" w:fill="auto"/>
          </w:tcPr>
          <w:p w14:paraId="6B06EF1F" w14:textId="77777777" w:rsidR="00D45F84" w:rsidRPr="00C93883" w:rsidRDefault="00D45F84" w:rsidP="00C93883">
            <w:pPr>
              <w:pStyle w:val="Corpsdetexte"/>
              <w:spacing w:after="0pt"/>
              <w:ind w:start="0pt"/>
              <w:jc w:val="center"/>
              <w:rPr>
                <w:b/>
                <w:bCs/>
                <w:sz w:val="16"/>
                <w:szCs w:val="16"/>
              </w:rPr>
            </w:pPr>
          </w:p>
        </w:tc>
        <w:tc>
          <w:tcPr>
            <w:tcW w:w="88.20pt" w:type="dxa"/>
            <w:shd w:val="clear" w:color="auto" w:fill="auto"/>
          </w:tcPr>
          <w:p w14:paraId="0410612A" w14:textId="77777777" w:rsidR="00D45F84" w:rsidRPr="00C93883" w:rsidRDefault="00D45F84" w:rsidP="00C93883">
            <w:pPr>
              <w:pStyle w:val="Corpsdetexte"/>
              <w:spacing w:after="0pt"/>
              <w:ind w:start="0pt"/>
              <w:jc w:val="start"/>
              <w:rPr>
                <w:sz w:val="16"/>
                <w:szCs w:val="16"/>
              </w:rPr>
            </w:pPr>
          </w:p>
        </w:tc>
        <w:tc>
          <w:tcPr>
            <w:tcW w:w="88.20pt" w:type="dxa"/>
            <w:shd w:val="clear" w:color="auto" w:fill="auto"/>
          </w:tcPr>
          <w:p w14:paraId="036C4720"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7F6CA2BB"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417C836C" w14:textId="77777777" w:rsidR="00D45F84" w:rsidRPr="00C93883" w:rsidRDefault="00D45F84" w:rsidP="00C93883">
            <w:pPr>
              <w:pStyle w:val="Corpsdetexte"/>
              <w:spacing w:after="0pt"/>
              <w:ind w:start="0pt"/>
              <w:jc w:val="start"/>
              <w:rPr>
                <w:sz w:val="16"/>
                <w:szCs w:val="16"/>
              </w:rPr>
            </w:pPr>
          </w:p>
        </w:tc>
      </w:tr>
      <w:tr w:rsidR="003076E4" w14:paraId="1A2F9B83" w14:textId="1E6FA6D5" w:rsidTr="00C93883">
        <w:trPr>
          <w:cantSplit/>
          <w:trHeight w:val="153"/>
          <w:tblHeader/>
          <w:jc w:val="center"/>
        </w:trPr>
        <w:tc>
          <w:tcPr>
            <w:tcW w:w="102.95pt" w:type="dxa"/>
            <w:shd w:val="clear" w:color="auto" w:fill="auto"/>
          </w:tcPr>
          <w:p w14:paraId="7738E52A" w14:textId="77777777" w:rsidR="00D45F84" w:rsidRPr="00C93883" w:rsidRDefault="00D45F84" w:rsidP="00C93883">
            <w:pPr>
              <w:pStyle w:val="Corpsdetexte"/>
              <w:spacing w:after="0pt"/>
              <w:ind w:start="0pt"/>
              <w:jc w:val="center"/>
              <w:rPr>
                <w:b/>
                <w:bCs/>
                <w:sz w:val="16"/>
                <w:szCs w:val="16"/>
              </w:rPr>
            </w:pPr>
          </w:p>
        </w:tc>
        <w:tc>
          <w:tcPr>
            <w:tcW w:w="88.20pt" w:type="dxa"/>
            <w:shd w:val="clear" w:color="auto" w:fill="auto"/>
          </w:tcPr>
          <w:p w14:paraId="5CBC7724" w14:textId="77777777" w:rsidR="00D45F84" w:rsidRPr="00C93883" w:rsidRDefault="00D45F84" w:rsidP="00C93883">
            <w:pPr>
              <w:pStyle w:val="Corpsdetexte"/>
              <w:spacing w:after="0pt"/>
              <w:ind w:start="0pt"/>
              <w:jc w:val="start"/>
              <w:rPr>
                <w:sz w:val="16"/>
                <w:szCs w:val="16"/>
              </w:rPr>
            </w:pPr>
          </w:p>
        </w:tc>
        <w:tc>
          <w:tcPr>
            <w:tcW w:w="88.20pt" w:type="dxa"/>
            <w:shd w:val="clear" w:color="auto" w:fill="auto"/>
          </w:tcPr>
          <w:p w14:paraId="453375B9"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270DFD30"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3C5FF193" w14:textId="77777777" w:rsidR="00D45F84" w:rsidRPr="00C93883" w:rsidRDefault="00D45F84" w:rsidP="00C93883">
            <w:pPr>
              <w:pStyle w:val="Corpsdetexte"/>
              <w:spacing w:after="0pt"/>
              <w:ind w:start="0pt"/>
              <w:jc w:val="start"/>
              <w:rPr>
                <w:sz w:val="16"/>
                <w:szCs w:val="16"/>
              </w:rPr>
            </w:pPr>
          </w:p>
        </w:tc>
      </w:tr>
      <w:tr w:rsidR="003076E4" w14:paraId="16DADF11" w14:textId="4160B0A7" w:rsidTr="00C93883">
        <w:trPr>
          <w:cantSplit/>
          <w:trHeight w:val="153"/>
          <w:tblHeader/>
          <w:jc w:val="center"/>
        </w:trPr>
        <w:tc>
          <w:tcPr>
            <w:tcW w:w="102.95pt" w:type="dxa"/>
            <w:shd w:val="clear" w:color="auto" w:fill="auto"/>
          </w:tcPr>
          <w:p w14:paraId="2F6DA9D6" w14:textId="77777777" w:rsidR="00D45F84" w:rsidRPr="00C93883" w:rsidRDefault="00D45F84" w:rsidP="00C93883">
            <w:pPr>
              <w:pStyle w:val="Corpsdetexte"/>
              <w:spacing w:after="0pt"/>
              <w:ind w:start="0pt"/>
              <w:jc w:val="center"/>
              <w:rPr>
                <w:b/>
                <w:bCs/>
                <w:sz w:val="16"/>
                <w:szCs w:val="16"/>
              </w:rPr>
            </w:pPr>
          </w:p>
        </w:tc>
        <w:tc>
          <w:tcPr>
            <w:tcW w:w="88.20pt" w:type="dxa"/>
            <w:shd w:val="clear" w:color="auto" w:fill="auto"/>
          </w:tcPr>
          <w:p w14:paraId="1D1947E4" w14:textId="77777777" w:rsidR="00D45F84" w:rsidRPr="00C93883" w:rsidRDefault="00D45F84" w:rsidP="00C93883">
            <w:pPr>
              <w:pStyle w:val="Corpsdetexte"/>
              <w:spacing w:after="0pt"/>
              <w:ind w:start="0pt"/>
              <w:jc w:val="start"/>
              <w:rPr>
                <w:sz w:val="16"/>
                <w:szCs w:val="16"/>
              </w:rPr>
            </w:pPr>
          </w:p>
        </w:tc>
        <w:tc>
          <w:tcPr>
            <w:tcW w:w="88.20pt" w:type="dxa"/>
            <w:shd w:val="clear" w:color="auto" w:fill="auto"/>
          </w:tcPr>
          <w:p w14:paraId="6DE7C4CD"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448FB8F8"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3565CABD" w14:textId="77777777" w:rsidR="00D45F84" w:rsidRPr="00C93883" w:rsidRDefault="00D45F84" w:rsidP="00C93883">
            <w:pPr>
              <w:pStyle w:val="Corpsdetexte"/>
              <w:spacing w:after="0pt"/>
              <w:ind w:start="0pt"/>
              <w:jc w:val="start"/>
              <w:rPr>
                <w:sz w:val="16"/>
                <w:szCs w:val="16"/>
              </w:rPr>
            </w:pPr>
          </w:p>
        </w:tc>
      </w:tr>
      <w:tr w:rsidR="003076E4" w14:paraId="6AB023DB" w14:textId="6141BE86" w:rsidTr="00C93883">
        <w:trPr>
          <w:cantSplit/>
          <w:trHeight w:val="153"/>
          <w:tblHeader/>
          <w:jc w:val="center"/>
        </w:trPr>
        <w:tc>
          <w:tcPr>
            <w:tcW w:w="102.95pt" w:type="dxa"/>
            <w:shd w:val="clear" w:color="auto" w:fill="auto"/>
          </w:tcPr>
          <w:p w14:paraId="65AC547C" w14:textId="77777777" w:rsidR="00D45F84" w:rsidRPr="00C93883" w:rsidRDefault="00D45F84" w:rsidP="00C93883">
            <w:pPr>
              <w:pStyle w:val="Corpsdetexte"/>
              <w:spacing w:after="0pt"/>
              <w:ind w:start="0pt"/>
              <w:jc w:val="center"/>
              <w:rPr>
                <w:b/>
                <w:bCs/>
                <w:sz w:val="16"/>
                <w:szCs w:val="16"/>
              </w:rPr>
            </w:pPr>
          </w:p>
        </w:tc>
        <w:tc>
          <w:tcPr>
            <w:tcW w:w="88.20pt" w:type="dxa"/>
            <w:shd w:val="clear" w:color="auto" w:fill="auto"/>
          </w:tcPr>
          <w:p w14:paraId="1F31F390" w14:textId="77777777" w:rsidR="00D45F84" w:rsidRPr="00C93883" w:rsidRDefault="00D45F84" w:rsidP="00C93883">
            <w:pPr>
              <w:pStyle w:val="Corpsdetexte"/>
              <w:spacing w:after="0pt"/>
              <w:ind w:start="0pt"/>
              <w:jc w:val="start"/>
              <w:rPr>
                <w:sz w:val="16"/>
                <w:szCs w:val="16"/>
              </w:rPr>
            </w:pPr>
          </w:p>
        </w:tc>
        <w:tc>
          <w:tcPr>
            <w:tcW w:w="88.20pt" w:type="dxa"/>
            <w:shd w:val="clear" w:color="auto" w:fill="auto"/>
          </w:tcPr>
          <w:p w14:paraId="5A599EF9"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6CFDC34D"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32370F6B" w14:textId="77777777" w:rsidR="00D45F84" w:rsidRPr="00C93883" w:rsidRDefault="00D45F84" w:rsidP="00C93883">
            <w:pPr>
              <w:pStyle w:val="Corpsdetexte"/>
              <w:spacing w:after="0pt"/>
              <w:ind w:start="0pt"/>
              <w:jc w:val="start"/>
              <w:rPr>
                <w:sz w:val="16"/>
                <w:szCs w:val="16"/>
              </w:rPr>
            </w:pPr>
          </w:p>
        </w:tc>
      </w:tr>
      <w:tr w:rsidR="003076E4" w14:paraId="7E0599A9" w14:textId="25EB62FE" w:rsidTr="00C93883">
        <w:trPr>
          <w:cantSplit/>
          <w:trHeight w:val="153"/>
          <w:tblHeader/>
          <w:jc w:val="center"/>
        </w:trPr>
        <w:tc>
          <w:tcPr>
            <w:tcW w:w="102.95pt" w:type="dxa"/>
            <w:shd w:val="clear" w:color="auto" w:fill="auto"/>
          </w:tcPr>
          <w:p w14:paraId="025C8159" w14:textId="77777777" w:rsidR="00D45F84" w:rsidRPr="00C93883" w:rsidRDefault="00D45F84" w:rsidP="00C93883">
            <w:pPr>
              <w:pStyle w:val="Corpsdetexte"/>
              <w:spacing w:after="0pt"/>
              <w:ind w:start="0pt"/>
              <w:jc w:val="center"/>
              <w:rPr>
                <w:b/>
                <w:bCs/>
                <w:sz w:val="16"/>
                <w:szCs w:val="16"/>
              </w:rPr>
            </w:pPr>
          </w:p>
        </w:tc>
        <w:tc>
          <w:tcPr>
            <w:tcW w:w="88.20pt" w:type="dxa"/>
            <w:shd w:val="clear" w:color="auto" w:fill="auto"/>
          </w:tcPr>
          <w:p w14:paraId="31DADF51" w14:textId="77777777" w:rsidR="00D45F84" w:rsidRPr="00C93883" w:rsidRDefault="00D45F84" w:rsidP="00C93883">
            <w:pPr>
              <w:pStyle w:val="Corpsdetexte"/>
              <w:spacing w:after="0pt"/>
              <w:ind w:start="0pt"/>
              <w:jc w:val="start"/>
              <w:rPr>
                <w:sz w:val="16"/>
                <w:szCs w:val="16"/>
              </w:rPr>
            </w:pPr>
          </w:p>
        </w:tc>
        <w:tc>
          <w:tcPr>
            <w:tcW w:w="88.20pt" w:type="dxa"/>
            <w:shd w:val="clear" w:color="auto" w:fill="auto"/>
          </w:tcPr>
          <w:p w14:paraId="34B5F1CF"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4FC71E8C" w14:textId="77777777" w:rsidR="00D45F84" w:rsidRPr="00C93883" w:rsidRDefault="00D45F84" w:rsidP="00C93883">
            <w:pPr>
              <w:pStyle w:val="Corpsdetexte"/>
              <w:spacing w:after="0pt"/>
              <w:ind w:start="0pt"/>
              <w:jc w:val="start"/>
              <w:rPr>
                <w:sz w:val="16"/>
                <w:szCs w:val="16"/>
              </w:rPr>
            </w:pPr>
          </w:p>
        </w:tc>
        <w:tc>
          <w:tcPr>
            <w:tcW w:w="86.85pt" w:type="dxa"/>
            <w:shd w:val="clear" w:color="auto" w:fill="auto"/>
          </w:tcPr>
          <w:p w14:paraId="524177C0" w14:textId="77777777" w:rsidR="00D45F84" w:rsidRPr="00C93883" w:rsidRDefault="00D45F84" w:rsidP="00C93883">
            <w:pPr>
              <w:pStyle w:val="Corpsdetexte"/>
              <w:spacing w:after="0pt"/>
              <w:ind w:start="0pt"/>
              <w:jc w:val="start"/>
              <w:rPr>
                <w:sz w:val="16"/>
                <w:szCs w:val="16"/>
              </w:rPr>
            </w:pPr>
          </w:p>
        </w:tc>
      </w:tr>
    </w:tbl>
    <w:p w14:paraId="3159FF36" w14:textId="67D7FC29" w:rsidR="00B9134A" w:rsidRPr="00C93883" w:rsidRDefault="00B9134A">
      <w:pPr>
        <w:rPr>
          <w:rFonts w:cs="Arial"/>
          <w:color w:val="4472C4"/>
        </w:rPr>
      </w:pPr>
      <w:r w:rsidRPr="00C93883">
        <w:rPr>
          <w:rFonts w:cs="Arial"/>
          <w:color w:val="4472C4"/>
        </w:rPr>
        <w:br w:type="page"/>
      </w:r>
    </w:p>
    <w:p w14:paraId="63F194FF" w14:textId="77777777" w:rsidR="0060678F" w:rsidRPr="00C93883" w:rsidRDefault="0060678F" w:rsidP="00805B16">
      <w:pPr>
        <w:pStyle w:val="Corpsdetexte"/>
        <w:ind w:start="0pt"/>
        <w:rPr>
          <w:rFonts w:cs="Arial"/>
          <w:color w:val="4472C4"/>
        </w:rPr>
      </w:pPr>
    </w:p>
    <w:p w14:paraId="711E70A2" w14:textId="2B762185" w:rsidR="00F63D0E" w:rsidRDefault="00B72905" w:rsidP="008354F6">
      <w:pPr>
        <w:pStyle w:val="Titre2"/>
      </w:pPr>
      <w:commentRangeStart w:id="42"/>
      <w:r>
        <w:t>Main functions</w:t>
      </w:r>
      <w:r w:rsidR="00DD63B3">
        <w:t xml:space="preserve"> of the software component</w:t>
      </w:r>
      <w:commentRangeEnd w:id="42"/>
      <w:r w:rsidR="004858E9">
        <w:rPr>
          <w:rStyle w:val="Marquedecommentaire"/>
          <w:b w:val="0"/>
          <w:spacing w:val="-5"/>
          <w:kern w:val="0"/>
        </w:rPr>
        <w:commentReference w:id="42"/>
      </w:r>
    </w:p>
    <w:p w14:paraId="694D74C1" w14:textId="529A4BE8" w:rsidR="007A6EC9" w:rsidRDefault="00FE03C2" w:rsidP="00FE03C2">
      <w:pPr>
        <w:pStyle w:val="Titre3"/>
      </w:pPr>
      <w:bookmarkStart w:id="43" w:name="_Toc149233000"/>
      <w:r>
        <w:t>Illustrations</w:t>
      </w:r>
      <w:bookmarkEnd w:id="43"/>
    </w:p>
    <w:p w14:paraId="7EDE1A12" w14:textId="7F0D995F" w:rsidR="00D20B7B" w:rsidRPr="00C93883" w:rsidRDefault="00766E7A" w:rsidP="00C9247E">
      <w:pPr>
        <w:pStyle w:val="Corpsdetexte"/>
        <w:ind w:start="0pt" w:firstLine="36pt"/>
        <w:rPr>
          <w:rFonts w:cs="Arial"/>
          <w:color w:val="4472C4"/>
        </w:rPr>
      </w:pPr>
      <w:r w:rsidRPr="00C93883">
        <w:rPr>
          <w:rFonts w:cs="Arial"/>
          <w:color w:val="4472C4"/>
        </w:rPr>
        <w:t xml:space="preserve">In this section, illustrate all the </w:t>
      </w:r>
      <w:r w:rsidR="00F308EF" w:rsidRPr="00C93883">
        <w:rPr>
          <w:rFonts w:cs="Arial"/>
          <w:color w:val="4472C4"/>
        </w:rPr>
        <w:t>main</w:t>
      </w:r>
      <w:r w:rsidRPr="00C93883">
        <w:rPr>
          <w:rFonts w:cs="Arial"/>
          <w:color w:val="4472C4"/>
        </w:rPr>
        <w:t xml:space="preserve"> </w:t>
      </w:r>
      <w:r w:rsidR="00B72905" w:rsidRPr="00C93883">
        <w:rPr>
          <w:rFonts w:cs="Arial"/>
          <w:color w:val="4472C4"/>
        </w:rPr>
        <w:t>functions</w:t>
      </w:r>
      <w:r w:rsidRPr="00C93883">
        <w:rPr>
          <w:rFonts w:cs="Arial"/>
          <w:color w:val="4472C4"/>
        </w:rPr>
        <w:t xml:space="preserve"> as shown in the example below:</w:t>
      </w:r>
      <w:r w:rsidR="00940AB3">
        <w:rPr>
          <w:noProof/>
        </w:rPr>
        <w:drawing>
          <wp:anchor distT="0" distB="0" distL="114300" distR="114300" simplePos="0" relativeHeight="251659264" behindDoc="0" locked="0" layoutInCell="1" allowOverlap="1" wp14:anchorId="4B474E33" wp14:editId="563D0C4C">
            <wp:simplePos x="0" y="0"/>
            <wp:positionH relativeFrom="margin">
              <wp:align>center</wp:align>
            </wp:positionH>
            <wp:positionV relativeFrom="paragraph">
              <wp:posOffset>202565</wp:posOffset>
            </wp:positionV>
            <wp:extent cx="6106795" cy="1006475"/>
            <wp:effectExtent l="0" t="0" r="0" b="0"/>
            <wp:wrapTopAndBottom/>
            <wp:docPr id="5"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6795"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FFDD38" w14:textId="77777777" w:rsidR="00D20B7B" w:rsidRDefault="00D20B7B" w:rsidP="00D20B7B"/>
    <w:p w14:paraId="1A72F31D" w14:textId="77777777" w:rsidR="00C9247E" w:rsidRPr="00C93883" w:rsidRDefault="00C9247E" w:rsidP="00D20B7B">
      <w:pPr>
        <w:ind w:firstLine="36pt"/>
        <w:rPr>
          <w:rFonts w:cs="Arial"/>
          <w:color w:val="4472C4"/>
        </w:rPr>
      </w:pPr>
    </w:p>
    <w:p w14:paraId="784DF9FC" w14:textId="5FECCCA0" w:rsidR="00D20B7B" w:rsidRPr="00C93883" w:rsidRDefault="00D20B7B" w:rsidP="00D20B7B">
      <w:pPr>
        <w:ind w:firstLine="36pt"/>
        <w:rPr>
          <w:rFonts w:cs="Arial"/>
          <w:color w:val="4472C4"/>
        </w:rPr>
      </w:pPr>
      <w:r w:rsidRPr="00C93883">
        <w:rPr>
          <w:rFonts w:cs="Arial"/>
          <w:color w:val="4472C4"/>
        </w:rPr>
        <w:t>Detail all the</w:t>
      </w:r>
      <w:r w:rsidR="00F308EF" w:rsidRPr="00C93883">
        <w:rPr>
          <w:rFonts w:cs="Arial"/>
          <w:color w:val="4472C4"/>
        </w:rPr>
        <w:t xml:space="preserve"> main</w:t>
      </w:r>
      <w:r w:rsidRPr="00C93883">
        <w:rPr>
          <w:rFonts w:cs="Arial"/>
          <w:color w:val="4472C4"/>
        </w:rPr>
        <w:t xml:space="preserve"> </w:t>
      </w:r>
      <w:r w:rsidR="00B72905" w:rsidRPr="00C93883">
        <w:rPr>
          <w:rFonts w:cs="Arial"/>
          <w:color w:val="4472C4"/>
        </w:rPr>
        <w:t>functions</w:t>
      </w:r>
      <w:r w:rsidRPr="00C93883">
        <w:rPr>
          <w:rFonts w:cs="Arial"/>
          <w:color w:val="4472C4"/>
        </w:rPr>
        <w:t xml:space="preserve"> in the table below:</w:t>
      </w:r>
    </w:p>
    <w:p w14:paraId="099C09B2" w14:textId="77777777" w:rsidR="00D20B7B" w:rsidRPr="00D20B7B" w:rsidRDefault="00D20B7B" w:rsidP="00D20B7B"/>
    <w:p w14:paraId="790C5DF3" w14:textId="77777777" w:rsidR="00D20B7B" w:rsidRPr="00D20B7B" w:rsidRDefault="00D20B7B" w:rsidP="00D20B7B">
      <w:pPr>
        <w:tabs>
          <w:tab w:val="start" w:pos="95.25pt"/>
        </w:tabs>
      </w:pPr>
      <w:r>
        <w:tab/>
      </w:r>
    </w:p>
    <w:tbl>
      <w:tblPr>
        <w:tblW w:w="544.2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132"/>
        <w:gridCol w:w="1929"/>
        <w:gridCol w:w="1304"/>
        <w:gridCol w:w="1304"/>
        <w:gridCol w:w="1304"/>
        <w:gridCol w:w="1304"/>
        <w:gridCol w:w="1304"/>
        <w:gridCol w:w="1304"/>
      </w:tblGrid>
      <w:tr w:rsidR="003076E4" w14:paraId="56147CD0" w14:textId="77777777" w:rsidTr="00C93883">
        <w:trPr>
          <w:jc w:val="center"/>
        </w:trPr>
        <w:tc>
          <w:tcPr>
            <w:tcW w:w="56.60pt" w:type="dxa"/>
            <w:shd w:val="clear" w:color="auto" w:fill="002060"/>
            <w:vAlign w:val="center"/>
          </w:tcPr>
          <w:p w14:paraId="6A7D1D99" w14:textId="29770A11" w:rsidR="00D20B7B" w:rsidRPr="00C93883" w:rsidRDefault="00005013" w:rsidP="00C93883">
            <w:pPr>
              <w:pStyle w:val="Corpsdetexte"/>
              <w:spacing w:after="0pt"/>
              <w:ind w:start="0pt"/>
              <w:jc w:val="center"/>
              <w:rPr>
                <w:b/>
                <w:bCs/>
              </w:rPr>
            </w:pPr>
            <w:r w:rsidRPr="00C93883">
              <w:rPr>
                <w:b/>
                <w:bCs/>
              </w:rPr>
              <w:t xml:space="preserve">Main </w:t>
            </w:r>
            <w:r w:rsidR="00B72905" w:rsidRPr="00C93883">
              <w:rPr>
                <w:b/>
                <w:bCs/>
              </w:rPr>
              <w:t>Functions</w:t>
            </w:r>
            <w:r w:rsidR="00D20B7B" w:rsidRPr="00C93883">
              <w:rPr>
                <w:b/>
                <w:bCs/>
              </w:rPr>
              <w:t xml:space="preserve"> n°</w:t>
            </w:r>
          </w:p>
        </w:tc>
        <w:tc>
          <w:tcPr>
            <w:tcW w:w="96.45pt" w:type="dxa"/>
            <w:shd w:val="clear" w:color="auto" w:fill="002060"/>
            <w:vAlign w:val="center"/>
          </w:tcPr>
          <w:p w14:paraId="5CE56D31" w14:textId="2B08CE2C" w:rsidR="00D20B7B" w:rsidRPr="00C93883" w:rsidRDefault="00197435" w:rsidP="00C93883">
            <w:pPr>
              <w:pStyle w:val="Corpsdetexte"/>
              <w:spacing w:after="0pt"/>
              <w:ind w:start="0pt"/>
              <w:jc w:val="center"/>
              <w:rPr>
                <w:b/>
                <w:bCs/>
              </w:rPr>
            </w:pPr>
            <w:r w:rsidRPr="00C93883">
              <w:rPr>
                <w:b/>
                <w:bCs/>
              </w:rPr>
              <w:t>Initial state</w:t>
            </w:r>
          </w:p>
        </w:tc>
        <w:tc>
          <w:tcPr>
            <w:tcW w:w="65.20pt" w:type="dxa"/>
            <w:shd w:val="clear" w:color="auto" w:fill="002060"/>
            <w:vAlign w:val="center"/>
          </w:tcPr>
          <w:p w14:paraId="689ADF3E" w14:textId="6095BB8B" w:rsidR="00D20B7B" w:rsidRPr="00C93883" w:rsidRDefault="009C0D64" w:rsidP="00C93883">
            <w:pPr>
              <w:pStyle w:val="Corpsdetexte"/>
              <w:spacing w:after="0pt"/>
              <w:ind w:start="0pt"/>
              <w:jc w:val="center"/>
              <w:rPr>
                <w:b/>
                <w:bCs/>
              </w:rPr>
            </w:pPr>
            <w:r w:rsidRPr="00C93883">
              <w:rPr>
                <w:b/>
                <w:bCs/>
              </w:rPr>
              <w:t>Signal IN</w:t>
            </w:r>
          </w:p>
        </w:tc>
        <w:tc>
          <w:tcPr>
            <w:tcW w:w="65.20pt" w:type="dxa"/>
            <w:shd w:val="clear" w:color="auto" w:fill="002060"/>
            <w:vAlign w:val="center"/>
          </w:tcPr>
          <w:p w14:paraId="187343B0" w14:textId="5D83EA09" w:rsidR="00D20B7B" w:rsidRPr="00C93883" w:rsidRDefault="00197435" w:rsidP="00C93883">
            <w:pPr>
              <w:pStyle w:val="Corpsdetexte"/>
              <w:spacing w:after="0pt"/>
              <w:ind w:start="0pt"/>
              <w:jc w:val="center"/>
              <w:rPr>
                <w:b/>
                <w:bCs/>
              </w:rPr>
            </w:pPr>
            <w:r w:rsidRPr="00C93883">
              <w:rPr>
                <w:b/>
                <w:bCs/>
              </w:rPr>
              <w:t>SW</w:t>
            </w:r>
            <w:r w:rsidR="009C0D64" w:rsidRPr="00C93883">
              <w:rPr>
                <w:b/>
                <w:bCs/>
              </w:rPr>
              <w:t>U</w:t>
            </w:r>
            <w:r w:rsidRPr="00C93883">
              <w:rPr>
                <w:b/>
                <w:bCs/>
              </w:rPr>
              <w:t xml:space="preserve"> </w:t>
            </w:r>
            <w:r w:rsidR="00C83010" w:rsidRPr="00C93883">
              <w:rPr>
                <w:b/>
                <w:bCs/>
              </w:rPr>
              <w:t>1</w:t>
            </w:r>
          </w:p>
        </w:tc>
        <w:tc>
          <w:tcPr>
            <w:tcW w:w="65.20pt" w:type="dxa"/>
            <w:shd w:val="clear" w:color="auto" w:fill="002060"/>
            <w:vAlign w:val="center"/>
          </w:tcPr>
          <w:p w14:paraId="18F87B93" w14:textId="75C64F4D" w:rsidR="00D20B7B" w:rsidRPr="00C93883" w:rsidRDefault="002A1A14" w:rsidP="00C93883">
            <w:pPr>
              <w:pStyle w:val="Corpsdetexte"/>
              <w:spacing w:after="0pt"/>
              <w:ind w:start="0pt"/>
              <w:jc w:val="center"/>
              <w:rPr>
                <w:b/>
                <w:bCs/>
              </w:rPr>
            </w:pPr>
            <w:r w:rsidRPr="00C93883">
              <w:rPr>
                <w:b/>
                <w:bCs/>
              </w:rPr>
              <w:t>SW</w:t>
            </w:r>
            <w:r w:rsidR="009C0D64" w:rsidRPr="00C93883">
              <w:rPr>
                <w:b/>
                <w:bCs/>
              </w:rPr>
              <w:t>U</w:t>
            </w:r>
            <w:r w:rsidRPr="00C93883">
              <w:rPr>
                <w:b/>
                <w:bCs/>
              </w:rPr>
              <w:t xml:space="preserve"> </w:t>
            </w:r>
            <w:r w:rsidR="00C83010" w:rsidRPr="00C93883">
              <w:rPr>
                <w:b/>
                <w:bCs/>
              </w:rPr>
              <w:t>2</w:t>
            </w:r>
          </w:p>
        </w:tc>
        <w:tc>
          <w:tcPr>
            <w:tcW w:w="65.20pt" w:type="dxa"/>
            <w:shd w:val="clear" w:color="auto" w:fill="002060"/>
            <w:vAlign w:val="center"/>
          </w:tcPr>
          <w:p w14:paraId="0FA97891" w14:textId="77777777" w:rsidR="00D20B7B" w:rsidRPr="00C93883" w:rsidRDefault="00D20B7B" w:rsidP="00C93883">
            <w:pPr>
              <w:pStyle w:val="Corpsdetexte"/>
              <w:spacing w:after="0pt"/>
              <w:ind w:start="0pt"/>
              <w:jc w:val="center"/>
              <w:rPr>
                <w:b/>
                <w:bCs/>
              </w:rPr>
            </w:pPr>
            <w:r w:rsidRPr="00C93883">
              <w:rPr>
                <w:b/>
                <w:bCs/>
              </w:rPr>
              <w:t>…</w:t>
            </w:r>
          </w:p>
        </w:tc>
        <w:tc>
          <w:tcPr>
            <w:tcW w:w="65.20pt" w:type="dxa"/>
            <w:shd w:val="clear" w:color="auto" w:fill="002060"/>
            <w:vAlign w:val="center"/>
          </w:tcPr>
          <w:p w14:paraId="7383150F" w14:textId="77777777" w:rsidR="00D20B7B" w:rsidRPr="00C93883" w:rsidRDefault="00D20B7B" w:rsidP="00C93883">
            <w:pPr>
              <w:pStyle w:val="Corpsdetexte"/>
              <w:spacing w:after="0pt"/>
              <w:ind w:start="0pt"/>
              <w:jc w:val="center"/>
              <w:rPr>
                <w:b/>
                <w:bCs/>
              </w:rPr>
            </w:pPr>
            <w:r w:rsidRPr="00C93883">
              <w:rPr>
                <w:b/>
                <w:bCs/>
              </w:rPr>
              <w:t>Total estimated timing</w:t>
            </w:r>
          </w:p>
        </w:tc>
        <w:tc>
          <w:tcPr>
            <w:tcW w:w="65.20pt" w:type="dxa"/>
            <w:shd w:val="clear" w:color="auto" w:fill="002060"/>
            <w:vAlign w:val="center"/>
          </w:tcPr>
          <w:p w14:paraId="06CBDE1C" w14:textId="77777777" w:rsidR="00D20B7B" w:rsidRPr="00C93883" w:rsidRDefault="00D20B7B" w:rsidP="00C93883">
            <w:pPr>
              <w:pStyle w:val="Corpsdetexte"/>
              <w:spacing w:after="0pt"/>
              <w:ind w:start="0pt"/>
              <w:jc w:val="center"/>
              <w:rPr>
                <w:b/>
                <w:bCs/>
              </w:rPr>
            </w:pPr>
            <w:r w:rsidRPr="00C93883">
              <w:rPr>
                <w:b/>
                <w:bCs/>
              </w:rPr>
              <w:t>Max timing</w:t>
            </w:r>
          </w:p>
        </w:tc>
      </w:tr>
      <w:tr w:rsidR="003076E4" w14:paraId="5ACA8EA0" w14:textId="77777777" w:rsidTr="00C93883">
        <w:trPr>
          <w:trHeight w:val="153"/>
          <w:jc w:val="center"/>
        </w:trPr>
        <w:tc>
          <w:tcPr>
            <w:tcW w:w="56.60pt" w:type="dxa"/>
            <w:shd w:val="clear" w:color="auto" w:fill="auto"/>
          </w:tcPr>
          <w:p w14:paraId="6B050A95" w14:textId="77777777" w:rsidR="002A1A14" w:rsidRPr="00C93883" w:rsidRDefault="002A1A14" w:rsidP="00C93883">
            <w:pPr>
              <w:pStyle w:val="Corpsdetexte"/>
              <w:spacing w:after="0pt"/>
              <w:ind w:start="0pt"/>
              <w:jc w:val="center"/>
              <w:rPr>
                <w:rFonts w:cs="Arial"/>
                <w:color w:val="4472C4"/>
              </w:rPr>
            </w:pPr>
            <w:r w:rsidRPr="00C93883">
              <w:rPr>
                <w:rFonts w:cs="Arial"/>
                <w:color w:val="4472C4"/>
              </w:rPr>
              <w:t>1</w:t>
            </w:r>
          </w:p>
        </w:tc>
        <w:tc>
          <w:tcPr>
            <w:tcW w:w="96.45pt" w:type="dxa"/>
            <w:shd w:val="clear" w:color="auto" w:fill="auto"/>
          </w:tcPr>
          <w:p w14:paraId="3B73D9DC"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66799DC4" w14:textId="068DB510" w:rsidR="002A1A14" w:rsidRPr="00C93883" w:rsidRDefault="002A1A14" w:rsidP="00C93883">
            <w:pPr>
              <w:pStyle w:val="Corpsdetexte"/>
              <w:spacing w:after="0pt"/>
              <w:ind w:start="0pt"/>
              <w:jc w:val="start"/>
              <w:rPr>
                <w:rFonts w:cs="Arial"/>
                <w:color w:val="4472C4"/>
                <w:sz w:val="16"/>
                <w:szCs w:val="16"/>
              </w:rPr>
            </w:pPr>
            <w:r w:rsidRPr="00C93883">
              <w:rPr>
                <w:rFonts w:cs="Arial"/>
                <w:color w:val="4472C4"/>
                <w:sz w:val="16"/>
                <w:szCs w:val="16"/>
              </w:rPr>
              <w:t>Action + timing</w:t>
            </w:r>
          </w:p>
        </w:tc>
        <w:tc>
          <w:tcPr>
            <w:tcW w:w="65.20pt" w:type="dxa"/>
            <w:shd w:val="clear" w:color="auto" w:fill="auto"/>
          </w:tcPr>
          <w:p w14:paraId="62A66807" w14:textId="34E3678F"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24F1D01A" w14:textId="16C5ED54"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6BC93D13"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2238F49F"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7E0D2ED5" w14:textId="77777777" w:rsidR="002A1A14" w:rsidRPr="00C93883" w:rsidRDefault="002A1A14" w:rsidP="00C93883">
            <w:pPr>
              <w:pStyle w:val="Corpsdetexte"/>
              <w:spacing w:after="0pt"/>
              <w:ind w:start="0pt"/>
              <w:jc w:val="start"/>
              <w:rPr>
                <w:sz w:val="16"/>
                <w:szCs w:val="16"/>
              </w:rPr>
            </w:pPr>
          </w:p>
        </w:tc>
      </w:tr>
      <w:tr w:rsidR="003076E4" w14:paraId="61A769BF" w14:textId="77777777" w:rsidTr="00C93883">
        <w:trPr>
          <w:trHeight w:val="153"/>
          <w:jc w:val="center"/>
        </w:trPr>
        <w:tc>
          <w:tcPr>
            <w:tcW w:w="56.60pt" w:type="dxa"/>
            <w:shd w:val="clear" w:color="auto" w:fill="auto"/>
          </w:tcPr>
          <w:p w14:paraId="27CE63AC" w14:textId="77777777" w:rsidR="002A1A14" w:rsidRPr="00C93883" w:rsidRDefault="002A1A14" w:rsidP="00C93883">
            <w:pPr>
              <w:pStyle w:val="Corpsdetexte"/>
              <w:spacing w:after="0pt"/>
              <w:ind w:start="0pt"/>
              <w:jc w:val="center"/>
              <w:rPr>
                <w:rFonts w:cs="Arial"/>
                <w:color w:val="4472C4"/>
              </w:rPr>
            </w:pPr>
            <w:r w:rsidRPr="00C93883">
              <w:rPr>
                <w:rFonts w:cs="Arial"/>
                <w:color w:val="4472C4"/>
              </w:rPr>
              <w:t>2</w:t>
            </w:r>
          </w:p>
        </w:tc>
        <w:tc>
          <w:tcPr>
            <w:tcW w:w="96.45pt" w:type="dxa"/>
            <w:shd w:val="clear" w:color="auto" w:fill="auto"/>
          </w:tcPr>
          <w:p w14:paraId="33D28544"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2E4F5BFE" w14:textId="0567D319"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3588F465" w14:textId="1308B663"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6214875A" w14:textId="422E5D99"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48997E88"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43980464"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39ED5A21" w14:textId="77777777" w:rsidR="002A1A14" w:rsidRPr="00C93883" w:rsidRDefault="002A1A14" w:rsidP="00C93883">
            <w:pPr>
              <w:pStyle w:val="Corpsdetexte"/>
              <w:spacing w:after="0pt"/>
              <w:ind w:start="0pt"/>
              <w:jc w:val="start"/>
              <w:rPr>
                <w:sz w:val="16"/>
                <w:szCs w:val="16"/>
              </w:rPr>
            </w:pPr>
          </w:p>
        </w:tc>
      </w:tr>
      <w:tr w:rsidR="003076E4" w14:paraId="3BB355F0" w14:textId="77777777" w:rsidTr="00C93883">
        <w:trPr>
          <w:trHeight w:val="153"/>
          <w:jc w:val="center"/>
        </w:trPr>
        <w:tc>
          <w:tcPr>
            <w:tcW w:w="56.60pt" w:type="dxa"/>
            <w:shd w:val="clear" w:color="auto" w:fill="auto"/>
          </w:tcPr>
          <w:p w14:paraId="6E90A258" w14:textId="77777777" w:rsidR="002A1A14" w:rsidRPr="00C93883" w:rsidRDefault="002A1A14" w:rsidP="00C93883">
            <w:pPr>
              <w:pStyle w:val="Corpsdetexte"/>
              <w:spacing w:after="0pt"/>
              <w:ind w:start="0pt"/>
              <w:jc w:val="center"/>
              <w:rPr>
                <w:rFonts w:cs="Arial"/>
                <w:color w:val="4472C4"/>
              </w:rPr>
            </w:pPr>
            <w:r w:rsidRPr="00C93883">
              <w:rPr>
                <w:rFonts w:cs="Arial"/>
                <w:color w:val="4472C4"/>
              </w:rPr>
              <w:t>3</w:t>
            </w:r>
          </w:p>
        </w:tc>
        <w:tc>
          <w:tcPr>
            <w:tcW w:w="96.45pt" w:type="dxa"/>
            <w:shd w:val="clear" w:color="auto" w:fill="auto"/>
          </w:tcPr>
          <w:p w14:paraId="3DB101A1"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4A985A79" w14:textId="7B1A26F7"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51D3BDC1" w14:textId="5049BAD9"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4323813C" w14:textId="07C98543"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4421B8C2"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5CB9BBC6"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5C6577D7" w14:textId="77777777" w:rsidR="002A1A14" w:rsidRPr="00C93883" w:rsidRDefault="002A1A14" w:rsidP="00C93883">
            <w:pPr>
              <w:pStyle w:val="Corpsdetexte"/>
              <w:spacing w:after="0pt"/>
              <w:ind w:start="0pt"/>
              <w:jc w:val="start"/>
              <w:rPr>
                <w:sz w:val="16"/>
                <w:szCs w:val="16"/>
              </w:rPr>
            </w:pPr>
          </w:p>
        </w:tc>
      </w:tr>
      <w:tr w:rsidR="003076E4" w14:paraId="6D8ED9C7" w14:textId="77777777" w:rsidTr="00C93883">
        <w:trPr>
          <w:trHeight w:val="153"/>
          <w:jc w:val="center"/>
        </w:trPr>
        <w:tc>
          <w:tcPr>
            <w:tcW w:w="56.60pt" w:type="dxa"/>
            <w:shd w:val="clear" w:color="auto" w:fill="auto"/>
          </w:tcPr>
          <w:p w14:paraId="69F4A211" w14:textId="77777777" w:rsidR="002A1A14" w:rsidRPr="00C93883" w:rsidRDefault="002A1A14" w:rsidP="00C93883">
            <w:pPr>
              <w:pStyle w:val="Corpsdetexte"/>
              <w:spacing w:after="0pt"/>
              <w:ind w:start="0pt"/>
              <w:jc w:val="center"/>
              <w:rPr>
                <w:rFonts w:cs="Arial"/>
                <w:color w:val="4472C4"/>
              </w:rPr>
            </w:pPr>
            <w:r w:rsidRPr="00C93883">
              <w:rPr>
                <w:rFonts w:cs="Arial"/>
                <w:color w:val="4472C4"/>
              </w:rPr>
              <w:t>4</w:t>
            </w:r>
          </w:p>
        </w:tc>
        <w:tc>
          <w:tcPr>
            <w:tcW w:w="96.45pt" w:type="dxa"/>
            <w:shd w:val="clear" w:color="auto" w:fill="auto"/>
          </w:tcPr>
          <w:p w14:paraId="68FA43C2"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640664A8" w14:textId="3555DD79"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6450728C" w14:textId="3791EA3A"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7D4745D0" w14:textId="590A042D"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324E3E6A"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7EBD3A1A"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3C6AF03B" w14:textId="77777777" w:rsidR="002A1A14" w:rsidRPr="00C93883" w:rsidRDefault="002A1A14" w:rsidP="00C93883">
            <w:pPr>
              <w:pStyle w:val="Corpsdetexte"/>
              <w:spacing w:after="0pt"/>
              <w:ind w:start="0pt"/>
              <w:jc w:val="start"/>
              <w:rPr>
                <w:sz w:val="16"/>
                <w:szCs w:val="16"/>
              </w:rPr>
            </w:pPr>
          </w:p>
        </w:tc>
      </w:tr>
      <w:tr w:rsidR="003076E4" w14:paraId="4F695E29" w14:textId="77777777" w:rsidTr="00C93883">
        <w:trPr>
          <w:trHeight w:val="153"/>
          <w:jc w:val="center"/>
        </w:trPr>
        <w:tc>
          <w:tcPr>
            <w:tcW w:w="56.60pt" w:type="dxa"/>
            <w:shd w:val="clear" w:color="auto" w:fill="auto"/>
          </w:tcPr>
          <w:p w14:paraId="1C459909" w14:textId="77777777" w:rsidR="002A1A14" w:rsidRPr="00C93883" w:rsidRDefault="002A1A14" w:rsidP="00C93883">
            <w:pPr>
              <w:pStyle w:val="Corpsdetexte"/>
              <w:spacing w:after="0pt"/>
              <w:ind w:start="0pt"/>
              <w:jc w:val="center"/>
              <w:rPr>
                <w:rFonts w:cs="Arial"/>
                <w:color w:val="4472C4"/>
              </w:rPr>
            </w:pPr>
            <w:r w:rsidRPr="00C93883">
              <w:rPr>
                <w:rFonts w:cs="Arial"/>
                <w:color w:val="4472C4"/>
              </w:rPr>
              <w:t>…</w:t>
            </w:r>
          </w:p>
        </w:tc>
        <w:tc>
          <w:tcPr>
            <w:tcW w:w="96.45pt" w:type="dxa"/>
            <w:shd w:val="clear" w:color="auto" w:fill="auto"/>
          </w:tcPr>
          <w:p w14:paraId="350CBDEB"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44DEBD6F" w14:textId="3A1E3BA8"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301615BB" w14:textId="73D39347"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5A4C6892" w14:textId="704F0BF6" w:rsidR="002A1A14" w:rsidRPr="00C93883" w:rsidRDefault="002A1A14" w:rsidP="00C93883">
            <w:pPr>
              <w:pStyle w:val="Corpsdetexte"/>
              <w:spacing w:after="0pt"/>
              <w:ind w:start="0pt"/>
              <w:jc w:val="start"/>
              <w:rPr>
                <w:sz w:val="16"/>
                <w:szCs w:val="16"/>
              </w:rPr>
            </w:pPr>
            <w:r w:rsidRPr="00C93883">
              <w:rPr>
                <w:rFonts w:cs="Arial"/>
                <w:color w:val="4472C4"/>
                <w:sz w:val="16"/>
                <w:szCs w:val="16"/>
              </w:rPr>
              <w:t>Action + timing</w:t>
            </w:r>
          </w:p>
        </w:tc>
        <w:tc>
          <w:tcPr>
            <w:tcW w:w="65.20pt" w:type="dxa"/>
            <w:shd w:val="clear" w:color="auto" w:fill="auto"/>
          </w:tcPr>
          <w:p w14:paraId="40548760"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05DA3BA8" w14:textId="77777777" w:rsidR="002A1A14" w:rsidRPr="00C93883" w:rsidRDefault="002A1A14" w:rsidP="00C93883">
            <w:pPr>
              <w:pStyle w:val="Corpsdetexte"/>
              <w:spacing w:after="0pt"/>
              <w:ind w:start="0pt"/>
              <w:jc w:val="start"/>
              <w:rPr>
                <w:sz w:val="16"/>
                <w:szCs w:val="16"/>
              </w:rPr>
            </w:pPr>
          </w:p>
        </w:tc>
        <w:tc>
          <w:tcPr>
            <w:tcW w:w="65.20pt" w:type="dxa"/>
            <w:shd w:val="clear" w:color="auto" w:fill="auto"/>
          </w:tcPr>
          <w:p w14:paraId="202F3DFA" w14:textId="77777777" w:rsidR="002A1A14" w:rsidRPr="00C93883" w:rsidRDefault="002A1A14" w:rsidP="00C93883">
            <w:pPr>
              <w:pStyle w:val="Corpsdetexte"/>
              <w:spacing w:after="0pt"/>
              <w:ind w:start="0pt"/>
              <w:jc w:val="start"/>
              <w:rPr>
                <w:sz w:val="16"/>
                <w:szCs w:val="16"/>
              </w:rPr>
            </w:pPr>
          </w:p>
        </w:tc>
      </w:tr>
    </w:tbl>
    <w:p w14:paraId="215D8FA3" w14:textId="6C183DEB" w:rsidR="00D20B7B" w:rsidRPr="00D20B7B" w:rsidRDefault="00D20B7B" w:rsidP="00D20B7B">
      <w:pPr>
        <w:tabs>
          <w:tab w:val="start" w:pos="95.25pt"/>
        </w:tabs>
      </w:pPr>
    </w:p>
    <w:tbl>
      <w:tblPr>
        <w:tblW w:w="453.5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263"/>
        <w:gridCol w:w="6808"/>
      </w:tblGrid>
      <w:tr w:rsidR="00554873" w14:paraId="57DD46C4" w14:textId="77777777" w:rsidTr="00C93883">
        <w:trPr>
          <w:trHeight w:hRule="exact" w:val="227"/>
          <w:jc w:val="center"/>
        </w:trPr>
        <w:tc>
          <w:tcPr>
            <w:tcW w:w="113.15pt" w:type="dxa"/>
            <w:shd w:val="clear" w:color="auto" w:fill="002060"/>
            <w:vAlign w:val="center"/>
          </w:tcPr>
          <w:p w14:paraId="1488D3C6" w14:textId="79A68F84" w:rsidR="00554873" w:rsidRPr="00C93883" w:rsidRDefault="00B72905" w:rsidP="00C93883">
            <w:pPr>
              <w:pStyle w:val="Corpsdetexte"/>
              <w:spacing w:after="0pt"/>
              <w:ind w:start="0pt"/>
              <w:jc w:val="center"/>
              <w:rPr>
                <w:b/>
                <w:bCs/>
                <w:color w:val="FFFFFF"/>
                <w:sz w:val="14"/>
                <w:szCs w:val="14"/>
              </w:rPr>
            </w:pPr>
            <w:r w:rsidRPr="00C93883">
              <w:rPr>
                <w:b/>
                <w:bCs/>
                <w:color w:val="FFFFFF"/>
                <w:sz w:val="14"/>
                <w:szCs w:val="14"/>
              </w:rPr>
              <w:t>FUNC</w:t>
            </w:r>
            <w:r w:rsidR="00554873" w:rsidRPr="00C93883">
              <w:rPr>
                <w:b/>
                <w:bCs/>
                <w:color w:val="FFFFFF"/>
                <w:sz w:val="14"/>
                <w:szCs w:val="14"/>
              </w:rPr>
              <w:t>-ID</w:t>
            </w:r>
          </w:p>
        </w:tc>
        <w:tc>
          <w:tcPr>
            <w:tcW w:w="340.40pt" w:type="dxa"/>
            <w:shd w:val="clear" w:color="auto" w:fill="auto"/>
            <w:vAlign w:val="center"/>
          </w:tcPr>
          <w:p w14:paraId="60312174" w14:textId="77777777" w:rsidR="00554873" w:rsidRPr="00C93883" w:rsidRDefault="00554873" w:rsidP="00D439E3">
            <w:pPr>
              <w:rPr>
                <w:rFonts w:cs="Arial"/>
                <w:color w:val="4472C4"/>
              </w:rPr>
            </w:pPr>
          </w:p>
        </w:tc>
      </w:tr>
      <w:tr w:rsidR="00C9247E" w14:paraId="7BBE15CF" w14:textId="77777777" w:rsidTr="00C93883">
        <w:trPr>
          <w:trHeight w:hRule="exact" w:val="227"/>
          <w:jc w:val="center"/>
        </w:trPr>
        <w:tc>
          <w:tcPr>
            <w:tcW w:w="113.15pt" w:type="dxa"/>
            <w:shd w:val="clear" w:color="auto" w:fill="002060"/>
            <w:vAlign w:val="center"/>
          </w:tcPr>
          <w:p w14:paraId="5EF0AF0F" w14:textId="31A015BF" w:rsidR="00C9247E" w:rsidRPr="00C93883" w:rsidRDefault="00C9247E" w:rsidP="00C93883">
            <w:pPr>
              <w:pStyle w:val="Corpsdetexte"/>
              <w:spacing w:after="0pt"/>
              <w:ind w:start="0pt"/>
              <w:jc w:val="center"/>
              <w:rPr>
                <w:b/>
                <w:bCs/>
                <w:color w:val="FFFFFF"/>
                <w:sz w:val="14"/>
                <w:szCs w:val="14"/>
              </w:rPr>
            </w:pPr>
            <w:r w:rsidRPr="00C93883">
              <w:rPr>
                <w:b/>
                <w:bCs/>
                <w:color w:val="FFFFFF"/>
                <w:sz w:val="14"/>
                <w:szCs w:val="14"/>
              </w:rPr>
              <w:t>REQUIREMENT ALLOCATION</w:t>
            </w:r>
          </w:p>
        </w:tc>
        <w:tc>
          <w:tcPr>
            <w:tcW w:w="340.40pt" w:type="dxa"/>
            <w:shd w:val="clear" w:color="auto" w:fill="auto"/>
            <w:vAlign w:val="center"/>
          </w:tcPr>
          <w:p w14:paraId="5278B4D4" w14:textId="77777777" w:rsidR="00C9247E" w:rsidRPr="00C93883" w:rsidRDefault="00C9247E" w:rsidP="00C9247E">
            <w:pPr>
              <w:rPr>
                <w:rFonts w:cs="Arial"/>
                <w:color w:val="4472C4"/>
              </w:rPr>
            </w:pPr>
          </w:p>
        </w:tc>
      </w:tr>
    </w:tbl>
    <w:p w14:paraId="2B180E19" w14:textId="77777777" w:rsidR="00D20B7B" w:rsidRPr="00D20B7B" w:rsidRDefault="00D20B7B" w:rsidP="001E0365"/>
    <w:sectPr w:rsidR="00D20B7B" w:rsidRPr="00D20B7B" w:rsidSect="00144634">
      <w:headerReference w:type="default" r:id="rId17"/>
      <w:footerReference w:type="even" r:id="rId18"/>
      <w:footerReference w:type="default" r:id="rId19"/>
      <w:headerReference w:type="first" r:id="rId20"/>
      <w:footerReference w:type="first" r:id="rId21"/>
      <w:pgSz w:w="595.35pt" w:h="841.95pt" w:code="9"/>
      <w:pgMar w:top="28.35pt" w:right="70.90pt" w:bottom="28.35pt" w:left="70.90pt" w:header="5.65pt" w:footer="5.65pt" w:gutter="0pt"/>
      <w:pgNumType w:start="1"/>
      <w:cols w:space="36pt"/>
      <w:titlePg/>
      <w:docGrid w:linePitch="272"/>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4" w:author="GLENARD, François" w:date="2023-10-23T14:39:00Z" w:initials="GF">
    <w:p w14:paraId="7925D7B4" w14:textId="77777777" w:rsidR="00DF0E44" w:rsidRDefault="00DF0E44" w:rsidP="001231B7">
      <w:pPr>
        <w:pStyle w:val="Commentaire"/>
        <w:ind w:start="0pt"/>
      </w:pPr>
      <w:r>
        <w:rPr>
          <w:rStyle w:val="Marquedecommentaire"/>
        </w:rPr>
        <w:annotationRef/>
      </w:r>
      <w:r>
        <w:rPr>
          <w:lang w:val="fr-FR"/>
        </w:rPr>
        <w:t>TBC avec le lifecycle Polarion</w:t>
      </w:r>
    </w:p>
  </w:comment>
  <w:comment w:id="42" w:author="GLENARD, François" w:date="2023-11-09T16:44:00Z" w:initials="GF">
    <w:p w14:paraId="3E1788AB" w14:textId="77777777" w:rsidR="004858E9" w:rsidRDefault="004858E9" w:rsidP="006D1123">
      <w:pPr>
        <w:pStyle w:val="Commentaire"/>
        <w:ind w:start="0pt"/>
      </w:pPr>
      <w:r>
        <w:rPr>
          <w:rStyle w:val="Marquedecommentaire"/>
        </w:rPr>
        <w:annotationRef/>
      </w:r>
      <w:r>
        <w:rPr>
          <w:lang w:val="fr-FR"/>
        </w:rPr>
        <w:t>Wording to be confirmed (Nominal behavior ? Main behavior)</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7925D7B4" w15:done="0"/>
  <w15:commentEx w15:paraId="3E1788AB"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8E10432" w16cex:dateUtc="2023-10-23T12:39:00Z"/>
  <w16cex:commentExtensible w16cex:durableId="28F78AE0" w16cex:dateUtc="2023-11-09T15:44: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7925D7B4" w16cid:durableId="28E10432"/>
  <w16cid:commentId w16cid:paraId="3E1788AB" w16cid:durableId="28F78AE0"/>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39F4370" w14:textId="77777777" w:rsidR="00D06B58" w:rsidRDefault="00D06B58">
      <w:r>
        <w:separator/>
      </w:r>
    </w:p>
  </w:endnote>
  <w:endnote w:type="continuationSeparator" w:id="0">
    <w:p w14:paraId="51712460" w14:textId="77777777" w:rsidR="00D06B58" w:rsidRDefault="00D06B58">
      <w:r>
        <w:continuationSeparator/>
      </w:r>
    </w:p>
  </w:endnote>
  <w:endnote w:type="continuationNotice" w:id="1">
    <w:p w14:paraId="53169CE5" w14:textId="77777777" w:rsidR="00D06B58" w:rsidRDefault="00D06B58"/>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Arial Narrow">
    <w:panose1 w:val="020B0606020202030204"/>
    <w:charset w:characterSet="iso-8859-1"/>
    <w:family w:val="swiss"/>
    <w:pitch w:val="variable"/>
    <w:sig w:usb0="00000287" w:usb1="00000800"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Helvetica">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1DB7F8" w14:textId="77777777" w:rsidR="00D46D31" w:rsidRDefault="00D46D31">
    <w:pPr>
      <w:pStyle w:val="Pieddepage"/>
      <w:framePr w:wrap="none" w:vAnchor="text" w:hAnchor="margin" w:xAlign="center" w:y="0.05pt"/>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6727800E" w14:textId="77777777" w:rsidR="00D46D31" w:rsidRDefault="00D46D31">
    <w:pPr>
      <w:ind w:start="-54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4F7D8C" w14:textId="1FD5ACB4" w:rsidR="00D46D31" w:rsidRPr="00A90E93" w:rsidRDefault="00D46D31" w:rsidP="00A90E93">
    <w:pPr>
      <w:pStyle w:val="En-tte"/>
      <w:spacing w:before="6pt" w:after="12pt"/>
    </w:pPr>
    <w:r>
      <w:t xml:space="preserve"> </w:t>
    </w:r>
    <w:r w:rsidR="00B45E22">
      <w:t>--------------------------------------------------------------------------------------------------------------------------------------------------------------------------------------------------------</w:t>
    </w:r>
  </w:p>
  <w:tbl>
    <w:tblPr>
      <w:tblW w:w="504.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8674"/>
      <w:gridCol w:w="1418"/>
    </w:tblGrid>
    <w:tr w:rsidR="00D46D31" w14:paraId="064C4EE5" w14:textId="77777777" w:rsidTr="00C93883">
      <w:trPr>
        <w:trHeight w:val="274"/>
        <w:jc w:val="center"/>
      </w:trPr>
      <w:tc>
        <w:tcPr>
          <w:tcW w:w="433.70pt" w:type="dxa"/>
          <w:shd w:val="clear" w:color="auto" w:fill="auto"/>
          <w:vAlign w:val="center"/>
        </w:tcPr>
        <w:p w14:paraId="4B6C479E" w14:textId="243C5412" w:rsidR="00D46D31" w:rsidRPr="00C93883" w:rsidRDefault="00B52976" w:rsidP="00C93883">
          <w:pPr>
            <w:jc w:val="both"/>
            <w:rPr>
              <w:rFonts w:cs="Arial"/>
            </w:rPr>
          </w:pPr>
          <w:r w:rsidRPr="00C93883">
            <w:rPr>
              <w:b/>
              <w:bCs/>
              <w:sz w:val="14"/>
              <w:szCs w:val="14"/>
            </w:rPr>
            <w:t>COPYRIGHT NOTICE:</w:t>
          </w:r>
          <w:r w:rsidRPr="00C93883">
            <w:rPr>
              <w:sz w:val="14"/>
              <w:szCs w:val="14"/>
            </w:rPr>
            <w:t xml:space="preserve"> </w:t>
          </w:r>
          <w:r w:rsidRPr="00C93883">
            <w:rPr>
              <w:rFonts w:cs="Arial"/>
              <w:sz w:val="14"/>
              <w:szCs w:val="14"/>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tc>
      <w:tc>
        <w:tcPr>
          <w:tcW w:w="70.90pt" w:type="dxa"/>
          <w:shd w:val="clear" w:color="auto" w:fill="auto"/>
          <w:vAlign w:val="center"/>
        </w:tcPr>
        <w:p w14:paraId="11B0D18C" w14:textId="77777777" w:rsidR="00D46D31" w:rsidRPr="00C93883" w:rsidRDefault="00D46D31" w:rsidP="00C93883">
          <w:pPr>
            <w:pStyle w:val="Pieddepage"/>
            <w:spacing w:line="12pt" w:lineRule="auto"/>
            <w:jc w:val="center"/>
            <w:rPr>
              <w:b/>
              <w:bCs/>
            </w:rPr>
          </w:pPr>
        </w:p>
        <w:p w14:paraId="76252C44" w14:textId="0C938061" w:rsidR="00D46D31" w:rsidRPr="00C93883" w:rsidRDefault="00D46D31" w:rsidP="00C93883">
          <w:pPr>
            <w:pStyle w:val="Pieddepage"/>
            <w:spacing w:line="12pt" w:lineRule="auto"/>
            <w:jc w:val="center"/>
            <w:rPr>
              <w:b/>
              <w:bCs/>
            </w:rPr>
          </w:pPr>
          <w:r w:rsidRPr="00C93883">
            <w:rPr>
              <w:b/>
              <w:bCs/>
              <w:sz w:val="20"/>
            </w:rPr>
            <w:t>Page</w:t>
          </w:r>
          <w:r w:rsidRPr="00C93883">
            <w:rPr>
              <w:b/>
              <w:bCs/>
            </w:rPr>
            <w:t xml:space="preserve"> </w:t>
          </w:r>
          <w:r w:rsidRPr="00C93883">
            <w:rPr>
              <w:sz w:val="20"/>
            </w:rPr>
            <w:fldChar w:fldCharType="begin"/>
          </w:r>
          <w:r w:rsidRPr="00C93883">
            <w:rPr>
              <w:sz w:val="20"/>
            </w:rPr>
            <w:instrText xml:space="preserve"> PAGE   \* MERGEFORMAT </w:instrText>
          </w:r>
          <w:r w:rsidRPr="00C93883">
            <w:rPr>
              <w:sz w:val="20"/>
            </w:rPr>
            <w:fldChar w:fldCharType="separate"/>
          </w:r>
          <w:r w:rsidRPr="00C93883">
            <w:rPr>
              <w:sz w:val="20"/>
            </w:rPr>
            <w:t>1</w:t>
          </w:r>
          <w:r w:rsidRPr="00C93883">
            <w:rPr>
              <w:noProof/>
              <w:sz w:val="20"/>
            </w:rPr>
            <w:fldChar w:fldCharType="end"/>
          </w:r>
        </w:p>
        <w:p w14:paraId="14045C0E" w14:textId="77777777" w:rsidR="00D46D31" w:rsidRPr="00C93883" w:rsidRDefault="00D46D31" w:rsidP="00C93883">
          <w:pPr>
            <w:tabs>
              <w:tab w:val="center" w:pos="227.50pt"/>
              <w:tab w:val="start" w:pos="290.90pt"/>
            </w:tabs>
            <w:ind w:end="13pt"/>
            <w:rPr>
              <w:color w:val="222A35"/>
            </w:rPr>
          </w:pPr>
        </w:p>
      </w:tc>
    </w:tr>
  </w:tbl>
  <w:p w14:paraId="5C71B75A" w14:textId="0E3639CA" w:rsidR="00D46D31" w:rsidRPr="00C93883" w:rsidRDefault="00D46D31" w:rsidP="00952D78">
    <w:pPr>
      <w:tabs>
        <w:tab w:val="center" w:pos="227.50pt"/>
        <w:tab w:val="start" w:pos="290.90pt"/>
      </w:tabs>
      <w:ind w:end="13pt"/>
      <w:rPr>
        <w:color w:val="222A35"/>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6F7FE2" w14:textId="77777777" w:rsidR="0087297B" w:rsidRDefault="0087297B" w:rsidP="0087297B">
    <w:pPr>
      <w:rPr>
        <w:b/>
        <w:bCs/>
        <w:sz w:val="14"/>
        <w:szCs w:val="14"/>
      </w:rPr>
    </w:pPr>
  </w:p>
  <w:p w14:paraId="76ECB963" w14:textId="524F67EE" w:rsidR="00EF0698" w:rsidRDefault="008978E4" w:rsidP="002D13DA">
    <w:pPr>
      <w:jc w:val="both"/>
      <w:rPr>
        <w:rFonts w:cs="Arial"/>
        <w:sz w:val="18"/>
        <w:szCs w:val="18"/>
      </w:rPr>
    </w:pPr>
    <w:r w:rsidRPr="0087297B">
      <w:rPr>
        <w:b/>
        <w:bCs/>
        <w:sz w:val="18"/>
        <w:szCs w:val="18"/>
      </w:rPr>
      <w:t>COPYRIGHT NOTICE:</w:t>
    </w:r>
    <w:r w:rsidRPr="0087297B">
      <w:rPr>
        <w:sz w:val="18"/>
        <w:szCs w:val="18"/>
      </w:rPr>
      <w:t xml:space="preserve"> </w:t>
    </w:r>
    <w:r w:rsidRPr="0087297B">
      <w:rPr>
        <w:rFonts w:cs="Arial"/>
        <w:sz w:val="18"/>
        <w:szCs w:val="18"/>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p w14:paraId="07AD1BFC" w14:textId="77777777" w:rsidR="00D46D31" w:rsidRPr="008978E4" w:rsidRDefault="00D46D31" w:rsidP="008978E4">
    <w:pPr>
      <w:jc w:val="both"/>
      <w:rPr>
        <w:rFonts w:cs="Arial"/>
        <w:sz w:val="18"/>
        <w:szCs w:val="18"/>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0C416EB" w14:textId="77777777" w:rsidR="00D06B58" w:rsidRDefault="00D06B58">
      <w:r>
        <w:separator/>
      </w:r>
    </w:p>
  </w:footnote>
  <w:footnote w:type="continuationSeparator" w:id="0">
    <w:p w14:paraId="36559B84" w14:textId="77777777" w:rsidR="00D06B58" w:rsidRDefault="00D06B58">
      <w:r>
        <w:continuationSeparator/>
      </w:r>
    </w:p>
  </w:footnote>
  <w:footnote w:type="continuationNotice" w:id="1">
    <w:p w14:paraId="4BCB98DF" w14:textId="77777777" w:rsidR="00D06B58" w:rsidRDefault="00D06B58"/>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pPr w:leftFromText="141" w:rightFromText="141" w:vertAnchor="text" w:horzAnchor="margin" w:tblpXSpec="center" w:tblpY="160"/>
      <w:tblOverlap w:val="never"/>
      <w:tblW w:w="517.40pt" w:type="dxa"/>
      <w:jc w:val="center"/>
      <w:tblBorders>
        <w:insideV w:val="single" w:sz="4" w:space="0" w:color="auto"/>
      </w:tblBorders>
      <w:tblLayout w:type="fixed"/>
      <w:tblLook w:firstRow="1" w:lastRow="0" w:firstColumn="1" w:lastColumn="0" w:noHBand="0" w:noVBand="1"/>
    </w:tblPr>
    <w:tblGrid>
      <w:gridCol w:w="1701"/>
      <w:gridCol w:w="2882"/>
      <w:gridCol w:w="2882"/>
      <w:gridCol w:w="2883"/>
    </w:tblGrid>
    <w:tr w:rsidR="003076E4" w:rsidRPr="00BC2570" w14:paraId="1F145E06" w14:textId="77777777" w:rsidTr="00C93883">
      <w:trPr>
        <w:trHeight w:val="227"/>
        <w:jc w:val="center"/>
      </w:trPr>
      <w:tc>
        <w:tcPr>
          <w:tcW w:w="85.05pt" w:type="dxa"/>
          <w:vMerge w:val="restart"/>
          <w:tcBorders>
            <w:top w:val="single" w:sz="4" w:space="0" w:color="44546A"/>
            <w:start w:val="single" w:sz="4" w:space="0" w:color="44546A"/>
            <w:end w:val="single" w:sz="4" w:space="0" w:color="44546A"/>
          </w:tcBorders>
          <w:shd w:val="clear" w:color="auto" w:fill="auto"/>
        </w:tcPr>
        <w:p w14:paraId="397ADB5E" w14:textId="238C4C5A" w:rsidR="00F1542A" w:rsidRPr="00C93883" w:rsidRDefault="00940AB3" w:rsidP="00C93883">
          <w:pPr>
            <w:rPr>
              <w:rFonts w:cs="Arial"/>
              <w:b/>
              <w:color w:val="FFFFFF"/>
              <w:sz w:val="18"/>
              <w:szCs w:val="18"/>
            </w:rPr>
          </w:pPr>
          <w:r w:rsidRPr="00C93883">
            <w:rPr>
              <w:noProof/>
              <w:sz w:val="18"/>
              <w:szCs w:val="18"/>
            </w:rPr>
            <w:drawing>
              <wp:inline distT="0" distB="0" distL="0" distR="0" wp14:anchorId="4BBBBA20" wp14:editId="542827D0">
                <wp:extent cx="998220" cy="868680"/>
                <wp:effectExtent l="0" t="0" r="0" b="0"/>
                <wp:docPr id="3" name="Picture 6" descr="A picture containing font, graphics, logo,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A picture containing font, graphics, logo,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220" cy="868680"/>
                        </a:xfrm>
                        <a:prstGeom prst="rect">
                          <a:avLst/>
                        </a:prstGeom>
                        <a:noFill/>
                        <a:ln>
                          <a:noFill/>
                        </a:ln>
                      </pic:spPr>
                    </pic:pic>
                  </a:graphicData>
                </a:graphic>
              </wp:inline>
            </w:drawing>
          </w:r>
        </w:p>
      </w:tc>
      <w:tc>
        <w:tcPr>
          <w:tcW w:w="432.35pt" w:type="dxa"/>
          <w:gridSpan w:val="3"/>
          <w:tcBorders>
            <w:top w:val="single" w:sz="4" w:space="0" w:color="44546A"/>
            <w:start w:val="single" w:sz="4" w:space="0" w:color="44546A"/>
            <w:bottom w:val="single" w:sz="4" w:space="0" w:color="auto"/>
            <w:end w:val="single" w:sz="4" w:space="0" w:color="44546A"/>
          </w:tcBorders>
          <w:shd w:val="clear" w:color="auto" w:fill="0032B4"/>
          <w:vAlign w:val="center"/>
        </w:tcPr>
        <w:p w14:paraId="67395F92" w14:textId="1E18D39C" w:rsidR="00F1542A" w:rsidRPr="00C93883" w:rsidRDefault="00F1542A" w:rsidP="00C93883">
          <w:pPr>
            <w:rPr>
              <w:rFonts w:cs="Arial"/>
              <w:b/>
              <w:sz w:val="18"/>
              <w:szCs w:val="18"/>
            </w:rPr>
          </w:pPr>
          <w:r w:rsidRPr="00C93883">
            <w:rPr>
              <w:rFonts w:cs="Arial"/>
              <w:b/>
              <w:color w:val="FFFFFF"/>
              <w:sz w:val="18"/>
              <w:szCs w:val="18"/>
            </w:rPr>
            <w:t>OP’nSoft Project information</w:t>
          </w:r>
        </w:p>
      </w:tc>
    </w:tr>
    <w:tr w:rsidR="003076E4" w:rsidRPr="00BC2570" w14:paraId="04EF036F" w14:textId="77777777" w:rsidTr="00C93883">
      <w:trPr>
        <w:trHeight w:val="227"/>
        <w:jc w:val="center"/>
      </w:trPr>
      <w:tc>
        <w:tcPr>
          <w:tcW w:w="85.05pt" w:type="dxa"/>
          <w:vMerge/>
          <w:tcBorders>
            <w:start w:val="single" w:sz="4" w:space="0" w:color="44546A"/>
            <w:end w:val="single" w:sz="4" w:space="0" w:color="44546A"/>
          </w:tcBorders>
          <w:shd w:val="clear" w:color="auto" w:fill="auto"/>
        </w:tcPr>
        <w:p w14:paraId="18BD2364" w14:textId="77777777" w:rsidR="00F1542A" w:rsidRPr="00C93883" w:rsidRDefault="00F1542A" w:rsidP="00C93883">
          <w:pPr>
            <w:rPr>
              <w:rFonts w:cs="Arial"/>
              <w:b/>
              <w:sz w:val="18"/>
              <w:szCs w:val="18"/>
            </w:rPr>
          </w:pPr>
        </w:p>
      </w:tc>
      <w:tc>
        <w:tcPr>
          <w:tcW w:w="144.10pt" w:type="dxa"/>
          <w:tcBorders>
            <w:top w:val="single" w:sz="4" w:space="0" w:color="auto"/>
            <w:start w:val="single" w:sz="4" w:space="0" w:color="44546A"/>
            <w:bottom w:val="dotted" w:sz="4" w:space="0" w:color="auto"/>
            <w:end w:val="single" w:sz="4" w:space="0" w:color="auto"/>
          </w:tcBorders>
          <w:shd w:val="clear" w:color="auto" w:fill="auto"/>
          <w:vAlign w:val="center"/>
        </w:tcPr>
        <w:p w14:paraId="6B67DAED" w14:textId="2254E7AB" w:rsidR="00F1542A" w:rsidRPr="00C93883" w:rsidRDefault="00F1542A" w:rsidP="00C93883">
          <w:pPr>
            <w:rPr>
              <w:rFonts w:cs="Arial"/>
              <w:b/>
              <w:sz w:val="18"/>
              <w:szCs w:val="18"/>
            </w:rPr>
          </w:pPr>
          <w:r w:rsidRPr="00C93883">
            <w:rPr>
              <w:rFonts w:cs="Arial"/>
              <w:b/>
              <w:sz w:val="18"/>
              <w:szCs w:val="18"/>
            </w:rPr>
            <w:t xml:space="preserve">Project </w:t>
          </w:r>
          <w:r w:rsidR="00334B37" w:rsidRPr="00C93883">
            <w:rPr>
              <w:rFonts w:cs="Arial"/>
              <w:b/>
              <w:sz w:val="18"/>
              <w:szCs w:val="18"/>
            </w:rPr>
            <w:t>ID</w:t>
          </w:r>
        </w:p>
      </w:tc>
      <w:tc>
        <w:tcPr>
          <w:tcW w:w="144.10pt" w:type="dxa"/>
          <w:tcBorders>
            <w:top w:val="single" w:sz="4" w:space="0" w:color="auto"/>
            <w:start w:val="single" w:sz="4" w:space="0" w:color="auto"/>
            <w:bottom w:val="dotted" w:sz="4" w:space="0" w:color="auto"/>
            <w:end w:val="single" w:sz="4" w:space="0" w:color="auto"/>
          </w:tcBorders>
          <w:shd w:val="clear" w:color="auto" w:fill="auto"/>
          <w:vAlign w:val="center"/>
        </w:tcPr>
        <w:p w14:paraId="0A46B2A2" w14:textId="77777777" w:rsidR="00F1542A" w:rsidRPr="00C93883" w:rsidRDefault="00F1542A" w:rsidP="00C93883">
          <w:pPr>
            <w:rPr>
              <w:rFonts w:cs="Arial"/>
              <w:b/>
              <w:sz w:val="18"/>
              <w:szCs w:val="18"/>
              <w:lang w:val="fr-FR"/>
            </w:rPr>
          </w:pPr>
          <w:r w:rsidRPr="00C93883">
            <w:rPr>
              <w:rFonts w:cs="Arial"/>
              <w:b/>
              <w:sz w:val="18"/>
              <w:szCs w:val="18"/>
              <w:lang w:val="fr-FR"/>
            </w:rPr>
            <w:t>Project Name</w:t>
          </w:r>
        </w:p>
      </w:tc>
      <w:tc>
        <w:tcPr>
          <w:tcW w:w="144.15pt" w:type="dxa"/>
          <w:tcBorders>
            <w:top w:val="single" w:sz="4" w:space="0" w:color="auto"/>
            <w:start w:val="single" w:sz="4" w:space="0" w:color="auto"/>
            <w:bottom w:val="dotted" w:sz="4" w:space="0" w:color="auto"/>
            <w:end w:val="single" w:sz="4" w:space="0" w:color="44546A"/>
          </w:tcBorders>
          <w:shd w:val="clear" w:color="auto" w:fill="auto"/>
          <w:vAlign w:val="center"/>
        </w:tcPr>
        <w:p w14:paraId="553FA021" w14:textId="77777777" w:rsidR="00F1542A" w:rsidRPr="00C93883" w:rsidRDefault="00F1542A" w:rsidP="00C93883">
          <w:pPr>
            <w:rPr>
              <w:rFonts w:cs="Arial"/>
              <w:b/>
              <w:sz w:val="18"/>
              <w:szCs w:val="18"/>
            </w:rPr>
          </w:pPr>
          <w:r w:rsidRPr="00C93883">
            <w:rPr>
              <w:rFonts w:cs="Arial"/>
              <w:b/>
              <w:sz w:val="18"/>
              <w:szCs w:val="18"/>
            </w:rPr>
            <w:t>Project Manager</w:t>
          </w:r>
        </w:p>
      </w:tc>
    </w:tr>
    <w:tr w:rsidR="003076E4" w:rsidRPr="009645C8" w14:paraId="34AE2403" w14:textId="77777777" w:rsidTr="00C93883">
      <w:trPr>
        <w:trHeight w:val="227"/>
        <w:jc w:val="center"/>
      </w:trPr>
      <w:tc>
        <w:tcPr>
          <w:tcW w:w="85.05pt" w:type="dxa"/>
          <w:vMerge/>
          <w:tcBorders>
            <w:start w:val="single" w:sz="4" w:space="0" w:color="44546A"/>
            <w:end w:val="single" w:sz="4" w:space="0" w:color="44546A"/>
          </w:tcBorders>
          <w:shd w:val="clear" w:color="auto" w:fill="auto"/>
        </w:tcPr>
        <w:p w14:paraId="38628464" w14:textId="77777777" w:rsidR="00F1542A" w:rsidRPr="00C93883" w:rsidRDefault="00F1542A" w:rsidP="00F1542A">
          <w:pPr>
            <w:pStyle w:val="Projectnumber"/>
            <w:framePr w:hSpace="0pt" w:wrap="auto" w:vAnchor="margin" w:hAnchor="text" w:xAlign="left" w:yAlign="inline"/>
            <w:suppressOverlap w:val="0"/>
            <w:rPr>
              <w:spacing w:val="0"/>
              <w:sz w:val="18"/>
              <w:szCs w:val="18"/>
              <w:lang w:val="fr-FR"/>
            </w:rPr>
          </w:pPr>
        </w:p>
      </w:tc>
      <w:tc>
        <w:tcPr>
          <w:tcW w:w="144.10pt" w:type="dxa"/>
          <w:tcBorders>
            <w:top w:val="dotted" w:sz="4" w:space="0" w:color="auto"/>
            <w:start w:val="single" w:sz="4" w:space="0" w:color="44546A"/>
            <w:bottom w:val="single" w:sz="4" w:space="0" w:color="auto"/>
            <w:end w:val="single" w:sz="4" w:space="0" w:color="auto"/>
          </w:tcBorders>
          <w:shd w:val="clear" w:color="auto" w:fill="auto"/>
          <w:vAlign w:val="center"/>
        </w:tcPr>
        <w:p w14:paraId="60636CF3" w14:textId="25B03286" w:rsidR="00F1542A" w:rsidRPr="00C93883" w:rsidRDefault="00F1542A" w:rsidP="00F1542A">
          <w:pPr>
            <w:pStyle w:val="Projectnumber"/>
            <w:framePr w:hSpace="0pt" w:wrap="auto" w:vAnchor="margin" w:hAnchor="text" w:xAlign="left" w:yAlign="inline"/>
            <w:suppressOverlap w:val="0"/>
            <w:rPr>
              <w:sz w:val="18"/>
              <w:szCs w:val="18"/>
            </w:rPr>
          </w:pPr>
          <w:r w:rsidRPr="00C93883">
            <w:rPr>
              <w:rStyle w:val="Textedelespacerserv"/>
              <w:sz w:val="18"/>
              <w:szCs w:val="18"/>
            </w:rPr>
            <w:t xml:space="preserve">[Type Project </w:t>
          </w:r>
          <w:r w:rsidR="00334B37" w:rsidRPr="00C93883">
            <w:rPr>
              <w:rStyle w:val="Textedelespacerserv"/>
              <w:sz w:val="18"/>
              <w:szCs w:val="18"/>
            </w:rPr>
            <w:t>ID</w:t>
          </w:r>
          <w:r w:rsidRPr="00C93883">
            <w:rPr>
              <w:rStyle w:val="Textedelespacerserv"/>
              <w:sz w:val="18"/>
              <w:szCs w:val="18"/>
            </w:rPr>
            <w:t>]</w:t>
          </w:r>
        </w:p>
      </w:tc>
      <w:tc>
        <w:tcPr>
          <w:tcW w:w="144.10pt" w:type="dxa"/>
          <w:tcBorders>
            <w:top w:val="dotted" w:sz="4" w:space="0" w:color="auto"/>
            <w:start w:val="single" w:sz="4" w:space="0" w:color="auto"/>
            <w:bottom w:val="single" w:sz="4" w:space="0" w:color="auto"/>
            <w:end w:val="single" w:sz="4" w:space="0" w:color="auto"/>
          </w:tcBorders>
          <w:shd w:val="clear" w:color="auto" w:fill="auto"/>
          <w:vAlign w:val="center"/>
        </w:tcPr>
        <w:p w14:paraId="615785E2" w14:textId="257E6D0A" w:rsidR="00F1542A" w:rsidRPr="00C93883" w:rsidRDefault="00F1542A" w:rsidP="00C93883">
          <w:pPr>
            <w:rPr>
              <w:rFonts w:cs="Arial"/>
              <w:b/>
              <w:sz w:val="18"/>
              <w:szCs w:val="18"/>
            </w:rPr>
          </w:pPr>
          <w:r w:rsidRPr="00C93883">
            <w:rPr>
              <w:rStyle w:val="Textedelespacerserv"/>
              <w:sz w:val="18"/>
              <w:szCs w:val="18"/>
            </w:rPr>
            <w:t>[Type Project Name]</w:t>
          </w:r>
        </w:p>
      </w:tc>
      <w:tc>
        <w:tcPr>
          <w:tcW w:w="144.15pt" w:type="dxa"/>
          <w:tcBorders>
            <w:top w:val="dotted" w:sz="4" w:space="0" w:color="auto"/>
            <w:start w:val="single" w:sz="4" w:space="0" w:color="auto"/>
            <w:bottom w:val="single" w:sz="4" w:space="0" w:color="auto"/>
            <w:end w:val="single" w:sz="4" w:space="0" w:color="44546A"/>
          </w:tcBorders>
          <w:shd w:val="clear" w:color="auto" w:fill="auto"/>
          <w:vAlign w:val="center"/>
        </w:tcPr>
        <w:p w14:paraId="75B8269C" w14:textId="796F5089" w:rsidR="00F1542A" w:rsidRPr="00C93883" w:rsidRDefault="00F1542A" w:rsidP="00C93883">
          <w:pPr>
            <w:rPr>
              <w:rFonts w:cs="Arial"/>
              <w:b/>
              <w:sz w:val="18"/>
              <w:szCs w:val="18"/>
            </w:rPr>
          </w:pPr>
          <w:r w:rsidRPr="00C93883">
            <w:rPr>
              <w:rStyle w:val="Textedelespacerserv"/>
              <w:sz w:val="18"/>
              <w:szCs w:val="18"/>
            </w:rPr>
            <w:t>[Type project Manager]</w:t>
          </w:r>
        </w:p>
      </w:tc>
    </w:tr>
    <w:tr w:rsidR="003076E4" w:rsidRPr="00BC2570" w14:paraId="2E768058" w14:textId="77777777" w:rsidTr="00C93883">
      <w:trPr>
        <w:trHeight w:val="227"/>
        <w:jc w:val="center"/>
      </w:trPr>
      <w:tc>
        <w:tcPr>
          <w:tcW w:w="85.05pt" w:type="dxa"/>
          <w:vMerge/>
          <w:tcBorders>
            <w:start w:val="single" w:sz="4" w:space="0" w:color="44546A"/>
            <w:end w:val="single" w:sz="4" w:space="0" w:color="44546A"/>
          </w:tcBorders>
          <w:shd w:val="clear" w:color="auto" w:fill="auto"/>
        </w:tcPr>
        <w:p w14:paraId="274FEC78" w14:textId="77777777" w:rsidR="00F1542A" w:rsidRPr="00C93883" w:rsidRDefault="00F1542A" w:rsidP="00C93883">
          <w:pPr>
            <w:rPr>
              <w:rFonts w:cs="Arial"/>
              <w:b/>
              <w:sz w:val="18"/>
              <w:szCs w:val="18"/>
            </w:rPr>
          </w:pPr>
        </w:p>
      </w:tc>
      <w:tc>
        <w:tcPr>
          <w:tcW w:w="432.35pt" w:type="dxa"/>
          <w:gridSpan w:val="3"/>
          <w:tcBorders>
            <w:top w:val="single" w:sz="4" w:space="0" w:color="auto"/>
            <w:start w:val="single" w:sz="4" w:space="0" w:color="auto"/>
            <w:bottom w:val="single" w:sz="4" w:space="0" w:color="auto"/>
            <w:end w:val="single" w:sz="4" w:space="0" w:color="44546A"/>
          </w:tcBorders>
          <w:shd w:val="clear" w:color="auto" w:fill="auto"/>
          <w:vAlign w:val="center"/>
        </w:tcPr>
        <w:p w14:paraId="17A84BF4" w14:textId="6F12F132" w:rsidR="00F1542A" w:rsidRPr="00C93883" w:rsidRDefault="00F1542A" w:rsidP="00C93883">
          <w:pPr>
            <w:rPr>
              <w:rFonts w:cs="Arial"/>
              <w:b/>
              <w:sz w:val="18"/>
              <w:szCs w:val="18"/>
            </w:rPr>
          </w:pPr>
          <w:r w:rsidRPr="00C93883">
            <w:rPr>
              <w:rFonts w:cs="Arial"/>
              <w:b/>
              <w:sz w:val="18"/>
              <w:szCs w:val="18"/>
            </w:rPr>
            <w:t xml:space="preserve">Field of application: </w:t>
          </w:r>
          <w:r w:rsidRPr="00C93883">
            <w:rPr>
              <w:rStyle w:val="Textedelespacerserv"/>
              <w:sz w:val="18"/>
              <w:szCs w:val="18"/>
            </w:rPr>
            <w:t>[Type field of application]</w:t>
          </w:r>
        </w:p>
      </w:tc>
    </w:tr>
    <w:tr w:rsidR="003076E4" w:rsidRPr="00BC2570" w14:paraId="0B574B8A" w14:textId="77777777" w:rsidTr="00C93883">
      <w:trPr>
        <w:trHeight w:val="227"/>
        <w:jc w:val="center"/>
      </w:trPr>
      <w:tc>
        <w:tcPr>
          <w:tcW w:w="85.05pt" w:type="dxa"/>
          <w:vMerge/>
          <w:tcBorders>
            <w:start w:val="single" w:sz="4" w:space="0" w:color="44546A"/>
            <w:end w:val="single" w:sz="4" w:space="0" w:color="44546A"/>
          </w:tcBorders>
          <w:shd w:val="clear" w:color="auto" w:fill="auto"/>
        </w:tcPr>
        <w:p w14:paraId="6DC48520" w14:textId="77777777" w:rsidR="00F1542A" w:rsidRPr="00C93883" w:rsidRDefault="00F1542A" w:rsidP="00C93883">
          <w:pPr>
            <w:rPr>
              <w:rFonts w:cs="Arial"/>
              <w:b/>
              <w:sz w:val="18"/>
              <w:szCs w:val="18"/>
            </w:rPr>
          </w:pPr>
        </w:p>
      </w:tc>
      <w:tc>
        <w:tcPr>
          <w:tcW w:w="144.10pt" w:type="dxa"/>
          <w:tcBorders>
            <w:top w:val="single" w:sz="4" w:space="0" w:color="auto"/>
            <w:start w:val="single" w:sz="4" w:space="0" w:color="44546A"/>
            <w:bottom w:val="dotted" w:sz="4" w:space="0" w:color="auto"/>
            <w:end w:val="single" w:sz="4" w:space="0" w:color="auto"/>
          </w:tcBorders>
          <w:shd w:val="clear" w:color="auto" w:fill="auto"/>
          <w:vAlign w:val="center"/>
        </w:tcPr>
        <w:p w14:paraId="13268C5C" w14:textId="2AD2F9BC" w:rsidR="00F1542A" w:rsidRPr="00C93883" w:rsidRDefault="00F1542A" w:rsidP="00C93883">
          <w:pPr>
            <w:rPr>
              <w:rFonts w:cs="Arial"/>
              <w:b/>
              <w:sz w:val="18"/>
              <w:szCs w:val="18"/>
            </w:rPr>
          </w:pPr>
          <w:r w:rsidRPr="00C93883">
            <w:rPr>
              <w:rFonts w:cs="Arial"/>
              <w:b/>
              <w:sz w:val="18"/>
              <w:szCs w:val="18"/>
            </w:rPr>
            <w:t>Customer Name</w:t>
          </w:r>
        </w:p>
      </w:tc>
      <w:tc>
        <w:tcPr>
          <w:tcW w:w="144.10pt" w:type="dxa"/>
          <w:tcBorders>
            <w:top w:val="single" w:sz="4" w:space="0" w:color="auto"/>
            <w:start w:val="single" w:sz="4" w:space="0" w:color="auto"/>
            <w:bottom w:val="dotted" w:sz="4" w:space="0" w:color="auto"/>
            <w:end w:val="single" w:sz="4" w:space="0" w:color="auto"/>
          </w:tcBorders>
          <w:shd w:val="clear" w:color="auto" w:fill="auto"/>
          <w:vAlign w:val="center"/>
        </w:tcPr>
        <w:p w14:paraId="48E35779" w14:textId="77777777" w:rsidR="00F1542A" w:rsidRPr="00C93883" w:rsidRDefault="00F1542A" w:rsidP="00C93883">
          <w:pPr>
            <w:rPr>
              <w:rFonts w:cs="Arial"/>
              <w:b/>
              <w:sz w:val="18"/>
              <w:szCs w:val="18"/>
            </w:rPr>
          </w:pPr>
          <w:r w:rsidRPr="00C93883">
            <w:rPr>
              <w:rFonts w:cs="Arial"/>
              <w:b/>
              <w:sz w:val="18"/>
              <w:szCs w:val="18"/>
            </w:rPr>
            <w:t>Project Start Date</w:t>
          </w:r>
        </w:p>
      </w:tc>
      <w:tc>
        <w:tcPr>
          <w:tcW w:w="144.15pt" w:type="dxa"/>
          <w:tcBorders>
            <w:top w:val="single" w:sz="4" w:space="0" w:color="auto"/>
            <w:start w:val="single" w:sz="4" w:space="0" w:color="auto"/>
            <w:bottom w:val="dotted" w:sz="4" w:space="0" w:color="auto"/>
            <w:end w:val="single" w:sz="4" w:space="0" w:color="44546A"/>
          </w:tcBorders>
          <w:shd w:val="clear" w:color="auto" w:fill="auto"/>
          <w:vAlign w:val="center"/>
        </w:tcPr>
        <w:p w14:paraId="549FA3AF" w14:textId="77777777" w:rsidR="00F1542A" w:rsidRPr="00C93883" w:rsidRDefault="00F1542A" w:rsidP="00C93883">
          <w:pPr>
            <w:rPr>
              <w:rFonts w:cs="Arial"/>
              <w:b/>
              <w:sz w:val="18"/>
              <w:szCs w:val="18"/>
            </w:rPr>
          </w:pPr>
          <w:r w:rsidRPr="00C93883">
            <w:rPr>
              <w:rFonts w:cs="Arial"/>
              <w:b/>
              <w:sz w:val="18"/>
              <w:szCs w:val="18"/>
            </w:rPr>
            <w:t>OP’nSoft project ID</w:t>
          </w:r>
        </w:p>
      </w:tc>
    </w:tr>
    <w:tr w:rsidR="003076E4" w:rsidRPr="000E2E52" w14:paraId="573553C5" w14:textId="77777777" w:rsidTr="00C93883">
      <w:trPr>
        <w:trHeight w:val="227"/>
        <w:jc w:val="center"/>
      </w:trPr>
      <w:tc>
        <w:tcPr>
          <w:tcW w:w="85.05pt" w:type="dxa"/>
          <w:vMerge/>
          <w:tcBorders>
            <w:start w:val="single" w:sz="4" w:space="0" w:color="44546A"/>
            <w:bottom w:val="single" w:sz="4" w:space="0" w:color="auto"/>
            <w:end w:val="single" w:sz="4" w:space="0" w:color="44546A"/>
          </w:tcBorders>
          <w:shd w:val="clear" w:color="auto" w:fill="auto"/>
        </w:tcPr>
        <w:p w14:paraId="240263F7" w14:textId="77777777" w:rsidR="00F1542A" w:rsidRPr="00C93883" w:rsidRDefault="00F1542A" w:rsidP="00C93883">
          <w:pPr>
            <w:rPr>
              <w:b/>
              <w:spacing w:val="0"/>
              <w:sz w:val="18"/>
              <w:szCs w:val="18"/>
              <w:lang w:val="fr-FR"/>
            </w:rPr>
          </w:pPr>
        </w:p>
      </w:tc>
      <w:tc>
        <w:tcPr>
          <w:tcW w:w="144.10pt" w:type="dxa"/>
          <w:tcBorders>
            <w:top w:val="dotted" w:sz="4" w:space="0" w:color="auto"/>
            <w:start w:val="single" w:sz="4" w:space="0" w:color="44546A"/>
            <w:bottom w:val="single" w:sz="4" w:space="0" w:color="auto"/>
            <w:end w:val="single" w:sz="4" w:space="0" w:color="auto"/>
          </w:tcBorders>
          <w:shd w:val="clear" w:color="auto" w:fill="auto"/>
          <w:vAlign w:val="center"/>
        </w:tcPr>
        <w:p w14:paraId="2EF9B43E" w14:textId="3F76A719" w:rsidR="00F1542A" w:rsidRPr="00C93883" w:rsidRDefault="00F1542A" w:rsidP="00C93883">
          <w:pPr>
            <w:rPr>
              <w:rFonts w:cs="Arial"/>
              <w:b/>
              <w:sz w:val="18"/>
              <w:szCs w:val="18"/>
              <w:lang w:val="fr-FR"/>
            </w:rPr>
          </w:pPr>
          <w:r w:rsidRPr="00C93883">
            <w:rPr>
              <w:rStyle w:val="Textedelespacerserv"/>
              <w:sz w:val="18"/>
              <w:szCs w:val="18"/>
            </w:rPr>
            <w:t>[Type Customer Name ]</w:t>
          </w:r>
        </w:p>
      </w:tc>
      <w:tc>
        <w:tcPr>
          <w:tcW w:w="144.10pt" w:type="dxa"/>
          <w:tcBorders>
            <w:top w:val="dotted" w:sz="4" w:space="0" w:color="auto"/>
            <w:start w:val="single" w:sz="4" w:space="0" w:color="auto"/>
            <w:bottom w:val="single" w:sz="4" w:space="0" w:color="auto"/>
            <w:end w:val="single" w:sz="4" w:space="0" w:color="auto"/>
          </w:tcBorders>
          <w:shd w:val="clear" w:color="auto" w:fill="auto"/>
          <w:vAlign w:val="center"/>
        </w:tcPr>
        <w:p w14:paraId="3C847076" w14:textId="3AA23746" w:rsidR="00F1542A" w:rsidRPr="00C93883" w:rsidRDefault="00F1542A" w:rsidP="00C93883">
          <w:pPr>
            <w:rPr>
              <w:rFonts w:cs="Arial"/>
              <w:b/>
              <w:sz w:val="18"/>
              <w:szCs w:val="18"/>
              <w:lang w:val="fr-FR"/>
            </w:rPr>
          </w:pPr>
          <w:r w:rsidRPr="00C93883">
            <w:rPr>
              <w:rStyle w:val="Textedelespacerserv"/>
              <w:sz w:val="18"/>
              <w:szCs w:val="18"/>
            </w:rPr>
            <w:t>[Type Project Start Date ]</w:t>
          </w:r>
        </w:p>
      </w:tc>
      <w:tc>
        <w:tcPr>
          <w:tcW w:w="144.15pt" w:type="dxa"/>
          <w:tcBorders>
            <w:top w:val="dotted" w:sz="4" w:space="0" w:color="auto"/>
            <w:start w:val="single" w:sz="4" w:space="0" w:color="auto"/>
            <w:bottom w:val="single" w:sz="4" w:space="0" w:color="auto"/>
            <w:end w:val="single" w:sz="4" w:space="0" w:color="44546A"/>
          </w:tcBorders>
          <w:shd w:val="clear" w:color="auto" w:fill="auto"/>
          <w:vAlign w:val="center"/>
        </w:tcPr>
        <w:p w14:paraId="3FDB32B6" w14:textId="726075F8" w:rsidR="00F1542A" w:rsidRPr="00C93883" w:rsidRDefault="00F1542A" w:rsidP="00C93883">
          <w:pPr>
            <w:rPr>
              <w:rFonts w:cs="Arial"/>
              <w:b/>
              <w:sz w:val="18"/>
              <w:szCs w:val="18"/>
              <w:lang w:val="fr-FR"/>
            </w:rPr>
          </w:pPr>
          <w:r w:rsidRPr="00C93883">
            <w:rPr>
              <w:rStyle w:val="Textedelespacerserv"/>
              <w:sz w:val="18"/>
              <w:szCs w:val="18"/>
            </w:rPr>
            <w:t>[Type OP’nSoft project ID]</w:t>
          </w:r>
        </w:p>
      </w:tc>
    </w:tr>
  </w:tbl>
  <w:p w14:paraId="22DB6EDD" w14:textId="43B1E476" w:rsidR="00D46D31" w:rsidRPr="00850937" w:rsidRDefault="00F554F1" w:rsidP="00081FBA">
    <w:pPr>
      <w:pStyle w:val="En-tte"/>
      <w:spacing w:before="12pt" w:after="6pt"/>
    </w:pPr>
    <w:r>
      <w:t>--------------------------------------------------------------------------------------------------------------------------------------------------------------------------------------------------------</w:t>
    </w:r>
    <w:r w:rsidR="00940AB3">
      <w:rPr>
        <w:noProof/>
      </w:rPr>
      <w:drawing>
        <wp:anchor distT="0" distB="0" distL="114300" distR="114300" simplePos="0" relativeHeight="251658240" behindDoc="0" locked="0" layoutInCell="1" allowOverlap="1" wp14:anchorId="17DE0872" wp14:editId="1DFB106D">
          <wp:simplePos x="0" y="0"/>
          <wp:positionH relativeFrom="page">
            <wp:posOffset>-13105130</wp:posOffset>
          </wp:positionH>
          <wp:positionV relativeFrom="page">
            <wp:posOffset>-19471640</wp:posOffset>
          </wp:positionV>
          <wp:extent cx="565785" cy="191770"/>
          <wp:effectExtent l="0" t="0" r="0" b="0"/>
          <wp:wrapNone/>
          <wp:docPr id="4" name="Rectangle 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rot="10800000" flipH="1">
                    <a:off x="0" y="0"/>
                    <a:ext cx="565785" cy="191770"/>
                  </a:xfrm>
                  <a:prstGeom prst="rect">
                    <a:avLst/>
                  </a:prstGeom>
                  <a:noFill/>
                  <a:ln>
                    <a:noFill/>
                  </a:ln>
                </wp:spPr>
                <wp:txbx>
                  <wne:txbxContent>
                    <w:p w14:paraId="0625CFD7" w14:textId="77777777" w:rsidR="00D46D31" w:rsidRPr="00C93883" w:rsidRDefault="00D46D31" w:rsidP="00C93883">
                      <w:pPr>
                        <w:pBdr>
                          <w:top w:val="single" w:sz="4" w:space="0" w:color="7F7F7F"/>
                        </w:pBdr>
                        <w:jc w:val="center"/>
                        <w:rPr>
                          <w:color w:val="ED7D31"/>
                        </w:rPr>
                      </w:pPr>
                      <w:r>
                        <w:fldChar w:fldCharType="begin"/>
                      </w:r>
                      <w:r>
                        <w:instrText xml:space="preserve"> PAGE   \* MERGEFORMAT </w:instrText>
                      </w:r>
                      <w:r>
                        <w:fldChar w:fldCharType="separate"/>
                      </w:r>
                      <w:r w:rsidRPr="00C93883">
                        <w:rPr>
                          <w:noProof/>
                          <w:color w:val="ED7D31"/>
                        </w:rPr>
                        <w:t>2</w:t>
                      </w:r>
                      <w:r w:rsidRPr="00C93883">
                        <w:rPr>
                          <w:noProof/>
                          <w:color w:val="ED7D31"/>
                        </w:rPr>
                        <w:fldChar w:fldCharType="end"/>
                      </w:r>
                    </w:p>
                  </wne:txbxContent>
                </wp:txbx>
                <wp:bodyPr rot="0" vert="horz" wrap="square" lIns="91440" tIns="0" rIns="91440" bIns="0" anchor="t" anchorCtr="0" upright="1">
                  <a:noAutofit/>
                </wp:bodyPr>
              </wp:wsp>
            </a:graphicData>
          </a:graphic>
          <wp14:sizeRelH relativeFrom="page">
            <wp14:pctWidth>0%</wp14:pctWidth>
          </wp14:sizeRelH>
          <wp14:sizeRelV relativeFrom="bottomMargin">
            <wp14:pctHeight>0%</wp14:pctHeight>
          </wp14:sizeRelV>
        </wp:anchor>
      </w:drawing>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94BF79" w14:textId="77777777" w:rsidR="0087297B" w:rsidRDefault="0087297B" w:rsidP="00F738DE">
    <w:pPr>
      <w:pStyle w:val="En-tte"/>
      <w:tabs>
        <w:tab w:val="clear" w:pos="216pt"/>
        <w:tab w:val="clear" w:pos="432pt"/>
        <w:tab w:val="start" w:pos="255.75pt"/>
      </w:tabs>
      <w:jc w:val="center"/>
    </w:pPr>
  </w:p>
  <w:p w14:paraId="3C25D031" w14:textId="77777777" w:rsidR="0087297B" w:rsidRDefault="0087297B" w:rsidP="00F738DE">
    <w:pPr>
      <w:pStyle w:val="En-tte"/>
      <w:tabs>
        <w:tab w:val="clear" w:pos="216pt"/>
        <w:tab w:val="clear" w:pos="432pt"/>
        <w:tab w:val="start" w:pos="255.75pt"/>
      </w:tabs>
      <w:jc w:val="center"/>
    </w:pPr>
  </w:p>
  <w:p w14:paraId="15D2EAE2" w14:textId="1BB0590A" w:rsidR="00EF0698" w:rsidRDefault="00940AB3" w:rsidP="00F738DE">
    <w:pPr>
      <w:pStyle w:val="En-tte"/>
      <w:tabs>
        <w:tab w:val="clear" w:pos="216pt"/>
        <w:tab w:val="clear" w:pos="432pt"/>
        <w:tab w:val="start" w:pos="255.75pt"/>
      </w:tabs>
      <w:jc w:val="center"/>
    </w:pPr>
    <w:r w:rsidRPr="00695B2B">
      <w:rPr>
        <w:noProof/>
      </w:rPr>
      <w:drawing>
        <wp:inline distT="0" distB="0" distL="0" distR="0" wp14:anchorId="01FB3E1C" wp14:editId="0DF8C528">
          <wp:extent cx="1036320" cy="899160"/>
          <wp:effectExtent l="0" t="0" r="0" b="0"/>
          <wp:docPr id="2" name="Picture 22" descr="A picture containing font, graphics, logo,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A picture containing font, graphics, logo,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899160"/>
                  </a:xfrm>
                  <a:prstGeom prst="rect">
                    <a:avLst/>
                  </a:prstGeom>
                  <a:noFill/>
                  <a:ln>
                    <a:noFill/>
                  </a:ln>
                </pic:spPr>
              </pic:pic>
            </a:graphicData>
          </a:graphic>
        </wp:inline>
      </w:drawing>
    </w:r>
    <w:r w:rsidR="001D59DA">
      <w:tab/>
    </w:r>
    <w:r w:rsidRPr="00695B2B">
      <w:rPr>
        <w:noProof/>
      </w:rPr>
      <w:drawing>
        <wp:inline distT="0" distB="0" distL="0" distR="0" wp14:anchorId="2C18219D" wp14:editId="7AA542B4">
          <wp:extent cx="1295400" cy="899160"/>
          <wp:effectExtent l="0" t="0" r="0" b="0"/>
          <wp:docPr id="1"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5400" cy="899160"/>
                  </a:xfrm>
                  <a:prstGeom prst="rect">
                    <a:avLst/>
                  </a:prstGeom>
                  <a:noFill/>
                  <a:ln>
                    <a:noFill/>
                  </a:ln>
                </pic:spPr>
              </pic:pic>
            </a:graphicData>
          </a:graphic>
        </wp:inline>
      </w:drawing>
    </w:r>
  </w:p>
  <w:p w14:paraId="7232DFE6" w14:textId="06F23B20" w:rsidR="00D46D31" w:rsidRDefault="00D46D31" w:rsidP="00F738DE">
    <w:pPr>
      <w:pStyle w:val="En-tte"/>
      <w:tabs>
        <w:tab w:val="clear" w:pos="216pt"/>
        <w:tab w:val="clear" w:pos="432pt"/>
        <w:tab w:val="start" w:pos="255.75pt"/>
      </w:tabs>
      <w:jc w:val="center"/>
    </w:pPr>
    <w: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FE"/>
    <w:multiLevelType w:val="singleLevel"/>
    <w:tmpl w:val="A698C5B2"/>
    <w:lvl w:ilvl="0">
      <w:numFmt w:val="decimal"/>
      <w:pStyle w:val="Lgende"/>
      <w:lvlText w:val="*"/>
      <w:lvlJc w:val="start"/>
    </w:lvl>
  </w:abstractNum>
  <w:abstractNum w:abstractNumId="1" w15:restartNumberingAfterBreak="0">
    <w:nsid w:val="0C0A204E"/>
    <w:multiLevelType w:val="hybridMultilevel"/>
    <w:tmpl w:val="7FFEAE7E"/>
    <w:lvl w:ilvl="0" w:tplc="40090001">
      <w:start w:val="1"/>
      <w:numFmt w:val="bullet"/>
      <w:lvlText w:val=""/>
      <w:lvlJc w:val="start"/>
      <w:pPr>
        <w:ind w:start="90pt" w:hanging="18pt"/>
      </w:pPr>
      <w:rPr>
        <w:rFonts w:ascii="Symbol" w:hAnsi="Symbol" w:hint="default"/>
      </w:rPr>
    </w:lvl>
    <w:lvl w:ilvl="1" w:tplc="40090003" w:tentative="1">
      <w:start w:val="1"/>
      <w:numFmt w:val="bullet"/>
      <w:lvlText w:val="o"/>
      <w:lvlJc w:val="start"/>
      <w:pPr>
        <w:ind w:start="126pt" w:hanging="18pt"/>
      </w:pPr>
      <w:rPr>
        <w:rFonts w:ascii="Courier New" w:hAnsi="Courier New" w:cs="Courier New" w:hint="default"/>
      </w:rPr>
    </w:lvl>
    <w:lvl w:ilvl="2" w:tplc="40090005" w:tentative="1">
      <w:start w:val="1"/>
      <w:numFmt w:val="bullet"/>
      <w:lvlText w:val=""/>
      <w:lvlJc w:val="start"/>
      <w:pPr>
        <w:ind w:start="162pt" w:hanging="18pt"/>
      </w:pPr>
      <w:rPr>
        <w:rFonts w:ascii="Wingdings" w:hAnsi="Wingdings" w:hint="default"/>
      </w:rPr>
    </w:lvl>
    <w:lvl w:ilvl="3" w:tplc="40090001" w:tentative="1">
      <w:start w:val="1"/>
      <w:numFmt w:val="bullet"/>
      <w:lvlText w:val=""/>
      <w:lvlJc w:val="start"/>
      <w:pPr>
        <w:ind w:start="198pt" w:hanging="18pt"/>
      </w:pPr>
      <w:rPr>
        <w:rFonts w:ascii="Symbol" w:hAnsi="Symbol" w:hint="default"/>
      </w:rPr>
    </w:lvl>
    <w:lvl w:ilvl="4" w:tplc="40090003" w:tentative="1">
      <w:start w:val="1"/>
      <w:numFmt w:val="bullet"/>
      <w:lvlText w:val="o"/>
      <w:lvlJc w:val="start"/>
      <w:pPr>
        <w:ind w:start="234pt" w:hanging="18pt"/>
      </w:pPr>
      <w:rPr>
        <w:rFonts w:ascii="Courier New" w:hAnsi="Courier New" w:cs="Courier New" w:hint="default"/>
      </w:rPr>
    </w:lvl>
    <w:lvl w:ilvl="5" w:tplc="40090005" w:tentative="1">
      <w:start w:val="1"/>
      <w:numFmt w:val="bullet"/>
      <w:lvlText w:val=""/>
      <w:lvlJc w:val="start"/>
      <w:pPr>
        <w:ind w:start="270pt" w:hanging="18pt"/>
      </w:pPr>
      <w:rPr>
        <w:rFonts w:ascii="Wingdings" w:hAnsi="Wingdings" w:hint="default"/>
      </w:rPr>
    </w:lvl>
    <w:lvl w:ilvl="6" w:tplc="40090001" w:tentative="1">
      <w:start w:val="1"/>
      <w:numFmt w:val="bullet"/>
      <w:lvlText w:val=""/>
      <w:lvlJc w:val="start"/>
      <w:pPr>
        <w:ind w:start="306pt" w:hanging="18pt"/>
      </w:pPr>
      <w:rPr>
        <w:rFonts w:ascii="Symbol" w:hAnsi="Symbol" w:hint="default"/>
      </w:rPr>
    </w:lvl>
    <w:lvl w:ilvl="7" w:tplc="40090003" w:tentative="1">
      <w:start w:val="1"/>
      <w:numFmt w:val="bullet"/>
      <w:lvlText w:val="o"/>
      <w:lvlJc w:val="start"/>
      <w:pPr>
        <w:ind w:start="342pt" w:hanging="18pt"/>
      </w:pPr>
      <w:rPr>
        <w:rFonts w:ascii="Courier New" w:hAnsi="Courier New" w:cs="Courier New" w:hint="default"/>
      </w:rPr>
    </w:lvl>
    <w:lvl w:ilvl="8" w:tplc="40090005" w:tentative="1">
      <w:start w:val="1"/>
      <w:numFmt w:val="bullet"/>
      <w:lvlText w:val=""/>
      <w:lvlJc w:val="start"/>
      <w:pPr>
        <w:ind w:start="378pt" w:hanging="18pt"/>
      </w:pPr>
      <w:rPr>
        <w:rFonts w:ascii="Wingdings" w:hAnsi="Wingdings" w:hint="default"/>
      </w:rPr>
    </w:lvl>
  </w:abstractNum>
  <w:abstractNum w:abstractNumId="2" w15:restartNumberingAfterBreak="0">
    <w:nsid w:val="0D145788"/>
    <w:multiLevelType w:val="hybridMultilevel"/>
    <w:tmpl w:val="0908B6CE"/>
    <w:lvl w:ilvl="0" w:tplc="40090001">
      <w:start w:val="1"/>
      <w:numFmt w:val="bullet"/>
      <w:lvlText w:val=""/>
      <w:lvlJc w:val="start"/>
      <w:pPr>
        <w:ind w:start="78.95pt" w:hanging="18pt"/>
      </w:pPr>
      <w:rPr>
        <w:rFonts w:ascii="Symbol" w:hAnsi="Symbol" w:hint="default"/>
      </w:rPr>
    </w:lvl>
    <w:lvl w:ilvl="1" w:tplc="40090003" w:tentative="1">
      <w:start w:val="1"/>
      <w:numFmt w:val="bullet"/>
      <w:lvlText w:val="o"/>
      <w:lvlJc w:val="start"/>
      <w:pPr>
        <w:ind w:start="114.95pt" w:hanging="18pt"/>
      </w:pPr>
      <w:rPr>
        <w:rFonts w:ascii="Courier New" w:hAnsi="Courier New" w:cs="Courier New" w:hint="default"/>
      </w:rPr>
    </w:lvl>
    <w:lvl w:ilvl="2" w:tplc="40090005" w:tentative="1">
      <w:start w:val="1"/>
      <w:numFmt w:val="bullet"/>
      <w:lvlText w:val=""/>
      <w:lvlJc w:val="start"/>
      <w:pPr>
        <w:ind w:start="150.95pt" w:hanging="18pt"/>
      </w:pPr>
      <w:rPr>
        <w:rFonts w:ascii="Wingdings" w:hAnsi="Wingdings" w:hint="default"/>
      </w:rPr>
    </w:lvl>
    <w:lvl w:ilvl="3" w:tplc="40090001" w:tentative="1">
      <w:start w:val="1"/>
      <w:numFmt w:val="bullet"/>
      <w:lvlText w:val=""/>
      <w:lvlJc w:val="start"/>
      <w:pPr>
        <w:ind w:start="186.95pt" w:hanging="18pt"/>
      </w:pPr>
      <w:rPr>
        <w:rFonts w:ascii="Symbol" w:hAnsi="Symbol" w:hint="default"/>
      </w:rPr>
    </w:lvl>
    <w:lvl w:ilvl="4" w:tplc="40090003" w:tentative="1">
      <w:start w:val="1"/>
      <w:numFmt w:val="bullet"/>
      <w:lvlText w:val="o"/>
      <w:lvlJc w:val="start"/>
      <w:pPr>
        <w:ind w:start="222.95pt" w:hanging="18pt"/>
      </w:pPr>
      <w:rPr>
        <w:rFonts w:ascii="Courier New" w:hAnsi="Courier New" w:cs="Courier New" w:hint="default"/>
      </w:rPr>
    </w:lvl>
    <w:lvl w:ilvl="5" w:tplc="40090005" w:tentative="1">
      <w:start w:val="1"/>
      <w:numFmt w:val="bullet"/>
      <w:lvlText w:val=""/>
      <w:lvlJc w:val="start"/>
      <w:pPr>
        <w:ind w:start="258.95pt" w:hanging="18pt"/>
      </w:pPr>
      <w:rPr>
        <w:rFonts w:ascii="Wingdings" w:hAnsi="Wingdings" w:hint="default"/>
      </w:rPr>
    </w:lvl>
    <w:lvl w:ilvl="6" w:tplc="40090001" w:tentative="1">
      <w:start w:val="1"/>
      <w:numFmt w:val="bullet"/>
      <w:lvlText w:val=""/>
      <w:lvlJc w:val="start"/>
      <w:pPr>
        <w:ind w:start="294.95pt" w:hanging="18pt"/>
      </w:pPr>
      <w:rPr>
        <w:rFonts w:ascii="Symbol" w:hAnsi="Symbol" w:hint="default"/>
      </w:rPr>
    </w:lvl>
    <w:lvl w:ilvl="7" w:tplc="40090003" w:tentative="1">
      <w:start w:val="1"/>
      <w:numFmt w:val="bullet"/>
      <w:lvlText w:val="o"/>
      <w:lvlJc w:val="start"/>
      <w:pPr>
        <w:ind w:start="330.95pt" w:hanging="18pt"/>
      </w:pPr>
      <w:rPr>
        <w:rFonts w:ascii="Courier New" w:hAnsi="Courier New" w:cs="Courier New" w:hint="default"/>
      </w:rPr>
    </w:lvl>
    <w:lvl w:ilvl="8" w:tplc="40090005" w:tentative="1">
      <w:start w:val="1"/>
      <w:numFmt w:val="bullet"/>
      <w:lvlText w:val=""/>
      <w:lvlJc w:val="start"/>
      <w:pPr>
        <w:ind w:start="366.95pt" w:hanging="18pt"/>
      </w:pPr>
      <w:rPr>
        <w:rFonts w:ascii="Wingdings" w:hAnsi="Wingdings" w:hint="default"/>
      </w:rPr>
    </w:lvl>
  </w:abstractNum>
  <w:abstractNum w:abstractNumId="3" w15:restartNumberingAfterBreak="0">
    <w:nsid w:val="0FD51F1E"/>
    <w:multiLevelType w:val="multilevel"/>
    <w:tmpl w:val="84902210"/>
    <w:lvl w:ilvl="0">
      <w:start w:val="1"/>
      <w:numFmt w:val="decimal"/>
      <w:pStyle w:val="Titre1"/>
      <w:lvlText w:val="%1"/>
      <w:lvlJc w:val="start"/>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Titre2"/>
      <w:lvlText w:val="%1.%2"/>
      <w:lvlJc w:val="start"/>
      <w:pPr>
        <w:tabs>
          <w:tab w:val="num" w:pos="42.95pt"/>
        </w:tabs>
        <w:ind w:start="42.95pt" w:hanging="28.80pt"/>
      </w:pPr>
      <w:rPr>
        <w:rFonts w:ascii="Arial" w:hAnsi="Arial" w:cs="Arial" w:hint="default"/>
        <w:sz w:val="20"/>
      </w:rPr>
    </w:lvl>
    <w:lvl w:ilvl="2">
      <w:start w:val="1"/>
      <w:numFmt w:val="decimal"/>
      <w:pStyle w:val="Titre3"/>
      <w:lvlText w:val="%1.%2.%3"/>
      <w:lvlJc w:val="start"/>
      <w:pPr>
        <w:tabs>
          <w:tab w:val="num" w:pos="41.95pt"/>
        </w:tabs>
        <w:ind w:start="41.95pt" w:hanging="36pt"/>
      </w:pPr>
      <w:rPr>
        <w:rFonts w:hint="default"/>
      </w:rPr>
    </w:lvl>
    <w:lvl w:ilvl="3">
      <w:start w:val="1"/>
      <w:numFmt w:val="decimal"/>
      <w:pStyle w:val="Titre4"/>
      <w:lvlText w:val="%1.%2.%3.%4"/>
      <w:lvlJc w:val="start"/>
      <w:pPr>
        <w:tabs>
          <w:tab w:val="num" w:pos="49.15pt"/>
        </w:tabs>
        <w:ind w:start="49.15pt" w:hanging="43.20pt"/>
      </w:pPr>
      <w:rPr>
        <w:rFonts w:hint="default"/>
      </w:rPr>
    </w:lvl>
    <w:lvl w:ilvl="4">
      <w:start w:val="1"/>
      <w:numFmt w:val="decimal"/>
      <w:pStyle w:val="Titre5"/>
      <w:lvlText w:val="%1.%2.%3.%4.%5"/>
      <w:lvlJc w:val="start"/>
      <w:pPr>
        <w:tabs>
          <w:tab w:val="num" w:pos="56.35pt"/>
        </w:tabs>
        <w:ind w:start="56.35pt" w:hanging="50.40pt"/>
      </w:pPr>
      <w:rPr>
        <w:rFonts w:hint="default"/>
      </w:rPr>
    </w:lvl>
    <w:lvl w:ilvl="5">
      <w:start w:val="1"/>
      <w:numFmt w:val="decimal"/>
      <w:pStyle w:val="Titre6"/>
      <w:lvlText w:val="%1.%2.%3.%4.%5.%6"/>
      <w:lvlJc w:val="start"/>
      <w:pPr>
        <w:tabs>
          <w:tab w:val="num" w:pos="63.55pt"/>
        </w:tabs>
        <w:ind w:start="63.55pt" w:hanging="57.60pt"/>
      </w:pPr>
      <w:rPr>
        <w:rFonts w:hint="default"/>
      </w:rPr>
    </w:lvl>
    <w:lvl w:ilvl="6">
      <w:start w:val="1"/>
      <w:numFmt w:val="decimal"/>
      <w:pStyle w:val="Titre7"/>
      <w:lvlText w:val="%1.%2.%3.%4.%5.%6.%7"/>
      <w:lvlJc w:val="start"/>
      <w:pPr>
        <w:tabs>
          <w:tab w:val="num" w:pos="70.75pt"/>
        </w:tabs>
        <w:ind w:start="70.75pt" w:hanging="64.80pt"/>
      </w:pPr>
      <w:rPr>
        <w:rFonts w:hint="default"/>
      </w:rPr>
    </w:lvl>
    <w:lvl w:ilvl="7">
      <w:start w:val="1"/>
      <w:numFmt w:val="decimal"/>
      <w:pStyle w:val="Titre8"/>
      <w:lvlText w:val="%1.%2.%3.%4.%5.%6.%7.%8"/>
      <w:lvlJc w:val="start"/>
      <w:pPr>
        <w:tabs>
          <w:tab w:val="num" w:pos="77.95pt"/>
        </w:tabs>
        <w:ind w:start="77.95pt" w:hanging="72pt"/>
      </w:pPr>
      <w:rPr>
        <w:rFonts w:hint="default"/>
      </w:rPr>
    </w:lvl>
    <w:lvl w:ilvl="8">
      <w:start w:val="1"/>
      <w:numFmt w:val="decimal"/>
      <w:pStyle w:val="Titre9"/>
      <w:lvlText w:val="%1.%2.%3.%4.%5.%6.%7.%8.%9"/>
      <w:lvlJc w:val="start"/>
      <w:pPr>
        <w:tabs>
          <w:tab w:val="num" w:pos="85.15pt"/>
        </w:tabs>
        <w:ind w:start="85.15pt" w:hanging="79.20pt"/>
      </w:pPr>
      <w:rPr>
        <w:rFonts w:hint="default"/>
      </w:rPr>
    </w:lvl>
  </w:abstractNum>
  <w:abstractNum w:abstractNumId="4" w15:restartNumberingAfterBreak="0">
    <w:nsid w:val="1DAD1FE5"/>
    <w:multiLevelType w:val="hybridMultilevel"/>
    <w:tmpl w:val="8124D242"/>
    <w:lvl w:ilvl="0" w:tplc="E444AE1E">
      <w:start w:val="1"/>
      <w:numFmt w:val="bullet"/>
      <w:pStyle w:val="SectionBulletedText"/>
      <w:lvlText w:val=""/>
      <w:lvlJc w:val="start"/>
      <w:pPr>
        <w:tabs>
          <w:tab w:val="num" w:pos="54pt"/>
        </w:tabs>
        <w:ind w:start="54pt" w:hanging="18pt"/>
      </w:pPr>
      <w:rPr>
        <w:rFonts w:ascii="Symbol" w:hAnsi="Symbol" w:hint="default"/>
      </w:rPr>
    </w:lvl>
    <w:lvl w:ilvl="1" w:tplc="04090003">
      <w:start w:val="1"/>
      <w:numFmt w:val="bullet"/>
      <w:lvlText w:val="o"/>
      <w:lvlJc w:val="start"/>
      <w:pPr>
        <w:tabs>
          <w:tab w:val="num" w:pos="90pt"/>
        </w:tabs>
        <w:ind w:start="90pt" w:hanging="18pt"/>
      </w:pPr>
      <w:rPr>
        <w:rFonts w:ascii="Courier New" w:hAnsi="Courier New" w:hint="default"/>
      </w:rPr>
    </w:lvl>
    <w:lvl w:ilvl="2" w:tplc="04090005">
      <w:start w:val="1"/>
      <w:numFmt w:val="bullet"/>
      <w:lvlText w:val=""/>
      <w:lvlJc w:val="start"/>
      <w:pPr>
        <w:tabs>
          <w:tab w:val="num" w:pos="126pt"/>
        </w:tabs>
        <w:ind w:start="126pt" w:hanging="18pt"/>
      </w:pPr>
      <w:rPr>
        <w:rFonts w:ascii="Wingdings" w:hAnsi="Wingdings" w:hint="default"/>
      </w:rPr>
    </w:lvl>
    <w:lvl w:ilvl="3" w:tplc="04090001">
      <w:start w:val="1"/>
      <w:numFmt w:val="bullet"/>
      <w:lvlText w:val=""/>
      <w:lvlJc w:val="start"/>
      <w:pPr>
        <w:tabs>
          <w:tab w:val="num" w:pos="162pt"/>
        </w:tabs>
        <w:ind w:start="162pt" w:hanging="18pt"/>
      </w:pPr>
      <w:rPr>
        <w:rFonts w:ascii="Symbol" w:hAnsi="Symbol" w:hint="default"/>
      </w:rPr>
    </w:lvl>
    <w:lvl w:ilvl="4" w:tplc="04090003" w:tentative="1">
      <w:start w:val="1"/>
      <w:numFmt w:val="bullet"/>
      <w:lvlText w:val="o"/>
      <w:lvlJc w:val="start"/>
      <w:pPr>
        <w:tabs>
          <w:tab w:val="num" w:pos="198pt"/>
        </w:tabs>
        <w:ind w:start="198pt" w:hanging="18pt"/>
      </w:pPr>
      <w:rPr>
        <w:rFonts w:ascii="Courier New" w:hAnsi="Courier New" w:hint="default"/>
      </w:rPr>
    </w:lvl>
    <w:lvl w:ilvl="5" w:tplc="04090005" w:tentative="1">
      <w:start w:val="1"/>
      <w:numFmt w:val="bullet"/>
      <w:lvlText w:val=""/>
      <w:lvlJc w:val="start"/>
      <w:pPr>
        <w:tabs>
          <w:tab w:val="num" w:pos="234pt"/>
        </w:tabs>
        <w:ind w:start="234pt" w:hanging="18pt"/>
      </w:pPr>
      <w:rPr>
        <w:rFonts w:ascii="Wingdings" w:hAnsi="Wingdings" w:hint="default"/>
      </w:rPr>
    </w:lvl>
    <w:lvl w:ilvl="6" w:tplc="04090001" w:tentative="1">
      <w:start w:val="1"/>
      <w:numFmt w:val="bullet"/>
      <w:lvlText w:val=""/>
      <w:lvlJc w:val="start"/>
      <w:pPr>
        <w:tabs>
          <w:tab w:val="num" w:pos="270pt"/>
        </w:tabs>
        <w:ind w:start="270pt" w:hanging="18pt"/>
      </w:pPr>
      <w:rPr>
        <w:rFonts w:ascii="Symbol" w:hAnsi="Symbol" w:hint="default"/>
      </w:rPr>
    </w:lvl>
    <w:lvl w:ilvl="7" w:tplc="04090003" w:tentative="1">
      <w:start w:val="1"/>
      <w:numFmt w:val="bullet"/>
      <w:lvlText w:val="o"/>
      <w:lvlJc w:val="start"/>
      <w:pPr>
        <w:tabs>
          <w:tab w:val="num" w:pos="306pt"/>
        </w:tabs>
        <w:ind w:start="306pt" w:hanging="18pt"/>
      </w:pPr>
      <w:rPr>
        <w:rFonts w:ascii="Courier New" w:hAnsi="Courier New" w:hint="default"/>
      </w:rPr>
    </w:lvl>
    <w:lvl w:ilvl="8" w:tplc="04090005" w:tentative="1">
      <w:start w:val="1"/>
      <w:numFmt w:val="bullet"/>
      <w:lvlText w:val=""/>
      <w:lvlJc w:val="start"/>
      <w:pPr>
        <w:tabs>
          <w:tab w:val="num" w:pos="342pt"/>
        </w:tabs>
        <w:ind w:start="342pt" w:hanging="18pt"/>
      </w:pPr>
      <w:rPr>
        <w:rFonts w:ascii="Wingdings" w:hAnsi="Wingdings" w:hint="default"/>
      </w:rPr>
    </w:lvl>
  </w:abstractNum>
  <w:abstractNum w:abstractNumId="5" w15:restartNumberingAfterBreak="0">
    <w:nsid w:val="1FD3220B"/>
    <w:multiLevelType w:val="multilevel"/>
    <w:tmpl w:val="5D4A37C0"/>
    <w:lvl w:ilvl="0">
      <w:start w:val="1"/>
      <w:numFmt w:val="decimal"/>
      <w:pStyle w:val="TM5"/>
      <w:lvlText w:val="%1."/>
      <w:lvlJc w:val="start"/>
      <w:pPr>
        <w:tabs>
          <w:tab w:val="num" w:pos="36pt"/>
        </w:tabs>
        <w:ind w:start="36pt" w:hanging="18pt"/>
      </w:pPr>
    </w:lvl>
    <w:lvl w:ilvl="1">
      <w:start w:val="1"/>
      <w:numFmt w:val="decimal"/>
      <w:lvlText w:val="%1.%2."/>
      <w:lvlJc w:val="start"/>
      <w:pPr>
        <w:tabs>
          <w:tab w:val="num" w:pos="57.60pt"/>
        </w:tabs>
        <w:ind w:start="57.60pt" w:hanging="21.60pt"/>
      </w:pPr>
    </w:lvl>
    <w:lvl w:ilvl="2">
      <w:start w:val="1"/>
      <w:numFmt w:val="decimal"/>
      <w:lvlText w:val="%1.%2.%3."/>
      <w:lvlJc w:val="start"/>
      <w:pPr>
        <w:tabs>
          <w:tab w:val="num" w:pos="79.20pt"/>
        </w:tabs>
        <w:ind w:start="79.20pt" w:hanging="25.20pt"/>
      </w:pPr>
    </w:lvl>
    <w:lvl w:ilvl="3">
      <w:start w:val="1"/>
      <w:numFmt w:val="decimal"/>
      <w:lvlText w:val="%1.%2.%3.%4."/>
      <w:lvlJc w:val="start"/>
      <w:pPr>
        <w:tabs>
          <w:tab w:val="num" w:pos="108pt"/>
        </w:tabs>
        <w:ind w:start="104.40pt" w:hanging="32.40pt"/>
      </w:pPr>
    </w:lvl>
    <w:lvl w:ilvl="4">
      <w:start w:val="1"/>
      <w:numFmt w:val="decimal"/>
      <w:lvlText w:val="%1.%2.%3.%4.%5."/>
      <w:lvlJc w:val="start"/>
      <w:pPr>
        <w:tabs>
          <w:tab w:val="num" w:pos="144pt"/>
        </w:tabs>
        <w:ind w:start="129.60pt" w:hanging="39.60pt"/>
      </w:pPr>
    </w:lvl>
    <w:lvl w:ilvl="5">
      <w:start w:val="1"/>
      <w:numFmt w:val="decimal"/>
      <w:lvlText w:val="%1.%2.%3.%4.%5.%6."/>
      <w:lvlJc w:val="start"/>
      <w:pPr>
        <w:tabs>
          <w:tab w:val="num" w:pos="162pt"/>
        </w:tabs>
        <w:ind w:start="154.80pt" w:hanging="46.80pt"/>
      </w:pPr>
    </w:lvl>
    <w:lvl w:ilvl="6">
      <w:start w:val="1"/>
      <w:numFmt w:val="decimal"/>
      <w:lvlText w:val="%1.%2.%3.%4.%5.%6.%7."/>
      <w:lvlJc w:val="start"/>
      <w:pPr>
        <w:tabs>
          <w:tab w:val="num" w:pos="198pt"/>
        </w:tabs>
        <w:ind w:start="180pt" w:hanging="54pt"/>
      </w:pPr>
    </w:lvl>
    <w:lvl w:ilvl="7">
      <w:start w:val="1"/>
      <w:numFmt w:val="decimal"/>
      <w:lvlText w:val="%1.%2.%3.%4.%5.%6.%7.%8."/>
      <w:lvlJc w:val="start"/>
      <w:pPr>
        <w:tabs>
          <w:tab w:val="num" w:pos="216pt"/>
        </w:tabs>
        <w:ind w:start="205.20pt" w:hanging="61.20pt"/>
      </w:pPr>
    </w:lvl>
    <w:lvl w:ilvl="8">
      <w:start w:val="1"/>
      <w:numFmt w:val="decimal"/>
      <w:lvlText w:val="%1.%2.%3.%4.%5.%6.%7.%8.%9."/>
      <w:lvlJc w:val="start"/>
      <w:pPr>
        <w:tabs>
          <w:tab w:val="num" w:pos="252pt"/>
        </w:tabs>
        <w:ind w:start="234pt" w:hanging="72pt"/>
      </w:pPr>
    </w:lvl>
  </w:abstractNum>
  <w:abstractNum w:abstractNumId="6" w15:restartNumberingAfterBreak="0">
    <w:nsid w:val="33FA2B99"/>
    <w:multiLevelType w:val="hybridMultilevel"/>
    <w:tmpl w:val="92820292"/>
    <w:lvl w:ilvl="0" w:tplc="04090001">
      <w:start w:val="1"/>
      <w:numFmt w:val="bullet"/>
      <w:lvlText w:val=""/>
      <w:lvlJc w:val="start"/>
      <w:pPr>
        <w:ind w:start="90pt" w:hanging="18pt"/>
      </w:pPr>
      <w:rPr>
        <w:rFonts w:ascii="Symbol" w:hAnsi="Symbol"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7" w15:restartNumberingAfterBreak="0">
    <w:nsid w:val="40F124EA"/>
    <w:multiLevelType w:val="hybridMultilevel"/>
    <w:tmpl w:val="BC8CD80E"/>
    <w:lvl w:ilvl="0" w:tplc="040C0001">
      <w:start w:val="1"/>
      <w:numFmt w:val="bullet"/>
      <w:lvlText w:val=""/>
      <w:lvlJc w:val="start"/>
      <w:pPr>
        <w:ind w:start="78.95pt" w:hanging="18pt"/>
      </w:pPr>
      <w:rPr>
        <w:rFonts w:ascii="Symbol" w:hAnsi="Symbol" w:hint="default"/>
      </w:rPr>
    </w:lvl>
    <w:lvl w:ilvl="1" w:tplc="040C0003" w:tentative="1">
      <w:start w:val="1"/>
      <w:numFmt w:val="bullet"/>
      <w:lvlText w:val="o"/>
      <w:lvlJc w:val="start"/>
      <w:pPr>
        <w:ind w:start="114.95pt" w:hanging="18pt"/>
      </w:pPr>
      <w:rPr>
        <w:rFonts w:ascii="Courier New" w:hAnsi="Courier New" w:cs="Courier New" w:hint="default"/>
      </w:rPr>
    </w:lvl>
    <w:lvl w:ilvl="2" w:tplc="040C0005" w:tentative="1">
      <w:start w:val="1"/>
      <w:numFmt w:val="bullet"/>
      <w:lvlText w:val=""/>
      <w:lvlJc w:val="start"/>
      <w:pPr>
        <w:ind w:start="150.95pt" w:hanging="18pt"/>
      </w:pPr>
      <w:rPr>
        <w:rFonts w:ascii="Wingdings" w:hAnsi="Wingdings" w:hint="default"/>
      </w:rPr>
    </w:lvl>
    <w:lvl w:ilvl="3" w:tplc="040C0001" w:tentative="1">
      <w:start w:val="1"/>
      <w:numFmt w:val="bullet"/>
      <w:lvlText w:val=""/>
      <w:lvlJc w:val="start"/>
      <w:pPr>
        <w:ind w:start="186.95pt" w:hanging="18pt"/>
      </w:pPr>
      <w:rPr>
        <w:rFonts w:ascii="Symbol" w:hAnsi="Symbol" w:hint="default"/>
      </w:rPr>
    </w:lvl>
    <w:lvl w:ilvl="4" w:tplc="040C0003" w:tentative="1">
      <w:start w:val="1"/>
      <w:numFmt w:val="bullet"/>
      <w:lvlText w:val="o"/>
      <w:lvlJc w:val="start"/>
      <w:pPr>
        <w:ind w:start="222.95pt" w:hanging="18pt"/>
      </w:pPr>
      <w:rPr>
        <w:rFonts w:ascii="Courier New" w:hAnsi="Courier New" w:cs="Courier New" w:hint="default"/>
      </w:rPr>
    </w:lvl>
    <w:lvl w:ilvl="5" w:tplc="040C0005" w:tentative="1">
      <w:start w:val="1"/>
      <w:numFmt w:val="bullet"/>
      <w:lvlText w:val=""/>
      <w:lvlJc w:val="start"/>
      <w:pPr>
        <w:ind w:start="258.95pt" w:hanging="18pt"/>
      </w:pPr>
      <w:rPr>
        <w:rFonts w:ascii="Wingdings" w:hAnsi="Wingdings" w:hint="default"/>
      </w:rPr>
    </w:lvl>
    <w:lvl w:ilvl="6" w:tplc="040C0001" w:tentative="1">
      <w:start w:val="1"/>
      <w:numFmt w:val="bullet"/>
      <w:lvlText w:val=""/>
      <w:lvlJc w:val="start"/>
      <w:pPr>
        <w:ind w:start="294.95pt" w:hanging="18pt"/>
      </w:pPr>
      <w:rPr>
        <w:rFonts w:ascii="Symbol" w:hAnsi="Symbol" w:hint="default"/>
      </w:rPr>
    </w:lvl>
    <w:lvl w:ilvl="7" w:tplc="040C0003" w:tentative="1">
      <w:start w:val="1"/>
      <w:numFmt w:val="bullet"/>
      <w:lvlText w:val="o"/>
      <w:lvlJc w:val="start"/>
      <w:pPr>
        <w:ind w:start="330.95pt" w:hanging="18pt"/>
      </w:pPr>
      <w:rPr>
        <w:rFonts w:ascii="Courier New" w:hAnsi="Courier New" w:cs="Courier New" w:hint="default"/>
      </w:rPr>
    </w:lvl>
    <w:lvl w:ilvl="8" w:tplc="040C0005" w:tentative="1">
      <w:start w:val="1"/>
      <w:numFmt w:val="bullet"/>
      <w:lvlText w:val=""/>
      <w:lvlJc w:val="start"/>
      <w:pPr>
        <w:ind w:start="366.95pt" w:hanging="18pt"/>
      </w:pPr>
      <w:rPr>
        <w:rFonts w:ascii="Wingdings" w:hAnsi="Wingdings" w:hint="default"/>
      </w:rPr>
    </w:lvl>
  </w:abstractNum>
  <w:abstractNum w:abstractNumId="8" w15:restartNumberingAfterBreak="0">
    <w:nsid w:val="43C2299A"/>
    <w:multiLevelType w:val="hybridMultilevel"/>
    <w:tmpl w:val="C07ABF46"/>
    <w:lvl w:ilvl="0" w:tplc="C1D489A4">
      <w:start w:val="1"/>
      <w:numFmt w:val="decimal"/>
      <w:lvlText w:val="%1."/>
      <w:lvlJc w:val="start"/>
      <w:pPr>
        <w:ind w:start="54pt" w:hanging="18pt"/>
      </w:pPr>
      <w:rPr>
        <w:rFonts w:hint="default"/>
      </w:rPr>
    </w:lvl>
    <w:lvl w:ilvl="1" w:tplc="040C0019" w:tentative="1">
      <w:start w:val="1"/>
      <w:numFmt w:val="lowerLetter"/>
      <w:lvlText w:val="%2."/>
      <w:lvlJc w:val="start"/>
      <w:pPr>
        <w:ind w:start="90pt" w:hanging="18pt"/>
      </w:pPr>
    </w:lvl>
    <w:lvl w:ilvl="2" w:tplc="040C001B" w:tentative="1">
      <w:start w:val="1"/>
      <w:numFmt w:val="lowerRoman"/>
      <w:lvlText w:val="%3."/>
      <w:lvlJc w:val="end"/>
      <w:pPr>
        <w:ind w:start="126pt" w:hanging="9pt"/>
      </w:pPr>
    </w:lvl>
    <w:lvl w:ilvl="3" w:tplc="040C000F" w:tentative="1">
      <w:start w:val="1"/>
      <w:numFmt w:val="decimal"/>
      <w:lvlText w:val="%4."/>
      <w:lvlJc w:val="start"/>
      <w:pPr>
        <w:ind w:start="162pt" w:hanging="18pt"/>
      </w:pPr>
    </w:lvl>
    <w:lvl w:ilvl="4" w:tplc="040C0019" w:tentative="1">
      <w:start w:val="1"/>
      <w:numFmt w:val="lowerLetter"/>
      <w:lvlText w:val="%5."/>
      <w:lvlJc w:val="start"/>
      <w:pPr>
        <w:ind w:start="198pt" w:hanging="18pt"/>
      </w:pPr>
    </w:lvl>
    <w:lvl w:ilvl="5" w:tplc="040C001B" w:tentative="1">
      <w:start w:val="1"/>
      <w:numFmt w:val="lowerRoman"/>
      <w:lvlText w:val="%6."/>
      <w:lvlJc w:val="end"/>
      <w:pPr>
        <w:ind w:start="234pt" w:hanging="9pt"/>
      </w:pPr>
    </w:lvl>
    <w:lvl w:ilvl="6" w:tplc="040C000F" w:tentative="1">
      <w:start w:val="1"/>
      <w:numFmt w:val="decimal"/>
      <w:lvlText w:val="%7."/>
      <w:lvlJc w:val="start"/>
      <w:pPr>
        <w:ind w:start="270pt" w:hanging="18pt"/>
      </w:pPr>
    </w:lvl>
    <w:lvl w:ilvl="7" w:tplc="040C0019" w:tentative="1">
      <w:start w:val="1"/>
      <w:numFmt w:val="lowerLetter"/>
      <w:lvlText w:val="%8."/>
      <w:lvlJc w:val="start"/>
      <w:pPr>
        <w:ind w:start="306pt" w:hanging="18pt"/>
      </w:pPr>
    </w:lvl>
    <w:lvl w:ilvl="8" w:tplc="040C001B" w:tentative="1">
      <w:start w:val="1"/>
      <w:numFmt w:val="lowerRoman"/>
      <w:lvlText w:val="%9."/>
      <w:lvlJc w:val="end"/>
      <w:pPr>
        <w:ind w:start="342pt" w:hanging="9pt"/>
      </w:pPr>
    </w:lvl>
  </w:abstractNum>
  <w:abstractNum w:abstractNumId="9" w15:restartNumberingAfterBreak="0">
    <w:nsid w:val="45A50EE0"/>
    <w:multiLevelType w:val="hybridMultilevel"/>
    <w:tmpl w:val="6EB23D60"/>
    <w:lvl w:ilvl="0" w:tplc="04090001">
      <w:start w:val="1"/>
      <w:numFmt w:val="bullet"/>
      <w:lvlText w:val=""/>
      <w:lvlJc w:val="start"/>
      <w:pPr>
        <w:ind w:start="72pt" w:hanging="18pt"/>
      </w:pPr>
      <w:rPr>
        <w:rFonts w:ascii="Symbol" w:hAnsi="Symbol" w:hint="default"/>
      </w:rPr>
    </w:lvl>
    <w:lvl w:ilvl="1" w:tplc="FFFFFFFF" w:tentative="1">
      <w:start w:val="1"/>
      <w:numFmt w:val="bullet"/>
      <w:lvlText w:val="o"/>
      <w:lvlJc w:val="start"/>
      <w:pPr>
        <w:ind w:start="108pt" w:hanging="18pt"/>
      </w:pPr>
      <w:rPr>
        <w:rFonts w:ascii="Courier New" w:hAnsi="Courier New" w:cs="Courier New" w:hint="default"/>
      </w:rPr>
    </w:lvl>
    <w:lvl w:ilvl="2" w:tplc="FFFFFFFF" w:tentative="1">
      <w:start w:val="1"/>
      <w:numFmt w:val="bullet"/>
      <w:lvlText w:val=""/>
      <w:lvlJc w:val="start"/>
      <w:pPr>
        <w:ind w:start="144pt" w:hanging="18pt"/>
      </w:pPr>
      <w:rPr>
        <w:rFonts w:ascii="Wingdings" w:hAnsi="Wingdings" w:hint="default"/>
      </w:rPr>
    </w:lvl>
    <w:lvl w:ilvl="3" w:tplc="FFFFFFFF" w:tentative="1">
      <w:start w:val="1"/>
      <w:numFmt w:val="bullet"/>
      <w:lvlText w:val=""/>
      <w:lvlJc w:val="start"/>
      <w:pPr>
        <w:ind w:start="180pt" w:hanging="18pt"/>
      </w:pPr>
      <w:rPr>
        <w:rFonts w:ascii="Symbol" w:hAnsi="Symbol" w:hint="default"/>
      </w:rPr>
    </w:lvl>
    <w:lvl w:ilvl="4" w:tplc="FFFFFFFF" w:tentative="1">
      <w:start w:val="1"/>
      <w:numFmt w:val="bullet"/>
      <w:lvlText w:val="o"/>
      <w:lvlJc w:val="start"/>
      <w:pPr>
        <w:ind w:start="216pt" w:hanging="18pt"/>
      </w:pPr>
      <w:rPr>
        <w:rFonts w:ascii="Courier New" w:hAnsi="Courier New" w:cs="Courier New" w:hint="default"/>
      </w:rPr>
    </w:lvl>
    <w:lvl w:ilvl="5" w:tplc="FFFFFFFF" w:tentative="1">
      <w:start w:val="1"/>
      <w:numFmt w:val="bullet"/>
      <w:lvlText w:val=""/>
      <w:lvlJc w:val="start"/>
      <w:pPr>
        <w:ind w:start="252pt" w:hanging="18pt"/>
      </w:pPr>
      <w:rPr>
        <w:rFonts w:ascii="Wingdings" w:hAnsi="Wingdings" w:hint="default"/>
      </w:rPr>
    </w:lvl>
    <w:lvl w:ilvl="6" w:tplc="FFFFFFFF" w:tentative="1">
      <w:start w:val="1"/>
      <w:numFmt w:val="bullet"/>
      <w:lvlText w:val=""/>
      <w:lvlJc w:val="start"/>
      <w:pPr>
        <w:ind w:start="288pt" w:hanging="18pt"/>
      </w:pPr>
      <w:rPr>
        <w:rFonts w:ascii="Symbol" w:hAnsi="Symbol" w:hint="default"/>
      </w:rPr>
    </w:lvl>
    <w:lvl w:ilvl="7" w:tplc="FFFFFFFF" w:tentative="1">
      <w:start w:val="1"/>
      <w:numFmt w:val="bullet"/>
      <w:lvlText w:val="o"/>
      <w:lvlJc w:val="start"/>
      <w:pPr>
        <w:ind w:start="324pt" w:hanging="18pt"/>
      </w:pPr>
      <w:rPr>
        <w:rFonts w:ascii="Courier New" w:hAnsi="Courier New" w:cs="Courier New" w:hint="default"/>
      </w:rPr>
    </w:lvl>
    <w:lvl w:ilvl="8" w:tplc="FFFFFFFF" w:tentative="1">
      <w:start w:val="1"/>
      <w:numFmt w:val="bullet"/>
      <w:lvlText w:val=""/>
      <w:lvlJc w:val="start"/>
      <w:pPr>
        <w:ind w:start="360pt" w:hanging="18pt"/>
      </w:pPr>
      <w:rPr>
        <w:rFonts w:ascii="Wingdings" w:hAnsi="Wingdings" w:hint="default"/>
      </w:rPr>
    </w:lvl>
  </w:abstractNum>
  <w:abstractNum w:abstractNumId="10" w15:restartNumberingAfterBreak="0">
    <w:nsid w:val="47973388"/>
    <w:multiLevelType w:val="hybridMultilevel"/>
    <w:tmpl w:val="273694C8"/>
    <w:lvl w:ilvl="0" w:tplc="04090001">
      <w:start w:val="1"/>
      <w:numFmt w:val="bullet"/>
      <w:lvlText w:val=""/>
      <w:lvlJc w:val="start"/>
      <w:pPr>
        <w:ind w:start="90pt" w:hanging="18pt"/>
      </w:pPr>
      <w:rPr>
        <w:rFonts w:ascii="Symbol" w:hAnsi="Symbol"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11" w15:restartNumberingAfterBreak="0">
    <w:nsid w:val="4B170563"/>
    <w:multiLevelType w:val="singleLevel"/>
    <w:tmpl w:val="4A84109C"/>
    <w:lvl w:ilvl="0">
      <w:start w:val="1"/>
      <w:numFmt w:val="bullet"/>
      <w:pStyle w:val="Listepuces"/>
      <w:lvlText w:val=""/>
      <w:lvlJc w:val="start"/>
      <w:pPr>
        <w:tabs>
          <w:tab w:val="num" w:pos="72pt"/>
        </w:tabs>
        <w:ind w:start="72pt" w:hanging="18pt"/>
      </w:pPr>
      <w:rPr>
        <w:rFonts w:ascii="Wingdings" w:hAnsi="Wingdings" w:hint="default"/>
        <w:sz w:val="16"/>
      </w:rPr>
    </w:lvl>
  </w:abstractNum>
  <w:abstractNum w:abstractNumId="12" w15:restartNumberingAfterBreak="0">
    <w:nsid w:val="4B2E6253"/>
    <w:multiLevelType w:val="hybridMultilevel"/>
    <w:tmpl w:val="2DCE8592"/>
    <w:lvl w:ilvl="0" w:tplc="40090001">
      <w:start w:val="1"/>
      <w:numFmt w:val="bullet"/>
      <w:lvlText w:val=""/>
      <w:lvlJc w:val="start"/>
      <w:pPr>
        <w:ind w:start="81.75pt" w:hanging="18pt"/>
      </w:pPr>
      <w:rPr>
        <w:rFonts w:ascii="Symbol" w:hAnsi="Symbol" w:hint="default"/>
      </w:rPr>
    </w:lvl>
    <w:lvl w:ilvl="1" w:tplc="40090003" w:tentative="1">
      <w:start w:val="1"/>
      <w:numFmt w:val="bullet"/>
      <w:lvlText w:val="o"/>
      <w:lvlJc w:val="start"/>
      <w:pPr>
        <w:ind w:start="117.75pt" w:hanging="18pt"/>
      </w:pPr>
      <w:rPr>
        <w:rFonts w:ascii="Courier New" w:hAnsi="Courier New" w:cs="Courier New" w:hint="default"/>
      </w:rPr>
    </w:lvl>
    <w:lvl w:ilvl="2" w:tplc="40090005" w:tentative="1">
      <w:start w:val="1"/>
      <w:numFmt w:val="bullet"/>
      <w:lvlText w:val=""/>
      <w:lvlJc w:val="start"/>
      <w:pPr>
        <w:ind w:start="153.75pt" w:hanging="18pt"/>
      </w:pPr>
      <w:rPr>
        <w:rFonts w:ascii="Wingdings" w:hAnsi="Wingdings" w:hint="default"/>
      </w:rPr>
    </w:lvl>
    <w:lvl w:ilvl="3" w:tplc="40090001" w:tentative="1">
      <w:start w:val="1"/>
      <w:numFmt w:val="bullet"/>
      <w:lvlText w:val=""/>
      <w:lvlJc w:val="start"/>
      <w:pPr>
        <w:ind w:start="189.75pt" w:hanging="18pt"/>
      </w:pPr>
      <w:rPr>
        <w:rFonts w:ascii="Symbol" w:hAnsi="Symbol" w:hint="default"/>
      </w:rPr>
    </w:lvl>
    <w:lvl w:ilvl="4" w:tplc="40090003" w:tentative="1">
      <w:start w:val="1"/>
      <w:numFmt w:val="bullet"/>
      <w:lvlText w:val="o"/>
      <w:lvlJc w:val="start"/>
      <w:pPr>
        <w:ind w:start="225.75pt" w:hanging="18pt"/>
      </w:pPr>
      <w:rPr>
        <w:rFonts w:ascii="Courier New" w:hAnsi="Courier New" w:cs="Courier New" w:hint="default"/>
      </w:rPr>
    </w:lvl>
    <w:lvl w:ilvl="5" w:tplc="40090005" w:tentative="1">
      <w:start w:val="1"/>
      <w:numFmt w:val="bullet"/>
      <w:lvlText w:val=""/>
      <w:lvlJc w:val="start"/>
      <w:pPr>
        <w:ind w:start="261.75pt" w:hanging="18pt"/>
      </w:pPr>
      <w:rPr>
        <w:rFonts w:ascii="Wingdings" w:hAnsi="Wingdings" w:hint="default"/>
      </w:rPr>
    </w:lvl>
    <w:lvl w:ilvl="6" w:tplc="40090001" w:tentative="1">
      <w:start w:val="1"/>
      <w:numFmt w:val="bullet"/>
      <w:lvlText w:val=""/>
      <w:lvlJc w:val="start"/>
      <w:pPr>
        <w:ind w:start="297.75pt" w:hanging="18pt"/>
      </w:pPr>
      <w:rPr>
        <w:rFonts w:ascii="Symbol" w:hAnsi="Symbol" w:hint="default"/>
      </w:rPr>
    </w:lvl>
    <w:lvl w:ilvl="7" w:tplc="40090003" w:tentative="1">
      <w:start w:val="1"/>
      <w:numFmt w:val="bullet"/>
      <w:lvlText w:val="o"/>
      <w:lvlJc w:val="start"/>
      <w:pPr>
        <w:ind w:start="333.75pt" w:hanging="18pt"/>
      </w:pPr>
      <w:rPr>
        <w:rFonts w:ascii="Courier New" w:hAnsi="Courier New" w:cs="Courier New" w:hint="default"/>
      </w:rPr>
    </w:lvl>
    <w:lvl w:ilvl="8" w:tplc="40090005" w:tentative="1">
      <w:start w:val="1"/>
      <w:numFmt w:val="bullet"/>
      <w:lvlText w:val=""/>
      <w:lvlJc w:val="start"/>
      <w:pPr>
        <w:ind w:start="369.75pt" w:hanging="18pt"/>
      </w:pPr>
      <w:rPr>
        <w:rFonts w:ascii="Wingdings" w:hAnsi="Wingdings" w:hint="default"/>
      </w:rPr>
    </w:lvl>
  </w:abstractNum>
  <w:abstractNum w:abstractNumId="13" w15:restartNumberingAfterBreak="0">
    <w:nsid w:val="4BF06B58"/>
    <w:multiLevelType w:val="hybridMultilevel"/>
    <w:tmpl w:val="C36231F4"/>
    <w:lvl w:ilvl="0" w:tplc="04090001">
      <w:start w:val="1"/>
      <w:numFmt w:val="bullet"/>
      <w:lvlText w:val=""/>
      <w:lvlJc w:val="start"/>
      <w:pPr>
        <w:ind w:start="72pt" w:hanging="18pt"/>
      </w:pPr>
      <w:rPr>
        <w:rFonts w:ascii="Symbol" w:hAnsi="Symbol" w:hint="default"/>
        <w:color w:val="auto"/>
        <w:u w:val="none"/>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4" w15:restartNumberingAfterBreak="0">
    <w:nsid w:val="4E316E22"/>
    <w:multiLevelType w:val="hybridMultilevel"/>
    <w:tmpl w:val="A41C667C"/>
    <w:lvl w:ilvl="0" w:tplc="040C0001">
      <w:start w:val="1"/>
      <w:numFmt w:val="bullet"/>
      <w:lvlText w:val=""/>
      <w:lvlJc w:val="start"/>
      <w:pPr>
        <w:ind w:start="90pt" w:hanging="18pt"/>
      </w:pPr>
      <w:rPr>
        <w:rFonts w:ascii="Symbol" w:hAnsi="Symbol" w:hint="default"/>
      </w:rPr>
    </w:lvl>
    <w:lvl w:ilvl="1" w:tplc="040C0003" w:tentative="1">
      <w:start w:val="1"/>
      <w:numFmt w:val="bullet"/>
      <w:lvlText w:val="o"/>
      <w:lvlJc w:val="start"/>
      <w:pPr>
        <w:ind w:start="126pt" w:hanging="18pt"/>
      </w:pPr>
      <w:rPr>
        <w:rFonts w:ascii="Courier New" w:hAnsi="Courier New" w:cs="Courier New" w:hint="default"/>
      </w:rPr>
    </w:lvl>
    <w:lvl w:ilvl="2" w:tplc="040C0005" w:tentative="1">
      <w:start w:val="1"/>
      <w:numFmt w:val="bullet"/>
      <w:lvlText w:val=""/>
      <w:lvlJc w:val="start"/>
      <w:pPr>
        <w:ind w:start="162pt" w:hanging="18pt"/>
      </w:pPr>
      <w:rPr>
        <w:rFonts w:ascii="Wingdings" w:hAnsi="Wingdings" w:hint="default"/>
      </w:rPr>
    </w:lvl>
    <w:lvl w:ilvl="3" w:tplc="040C0001" w:tentative="1">
      <w:start w:val="1"/>
      <w:numFmt w:val="bullet"/>
      <w:lvlText w:val=""/>
      <w:lvlJc w:val="start"/>
      <w:pPr>
        <w:ind w:start="198pt" w:hanging="18pt"/>
      </w:pPr>
      <w:rPr>
        <w:rFonts w:ascii="Symbol" w:hAnsi="Symbol" w:hint="default"/>
      </w:rPr>
    </w:lvl>
    <w:lvl w:ilvl="4" w:tplc="040C0003" w:tentative="1">
      <w:start w:val="1"/>
      <w:numFmt w:val="bullet"/>
      <w:lvlText w:val="o"/>
      <w:lvlJc w:val="start"/>
      <w:pPr>
        <w:ind w:start="234pt" w:hanging="18pt"/>
      </w:pPr>
      <w:rPr>
        <w:rFonts w:ascii="Courier New" w:hAnsi="Courier New" w:cs="Courier New" w:hint="default"/>
      </w:rPr>
    </w:lvl>
    <w:lvl w:ilvl="5" w:tplc="040C0005" w:tentative="1">
      <w:start w:val="1"/>
      <w:numFmt w:val="bullet"/>
      <w:lvlText w:val=""/>
      <w:lvlJc w:val="start"/>
      <w:pPr>
        <w:ind w:start="270pt" w:hanging="18pt"/>
      </w:pPr>
      <w:rPr>
        <w:rFonts w:ascii="Wingdings" w:hAnsi="Wingdings" w:hint="default"/>
      </w:rPr>
    </w:lvl>
    <w:lvl w:ilvl="6" w:tplc="040C0001" w:tentative="1">
      <w:start w:val="1"/>
      <w:numFmt w:val="bullet"/>
      <w:lvlText w:val=""/>
      <w:lvlJc w:val="start"/>
      <w:pPr>
        <w:ind w:start="306pt" w:hanging="18pt"/>
      </w:pPr>
      <w:rPr>
        <w:rFonts w:ascii="Symbol" w:hAnsi="Symbol" w:hint="default"/>
      </w:rPr>
    </w:lvl>
    <w:lvl w:ilvl="7" w:tplc="040C0003" w:tentative="1">
      <w:start w:val="1"/>
      <w:numFmt w:val="bullet"/>
      <w:lvlText w:val="o"/>
      <w:lvlJc w:val="start"/>
      <w:pPr>
        <w:ind w:start="342pt" w:hanging="18pt"/>
      </w:pPr>
      <w:rPr>
        <w:rFonts w:ascii="Courier New" w:hAnsi="Courier New" w:cs="Courier New" w:hint="default"/>
      </w:rPr>
    </w:lvl>
    <w:lvl w:ilvl="8" w:tplc="040C0005" w:tentative="1">
      <w:start w:val="1"/>
      <w:numFmt w:val="bullet"/>
      <w:lvlText w:val=""/>
      <w:lvlJc w:val="start"/>
      <w:pPr>
        <w:ind w:start="378pt" w:hanging="18pt"/>
      </w:pPr>
      <w:rPr>
        <w:rFonts w:ascii="Wingdings" w:hAnsi="Wingdings" w:hint="default"/>
      </w:rPr>
    </w:lvl>
  </w:abstractNum>
  <w:abstractNum w:abstractNumId="15" w15:restartNumberingAfterBreak="0">
    <w:nsid w:val="54905F41"/>
    <w:multiLevelType w:val="hybridMultilevel"/>
    <w:tmpl w:val="1A2AFB7E"/>
    <w:lvl w:ilvl="0" w:tplc="040C0001">
      <w:start w:val="1"/>
      <w:numFmt w:val="bullet"/>
      <w:lvlText w:val=""/>
      <w:lvlJc w:val="start"/>
      <w:pPr>
        <w:ind w:start="90pt" w:hanging="18pt"/>
      </w:pPr>
      <w:rPr>
        <w:rFonts w:ascii="Symbol" w:hAnsi="Symbol" w:hint="default"/>
      </w:rPr>
    </w:lvl>
    <w:lvl w:ilvl="1" w:tplc="040C0003" w:tentative="1">
      <w:start w:val="1"/>
      <w:numFmt w:val="bullet"/>
      <w:lvlText w:val="o"/>
      <w:lvlJc w:val="start"/>
      <w:pPr>
        <w:ind w:start="126pt" w:hanging="18pt"/>
      </w:pPr>
      <w:rPr>
        <w:rFonts w:ascii="Courier New" w:hAnsi="Courier New" w:cs="Courier New" w:hint="default"/>
      </w:rPr>
    </w:lvl>
    <w:lvl w:ilvl="2" w:tplc="040C0005" w:tentative="1">
      <w:start w:val="1"/>
      <w:numFmt w:val="bullet"/>
      <w:lvlText w:val=""/>
      <w:lvlJc w:val="start"/>
      <w:pPr>
        <w:ind w:start="162pt" w:hanging="18pt"/>
      </w:pPr>
      <w:rPr>
        <w:rFonts w:ascii="Wingdings" w:hAnsi="Wingdings" w:hint="default"/>
      </w:rPr>
    </w:lvl>
    <w:lvl w:ilvl="3" w:tplc="040C0001" w:tentative="1">
      <w:start w:val="1"/>
      <w:numFmt w:val="bullet"/>
      <w:lvlText w:val=""/>
      <w:lvlJc w:val="start"/>
      <w:pPr>
        <w:ind w:start="198pt" w:hanging="18pt"/>
      </w:pPr>
      <w:rPr>
        <w:rFonts w:ascii="Symbol" w:hAnsi="Symbol" w:hint="default"/>
      </w:rPr>
    </w:lvl>
    <w:lvl w:ilvl="4" w:tplc="040C0003" w:tentative="1">
      <w:start w:val="1"/>
      <w:numFmt w:val="bullet"/>
      <w:lvlText w:val="o"/>
      <w:lvlJc w:val="start"/>
      <w:pPr>
        <w:ind w:start="234pt" w:hanging="18pt"/>
      </w:pPr>
      <w:rPr>
        <w:rFonts w:ascii="Courier New" w:hAnsi="Courier New" w:cs="Courier New" w:hint="default"/>
      </w:rPr>
    </w:lvl>
    <w:lvl w:ilvl="5" w:tplc="040C0005" w:tentative="1">
      <w:start w:val="1"/>
      <w:numFmt w:val="bullet"/>
      <w:lvlText w:val=""/>
      <w:lvlJc w:val="start"/>
      <w:pPr>
        <w:ind w:start="270pt" w:hanging="18pt"/>
      </w:pPr>
      <w:rPr>
        <w:rFonts w:ascii="Wingdings" w:hAnsi="Wingdings" w:hint="default"/>
      </w:rPr>
    </w:lvl>
    <w:lvl w:ilvl="6" w:tplc="040C0001" w:tentative="1">
      <w:start w:val="1"/>
      <w:numFmt w:val="bullet"/>
      <w:lvlText w:val=""/>
      <w:lvlJc w:val="start"/>
      <w:pPr>
        <w:ind w:start="306pt" w:hanging="18pt"/>
      </w:pPr>
      <w:rPr>
        <w:rFonts w:ascii="Symbol" w:hAnsi="Symbol" w:hint="default"/>
      </w:rPr>
    </w:lvl>
    <w:lvl w:ilvl="7" w:tplc="040C0003" w:tentative="1">
      <w:start w:val="1"/>
      <w:numFmt w:val="bullet"/>
      <w:lvlText w:val="o"/>
      <w:lvlJc w:val="start"/>
      <w:pPr>
        <w:ind w:start="342pt" w:hanging="18pt"/>
      </w:pPr>
      <w:rPr>
        <w:rFonts w:ascii="Courier New" w:hAnsi="Courier New" w:cs="Courier New" w:hint="default"/>
      </w:rPr>
    </w:lvl>
    <w:lvl w:ilvl="8" w:tplc="040C0005" w:tentative="1">
      <w:start w:val="1"/>
      <w:numFmt w:val="bullet"/>
      <w:lvlText w:val=""/>
      <w:lvlJc w:val="start"/>
      <w:pPr>
        <w:ind w:start="378pt" w:hanging="18pt"/>
      </w:pPr>
      <w:rPr>
        <w:rFonts w:ascii="Wingdings" w:hAnsi="Wingdings" w:hint="default"/>
      </w:rPr>
    </w:lvl>
  </w:abstractNum>
  <w:abstractNum w:abstractNumId="16" w15:restartNumberingAfterBreak="0">
    <w:nsid w:val="559913A9"/>
    <w:multiLevelType w:val="singleLevel"/>
    <w:tmpl w:val="25407178"/>
    <w:lvl w:ilvl="0">
      <w:start w:val="1"/>
      <w:numFmt w:val="decimal"/>
      <w:pStyle w:val="Listenumros"/>
      <w:lvlText w:val="%1)"/>
      <w:lvlJc w:val="start"/>
      <w:pPr>
        <w:ind w:start="72pt" w:hanging="18pt"/>
      </w:pPr>
      <w:rPr>
        <w:rFonts w:ascii="Arial Black" w:hAnsi="Arial Black" w:hint="default"/>
        <w:b w:val="0"/>
        <w:i w:val="0"/>
        <w:sz w:val="18"/>
      </w:rPr>
    </w:lvl>
  </w:abstractNum>
  <w:abstractNum w:abstractNumId="17" w15:restartNumberingAfterBreak="0">
    <w:nsid w:val="569131EE"/>
    <w:multiLevelType w:val="hybridMultilevel"/>
    <w:tmpl w:val="5136D56A"/>
    <w:lvl w:ilvl="0" w:tplc="040C0001">
      <w:start w:val="1"/>
      <w:numFmt w:val="bullet"/>
      <w:lvlText w:val=""/>
      <w:lvlJc w:val="start"/>
      <w:pPr>
        <w:ind w:start="90pt" w:hanging="18pt"/>
      </w:pPr>
      <w:rPr>
        <w:rFonts w:ascii="Symbol" w:hAnsi="Symbol" w:hint="default"/>
      </w:rPr>
    </w:lvl>
    <w:lvl w:ilvl="1" w:tplc="040C0003" w:tentative="1">
      <w:start w:val="1"/>
      <w:numFmt w:val="bullet"/>
      <w:lvlText w:val="o"/>
      <w:lvlJc w:val="start"/>
      <w:pPr>
        <w:ind w:start="126pt" w:hanging="18pt"/>
      </w:pPr>
      <w:rPr>
        <w:rFonts w:ascii="Courier New" w:hAnsi="Courier New" w:cs="Courier New" w:hint="default"/>
      </w:rPr>
    </w:lvl>
    <w:lvl w:ilvl="2" w:tplc="040C0005" w:tentative="1">
      <w:start w:val="1"/>
      <w:numFmt w:val="bullet"/>
      <w:lvlText w:val=""/>
      <w:lvlJc w:val="start"/>
      <w:pPr>
        <w:ind w:start="162pt" w:hanging="18pt"/>
      </w:pPr>
      <w:rPr>
        <w:rFonts w:ascii="Wingdings" w:hAnsi="Wingdings" w:hint="default"/>
      </w:rPr>
    </w:lvl>
    <w:lvl w:ilvl="3" w:tplc="040C0001" w:tentative="1">
      <w:start w:val="1"/>
      <w:numFmt w:val="bullet"/>
      <w:lvlText w:val=""/>
      <w:lvlJc w:val="start"/>
      <w:pPr>
        <w:ind w:start="198pt" w:hanging="18pt"/>
      </w:pPr>
      <w:rPr>
        <w:rFonts w:ascii="Symbol" w:hAnsi="Symbol" w:hint="default"/>
      </w:rPr>
    </w:lvl>
    <w:lvl w:ilvl="4" w:tplc="040C0003" w:tentative="1">
      <w:start w:val="1"/>
      <w:numFmt w:val="bullet"/>
      <w:lvlText w:val="o"/>
      <w:lvlJc w:val="start"/>
      <w:pPr>
        <w:ind w:start="234pt" w:hanging="18pt"/>
      </w:pPr>
      <w:rPr>
        <w:rFonts w:ascii="Courier New" w:hAnsi="Courier New" w:cs="Courier New" w:hint="default"/>
      </w:rPr>
    </w:lvl>
    <w:lvl w:ilvl="5" w:tplc="040C0005" w:tentative="1">
      <w:start w:val="1"/>
      <w:numFmt w:val="bullet"/>
      <w:lvlText w:val=""/>
      <w:lvlJc w:val="start"/>
      <w:pPr>
        <w:ind w:start="270pt" w:hanging="18pt"/>
      </w:pPr>
      <w:rPr>
        <w:rFonts w:ascii="Wingdings" w:hAnsi="Wingdings" w:hint="default"/>
      </w:rPr>
    </w:lvl>
    <w:lvl w:ilvl="6" w:tplc="040C0001" w:tentative="1">
      <w:start w:val="1"/>
      <w:numFmt w:val="bullet"/>
      <w:lvlText w:val=""/>
      <w:lvlJc w:val="start"/>
      <w:pPr>
        <w:ind w:start="306pt" w:hanging="18pt"/>
      </w:pPr>
      <w:rPr>
        <w:rFonts w:ascii="Symbol" w:hAnsi="Symbol" w:hint="default"/>
      </w:rPr>
    </w:lvl>
    <w:lvl w:ilvl="7" w:tplc="040C0003" w:tentative="1">
      <w:start w:val="1"/>
      <w:numFmt w:val="bullet"/>
      <w:lvlText w:val="o"/>
      <w:lvlJc w:val="start"/>
      <w:pPr>
        <w:ind w:start="342pt" w:hanging="18pt"/>
      </w:pPr>
      <w:rPr>
        <w:rFonts w:ascii="Courier New" w:hAnsi="Courier New" w:cs="Courier New" w:hint="default"/>
      </w:rPr>
    </w:lvl>
    <w:lvl w:ilvl="8" w:tplc="040C0005" w:tentative="1">
      <w:start w:val="1"/>
      <w:numFmt w:val="bullet"/>
      <w:lvlText w:val=""/>
      <w:lvlJc w:val="start"/>
      <w:pPr>
        <w:ind w:start="378pt" w:hanging="18pt"/>
      </w:pPr>
      <w:rPr>
        <w:rFonts w:ascii="Wingdings" w:hAnsi="Wingdings" w:hint="default"/>
      </w:rPr>
    </w:lvl>
  </w:abstractNum>
  <w:abstractNum w:abstractNumId="18" w15:restartNumberingAfterBreak="0">
    <w:nsid w:val="68E57963"/>
    <w:multiLevelType w:val="hybridMultilevel"/>
    <w:tmpl w:val="243C8428"/>
    <w:lvl w:ilvl="0" w:tplc="040C0001">
      <w:start w:val="1"/>
      <w:numFmt w:val="bullet"/>
      <w:lvlText w:val=""/>
      <w:lvlJc w:val="start"/>
      <w:pPr>
        <w:ind w:start="90pt" w:hanging="18pt"/>
      </w:pPr>
      <w:rPr>
        <w:rFonts w:ascii="Symbol" w:hAnsi="Symbol" w:hint="default"/>
      </w:rPr>
    </w:lvl>
    <w:lvl w:ilvl="1" w:tplc="040C0003" w:tentative="1">
      <w:start w:val="1"/>
      <w:numFmt w:val="bullet"/>
      <w:lvlText w:val="o"/>
      <w:lvlJc w:val="start"/>
      <w:pPr>
        <w:ind w:start="126pt" w:hanging="18pt"/>
      </w:pPr>
      <w:rPr>
        <w:rFonts w:ascii="Courier New" w:hAnsi="Courier New" w:cs="Courier New" w:hint="default"/>
      </w:rPr>
    </w:lvl>
    <w:lvl w:ilvl="2" w:tplc="040C0005" w:tentative="1">
      <w:start w:val="1"/>
      <w:numFmt w:val="bullet"/>
      <w:lvlText w:val=""/>
      <w:lvlJc w:val="start"/>
      <w:pPr>
        <w:ind w:start="162pt" w:hanging="18pt"/>
      </w:pPr>
      <w:rPr>
        <w:rFonts w:ascii="Wingdings" w:hAnsi="Wingdings" w:hint="default"/>
      </w:rPr>
    </w:lvl>
    <w:lvl w:ilvl="3" w:tplc="040C0001" w:tentative="1">
      <w:start w:val="1"/>
      <w:numFmt w:val="bullet"/>
      <w:lvlText w:val=""/>
      <w:lvlJc w:val="start"/>
      <w:pPr>
        <w:ind w:start="198pt" w:hanging="18pt"/>
      </w:pPr>
      <w:rPr>
        <w:rFonts w:ascii="Symbol" w:hAnsi="Symbol" w:hint="default"/>
      </w:rPr>
    </w:lvl>
    <w:lvl w:ilvl="4" w:tplc="040C0003" w:tentative="1">
      <w:start w:val="1"/>
      <w:numFmt w:val="bullet"/>
      <w:lvlText w:val="o"/>
      <w:lvlJc w:val="start"/>
      <w:pPr>
        <w:ind w:start="234pt" w:hanging="18pt"/>
      </w:pPr>
      <w:rPr>
        <w:rFonts w:ascii="Courier New" w:hAnsi="Courier New" w:cs="Courier New" w:hint="default"/>
      </w:rPr>
    </w:lvl>
    <w:lvl w:ilvl="5" w:tplc="040C0005" w:tentative="1">
      <w:start w:val="1"/>
      <w:numFmt w:val="bullet"/>
      <w:lvlText w:val=""/>
      <w:lvlJc w:val="start"/>
      <w:pPr>
        <w:ind w:start="270pt" w:hanging="18pt"/>
      </w:pPr>
      <w:rPr>
        <w:rFonts w:ascii="Wingdings" w:hAnsi="Wingdings" w:hint="default"/>
      </w:rPr>
    </w:lvl>
    <w:lvl w:ilvl="6" w:tplc="040C0001" w:tentative="1">
      <w:start w:val="1"/>
      <w:numFmt w:val="bullet"/>
      <w:lvlText w:val=""/>
      <w:lvlJc w:val="start"/>
      <w:pPr>
        <w:ind w:start="306pt" w:hanging="18pt"/>
      </w:pPr>
      <w:rPr>
        <w:rFonts w:ascii="Symbol" w:hAnsi="Symbol" w:hint="default"/>
      </w:rPr>
    </w:lvl>
    <w:lvl w:ilvl="7" w:tplc="040C0003" w:tentative="1">
      <w:start w:val="1"/>
      <w:numFmt w:val="bullet"/>
      <w:lvlText w:val="o"/>
      <w:lvlJc w:val="start"/>
      <w:pPr>
        <w:ind w:start="342pt" w:hanging="18pt"/>
      </w:pPr>
      <w:rPr>
        <w:rFonts w:ascii="Courier New" w:hAnsi="Courier New" w:cs="Courier New" w:hint="default"/>
      </w:rPr>
    </w:lvl>
    <w:lvl w:ilvl="8" w:tplc="040C0005" w:tentative="1">
      <w:start w:val="1"/>
      <w:numFmt w:val="bullet"/>
      <w:lvlText w:val=""/>
      <w:lvlJc w:val="start"/>
      <w:pPr>
        <w:ind w:start="378pt" w:hanging="18pt"/>
      </w:pPr>
      <w:rPr>
        <w:rFonts w:ascii="Wingdings" w:hAnsi="Wingdings" w:hint="default"/>
      </w:rPr>
    </w:lvl>
  </w:abstractNum>
  <w:abstractNum w:abstractNumId="19" w15:restartNumberingAfterBreak="0">
    <w:nsid w:val="69192B22"/>
    <w:multiLevelType w:val="hybridMultilevel"/>
    <w:tmpl w:val="0282AF2C"/>
    <w:lvl w:ilvl="0" w:tplc="040C000F">
      <w:start w:val="1"/>
      <w:numFmt w:val="decimal"/>
      <w:lvlText w:val="%1."/>
      <w:lvlJc w:val="start"/>
      <w:pPr>
        <w:ind w:start="54pt" w:hanging="18pt"/>
      </w:pPr>
    </w:lvl>
    <w:lvl w:ilvl="1" w:tplc="040C0019" w:tentative="1">
      <w:start w:val="1"/>
      <w:numFmt w:val="lowerLetter"/>
      <w:lvlText w:val="%2."/>
      <w:lvlJc w:val="start"/>
      <w:pPr>
        <w:ind w:start="90pt" w:hanging="18pt"/>
      </w:pPr>
    </w:lvl>
    <w:lvl w:ilvl="2" w:tplc="040C001B" w:tentative="1">
      <w:start w:val="1"/>
      <w:numFmt w:val="lowerRoman"/>
      <w:lvlText w:val="%3."/>
      <w:lvlJc w:val="end"/>
      <w:pPr>
        <w:ind w:start="126pt" w:hanging="9pt"/>
      </w:pPr>
    </w:lvl>
    <w:lvl w:ilvl="3" w:tplc="040C000F" w:tentative="1">
      <w:start w:val="1"/>
      <w:numFmt w:val="decimal"/>
      <w:lvlText w:val="%4."/>
      <w:lvlJc w:val="start"/>
      <w:pPr>
        <w:ind w:start="162pt" w:hanging="18pt"/>
      </w:pPr>
    </w:lvl>
    <w:lvl w:ilvl="4" w:tplc="040C0019" w:tentative="1">
      <w:start w:val="1"/>
      <w:numFmt w:val="lowerLetter"/>
      <w:lvlText w:val="%5."/>
      <w:lvlJc w:val="start"/>
      <w:pPr>
        <w:ind w:start="198pt" w:hanging="18pt"/>
      </w:pPr>
    </w:lvl>
    <w:lvl w:ilvl="5" w:tplc="040C001B" w:tentative="1">
      <w:start w:val="1"/>
      <w:numFmt w:val="lowerRoman"/>
      <w:lvlText w:val="%6."/>
      <w:lvlJc w:val="end"/>
      <w:pPr>
        <w:ind w:start="234pt" w:hanging="9pt"/>
      </w:pPr>
    </w:lvl>
    <w:lvl w:ilvl="6" w:tplc="040C000F" w:tentative="1">
      <w:start w:val="1"/>
      <w:numFmt w:val="decimal"/>
      <w:lvlText w:val="%7."/>
      <w:lvlJc w:val="start"/>
      <w:pPr>
        <w:ind w:start="270pt" w:hanging="18pt"/>
      </w:pPr>
    </w:lvl>
    <w:lvl w:ilvl="7" w:tplc="040C0019" w:tentative="1">
      <w:start w:val="1"/>
      <w:numFmt w:val="lowerLetter"/>
      <w:lvlText w:val="%8."/>
      <w:lvlJc w:val="start"/>
      <w:pPr>
        <w:ind w:start="306pt" w:hanging="18pt"/>
      </w:pPr>
    </w:lvl>
    <w:lvl w:ilvl="8" w:tplc="040C001B" w:tentative="1">
      <w:start w:val="1"/>
      <w:numFmt w:val="lowerRoman"/>
      <w:lvlText w:val="%9."/>
      <w:lvlJc w:val="end"/>
      <w:pPr>
        <w:ind w:start="342pt" w:hanging="9pt"/>
      </w:pPr>
    </w:lvl>
  </w:abstractNum>
  <w:abstractNum w:abstractNumId="20" w15:restartNumberingAfterBreak="0">
    <w:nsid w:val="6A773307"/>
    <w:multiLevelType w:val="hybridMultilevel"/>
    <w:tmpl w:val="BF107E8A"/>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16cid:durableId="102463028">
    <w:abstractNumId w:val="0"/>
    <w:lvlOverride w:ilvl="0">
      <w:lvl w:ilvl="0">
        <w:start w:val="1"/>
        <w:numFmt w:val="bullet"/>
        <w:pStyle w:val="Lgende"/>
        <w:lvlText w:val=""/>
        <w:lvlJc w:val="start"/>
        <w:pPr>
          <w:ind w:start="90pt" w:hanging="18pt"/>
        </w:pPr>
        <w:rPr>
          <w:rFonts w:ascii="Symbol" w:hAnsi="Symbol" w:hint="default"/>
        </w:rPr>
      </w:lvl>
    </w:lvlOverride>
  </w:num>
  <w:num w:numId="2" w16cid:durableId="390810289">
    <w:abstractNumId w:val="11"/>
  </w:num>
  <w:num w:numId="3" w16cid:durableId="1932736396">
    <w:abstractNumId w:val="16"/>
  </w:num>
  <w:num w:numId="4" w16cid:durableId="1802188021">
    <w:abstractNumId w:val="3"/>
  </w:num>
  <w:num w:numId="5" w16cid:durableId="336469840">
    <w:abstractNumId w:val="5"/>
  </w:num>
  <w:num w:numId="6" w16cid:durableId="1642691267">
    <w:abstractNumId w:val="4"/>
  </w:num>
  <w:num w:numId="7" w16cid:durableId="1309944452">
    <w:abstractNumId w:val="6"/>
  </w:num>
  <w:num w:numId="8" w16cid:durableId="573052585">
    <w:abstractNumId w:val="1"/>
  </w:num>
  <w:num w:numId="9" w16cid:durableId="1411536916">
    <w:abstractNumId w:val="2"/>
  </w:num>
  <w:num w:numId="10" w16cid:durableId="928319751">
    <w:abstractNumId w:val="12"/>
  </w:num>
  <w:num w:numId="11" w16cid:durableId="938097394">
    <w:abstractNumId w:val="13"/>
  </w:num>
  <w:num w:numId="12" w16cid:durableId="1394741953">
    <w:abstractNumId w:val="9"/>
  </w:num>
  <w:num w:numId="13" w16cid:durableId="1569996849">
    <w:abstractNumId w:val="10"/>
  </w:num>
  <w:num w:numId="14" w16cid:durableId="798181315">
    <w:abstractNumId w:val="3"/>
  </w:num>
  <w:num w:numId="15" w16cid:durableId="4950700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537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0835850">
    <w:abstractNumId w:val="20"/>
  </w:num>
  <w:num w:numId="18" w16cid:durableId="2012877373">
    <w:abstractNumId w:val="17"/>
  </w:num>
  <w:num w:numId="19" w16cid:durableId="1828283204">
    <w:abstractNumId w:val="8"/>
  </w:num>
  <w:num w:numId="20" w16cid:durableId="58210766">
    <w:abstractNumId w:val="15"/>
  </w:num>
  <w:num w:numId="21" w16cid:durableId="1288664320">
    <w:abstractNumId w:val="14"/>
  </w:num>
  <w:num w:numId="22" w16cid:durableId="1565799825">
    <w:abstractNumId w:val="7"/>
  </w:num>
  <w:num w:numId="23" w16cid:durableId="4965737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48472055">
    <w:abstractNumId w:val="19"/>
  </w:num>
  <w:num w:numId="25" w16cid:durableId="1376394701">
    <w:abstractNumId w:val="18"/>
  </w:num>
  <w:numIdMacAtCleanup w:val="13"/>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GLENARD, François">
    <w15:presenceInfo w15:providerId="AD" w15:userId="S::francois.glenard@capgemini.com::e377fc40-743a-444b-9ee5-68c9987dd089"/>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activeWritingStyle w:appName="MSWord" w:lang="en-IN" w:vendorID="64" w:dllVersion="6" w:nlCheck="1" w:checkStyle="1"/>
  <w:activeWritingStyle w:appName="MSWord" w:lang="en-US" w:vendorID="8" w:dllVersion="513" w:checkStyle="1"/>
  <w:activeWritingStyle w:appName="MSWord" w:lang="fr-FR" w:vendorID="9" w:dllVersion="512" w:checkStyle="1"/>
  <w:attachedTemplate r:id="rId1"/>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6pt"/>
  <w:hyphenationZone w:val="21.25pt"/>
  <w:drawingGridHorizontalSpacing w:val="9.35pt"/>
  <w:drawingGridVerticalSpacing w:val="9.35pt"/>
  <w:doNotUseMarginsForDrawingGridOrigin/>
  <w:drawingGridHorizontalOrigin w:val="84.95pt"/>
  <w:drawingGridVerticalOrigin w:val="99.35pt"/>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4F"/>
    <w:rsid w:val="00000871"/>
    <w:rsid w:val="00001329"/>
    <w:rsid w:val="00003280"/>
    <w:rsid w:val="000034C1"/>
    <w:rsid w:val="00003AB8"/>
    <w:rsid w:val="000040C2"/>
    <w:rsid w:val="000044CD"/>
    <w:rsid w:val="00004743"/>
    <w:rsid w:val="00004996"/>
    <w:rsid w:val="00004D13"/>
    <w:rsid w:val="00005013"/>
    <w:rsid w:val="00005CF5"/>
    <w:rsid w:val="0000683C"/>
    <w:rsid w:val="000069EA"/>
    <w:rsid w:val="000109C3"/>
    <w:rsid w:val="000122CD"/>
    <w:rsid w:val="00012CF4"/>
    <w:rsid w:val="000131F3"/>
    <w:rsid w:val="0001377D"/>
    <w:rsid w:val="00013FCC"/>
    <w:rsid w:val="00014762"/>
    <w:rsid w:val="00014B33"/>
    <w:rsid w:val="00015282"/>
    <w:rsid w:val="0001548C"/>
    <w:rsid w:val="000159D3"/>
    <w:rsid w:val="00015EE5"/>
    <w:rsid w:val="00016C5E"/>
    <w:rsid w:val="00017478"/>
    <w:rsid w:val="00020BF9"/>
    <w:rsid w:val="000218EF"/>
    <w:rsid w:val="00023442"/>
    <w:rsid w:val="0002359C"/>
    <w:rsid w:val="00025C36"/>
    <w:rsid w:val="00026685"/>
    <w:rsid w:val="00027236"/>
    <w:rsid w:val="00027574"/>
    <w:rsid w:val="0002790C"/>
    <w:rsid w:val="000306E9"/>
    <w:rsid w:val="0003307B"/>
    <w:rsid w:val="0003519F"/>
    <w:rsid w:val="000359AE"/>
    <w:rsid w:val="00035EAF"/>
    <w:rsid w:val="00036363"/>
    <w:rsid w:val="00036534"/>
    <w:rsid w:val="00037A9C"/>
    <w:rsid w:val="0004101F"/>
    <w:rsid w:val="0004127C"/>
    <w:rsid w:val="000415DB"/>
    <w:rsid w:val="00041A4D"/>
    <w:rsid w:val="00042254"/>
    <w:rsid w:val="000425D3"/>
    <w:rsid w:val="00043428"/>
    <w:rsid w:val="00043F16"/>
    <w:rsid w:val="00044050"/>
    <w:rsid w:val="0004495F"/>
    <w:rsid w:val="000468DF"/>
    <w:rsid w:val="000475A3"/>
    <w:rsid w:val="00047885"/>
    <w:rsid w:val="00050234"/>
    <w:rsid w:val="00050C07"/>
    <w:rsid w:val="000517B8"/>
    <w:rsid w:val="000523B3"/>
    <w:rsid w:val="00052A11"/>
    <w:rsid w:val="00054AA4"/>
    <w:rsid w:val="00054E86"/>
    <w:rsid w:val="00055925"/>
    <w:rsid w:val="00055E24"/>
    <w:rsid w:val="00055FA2"/>
    <w:rsid w:val="00055FF8"/>
    <w:rsid w:val="0005658F"/>
    <w:rsid w:val="00056F83"/>
    <w:rsid w:val="000579BC"/>
    <w:rsid w:val="000601EE"/>
    <w:rsid w:val="00061264"/>
    <w:rsid w:val="0006134D"/>
    <w:rsid w:val="0006203C"/>
    <w:rsid w:val="000623EB"/>
    <w:rsid w:val="00062C3E"/>
    <w:rsid w:val="000630E9"/>
    <w:rsid w:val="00063356"/>
    <w:rsid w:val="00063AEE"/>
    <w:rsid w:val="000646D1"/>
    <w:rsid w:val="000649F9"/>
    <w:rsid w:val="00064BEE"/>
    <w:rsid w:val="00064FD9"/>
    <w:rsid w:val="000651DD"/>
    <w:rsid w:val="000659C0"/>
    <w:rsid w:val="00065DF3"/>
    <w:rsid w:val="00066471"/>
    <w:rsid w:val="000665C4"/>
    <w:rsid w:val="00067581"/>
    <w:rsid w:val="00071115"/>
    <w:rsid w:val="00071E23"/>
    <w:rsid w:val="000721EB"/>
    <w:rsid w:val="00072786"/>
    <w:rsid w:val="00072ED1"/>
    <w:rsid w:val="000738AF"/>
    <w:rsid w:val="000744B1"/>
    <w:rsid w:val="00074FC2"/>
    <w:rsid w:val="00077497"/>
    <w:rsid w:val="000777BA"/>
    <w:rsid w:val="00077C8A"/>
    <w:rsid w:val="0008017A"/>
    <w:rsid w:val="0008145D"/>
    <w:rsid w:val="00081E7B"/>
    <w:rsid w:val="00081FBA"/>
    <w:rsid w:val="00082745"/>
    <w:rsid w:val="00084AA4"/>
    <w:rsid w:val="00085932"/>
    <w:rsid w:val="00086D7A"/>
    <w:rsid w:val="0008701C"/>
    <w:rsid w:val="00090701"/>
    <w:rsid w:val="00090DEB"/>
    <w:rsid w:val="00093128"/>
    <w:rsid w:val="00093E80"/>
    <w:rsid w:val="00095007"/>
    <w:rsid w:val="000954E4"/>
    <w:rsid w:val="000964F5"/>
    <w:rsid w:val="0009660A"/>
    <w:rsid w:val="000976AB"/>
    <w:rsid w:val="000A0456"/>
    <w:rsid w:val="000A060A"/>
    <w:rsid w:val="000A0B9A"/>
    <w:rsid w:val="000A1865"/>
    <w:rsid w:val="000A1D3F"/>
    <w:rsid w:val="000A2704"/>
    <w:rsid w:val="000A3017"/>
    <w:rsid w:val="000A3A97"/>
    <w:rsid w:val="000A3B08"/>
    <w:rsid w:val="000A40C7"/>
    <w:rsid w:val="000A510A"/>
    <w:rsid w:val="000A5158"/>
    <w:rsid w:val="000A5579"/>
    <w:rsid w:val="000A55A4"/>
    <w:rsid w:val="000A56D6"/>
    <w:rsid w:val="000A5E21"/>
    <w:rsid w:val="000A5F5B"/>
    <w:rsid w:val="000A6006"/>
    <w:rsid w:val="000A7656"/>
    <w:rsid w:val="000B077F"/>
    <w:rsid w:val="000B1199"/>
    <w:rsid w:val="000B11D4"/>
    <w:rsid w:val="000B1337"/>
    <w:rsid w:val="000B1D4D"/>
    <w:rsid w:val="000B2BE8"/>
    <w:rsid w:val="000B32C0"/>
    <w:rsid w:val="000B3420"/>
    <w:rsid w:val="000B44BA"/>
    <w:rsid w:val="000B47C6"/>
    <w:rsid w:val="000B5B49"/>
    <w:rsid w:val="000B7993"/>
    <w:rsid w:val="000C07F8"/>
    <w:rsid w:val="000C085E"/>
    <w:rsid w:val="000C0BA6"/>
    <w:rsid w:val="000C1880"/>
    <w:rsid w:val="000C301B"/>
    <w:rsid w:val="000C4536"/>
    <w:rsid w:val="000C4B42"/>
    <w:rsid w:val="000C5A22"/>
    <w:rsid w:val="000C6254"/>
    <w:rsid w:val="000C6E41"/>
    <w:rsid w:val="000C7058"/>
    <w:rsid w:val="000C7CB9"/>
    <w:rsid w:val="000D0062"/>
    <w:rsid w:val="000D110A"/>
    <w:rsid w:val="000D1B9C"/>
    <w:rsid w:val="000D1D37"/>
    <w:rsid w:val="000D3CDD"/>
    <w:rsid w:val="000D400F"/>
    <w:rsid w:val="000D4337"/>
    <w:rsid w:val="000D7AB6"/>
    <w:rsid w:val="000E038D"/>
    <w:rsid w:val="000E0646"/>
    <w:rsid w:val="000E09F1"/>
    <w:rsid w:val="000E0A7C"/>
    <w:rsid w:val="000E10BC"/>
    <w:rsid w:val="000E1AF2"/>
    <w:rsid w:val="000E24C8"/>
    <w:rsid w:val="000E27DF"/>
    <w:rsid w:val="000E289B"/>
    <w:rsid w:val="000E2A06"/>
    <w:rsid w:val="000E2E52"/>
    <w:rsid w:val="000E3195"/>
    <w:rsid w:val="000E378D"/>
    <w:rsid w:val="000E3EA0"/>
    <w:rsid w:val="000E4029"/>
    <w:rsid w:val="000E4918"/>
    <w:rsid w:val="000E7EDC"/>
    <w:rsid w:val="000F0580"/>
    <w:rsid w:val="000F060D"/>
    <w:rsid w:val="000F0681"/>
    <w:rsid w:val="000F198F"/>
    <w:rsid w:val="000F1CE9"/>
    <w:rsid w:val="000F3369"/>
    <w:rsid w:val="000F33D7"/>
    <w:rsid w:val="000F3484"/>
    <w:rsid w:val="000F39C6"/>
    <w:rsid w:val="000F50CC"/>
    <w:rsid w:val="000F5E8D"/>
    <w:rsid w:val="000F6125"/>
    <w:rsid w:val="000F66E0"/>
    <w:rsid w:val="000F706E"/>
    <w:rsid w:val="0010016B"/>
    <w:rsid w:val="00100370"/>
    <w:rsid w:val="00100B4F"/>
    <w:rsid w:val="00100DE5"/>
    <w:rsid w:val="001016CD"/>
    <w:rsid w:val="00102AF7"/>
    <w:rsid w:val="001044A8"/>
    <w:rsid w:val="00105408"/>
    <w:rsid w:val="00105813"/>
    <w:rsid w:val="0010784B"/>
    <w:rsid w:val="001079A6"/>
    <w:rsid w:val="00107E08"/>
    <w:rsid w:val="00110380"/>
    <w:rsid w:val="001116F3"/>
    <w:rsid w:val="00112159"/>
    <w:rsid w:val="0011292F"/>
    <w:rsid w:val="001143CB"/>
    <w:rsid w:val="00114A59"/>
    <w:rsid w:val="00114E1F"/>
    <w:rsid w:val="00115A83"/>
    <w:rsid w:val="001164A1"/>
    <w:rsid w:val="001209ED"/>
    <w:rsid w:val="001214D6"/>
    <w:rsid w:val="00123161"/>
    <w:rsid w:val="001231C9"/>
    <w:rsid w:val="001232E8"/>
    <w:rsid w:val="00125C77"/>
    <w:rsid w:val="00126608"/>
    <w:rsid w:val="00126EE0"/>
    <w:rsid w:val="0012705A"/>
    <w:rsid w:val="00127F07"/>
    <w:rsid w:val="00130696"/>
    <w:rsid w:val="001341C8"/>
    <w:rsid w:val="00134ACA"/>
    <w:rsid w:val="00134E23"/>
    <w:rsid w:val="001354F4"/>
    <w:rsid w:val="001367BE"/>
    <w:rsid w:val="00137289"/>
    <w:rsid w:val="00137457"/>
    <w:rsid w:val="00137D86"/>
    <w:rsid w:val="00137F18"/>
    <w:rsid w:val="001407A2"/>
    <w:rsid w:val="00140EEA"/>
    <w:rsid w:val="00141323"/>
    <w:rsid w:val="001425E4"/>
    <w:rsid w:val="001432E0"/>
    <w:rsid w:val="0014395F"/>
    <w:rsid w:val="00143968"/>
    <w:rsid w:val="00144634"/>
    <w:rsid w:val="00144DC2"/>
    <w:rsid w:val="0014684C"/>
    <w:rsid w:val="00146E46"/>
    <w:rsid w:val="001507BF"/>
    <w:rsid w:val="0015245E"/>
    <w:rsid w:val="00152AF9"/>
    <w:rsid w:val="00152B60"/>
    <w:rsid w:val="00153F33"/>
    <w:rsid w:val="001555A5"/>
    <w:rsid w:val="001575CB"/>
    <w:rsid w:val="00161143"/>
    <w:rsid w:val="00161611"/>
    <w:rsid w:val="00162029"/>
    <w:rsid w:val="00162A62"/>
    <w:rsid w:val="00163044"/>
    <w:rsid w:val="001631A5"/>
    <w:rsid w:val="0016380B"/>
    <w:rsid w:val="00163D49"/>
    <w:rsid w:val="0016412D"/>
    <w:rsid w:val="00164560"/>
    <w:rsid w:val="001648D5"/>
    <w:rsid w:val="00164982"/>
    <w:rsid w:val="0016513A"/>
    <w:rsid w:val="00165FEF"/>
    <w:rsid w:val="00166942"/>
    <w:rsid w:val="00166995"/>
    <w:rsid w:val="00166BF5"/>
    <w:rsid w:val="00167284"/>
    <w:rsid w:val="00170D2E"/>
    <w:rsid w:val="0017135D"/>
    <w:rsid w:val="00171412"/>
    <w:rsid w:val="0017333F"/>
    <w:rsid w:val="00173EBC"/>
    <w:rsid w:val="001753CC"/>
    <w:rsid w:val="001753D2"/>
    <w:rsid w:val="00176926"/>
    <w:rsid w:val="001775BF"/>
    <w:rsid w:val="00177919"/>
    <w:rsid w:val="00177DEC"/>
    <w:rsid w:val="001800B2"/>
    <w:rsid w:val="00181F15"/>
    <w:rsid w:val="00181F40"/>
    <w:rsid w:val="001820EF"/>
    <w:rsid w:val="0018378F"/>
    <w:rsid w:val="00183F2A"/>
    <w:rsid w:val="00184344"/>
    <w:rsid w:val="00187412"/>
    <w:rsid w:val="00187CCD"/>
    <w:rsid w:val="001905B3"/>
    <w:rsid w:val="001918C6"/>
    <w:rsid w:val="00191930"/>
    <w:rsid w:val="00192EED"/>
    <w:rsid w:val="001936F8"/>
    <w:rsid w:val="001940F9"/>
    <w:rsid w:val="0019593C"/>
    <w:rsid w:val="00195D95"/>
    <w:rsid w:val="00196C83"/>
    <w:rsid w:val="001973EB"/>
    <w:rsid w:val="00197435"/>
    <w:rsid w:val="001978DB"/>
    <w:rsid w:val="001A036E"/>
    <w:rsid w:val="001A1355"/>
    <w:rsid w:val="001A2768"/>
    <w:rsid w:val="001A3088"/>
    <w:rsid w:val="001A461D"/>
    <w:rsid w:val="001A4773"/>
    <w:rsid w:val="001A47DB"/>
    <w:rsid w:val="001A4BC8"/>
    <w:rsid w:val="001A54E2"/>
    <w:rsid w:val="001A5CE5"/>
    <w:rsid w:val="001A6AAE"/>
    <w:rsid w:val="001A6C0C"/>
    <w:rsid w:val="001B01FD"/>
    <w:rsid w:val="001B0907"/>
    <w:rsid w:val="001B1191"/>
    <w:rsid w:val="001B122B"/>
    <w:rsid w:val="001B13DC"/>
    <w:rsid w:val="001B1708"/>
    <w:rsid w:val="001B3BF6"/>
    <w:rsid w:val="001B3D22"/>
    <w:rsid w:val="001B3E69"/>
    <w:rsid w:val="001B474B"/>
    <w:rsid w:val="001B4822"/>
    <w:rsid w:val="001B58A8"/>
    <w:rsid w:val="001B61FD"/>
    <w:rsid w:val="001B6549"/>
    <w:rsid w:val="001B7ACE"/>
    <w:rsid w:val="001B7BD7"/>
    <w:rsid w:val="001B7DDF"/>
    <w:rsid w:val="001C0005"/>
    <w:rsid w:val="001C0470"/>
    <w:rsid w:val="001C2348"/>
    <w:rsid w:val="001C65F3"/>
    <w:rsid w:val="001C7277"/>
    <w:rsid w:val="001C753F"/>
    <w:rsid w:val="001D0D55"/>
    <w:rsid w:val="001D1015"/>
    <w:rsid w:val="001D10E9"/>
    <w:rsid w:val="001D1616"/>
    <w:rsid w:val="001D1940"/>
    <w:rsid w:val="001D293E"/>
    <w:rsid w:val="001D2FC3"/>
    <w:rsid w:val="001D33F0"/>
    <w:rsid w:val="001D4543"/>
    <w:rsid w:val="001D48B1"/>
    <w:rsid w:val="001D4CD5"/>
    <w:rsid w:val="001D59DA"/>
    <w:rsid w:val="001D5B8C"/>
    <w:rsid w:val="001D603F"/>
    <w:rsid w:val="001E0365"/>
    <w:rsid w:val="001E22BF"/>
    <w:rsid w:val="001E38DA"/>
    <w:rsid w:val="001E3A4E"/>
    <w:rsid w:val="001E3DA4"/>
    <w:rsid w:val="001E537D"/>
    <w:rsid w:val="001E5E7E"/>
    <w:rsid w:val="001E6863"/>
    <w:rsid w:val="001E6DD3"/>
    <w:rsid w:val="001E6ED4"/>
    <w:rsid w:val="001E7585"/>
    <w:rsid w:val="001E79FD"/>
    <w:rsid w:val="001F0334"/>
    <w:rsid w:val="001F2C53"/>
    <w:rsid w:val="001F53B6"/>
    <w:rsid w:val="001F56BC"/>
    <w:rsid w:val="001F6D2A"/>
    <w:rsid w:val="0020247A"/>
    <w:rsid w:val="0020282A"/>
    <w:rsid w:val="00203696"/>
    <w:rsid w:val="002036E7"/>
    <w:rsid w:val="00203A58"/>
    <w:rsid w:val="00203E08"/>
    <w:rsid w:val="0020449C"/>
    <w:rsid w:val="0020473B"/>
    <w:rsid w:val="00205A27"/>
    <w:rsid w:val="00207DB5"/>
    <w:rsid w:val="00210A10"/>
    <w:rsid w:val="002115A7"/>
    <w:rsid w:val="00211E7F"/>
    <w:rsid w:val="00212BC0"/>
    <w:rsid w:val="002133E5"/>
    <w:rsid w:val="0021387A"/>
    <w:rsid w:val="00214697"/>
    <w:rsid w:val="00214841"/>
    <w:rsid w:val="002159A2"/>
    <w:rsid w:val="00217477"/>
    <w:rsid w:val="00217B56"/>
    <w:rsid w:val="00217D19"/>
    <w:rsid w:val="00220FD6"/>
    <w:rsid w:val="00223966"/>
    <w:rsid w:val="0022626F"/>
    <w:rsid w:val="00227094"/>
    <w:rsid w:val="00227670"/>
    <w:rsid w:val="002308C5"/>
    <w:rsid w:val="00233011"/>
    <w:rsid w:val="00233F12"/>
    <w:rsid w:val="0023496C"/>
    <w:rsid w:val="00234A68"/>
    <w:rsid w:val="00234CCC"/>
    <w:rsid w:val="00235606"/>
    <w:rsid w:val="002356B2"/>
    <w:rsid w:val="002356F3"/>
    <w:rsid w:val="002357E5"/>
    <w:rsid w:val="0023735E"/>
    <w:rsid w:val="0023789D"/>
    <w:rsid w:val="00240D64"/>
    <w:rsid w:val="00241420"/>
    <w:rsid w:val="002414D7"/>
    <w:rsid w:val="00241DBD"/>
    <w:rsid w:val="00242F6C"/>
    <w:rsid w:val="002438AC"/>
    <w:rsid w:val="00245DE0"/>
    <w:rsid w:val="00246D3E"/>
    <w:rsid w:val="002471C8"/>
    <w:rsid w:val="00247C38"/>
    <w:rsid w:val="002509AD"/>
    <w:rsid w:val="0025160C"/>
    <w:rsid w:val="002516E1"/>
    <w:rsid w:val="00251790"/>
    <w:rsid w:val="00251942"/>
    <w:rsid w:val="00252B2B"/>
    <w:rsid w:val="00253BDC"/>
    <w:rsid w:val="00254079"/>
    <w:rsid w:val="00255F12"/>
    <w:rsid w:val="00257C48"/>
    <w:rsid w:val="00257F85"/>
    <w:rsid w:val="002600DD"/>
    <w:rsid w:val="00260595"/>
    <w:rsid w:val="002624D1"/>
    <w:rsid w:val="0026293D"/>
    <w:rsid w:val="00262A18"/>
    <w:rsid w:val="002632E3"/>
    <w:rsid w:val="00263FFD"/>
    <w:rsid w:val="002643EB"/>
    <w:rsid w:val="00264CE3"/>
    <w:rsid w:val="00264D4C"/>
    <w:rsid w:val="00265BBA"/>
    <w:rsid w:val="00266270"/>
    <w:rsid w:val="002663A2"/>
    <w:rsid w:val="002700D5"/>
    <w:rsid w:val="00270B56"/>
    <w:rsid w:val="00270CF5"/>
    <w:rsid w:val="00270F41"/>
    <w:rsid w:val="00271BB6"/>
    <w:rsid w:val="00271C3C"/>
    <w:rsid w:val="0027238E"/>
    <w:rsid w:val="00272FD4"/>
    <w:rsid w:val="0027352E"/>
    <w:rsid w:val="0027484C"/>
    <w:rsid w:val="0027534D"/>
    <w:rsid w:val="00275623"/>
    <w:rsid w:val="00275D14"/>
    <w:rsid w:val="00275DF8"/>
    <w:rsid w:val="00275EB3"/>
    <w:rsid w:val="0027770E"/>
    <w:rsid w:val="002809B1"/>
    <w:rsid w:val="00281A77"/>
    <w:rsid w:val="00281E0D"/>
    <w:rsid w:val="0028217A"/>
    <w:rsid w:val="00282E8F"/>
    <w:rsid w:val="00283786"/>
    <w:rsid w:val="002865D0"/>
    <w:rsid w:val="002867E3"/>
    <w:rsid w:val="00290340"/>
    <w:rsid w:val="0029127A"/>
    <w:rsid w:val="00291373"/>
    <w:rsid w:val="00291B06"/>
    <w:rsid w:val="00291BEB"/>
    <w:rsid w:val="00293051"/>
    <w:rsid w:val="002939A3"/>
    <w:rsid w:val="00293B0D"/>
    <w:rsid w:val="0029454E"/>
    <w:rsid w:val="002957B7"/>
    <w:rsid w:val="00295E78"/>
    <w:rsid w:val="002A024F"/>
    <w:rsid w:val="002A0A31"/>
    <w:rsid w:val="002A0D74"/>
    <w:rsid w:val="002A1A14"/>
    <w:rsid w:val="002A2010"/>
    <w:rsid w:val="002A28C1"/>
    <w:rsid w:val="002A3767"/>
    <w:rsid w:val="002A3869"/>
    <w:rsid w:val="002A3A49"/>
    <w:rsid w:val="002A434A"/>
    <w:rsid w:val="002A4646"/>
    <w:rsid w:val="002A4AA8"/>
    <w:rsid w:val="002A5B0A"/>
    <w:rsid w:val="002A62CB"/>
    <w:rsid w:val="002A643F"/>
    <w:rsid w:val="002A684E"/>
    <w:rsid w:val="002B02A9"/>
    <w:rsid w:val="002B2CC7"/>
    <w:rsid w:val="002B3123"/>
    <w:rsid w:val="002B3220"/>
    <w:rsid w:val="002B37E6"/>
    <w:rsid w:val="002B3C9E"/>
    <w:rsid w:val="002B4345"/>
    <w:rsid w:val="002B509C"/>
    <w:rsid w:val="002B5966"/>
    <w:rsid w:val="002B5F9E"/>
    <w:rsid w:val="002C13BE"/>
    <w:rsid w:val="002C2230"/>
    <w:rsid w:val="002C244E"/>
    <w:rsid w:val="002C387C"/>
    <w:rsid w:val="002C3C18"/>
    <w:rsid w:val="002C4655"/>
    <w:rsid w:val="002C4C3E"/>
    <w:rsid w:val="002C5AA0"/>
    <w:rsid w:val="002C5D33"/>
    <w:rsid w:val="002C5EB3"/>
    <w:rsid w:val="002C675A"/>
    <w:rsid w:val="002C6899"/>
    <w:rsid w:val="002C732C"/>
    <w:rsid w:val="002C7FC7"/>
    <w:rsid w:val="002D088E"/>
    <w:rsid w:val="002D1070"/>
    <w:rsid w:val="002D13DA"/>
    <w:rsid w:val="002D1478"/>
    <w:rsid w:val="002D154A"/>
    <w:rsid w:val="002D1775"/>
    <w:rsid w:val="002D214B"/>
    <w:rsid w:val="002D369C"/>
    <w:rsid w:val="002D58E9"/>
    <w:rsid w:val="002D5ADB"/>
    <w:rsid w:val="002D7110"/>
    <w:rsid w:val="002D72D5"/>
    <w:rsid w:val="002D7A31"/>
    <w:rsid w:val="002E109F"/>
    <w:rsid w:val="002E2256"/>
    <w:rsid w:val="002E2284"/>
    <w:rsid w:val="002E36AA"/>
    <w:rsid w:val="002E4810"/>
    <w:rsid w:val="002E5FCA"/>
    <w:rsid w:val="002F0918"/>
    <w:rsid w:val="002F16D0"/>
    <w:rsid w:val="002F21AD"/>
    <w:rsid w:val="002F2654"/>
    <w:rsid w:val="002F2D9D"/>
    <w:rsid w:val="002F4D16"/>
    <w:rsid w:val="002F5D7F"/>
    <w:rsid w:val="002F7C00"/>
    <w:rsid w:val="002F7C20"/>
    <w:rsid w:val="002F7E0D"/>
    <w:rsid w:val="003000E6"/>
    <w:rsid w:val="00300131"/>
    <w:rsid w:val="003016F6"/>
    <w:rsid w:val="00301F29"/>
    <w:rsid w:val="00302297"/>
    <w:rsid w:val="00302766"/>
    <w:rsid w:val="00303CEA"/>
    <w:rsid w:val="00303CEB"/>
    <w:rsid w:val="003053E0"/>
    <w:rsid w:val="0030563D"/>
    <w:rsid w:val="00307000"/>
    <w:rsid w:val="00307191"/>
    <w:rsid w:val="00307255"/>
    <w:rsid w:val="003076E4"/>
    <w:rsid w:val="003102F8"/>
    <w:rsid w:val="00310DA3"/>
    <w:rsid w:val="00311445"/>
    <w:rsid w:val="00311645"/>
    <w:rsid w:val="0031205C"/>
    <w:rsid w:val="00312409"/>
    <w:rsid w:val="00312C0C"/>
    <w:rsid w:val="00312E54"/>
    <w:rsid w:val="00312F89"/>
    <w:rsid w:val="0031404D"/>
    <w:rsid w:val="00314A5F"/>
    <w:rsid w:val="003166E0"/>
    <w:rsid w:val="003175A6"/>
    <w:rsid w:val="003177B1"/>
    <w:rsid w:val="00317C9C"/>
    <w:rsid w:val="003200E8"/>
    <w:rsid w:val="0032112F"/>
    <w:rsid w:val="00323404"/>
    <w:rsid w:val="003238DE"/>
    <w:rsid w:val="00323A13"/>
    <w:rsid w:val="00324D77"/>
    <w:rsid w:val="00324E8A"/>
    <w:rsid w:val="00326D7F"/>
    <w:rsid w:val="00327E68"/>
    <w:rsid w:val="003303B5"/>
    <w:rsid w:val="00330BA3"/>
    <w:rsid w:val="00330C19"/>
    <w:rsid w:val="00331967"/>
    <w:rsid w:val="00331E63"/>
    <w:rsid w:val="00332046"/>
    <w:rsid w:val="0033219C"/>
    <w:rsid w:val="003321AC"/>
    <w:rsid w:val="0033266B"/>
    <w:rsid w:val="00332BE6"/>
    <w:rsid w:val="00332DB8"/>
    <w:rsid w:val="00334278"/>
    <w:rsid w:val="00334B37"/>
    <w:rsid w:val="003359CB"/>
    <w:rsid w:val="00336E0F"/>
    <w:rsid w:val="00337614"/>
    <w:rsid w:val="00337C9B"/>
    <w:rsid w:val="00337E2D"/>
    <w:rsid w:val="00340953"/>
    <w:rsid w:val="00340F0D"/>
    <w:rsid w:val="00341227"/>
    <w:rsid w:val="00341588"/>
    <w:rsid w:val="00342240"/>
    <w:rsid w:val="00342250"/>
    <w:rsid w:val="00342810"/>
    <w:rsid w:val="003432FA"/>
    <w:rsid w:val="00343698"/>
    <w:rsid w:val="00344D50"/>
    <w:rsid w:val="00345265"/>
    <w:rsid w:val="003453F2"/>
    <w:rsid w:val="003454FF"/>
    <w:rsid w:val="003456DE"/>
    <w:rsid w:val="003458D6"/>
    <w:rsid w:val="00345970"/>
    <w:rsid w:val="0034597E"/>
    <w:rsid w:val="0034613D"/>
    <w:rsid w:val="00346D2E"/>
    <w:rsid w:val="00347D85"/>
    <w:rsid w:val="00350322"/>
    <w:rsid w:val="00353257"/>
    <w:rsid w:val="00353648"/>
    <w:rsid w:val="00354A88"/>
    <w:rsid w:val="00354AF6"/>
    <w:rsid w:val="00355DFC"/>
    <w:rsid w:val="00361BCD"/>
    <w:rsid w:val="00361E9F"/>
    <w:rsid w:val="00361F6A"/>
    <w:rsid w:val="003625CB"/>
    <w:rsid w:val="003642DA"/>
    <w:rsid w:val="0036515E"/>
    <w:rsid w:val="00365164"/>
    <w:rsid w:val="00365244"/>
    <w:rsid w:val="0036582C"/>
    <w:rsid w:val="003662A9"/>
    <w:rsid w:val="00366B12"/>
    <w:rsid w:val="00367FAF"/>
    <w:rsid w:val="00371648"/>
    <w:rsid w:val="00371D9A"/>
    <w:rsid w:val="00371F8B"/>
    <w:rsid w:val="00372936"/>
    <w:rsid w:val="00372AC8"/>
    <w:rsid w:val="00372ECF"/>
    <w:rsid w:val="00373120"/>
    <w:rsid w:val="003735C8"/>
    <w:rsid w:val="00373641"/>
    <w:rsid w:val="00373EB1"/>
    <w:rsid w:val="003742C7"/>
    <w:rsid w:val="00374861"/>
    <w:rsid w:val="003748EF"/>
    <w:rsid w:val="0037547D"/>
    <w:rsid w:val="00375D28"/>
    <w:rsid w:val="003777EA"/>
    <w:rsid w:val="00380C88"/>
    <w:rsid w:val="00380EA4"/>
    <w:rsid w:val="00380F29"/>
    <w:rsid w:val="003810F6"/>
    <w:rsid w:val="00381578"/>
    <w:rsid w:val="00381AA8"/>
    <w:rsid w:val="003822EF"/>
    <w:rsid w:val="003839B8"/>
    <w:rsid w:val="003856E7"/>
    <w:rsid w:val="00387172"/>
    <w:rsid w:val="00387198"/>
    <w:rsid w:val="00387769"/>
    <w:rsid w:val="003906B8"/>
    <w:rsid w:val="00390CB5"/>
    <w:rsid w:val="00391769"/>
    <w:rsid w:val="003936AF"/>
    <w:rsid w:val="0039455D"/>
    <w:rsid w:val="00394619"/>
    <w:rsid w:val="003949B8"/>
    <w:rsid w:val="00394D98"/>
    <w:rsid w:val="00397251"/>
    <w:rsid w:val="003979C6"/>
    <w:rsid w:val="00397A64"/>
    <w:rsid w:val="00397BC3"/>
    <w:rsid w:val="003A00AD"/>
    <w:rsid w:val="003A063F"/>
    <w:rsid w:val="003A09F7"/>
    <w:rsid w:val="003A2211"/>
    <w:rsid w:val="003A2557"/>
    <w:rsid w:val="003A3397"/>
    <w:rsid w:val="003A3FA6"/>
    <w:rsid w:val="003A5715"/>
    <w:rsid w:val="003A593D"/>
    <w:rsid w:val="003A5AF0"/>
    <w:rsid w:val="003A5B29"/>
    <w:rsid w:val="003A78EC"/>
    <w:rsid w:val="003B11F2"/>
    <w:rsid w:val="003B146B"/>
    <w:rsid w:val="003B16EC"/>
    <w:rsid w:val="003B195D"/>
    <w:rsid w:val="003B1B0F"/>
    <w:rsid w:val="003B1E48"/>
    <w:rsid w:val="003B2340"/>
    <w:rsid w:val="003B25A8"/>
    <w:rsid w:val="003B25DF"/>
    <w:rsid w:val="003B2CC7"/>
    <w:rsid w:val="003B5987"/>
    <w:rsid w:val="003B7D95"/>
    <w:rsid w:val="003C0DBC"/>
    <w:rsid w:val="003C2C1C"/>
    <w:rsid w:val="003C2FDC"/>
    <w:rsid w:val="003C33E7"/>
    <w:rsid w:val="003C487B"/>
    <w:rsid w:val="003C49D2"/>
    <w:rsid w:val="003C5869"/>
    <w:rsid w:val="003C5E52"/>
    <w:rsid w:val="003C704E"/>
    <w:rsid w:val="003C70A4"/>
    <w:rsid w:val="003D11AB"/>
    <w:rsid w:val="003D1337"/>
    <w:rsid w:val="003D19CD"/>
    <w:rsid w:val="003D1F4A"/>
    <w:rsid w:val="003D2820"/>
    <w:rsid w:val="003D2926"/>
    <w:rsid w:val="003D29F0"/>
    <w:rsid w:val="003D33CB"/>
    <w:rsid w:val="003D37D4"/>
    <w:rsid w:val="003D45B3"/>
    <w:rsid w:val="003D47A4"/>
    <w:rsid w:val="003D4DB8"/>
    <w:rsid w:val="003D55A2"/>
    <w:rsid w:val="003D5901"/>
    <w:rsid w:val="003D61BD"/>
    <w:rsid w:val="003D687C"/>
    <w:rsid w:val="003D6E56"/>
    <w:rsid w:val="003E058A"/>
    <w:rsid w:val="003E0952"/>
    <w:rsid w:val="003E0992"/>
    <w:rsid w:val="003E0D19"/>
    <w:rsid w:val="003E184F"/>
    <w:rsid w:val="003E360E"/>
    <w:rsid w:val="003E398F"/>
    <w:rsid w:val="003E4A1D"/>
    <w:rsid w:val="003E4A41"/>
    <w:rsid w:val="003E4FAE"/>
    <w:rsid w:val="003E55E8"/>
    <w:rsid w:val="003E5832"/>
    <w:rsid w:val="003E5932"/>
    <w:rsid w:val="003E6303"/>
    <w:rsid w:val="003E77C4"/>
    <w:rsid w:val="003F0A60"/>
    <w:rsid w:val="003F1C86"/>
    <w:rsid w:val="003F1F87"/>
    <w:rsid w:val="003F25B0"/>
    <w:rsid w:val="003F2828"/>
    <w:rsid w:val="003F3F38"/>
    <w:rsid w:val="003F4F42"/>
    <w:rsid w:val="003F4F74"/>
    <w:rsid w:val="003F5287"/>
    <w:rsid w:val="003F57BE"/>
    <w:rsid w:val="003F57F0"/>
    <w:rsid w:val="003F5C9C"/>
    <w:rsid w:val="003F5E07"/>
    <w:rsid w:val="003F696B"/>
    <w:rsid w:val="004003E0"/>
    <w:rsid w:val="0040041C"/>
    <w:rsid w:val="004005BF"/>
    <w:rsid w:val="00401EA4"/>
    <w:rsid w:val="00402800"/>
    <w:rsid w:val="00402FB1"/>
    <w:rsid w:val="00403518"/>
    <w:rsid w:val="00403B40"/>
    <w:rsid w:val="00403FA6"/>
    <w:rsid w:val="004040C3"/>
    <w:rsid w:val="004047C3"/>
    <w:rsid w:val="00405D68"/>
    <w:rsid w:val="00406FDF"/>
    <w:rsid w:val="00407382"/>
    <w:rsid w:val="00407EAF"/>
    <w:rsid w:val="00411369"/>
    <w:rsid w:val="00411D1C"/>
    <w:rsid w:val="00412FCF"/>
    <w:rsid w:val="0041333E"/>
    <w:rsid w:val="00414175"/>
    <w:rsid w:val="00414672"/>
    <w:rsid w:val="00415E14"/>
    <w:rsid w:val="00416AC9"/>
    <w:rsid w:val="00416BED"/>
    <w:rsid w:val="00417424"/>
    <w:rsid w:val="00417913"/>
    <w:rsid w:val="0042048E"/>
    <w:rsid w:val="00420637"/>
    <w:rsid w:val="00420B3F"/>
    <w:rsid w:val="00421293"/>
    <w:rsid w:val="004217CC"/>
    <w:rsid w:val="00421D44"/>
    <w:rsid w:val="00422097"/>
    <w:rsid w:val="00422693"/>
    <w:rsid w:val="00423437"/>
    <w:rsid w:val="0042475F"/>
    <w:rsid w:val="00424A7D"/>
    <w:rsid w:val="0042517B"/>
    <w:rsid w:val="00425AFB"/>
    <w:rsid w:val="004266AA"/>
    <w:rsid w:val="00427A81"/>
    <w:rsid w:val="00427A8D"/>
    <w:rsid w:val="004308E1"/>
    <w:rsid w:val="00431060"/>
    <w:rsid w:val="004314CD"/>
    <w:rsid w:val="00432209"/>
    <w:rsid w:val="004323CD"/>
    <w:rsid w:val="00433D9A"/>
    <w:rsid w:val="00434151"/>
    <w:rsid w:val="0043552F"/>
    <w:rsid w:val="00436BEC"/>
    <w:rsid w:val="0044084F"/>
    <w:rsid w:val="004417AF"/>
    <w:rsid w:val="00441B2D"/>
    <w:rsid w:val="00441C4F"/>
    <w:rsid w:val="00441FB6"/>
    <w:rsid w:val="00442278"/>
    <w:rsid w:val="00443FE6"/>
    <w:rsid w:val="0044428F"/>
    <w:rsid w:val="004444DF"/>
    <w:rsid w:val="00444CB5"/>
    <w:rsid w:val="004459CF"/>
    <w:rsid w:val="004461E4"/>
    <w:rsid w:val="00446F18"/>
    <w:rsid w:val="00447148"/>
    <w:rsid w:val="00452186"/>
    <w:rsid w:val="00453317"/>
    <w:rsid w:val="0046034B"/>
    <w:rsid w:val="00461F29"/>
    <w:rsid w:val="004628E0"/>
    <w:rsid w:val="00462930"/>
    <w:rsid w:val="00463884"/>
    <w:rsid w:val="00464A7B"/>
    <w:rsid w:val="00466A9D"/>
    <w:rsid w:val="00466E0D"/>
    <w:rsid w:val="004675F1"/>
    <w:rsid w:val="00467A0D"/>
    <w:rsid w:val="0047158E"/>
    <w:rsid w:val="00471F56"/>
    <w:rsid w:val="00472748"/>
    <w:rsid w:val="00472768"/>
    <w:rsid w:val="00472842"/>
    <w:rsid w:val="00472C83"/>
    <w:rsid w:val="00473A9F"/>
    <w:rsid w:val="00473D87"/>
    <w:rsid w:val="00473F8F"/>
    <w:rsid w:val="004742EE"/>
    <w:rsid w:val="00474366"/>
    <w:rsid w:val="00474B13"/>
    <w:rsid w:val="00474DC2"/>
    <w:rsid w:val="00474DDE"/>
    <w:rsid w:val="00474E84"/>
    <w:rsid w:val="00481B0E"/>
    <w:rsid w:val="00482588"/>
    <w:rsid w:val="00482B1B"/>
    <w:rsid w:val="004838A2"/>
    <w:rsid w:val="00483CF9"/>
    <w:rsid w:val="004858E4"/>
    <w:rsid w:val="004858E9"/>
    <w:rsid w:val="0048685B"/>
    <w:rsid w:val="00487485"/>
    <w:rsid w:val="0048791B"/>
    <w:rsid w:val="004903A0"/>
    <w:rsid w:val="00490F8B"/>
    <w:rsid w:val="00491EC3"/>
    <w:rsid w:val="00492A31"/>
    <w:rsid w:val="00492D21"/>
    <w:rsid w:val="00494614"/>
    <w:rsid w:val="00494F07"/>
    <w:rsid w:val="00495544"/>
    <w:rsid w:val="00495B67"/>
    <w:rsid w:val="004963DA"/>
    <w:rsid w:val="00496C66"/>
    <w:rsid w:val="00497098"/>
    <w:rsid w:val="004975C9"/>
    <w:rsid w:val="00497789"/>
    <w:rsid w:val="00497A93"/>
    <w:rsid w:val="004A12EF"/>
    <w:rsid w:val="004A25B5"/>
    <w:rsid w:val="004A2796"/>
    <w:rsid w:val="004A30C2"/>
    <w:rsid w:val="004A3295"/>
    <w:rsid w:val="004A44C6"/>
    <w:rsid w:val="004A5721"/>
    <w:rsid w:val="004A7290"/>
    <w:rsid w:val="004A7B53"/>
    <w:rsid w:val="004A7D95"/>
    <w:rsid w:val="004B129F"/>
    <w:rsid w:val="004B18FD"/>
    <w:rsid w:val="004B2EC7"/>
    <w:rsid w:val="004B302B"/>
    <w:rsid w:val="004B3A36"/>
    <w:rsid w:val="004B4261"/>
    <w:rsid w:val="004B5B69"/>
    <w:rsid w:val="004B676F"/>
    <w:rsid w:val="004B693A"/>
    <w:rsid w:val="004B7491"/>
    <w:rsid w:val="004C23B0"/>
    <w:rsid w:val="004C2644"/>
    <w:rsid w:val="004C2EA9"/>
    <w:rsid w:val="004C3199"/>
    <w:rsid w:val="004C4BC9"/>
    <w:rsid w:val="004C654C"/>
    <w:rsid w:val="004C6B2E"/>
    <w:rsid w:val="004C72AB"/>
    <w:rsid w:val="004D0489"/>
    <w:rsid w:val="004D0E94"/>
    <w:rsid w:val="004D15DB"/>
    <w:rsid w:val="004D2094"/>
    <w:rsid w:val="004D4318"/>
    <w:rsid w:val="004D4521"/>
    <w:rsid w:val="004D4909"/>
    <w:rsid w:val="004D4EA2"/>
    <w:rsid w:val="004D5140"/>
    <w:rsid w:val="004D5150"/>
    <w:rsid w:val="004D6938"/>
    <w:rsid w:val="004D6DBF"/>
    <w:rsid w:val="004D7007"/>
    <w:rsid w:val="004E0A2B"/>
    <w:rsid w:val="004E0BD5"/>
    <w:rsid w:val="004E0BDC"/>
    <w:rsid w:val="004E2627"/>
    <w:rsid w:val="004E2FDC"/>
    <w:rsid w:val="004E3186"/>
    <w:rsid w:val="004E4498"/>
    <w:rsid w:val="004E51DF"/>
    <w:rsid w:val="004E5B16"/>
    <w:rsid w:val="004E63FF"/>
    <w:rsid w:val="004E766B"/>
    <w:rsid w:val="004F0061"/>
    <w:rsid w:val="004F010F"/>
    <w:rsid w:val="004F02A0"/>
    <w:rsid w:val="004F0D50"/>
    <w:rsid w:val="004F1293"/>
    <w:rsid w:val="004F1FE6"/>
    <w:rsid w:val="004F26DE"/>
    <w:rsid w:val="004F2E82"/>
    <w:rsid w:val="004F4547"/>
    <w:rsid w:val="004F5864"/>
    <w:rsid w:val="004F62BB"/>
    <w:rsid w:val="004F659E"/>
    <w:rsid w:val="004F6D3B"/>
    <w:rsid w:val="004F6DF4"/>
    <w:rsid w:val="004F7A43"/>
    <w:rsid w:val="004F7CAD"/>
    <w:rsid w:val="004F7E5A"/>
    <w:rsid w:val="0050017D"/>
    <w:rsid w:val="00500357"/>
    <w:rsid w:val="0050070C"/>
    <w:rsid w:val="00500778"/>
    <w:rsid w:val="00501626"/>
    <w:rsid w:val="005018A9"/>
    <w:rsid w:val="0050332C"/>
    <w:rsid w:val="005046C5"/>
    <w:rsid w:val="00504943"/>
    <w:rsid w:val="00504B0A"/>
    <w:rsid w:val="005050D5"/>
    <w:rsid w:val="0050518D"/>
    <w:rsid w:val="00506312"/>
    <w:rsid w:val="005065EE"/>
    <w:rsid w:val="00506719"/>
    <w:rsid w:val="00506901"/>
    <w:rsid w:val="0050775D"/>
    <w:rsid w:val="00507DD5"/>
    <w:rsid w:val="00510919"/>
    <w:rsid w:val="00511738"/>
    <w:rsid w:val="00511ACD"/>
    <w:rsid w:val="00512014"/>
    <w:rsid w:val="005122D1"/>
    <w:rsid w:val="005123DD"/>
    <w:rsid w:val="0051291C"/>
    <w:rsid w:val="00513297"/>
    <w:rsid w:val="0051345A"/>
    <w:rsid w:val="005134E1"/>
    <w:rsid w:val="00513C4E"/>
    <w:rsid w:val="005141EE"/>
    <w:rsid w:val="00515AFC"/>
    <w:rsid w:val="00515CB5"/>
    <w:rsid w:val="00515ECF"/>
    <w:rsid w:val="00516656"/>
    <w:rsid w:val="00516DCC"/>
    <w:rsid w:val="00516EDE"/>
    <w:rsid w:val="00520E98"/>
    <w:rsid w:val="00522F0A"/>
    <w:rsid w:val="005239C9"/>
    <w:rsid w:val="00523CBC"/>
    <w:rsid w:val="005256AD"/>
    <w:rsid w:val="005266CC"/>
    <w:rsid w:val="00530A35"/>
    <w:rsid w:val="005313AE"/>
    <w:rsid w:val="00536E70"/>
    <w:rsid w:val="0053754B"/>
    <w:rsid w:val="00537885"/>
    <w:rsid w:val="00541001"/>
    <w:rsid w:val="005411DC"/>
    <w:rsid w:val="00541533"/>
    <w:rsid w:val="005418DF"/>
    <w:rsid w:val="005420CA"/>
    <w:rsid w:val="005425B5"/>
    <w:rsid w:val="00543BBE"/>
    <w:rsid w:val="00543E33"/>
    <w:rsid w:val="0054679B"/>
    <w:rsid w:val="00546CF5"/>
    <w:rsid w:val="005473E9"/>
    <w:rsid w:val="005474CB"/>
    <w:rsid w:val="00547578"/>
    <w:rsid w:val="005500C2"/>
    <w:rsid w:val="0055092B"/>
    <w:rsid w:val="005511B2"/>
    <w:rsid w:val="0055140C"/>
    <w:rsid w:val="00551ACA"/>
    <w:rsid w:val="00551F3E"/>
    <w:rsid w:val="005528D7"/>
    <w:rsid w:val="00552C09"/>
    <w:rsid w:val="0055315F"/>
    <w:rsid w:val="005536D3"/>
    <w:rsid w:val="00554873"/>
    <w:rsid w:val="005549C4"/>
    <w:rsid w:val="005555C0"/>
    <w:rsid w:val="00555CAC"/>
    <w:rsid w:val="00555EAF"/>
    <w:rsid w:val="00555EC2"/>
    <w:rsid w:val="00556275"/>
    <w:rsid w:val="0055645C"/>
    <w:rsid w:val="005576FF"/>
    <w:rsid w:val="0055789F"/>
    <w:rsid w:val="00557AE9"/>
    <w:rsid w:val="00557F7E"/>
    <w:rsid w:val="005602BE"/>
    <w:rsid w:val="005602D2"/>
    <w:rsid w:val="005606DA"/>
    <w:rsid w:val="00561452"/>
    <w:rsid w:val="00562294"/>
    <w:rsid w:val="00563972"/>
    <w:rsid w:val="00563FA3"/>
    <w:rsid w:val="00564168"/>
    <w:rsid w:val="005642A2"/>
    <w:rsid w:val="00564507"/>
    <w:rsid w:val="005663E3"/>
    <w:rsid w:val="00566BCE"/>
    <w:rsid w:val="00566FD3"/>
    <w:rsid w:val="00567DA3"/>
    <w:rsid w:val="00570500"/>
    <w:rsid w:val="00570BF5"/>
    <w:rsid w:val="0057273A"/>
    <w:rsid w:val="00572E5C"/>
    <w:rsid w:val="00574456"/>
    <w:rsid w:val="005760EC"/>
    <w:rsid w:val="005763BC"/>
    <w:rsid w:val="00577776"/>
    <w:rsid w:val="005777F4"/>
    <w:rsid w:val="00577D4D"/>
    <w:rsid w:val="00581233"/>
    <w:rsid w:val="00583637"/>
    <w:rsid w:val="00584E5B"/>
    <w:rsid w:val="00585D6F"/>
    <w:rsid w:val="00590211"/>
    <w:rsid w:val="00590C4F"/>
    <w:rsid w:val="00590D50"/>
    <w:rsid w:val="00590E33"/>
    <w:rsid w:val="005911AF"/>
    <w:rsid w:val="00591B2E"/>
    <w:rsid w:val="00591C2E"/>
    <w:rsid w:val="0059200A"/>
    <w:rsid w:val="0059222C"/>
    <w:rsid w:val="00593D3A"/>
    <w:rsid w:val="0059511D"/>
    <w:rsid w:val="00595906"/>
    <w:rsid w:val="005960B5"/>
    <w:rsid w:val="00596B95"/>
    <w:rsid w:val="00596FAB"/>
    <w:rsid w:val="0059727A"/>
    <w:rsid w:val="005973D5"/>
    <w:rsid w:val="00597891"/>
    <w:rsid w:val="005979AE"/>
    <w:rsid w:val="005A0A59"/>
    <w:rsid w:val="005A1D68"/>
    <w:rsid w:val="005A67E7"/>
    <w:rsid w:val="005A735E"/>
    <w:rsid w:val="005A764E"/>
    <w:rsid w:val="005A7DF5"/>
    <w:rsid w:val="005B4BFA"/>
    <w:rsid w:val="005B4DEB"/>
    <w:rsid w:val="005B6090"/>
    <w:rsid w:val="005B7B25"/>
    <w:rsid w:val="005B7CB0"/>
    <w:rsid w:val="005C205C"/>
    <w:rsid w:val="005C2070"/>
    <w:rsid w:val="005C28B4"/>
    <w:rsid w:val="005C2F2C"/>
    <w:rsid w:val="005C31E8"/>
    <w:rsid w:val="005C3336"/>
    <w:rsid w:val="005C33F6"/>
    <w:rsid w:val="005C3DD1"/>
    <w:rsid w:val="005C3E02"/>
    <w:rsid w:val="005C48B7"/>
    <w:rsid w:val="005C5463"/>
    <w:rsid w:val="005C5628"/>
    <w:rsid w:val="005C564F"/>
    <w:rsid w:val="005C5B2D"/>
    <w:rsid w:val="005C6357"/>
    <w:rsid w:val="005C6AD4"/>
    <w:rsid w:val="005C7AE5"/>
    <w:rsid w:val="005D04D5"/>
    <w:rsid w:val="005D2DBF"/>
    <w:rsid w:val="005D58F5"/>
    <w:rsid w:val="005D666F"/>
    <w:rsid w:val="005D7DFB"/>
    <w:rsid w:val="005E0DF2"/>
    <w:rsid w:val="005E1C1E"/>
    <w:rsid w:val="005E25AC"/>
    <w:rsid w:val="005E3956"/>
    <w:rsid w:val="005E3F3B"/>
    <w:rsid w:val="005E56F0"/>
    <w:rsid w:val="005E6F57"/>
    <w:rsid w:val="005E7747"/>
    <w:rsid w:val="005E7D59"/>
    <w:rsid w:val="005F0787"/>
    <w:rsid w:val="005F14BD"/>
    <w:rsid w:val="005F1890"/>
    <w:rsid w:val="005F1AC9"/>
    <w:rsid w:val="005F1E00"/>
    <w:rsid w:val="005F274F"/>
    <w:rsid w:val="005F2EF2"/>
    <w:rsid w:val="005F3AA0"/>
    <w:rsid w:val="005F3D3A"/>
    <w:rsid w:val="005F3DEF"/>
    <w:rsid w:val="005F4131"/>
    <w:rsid w:val="005F42BC"/>
    <w:rsid w:val="005F468A"/>
    <w:rsid w:val="005F503C"/>
    <w:rsid w:val="005F7938"/>
    <w:rsid w:val="005F7CD8"/>
    <w:rsid w:val="00600280"/>
    <w:rsid w:val="006023B3"/>
    <w:rsid w:val="006029B6"/>
    <w:rsid w:val="00602C5D"/>
    <w:rsid w:val="0060314A"/>
    <w:rsid w:val="0060316D"/>
    <w:rsid w:val="006034D6"/>
    <w:rsid w:val="00603FF5"/>
    <w:rsid w:val="006046AC"/>
    <w:rsid w:val="00604B89"/>
    <w:rsid w:val="00605C78"/>
    <w:rsid w:val="006060B4"/>
    <w:rsid w:val="006061B4"/>
    <w:rsid w:val="0060654C"/>
    <w:rsid w:val="0060678F"/>
    <w:rsid w:val="006079F2"/>
    <w:rsid w:val="00607C9C"/>
    <w:rsid w:val="00610592"/>
    <w:rsid w:val="00612187"/>
    <w:rsid w:val="0061331F"/>
    <w:rsid w:val="0061371D"/>
    <w:rsid w:val="00613DBE"/>
    <w:rsid w:val="00615989"/>
    <w:rsid w:val="00616DFB"/>
    <w:rsid w:val="0061774F"/>
    <w:rsid w:val="006200A8"/>
    <w:rsid w:val="006217F1"/>
    <w:rsid w:val="00621CBC"/>
    <w:rsid w:val="0062269A"/>
    <w:rsid w:val="00622749"/>
    <w:rsid w:val="0062336C"/>
    <w:rsid w:val="006234BB"/>
    <w:rsid w:val="006236C5"/>
    <w:rsid w:val="0062437B"/>
    <w:rsid w:val="0062558D"/>
    <w:rsid w:val="006258A9"/>
    <w:rsid w:val="00625C2F"/>
    <w:rsid w:val="006263E5"/>
    <w:rsid w:val="006265D8"/>
    <w:rsid w:val="0062752A"/>
    <w:rsid w:val="00630101"/>
    <w:rsid w:val="006309F0"/>
    <w:rsid w:val="0063108B"/>
    <w:rsid w:val="006315C4"/>
    <w:rsid w:val="00632E7C"/>
    <w:rsid w:val="006339F6"/>
    <w:rsid w:val="00633A19"/>
    <w:rsid w:val="0063469F"/>
    <w:rsid w:val="00634F35"/>
    <w:rsid w:val="006359B3"/>
    <w:rsid w:val="00635F6A"/>
    <w:rsid w:val="00636593"/>
    <w:rsid w:val="00640844"/>
    <w:rsid w:val="0064288C"/>
    <w:rsid w:val="006439EC"/>
    <w:rsid w:val="00644411"/>
    <w:rsid w:val="00644BDE"/>
    <w:rsid w:val="006460E9"/>
    <w:rsid w:val="006466BB"/>
    <w:rsid w:val="00646B96"/>
    <w:rsid w:val="006506C5"/>
    <w:rsid w:val="0065185B"/>
    <w:rsid w:val="0065211C"/>
    <w:rsid w:val="00652EB8"/>
    <w:rsid w:val="00652EC0"/>
    <w:rsid w:val="00653016"/>
    <w:rsid w:val="006531D7"/>
    <w:rsid w:val="006533B9"/>
    <w:rsid w:val="00653488"/>
    <w:rsid w:val="00654D37"/>
    <w:rsid w:val="00655809"/>
    <w:rsid w:val="00655B00"/>
    <w:rsid w:val="00655BBC"/>
    <w:rsid w:val="00656634"/>
    <w:rsid w:val="0066030A"/>
    <w:rsid w:val="006603B8"/>
    <w:rsid w:val="00660D11"/>
    <w:rsid w:val="00660E6C"/>
    <w:rsid w:val="00661175"/>
    <w:rsid w:val="00661720"/>
    <w:rsid w:val="006617FF"/>
    <w:rsid w:val="00663013"/>
    <w:rsid w:val="00663665"/>
    <w:rsid w:val="006638A5"/>
    <w:rsid w:val="0066436A"/>
    <w:rsid w:val="00664427"/>
    <w:rsid w:val="0066486F"/>
    <w:rsid w:val="006649BD"/>
    <w:rsid w:val="0066652D"/>
    <w:rsid w:val="00666609"/>
    <w:rsid w:val="00666ED1"/>
    <w:rsid w:val="00667CA3"/>
    <w:rsid w:val="00667E1F"/>
    <w:rsid w:val="00667EE9"/>
    <w:rsid w:val="0067035F"/>
    <w:rsid w:val="00670D63"/>
    <w:rsid w:val="00671CD4"/>
    <w:rsid w:val="00673095"/>
    <w:rsid w:val="00673627"/>
    <w:rsid w:val="00673910"/>
    <w:rsid w:val="00673C46"/>
    <w:rsid w:val="00674E2D"/>
    <w:rsid w:val="00675D0F"/>
    <w:rsid w:val="00676368"/>
    <w:rsid w:val="00676985"/>
    <w:rsid w:val="00676EC8"/>
    <w:rsid w:val="00680A06"/>
    <w:rsid w:val="00681C9C"/>
    <w:rsid w:val="00683A92"/>
    <w:rsid w:val="00683CFC"/>
    <w:rsid w:val="00683E86"/>
    <w:rsid w:val="0068465F"/>
    <w:rsid w:val="00685881"/>
    <w:rsid w:val="00685FDB"/>
    <w:rsid w:val="00686ED5"/>
    <w:rsid w:val="0068730B"/>
    <w:rsid w:val="0069010F"/>
    <w:rsid w:val="006906A3"/>
    <w:rsid w:val="00690BCF"/>
    <w:rsid w:val="00691050"/>
    <w:rsid w:val="00691441"/>
    <w:rsid w:val="006918D8"/>
    <w:rsid w:val="00691B5F"/>
    <w:rsid w:val="00691DC4"/>
    <w:rsid w:val="006925BD"/>
    <w:rsid w:val="00693402"/>
    <w:rsid w:val="00693BEE"/>
    <w:rsid w:val="006951F9"/>
    <w:rsid w:val="0069536A"/>
    <w:rsid w:val="00695D03"/>
    <w:rsid w:val="00696180"/>
    <w:rsid w:val="00696AE4"/>
    <w:rsid w:val="00696DCB"/>
    <w:rsid w:val="0069792A"/>
    <w:rsid w:val="00697CDC"/>
    <w:rsid w:val="006A0688"/>
    <w:rsid w:val="006A38E1"/>
    <w:rsid w:val="006A41ED"/>
    <w:rsid w:val="006A4B4A"/>
    <w:rsid w:val="006A4DAF"/>
    <w:rsid w:val="006A5041"/>
    <w:rsid w:val="006A505C"/>
    <w:rsid w:val="006A71D8"/>
    <w:rsid w:val="006B0174"/>
    <w:rsid w:val="006B06A1"/>
    <w:rsid w:val="006B0FE6"/>
    <w:rsid w:val="006B183C"/>
    <w:rsid w:val="006B2A94"/>
    <w:rsid w:val="006B37B4"/>
    <w:rsid w:val="006B37ED"/>
    <w:rsid w:val="006B382E"/>
    <w:rsid w:val="006B47FB"/>
    <w:rsid w:val="006B4E8F"/>
    <w:rsid w:val="006B53AA"/>
    <w:rsid w:val="006B56A8"/>
    <w:rsid w:val="006B5DBF"/>
    <w:rsid w:val="006B6392"/>
    <w:rsid w:val="006B6509"/>
    <w:rsid w:val="006B7E9E"/>
    <w:rsid w:val="006C0A6A"/>
    <w:rsid w:val="006C1C28"/>
    <w:rsid w:val="006C1DFC"/>
    <w:rsid w:val="006C22EE"/>
    <w:rsid w:val="006C2BE3"/>
    <w:rsid w:val="006C2DF2"/>
    <w:rsid w:val="006C30AE"/>
    <w:rsid w:val="006C3D98"/>
    <w:rsid w:val="006C4C89"/>
    <w:rsid w:val="006C5AB8"/>
    <w:rsid w:val="006C5E5B"/>
    <w:rsid w:val="006C6457"/>
    <w:rsid w:val="006C66B8"/>
    <w:rsid w:val="006C6789"/>
    <w:rsid w:val="006C67CC"/>
    <w:rsid w:val="006C6AEB"/>
    <w:rsid w:val="006D2222"/>
    <w:rsid w:val="006D2DC3"/>
    <w:rsid w:val="006D350C"/>
    <w:rsid w:val="006D3C2F"/>
    <w:rsid w:val="006D43B1"/>
    <w:rsid w:val="006D5715"/>
    <w:rsid w:val="006D5D93"/>
    <w:rsid w:val="006D62ED"/>
    <w:rsid w:val="006D679F"/>
    <w:rsid w:val="006D69A6"/>
    <w:rsid w:val="006E13D0"/>
    <w:rsid w:val="006E1EF5"/>
    <w:rsid w:val="006E3FB0"/>
    <w:rsid w:val="006E558A"/>
    <w:rsid w:val="006E657D"/>
    <w:rsid w:val="006E66F0"/>
    <w:rsid w:val="006E75A5"/>
    <w:rsid w:val="006F017B"/>
    <w:rsid w:val="006F01FE"/>
    <w:rsid w:val="006F104F"/>
    <w:rsid w:val="006F1EF4"/>
    <w:rsid w:val="006F21A6"/>
    <w:rsid w:val="006F3E5F"/>
    <w:rsid w:val="006F4460"/>
    <w:rsid w:val="006F53B9"/>
    <w:rsid w:val="006F5B57"/>
    <w:rsid w:val="006F65CB"/>
    <w:rsid w:val="007000CE"/>
    <w:rsid w:val="007004B0"/>
    <w:rsid w:val="0070088B"/>
    <w:rsid w:val="00700C0C"/>
    <w:rsid w:val="0070281D"/>
    <w:rsid w:val="00702A27"/>
    <w:rsid w:val="00702AC8"/>
    <w:rsid w:val="00704E4A"/>
    <w:rsid w:val="00705EB7"/>
    <w:rsid w:val="00706B0A"/>
    <w:rsid w:val="00707D73"/>
    <w:rsid w:val="007107D4"/>
    <w:rsid w:val="00710BBF"/>
    <w:rsid w:val="00710FA9"/>
    <w:rsid w:val="0071133C"/>
    <w:rsid w:val="007124DC"/>
    <w:rsid w:val="00712C64"/>
    <w:rsid w:val="00712F02"/>
    <w:rsid w:val="007130EC"/>
    <w:rsid w:val="00713AB9"/>
    <w:rsid w:val="00714138"/>
    <w:rsid w:val="0071464C"/>
    <w:rsid w:val="00714F91"/>
    <w:rsid w:val="00715B48"/>
    <w:rsid w:val="00715D4B"/>
    <w:rsid w:val="00716391"/>
    <w:rsid w:val="007177FF"/>
    <w:rsid w:val="007208C8"/>
    <w:rsid w:val="007218A6"/>
    <w:rsid w:val="007226E1"/>
    <w:rsid w:val="00722836"/>
    <w:rsid w:val="00722A97"/>
    <w:rsid w:val="0072331D"/>
    <w:rsid w:val="00724432"/>
    <w:rsid w:val="007246BC"/>
    <w:rsid w:val="00724926"/>
    <w:rsid w:val="00725049"/>
    <w:rsid w:val="0072545C"/>
    <w:rsid w:val="00726B7F"/>
    <w:rsid w:val="00726E4F"/>
    <w:rsid w:val="00727154"/>
    <w:rsid w:val="00727629"/>
    <w:rsid w:val="00727980"/>
    <w:rsid w:val="007300B0"/>
    <w:rsid w:val="0073079B"/>
    <w:rsid w:val="007309DD"/>
    <w:rsid w:val="00730E31"/>
    <w:rsid w:val="00730EEB"/>
    <w:rsid w:val="00731080"/>
    <w:rsid w:val="00731854"/>
    <w:rsid w:val="0073202F"/>
    <w:rsid w:val="00732073"/>
    <w:rsid w:val="00732F00"/>
    <w:rsid w:val="00732FB6"/>
    <w:rsid w:val="007337C1"/>
    <w:rsid w:val="00733EEC"/>
    <w:rsid w:val="00734E02"/>
    <w:rsid w:val="007354EC"/>
    <w:rsid w:val="00735E29"/>
    <w:rsid w:val="00736114"/>
    <w:rsid w:val="00737388"/>
    <w:rsid w:val="00740810"/>
    <w:rsid w:val="00740CF8"/>
    <w:rsid w:val="00741075"/>
    <w:rsid w:val="00741F2E"/>
    <w:rsid w:val="0074260C"/>
    <w:rsid w:val="00742A54"/>
    <w:rsid w:val="00742B7A"/>
    <w:rsid w:val="0074368D"/>
    <w:rsid w:val="00744947"/>
    <w:rsid w:val="00744E52"/>
    <w:rsid w:val="007464B0"/>
    <w:rsid w:val="00746E49"/>
    <w:rsid w:val="0074744C"/>
    <w:rsid w:val="0074744E"/>
    <w:rsid w:val="00750B20"/>
    <w:rsid w:val="00751825"/>
    <w:rsid w:val="007535EE"/>
    <w:rsid w:val="00753C9A"/>
    <w:rsid w:val="00754D34"/>
    <w:rsid w:val="007552A1"/>
    <w:rsid w:val="00755F89"/>
    <w:rsid w:val="007564CF"/>
    <w:rsid w:val="00756D79"/>
    <w:rsid w:val="00761B36"/>
    <w:rsid w:val="00761B38"/>
    <w:rsid w:val="00761D9E"/>
    <w:rsid w:val="00761E5B"/>
    <w:rsid w:val="00762B1A"/>
    <w:rsid w:val="00762D52"/>
    <w:rsid w:val="007632A6"/>
    <w:rsid w:val="0076388E"/>
    <w:rsid w:val="00763FC4"/>
    <w:rsid w:val="00766E7A"/>
    <w:rsid w:val="00766EEB"/>
    <w:rsid w:val="00767D00"/>
    <w:rsid w:val="00771008"/>
    <w:rsid w:val="00771ACF"/>
    <w:rsid w:val="007729B7"/>
    <w:rsid w:val="00772F59"/>
    <w:rsid w:val="007746EA"/>
    <w:rsid w:val="00774772"/>
    <w:rsid w:val="007754D8"/>
    <w:rsid w:val="00775579"/>
    <w:rsid w:val="00775DB0"/>
    <w:rsid w:val="00776249"/>
    <w:rsid w:val="00776391"/>
    <w:rsid w:val="00776613"/>
    <w:rsid w:val="00777384"/>
    <w:rsid w:val="00777B0A"/>
    <w:rsid w:val="007814C0"/>
    <w:rsid w:val="007815E2"/>
    <w:rsid w:val="007816FA"/>
    <w:rsid w:val="00785392"/>
    <w:rsid w:val="007859C4"/>
    <w:rsid w:val="00786209"/>
    <w:rsid w:val="00786DA3"/>
    <w:rsid w:val="00786F26"/>
    <w:rsid w:val="00787EC8"/>
    <w:rsid w:val="00790BA3"/>
    <w:rsid w:val="00790FBA"/>
    <w:rsid w:val="007910F9"/>
    <w:rsid w:val="007914E7"/>
    <w:rsid w:val="00793887"/>
    <w:rsid w:val="00793F14"/>
    <w:rsid w:val="00794359"/>
    <w:rsid w:val="00794CE8"/>
    <w:rsid w:val="00794E5C"/>
    <w:rsid w:val="0079532A"/>
    <w:rsid w:val="00796686"/>
    <w:rsid w:val="00797894"/>
    <w:rsid w:val="007A074B"/>
    <w:rsid w:val="007A09B0"/>
    <w:rsid w:val="007A119F"/>
    <w:rsid w:val="007A1291"/>
    <w:rsid w:val="007A1A74"/>
    <w:rsid w:val="007A1E68"/>
    <w:rsid w:val="007A2666"/>
    <w:rsid w:val="007A2697"/>
    <w:rsid w:val="007A3008"/>
    <w:rsid w:val="007A411A"/>
    <w:rsid w:val="007A4121"/>
    <w:rsid w:val="007A45BC"/>
    <w:rsid w:val="007A5DE3"/>
    <w:rsid w:val="007A69D9"/>
    <w:rsid w:val="007A6EC9"/>
    <w:rsid w:val="007A71A8"/>
    <w:rsid w:val="007B1500"/>
    <w:rsid w:val="007B17C0"/>
    <w:rsid w:val="007B1B2C"/>
    <w:rsid w:val="007B3B7D"/>
    <w:rsid w:val="007B3E87"/>
    <w:rsid w:val="007B4609"/>
    <w:rsid w:val="007B4ED6"/>
    <w:rsid w:val="007B61EA"/>
    <w:rsid w:val="007B6510"/>
    <w:rsid w:val="007B74A3"/>
    <w:rsid w:val="007B75A9"/>
    <w:rsid w:val="007B7A7D"/>
    <w:rsid w:val="007C10A0"/>
    <w:rsid w:val="007C1B71"/>
    <w:rsid w:val="007C20ED"/>
    <w:rsid w:val="007C3CCC"/>
    <w:rsid w:val="007C4580"/>
    <w:rsid w:val="007C5B37"/>
    <w:rsid w:val="007C5DDF"/>
    <w:rsid w:val="007C721C"/>
    <w:rsid w:val="007C7ED5"/>
    <w:rsid w:val="007D0B5E"/>
    <w:rsid w:val="007D22E5"/>
    <w:rsid w:val="007D29E3"/>
    <w:rsid w:val="007D42F8"/>
    <w:rsid w:val="007D57EF"/>
    <w:rsid w:val="007D709F"/>
    <w:rsid w:val="007D7CE3"/>
    <w:rsid w:val="007D7D1F"/>
    <w:rsid w:val="007E020B"/>
    <w:rsid w:val="007E0718"/>
    <w:rsid w:val="007E0859"/>
    <w:rsid w:val="007E1C09"/>
    <w:rsid w:val="007E28B0"/>
    <w:rsid w:val="007E2E6E"/>
    <w:rsid w:val="007E3766"/>
    <w:rsid w:val="007E3894"/>
    <w:rsid w:val="007E4EC0"/>
    <w:rsid w:val="007E524D"/>
    <w:rsid w:val="007E555C"/>
    <w:rsid w:val="007E5721"/>
    <w:rsid w:val="007E771B"/>
    <w:rsid w:val="007F01D5"/>
    <w:rsid w:val="007F0CBC"/>
    <w:rsid w:val="007F1320"/>
    <w:rsid w:val="007F207E"/>
    <w:rsid w:val="007F237E"/>
    <w:rsid w:val="007F2CC4"/>
    <w:rsid w:val="007F2EB6"/>
    <w:rsid w:val="007F316E"/>
    <w:rsid w:val="007F49ED"/>
    <w:rsid w:val="007F4C32"/>
    <w:rsid w:val="007F5827"/>
    <w:rsid w:val="007F58EA"/>
    <w:rsid w:val="007F5C81"/>
    <w:rsid w:val="007F65D6"/>
    <w:rsid w:val="007F66A4"/>
    <w:rsid w:val="007F6F8A"/>
    <w:rsid w:val="007F7F04"/>
    <w:rsid w:val="00800E25"/>
    <w:rsid w:val="00801FC5"/>
    <w:rsid w:val="00802409"/>
    <w:rsid w:val="00802530"/>
    <w:rsid w:val="00802BF4"/>
    <w:rsid w:val="00804F2E"/>
    <w:rsid w:val="00805345"/>
    <w:rsid w:val="00805B16"/>
    <w:rsid w:val="00807401"/>
    <w:rsid w:val="008109EB"/>
    <w:rsid w:val="008110AF"/>
    <w:rsid w:val="0081147E"/>
    <w:rsid w:val="008114B5"/>
    <w:rsid w:val="00811D85"/>
    <w:rsid w:val="00812923"/>
    <w:rsid w:val="00812B45"/>
    <w:rsid w:val="00813B16"/>
    <w:rsid w:val="00814223"/>
    <w:rsid w:val="0081598F"/>
    <w:rsid w:val="00815B04"/>
    <w:rsid w:val="00815F5F"/>
    <w:rsid w:val="00816B04"/>
    <w:rsid w:val="00816ED5"/>
    <w:rsid w:val="0082033B"/>
    <w:rsid w:val="008220C4"/>
    <w:rsid w:val="008222A1"/>
    <w:rsid w:val="0082280F"/>
    <w:rsid w:val="00822CA6"/>
    <w:rsid w:val="00822D2F"/>
    <w:rsid w:val="0082387A"/>
    <w:rsid w:val="008243C3"/>
    <w:rsid w:val="00824BEB"/>
    <w:rsid w:val="0082501B"/>
    <w:rsid w:val="0082538E"/>
    <w:rsid w:val="00825DDE"/>
    <w:rsid w:val="00826181"/>
    <w:rsid w:val="0082631B"/>
    <w:rsid w:val="00826992"/>
    <w:rsid w:val="00826ABD"/>
    <w:rsid w:val="00827516"/>
    <w:rsid w:val="00827D01"/>
    <w:rsid w:val="00830B7E"/>
    <w:rsid w:val="00830EBF"/>
    <w:rsid w:val="008316E6"/>
    <w:rsid w:val="00831718"/>
    <w:rsid w:val="00832485"/>
    <w:rsid w:val="00833904"/>
    <w:rsid w:val="00834689"/>
    <w:rsid w:val="00834A8F"/>
    <w:rsid w:val="00834EE9"/>
    <w:rsid w:val="008354F6"/>
    <w:rsid w:val="008357E7"/>
    <w:rsid w:val="0083597D"/>
    <w:rsid w:val="00836FE4"/>
    <w:rsid w:val="00837ADC"/>
    <w:rsid w:val="008401A3"/>
    <w:rsid w:val="0084031D"/>
    <w:rsid w:val="008407A6"/>
    <w:rsid w:val="0084093F"/>
    <w:rsid w:val="0084184F"/>
    <w:rsid w:val="00841EA4"/>
    <w:rsid w:val="00842BAC"/>
    <w:rsid w:val="00842DE7"/>
    <w:rsid w:val="0084314B"/>
    <w:rsid w:val="008433BE"/>
    <w:rsid w:val="00844E88"/>
    <w:rsid w:val="008450EE"/>
    <w:rsid w:val="00846316"/>
    <w:rsid w:val="0084662C"/>
    <w:rsid w:val="00846E45"/>
    <w:rsid w:val="00847ABE"/>
    <w:rsid w:val="00850937"/>
    <w:rsid w:val="00850FCE"/>
    <w:rsid w:val="00851A9E"/>
    <w:rsid w:val="008521D5"/>
    <w:rsid w:val="00852580"/>
    <w:rsid w:val="008525BA"/>
    <w:rsid w:val="00852C6E"/>
    <w:rsid w:val="008533F2"/>
    <w:rsid w:val="008550A8"/>
    <w:rsid w:val="00855468"/>
    <w:rsid w:val="00856436"/>
    <w:rsid w:val="00857120"/>
    <w:rsid w:val="008572F2"/>
    <w:rsid w:val="00857A2A"/>
    <w:rsid w:val="00860F10"/>
    <w:rsid w:val="00861544"/>
    <w:rsid w:val="00861A4B"/>
    <w:rsid w:val="00862415"/>
    <w:rsid w:val="00862806"/>
    <w:rsid w:val="0086348E"/>
    <w:rsid w:val="00863B42"/>
    <w:rsid w:val="008643B9"/>
    <w:rsid w:val="008644E8"/>
    <w:rsid w:val="00864D5B"/>
    <w:rsid w:val="0086595F"/>
    <w:rsid w:val="00865E25"/>
    <w:rsid w:val="00867265"/>
    <w:rsid w:val="00867BCB"/>
    <w:rsid w:val="00867D91"/>
    <w:rsid w:val="00870E31"/>
    <w:rsid w:val="00871277"/>
    <w:rsid w:val="00871690"/>
    <w:rsid w:val="0087226D"/>
    <w:rsid w:val="0087297B"/>
    <w:rsid w:val="0087322B"/>
    <w:rsid w:val="00873EEE"/>
    <w:rsid w:val="00874C78"/>
    <w:rsid w:val="00875E4F"/>
    <w:rsid w:val="008763C6"/>
    <w:rsid w:val="0088026D"/>
    <w:rsid w:val="00880826"/>
    <w:rsid w:val="00880C9E"/>
    <w:rsid w:val="00881384"/>
    <w:rsid w:val="008818D3"/>
    <w:rsid w:val="00882809"/>
    <w:rsid w:val="0088347A"/>
    <w:rsid w:val="008834A9"/>
    <w:rsid w:val="008841DF"/>
    <w:rsid w:val="0088501B"/>
    <w:rsid w:val="0088571B"/>
    <w:rsid w:val="008859B2"/>
    <w:rsid w:val="00885B6B"/>
    <w:rsid w:val="00886C7A"/>
    <w:rsid w:val="00886E46"/>
    <w:rsid w:val="00890097"/>
    <w:rsid w:val="008902F8"/>
    <w:rsid w:val="0089053B"/>
    <w:rsid w:val="00890738"/>
    <w:rsid w:val="0089230C"/>
    <w:rsid w:val="0089272D"/>
    <w:rsid w:val="0089333E"/>
    <w:rsid w:val="0089403E"/>
    <w:rsid w:val="00894A4D"/>
    <w:rsid w:val="00894D08"/>
    <w:rsid w:val="0089576F"/>
    <w:rsid w:val="00895F09"/>
    <w:rsid w:val="00897812"/>
    <w:rsid w:val="008978E4"/>
    <w:rsid w:val="008A04CE"/>
    <w:rsid w:val="008A1156"/>
    <w:rsid w:val="008A221A"/>
    <w:rsid w:val="008A36C8"/>
    <w:rsid w:val="008A36DE"/>
    <w:rsid w:val="008A3A43"/>
    <w:rsid w:val="008A4D92"/>
    <w:rsid w:val="008A5227"/>
    <w:rsid w:val="008A5C2B"/>
    <w:rsid w:val="008A5E11"/>
    <w:rsid w:val="008A6676"/>
    <w:rsid w:val="008A6DEC"/>
    <w:rsid w:val="008A756B"/>
    <w:rsid w:val="008B085C"/>
    <w:rsid w:val="008B0C61"/>
    <w:rsid w:val="008B0FDF"/>
    <w:rsid w:val="008B26D8"/>
    <w:rsid w:val="008B2EA4"/>
    <w:rsid w:val="008B2EB4"/>
    <w:rsid w:val="008B431E"/>
    <w:rsid w:val="008B49D7"/>
    <w:rsid w:val="008B4B91"/>
    <w:rsid w:val="008B57A6"/>
    <w:rsid w:val="008B5A86"/>
    <w:rsid w:val="008B5DB6"/>
    <w:rsid w:val="008B6F43"/>
    <w:rsid w:val="008B7208"/>
    <w:rsid w:val="008B731A"/>
    <w:rsid w:val="008B7321"/>
    <w:rsid w:val="008C04BC"/>
    <w:rsid w:val="008C19BB"/>
    <w:rsid w:val="008C2028"/>
    <w:rsid w:val="008C21D3"/>
    <w:rsid w:val="008C2246"/>
    <w:rsid w:val="008C2E90"/>
    <w:rsid w:val="008C32D2"/>
    <w:rsid w:val="008C4CB8"/>
    <w:rsid w:val="008C5A1A"/>
    <w:rsid w:val="008C5A43"/>
    <w:rsid w:val="008C67BE"/>
    <w:rsid w:val="008C68B9"/>
    <w:rsid w:val="008C6C71"/>
    <w:rsid w:val="008C7881"/>
    <w:rsid w:val="008D0517"/>
    <w:rsid w:val="008D1E97"/>
    <w:rsid w:val="008D2A71"/>
    <w:rsid w:val="008D2B35"/>
    <w:rsid w:val="008D3A66"/>
    <w:rsid w:val="008D493F"/>
    <w:rsid w:val="008D4F3F"/>
    <w:rsid w:val="008D4F64"/>
    <w:rsid w:val="008D5CF0"/>
    <w:rsid w:val="008D7AD5"/>
    <w:rsid w:val="008E00A8"/>
    <w:rsid w:val="008E0776"/>
    <w:rsid w:val="008E1829"/>
    <w:rsid w:val="008E1D9E"/>
    <w:rsid w:val="008E345E"/>
    <w:rsid w:val="008E385B"/>
    <w:rsid w:val="008E48F2"/>
    <w:rsid w:val="008E6AFE"/>
    <w:rsid w:val="008E6B06"/>
    <w:rsid w:val="008E7488"/>
    <w:rsid w:val="008F0383"/>
    <w:rsid w:val="008F0E2A"/>
    <w:rsid w:val="008F13D3"/>
    <w:rsid w:val="008F13ED"/>
    <w:rsid w:val="008F1C0E"/>
    <w:rsid w:val="008F1DF3"/>
    <w:rsid w:val="008F31AC"/>
    <w:rsid w:val="008F505C"/>
    <w:rsid w:val="008F5AA5"/>
    <w:rsid w:val="008F6566"/>
    <w:rsid w:val="008F6AE6"/>
    <w:rsid w:val="008F6D7E"/>
    <w:rsid w:val="008F79F9"/>
    <w:rsid w:val="008F7EAD"/>
    <w:rsid w:val="008F7FB5"/>
    <w:rsid w:val="0090014E"/>
    <w:rsid w:val="00900219"/>
    <w:rsid w:val="00901568"/>
    <w:rsid w:val="00901ABA"/>
    <w:rsid w:val="00901EBF"/>
    <w:rsid w:val="00903E75"/>
    <w:rsid w:val="0090407E"/>
    <w:rsid w:val="00904408"/>
    <w:rsid w:val="00904518"/>
    <w:rsid w:val="00904F89"/>
    <w:rsid w:val="00905EC5"/>
    <w:rsid w:val="00907C29"/>
    <w:rsid w:val="00907E70"/>
    <w:rsid w:val="00907FDB"/>
    <w:rsid w:val="00910353"/>
    <w:rsid w:val="00911485"/>
    <w:rsid w:val="00911EE1"/>
    <w:rsid w:val="00911F40"/>
    <w:rsid w:val="00912715"/>
    <w:rsid w:val="00913027"/>
    <w:rsid w:val="00913EB2"/>
    <w:rsid w:val="009142AD"/>
    <w:rsid w:val="009165ED"/>
    <w:rsid w:val="0091686C"/>
    <w:rsid w:val="00916F01"/>
    <w:rsid w:val="00920235"/>
    <w:rsid w:val="0092098B"/>
    <w:rsid w:val="00923D1E"/>
    <w:rsid w:val="009242D1"/>
    <w:rsid w:val="00924913"/>
    <w:rsid w:val="0092577C"/>
    <w:rsid w:val="009257C4"/>
    <w:rsid w:val="009260EE"/>
    <w:rsid w:val="00926777"/>
    <w:rsid w:val="00930147"/>
    <w:rsid w:val="009304CA"/>
    <w:rsid w:val="00931262"/>
    <w:rsid w:val="00931FD4"/>
    <w:rsid w:val="009320E9"/>
    <w:rsid w:val="00932585"/>
    <w:rsid w:val="00933BF2"/>
    <w:rsid w:val="009350A6"/>
    <w:rsid w:val="00935855"/>
    <w:rsid w:val="00935B51"/>
    <w:rsid w:val="00935DD7"/>
    <w:rsid w:val="00936E0B"/>
    <w:rsid w:val="009406B4"/>
    <w:rsid w:val="00940AB3"/>
    <w:rsid w:val="00941946"/>
    <w:rsid w:val="00941A2F"/>
    <w:rsid w:val="009428AF"/>
    <w:rsid w:val="00942B66"/>
    <w:rsid w:val="00942DFB"/>
    <w:rsid w:val="009434E0"/>
    <w:rsid w:val="00943907"/>
    <w:rsid w:val="009465CD"/>
    <w:rsid w:val="00947F82"/>
    <w:rsid w:val="00950E92"/>
    <w:rsid w:val="009519E8"/>
    <w:rsid w:val="00952271"/>
    <w:rsid w:val="0095239F"/>
    <w:rsid w:val="009527EA"/>
    <w:rsid w:val="00952D78"/>
    <w:rsid w:val="009532B2"/>
    <w:rsid w:val="009539F0"/>
    <w:rsid w:val="00956DDE"/>
    <w:rsid w:val="0095716A"/>
    <w:rsid w:val="00957CAE"/>
    <w:rsid w:val="00961131"/>
    <w:rsid w:val="00961238"/>
    <w:rsid w:val="00961698"/>
    <w:rsid w:val="0096189E"/>
    <w:rsid w:val="00961B96"/>
    <w:rsid w:val="009624DB"/>
    <w:rsid w:val="009645C8"/>
    <w:rsid w:val="009651A7"/>
    <w:rsid w:val="00965396"/>
    <w:rsid w:val="00965417"/>
    <w:rsid w:val="00965D85"/>
    <w:rsid w:val="0096625C"/>
    <w:rsid w:val="009668D1"/>
    <w:rsid w:val="00966E7C"/>
    <w:rsid w:val="009672C5"/>
    <w:rsid w:val="009672F6"/>
    <w:rsid w:val="009675CE"/>
    <w:rsid w:val="00967CD4"/>
    <w:rsid w:val="0097073A"/>
    <w:rsid w:val="00970BD7"/>
    <w:rsid w:val="0097124B"/>
    <w:rsid w:val="00971A2D"/>
    <w:rsid w:val="0097210A"/>
    <w:rsid w:val="00973945"/>
    <w:rsid w:val="00973C63"/>
    <w:rsid w:val="00973FEF"/>
    <w:rsid w:val="0097456D"/>
    <w:rsid w:val="00974CB5"/>
    <w:rsid w:val="00974F57"/>
    <w:rsid w:val="0097538D"/>
    <w:rsid w:val="00975610"/>
    <w:rsid w:val="00976B93"/>
    <w:rsid w:val="00980576"/>
    <w:rsid w:val="00980C74"/>
    <w:rsid w:val="00981550"/>
    <w:rsid w:val="00981D99"/>
    <w:rsid w:val="0098211A"/>
    <w:rsid w:val="00982826"/>
    <w:rsid w:val="00983CBC"/>
    <w:rsid w:val="009855A6"/>
    <w:rsid w:val="009870E7"/>
    <w:rsid w:val="009872DA"/>
    <w:rsid w:val="00987FB2"/>
    <w:rsid w:val="0099000F"/>
    <w:rsid w:val="009915AB"/>
    <w:rsid w:val="00991EC8"/>
    <w:rsid w:val="00993B63"/>
    <w:rsid w:val="0099570C"/>
    <w:rsid w:val="009A06D9"/>
    <w:rsid w:val="009A0D78"/>
    <w:rsid w:val="009A0FB0"/>
    <w:rsid w:val="009A0FDA"/>
    <w:rsid w:val="009A15F2"/>
    <w:rsid w:val="009A1BB9"/>
    <w:rsid w:val="009A1FF9"/>
    <w:rsid w:val="009A22BE"/>
    <w:rsid w:val="009A253F"/>
    <w:rsid w:val="009A3625"/>
    <w:rsid w:val="009A3E51"/>
    <w:rsid w:val="009A4025"/>
    <w:rsid w:val="009A46D8"/>
    <w:rsid w:val="009A569B"/>
    <w:rsid w:val="009A585A"/>
    <w:rsid w:val="009A5FDD"/>
    <w:rsid w:val="009A5FEF"/>
    <w:rsid w:val="009A74B7"/>
    <w:rsid w:val="009B06B2"/>
    <w:rsid w:val="009B0ACA"/>
    <w:rsid w:val="009B0FF9"/>
    <w:rsid w:val="009B10E8"/>
    <w:rsid w:val="009B1F27"/>
    <w:rsid w:val="009B2C45"/>
    <w:rsid w:val="009B31A1"/>
    <w:rsid w:val="009B390A"/>
    <w:rsid w:val="009B3FB5"/>
    <w:rsid w:val="009B42C6"/>
    <w:rsid w:val="009B45D5"/>
    <w:rsid w:val="009B4D77"/>
    <w:rsid w:val="009B506D"/>
    <w:rsid w:val="009B619D"/>
    <w:rsid w:val="009B6B03"/>
    <w:rsid w:val="009B7D78"/>
    <w:rsid w:val="009C0D64"/>
    <w:rsid w:val="009C0D77"/>
    <w:rsid w:val="009C0E1F"/>
    <w:rsid w:val="009C209D"/>
    <w:rsid w:val="009C238E"/>
    <w:rsid w:val="009C2B08"/>
    <w:rsid w:val="009C2CBE"/>
    <w:rsid w:val="009C3D64"/>
    <w:rsid w:val="009C5241"/>
    <w:rsid w:val="009C5520"/>
    <w:rsid w:val="009C5B0A"/>
    <w:rsid w:val="009C61C4"/>
    <w:rsid w:val="009C64E2"/>
    <w:rsid w:val="009C7232"/>
    <w:rsid w:val="009C7411"/>
    <w:rsid w:val="009D01D5"/>
    <w:rsid w:val="009D1B26"/>
    <w:rsid w:val="009D1D01"/>
    <w:rsid w:val="009D2072"/>
    <w:rsid w:val="009D3E45"/>
    <w:rsid w:val="009D4761"/>
    <w:rsid w:val="009D4FF3"/>
    <w:rsid w:val="009D59C8"/>
    <w:rsid w:val="009D5D75"/>
    <w:rsid w:val="009D654A"/>
    <w:rsid w:val="009D682F"/>
    <w:rsid w:val="009D7274"/>
    <w:rsid w:val="009D7D84"/>
    <w:rsid w:val="009E07DF"/>
    <w:rsid w:val="009E12B1"/>
    <w:rsid w:val="009E134F"/>
    <w:rsid w:val="009E1C29"/>
    <w:rsid w:val="009E24C7"/>
    <w:rsid w:val="009E3553"/>
    <w:rsid w:val="009E4DDE"/>
    <w:rsid w:val="009E4F07"/>
    <w:rsid w:val="009E56E0"/>
    <w:rsid w:val="009E5F17"/>
    <w:rsid w:val="009E6541"/>
    <w:rsid w:val="009E7575"/>
    <w:rsid w:val="009F09F4"/>
    <w:rsid w:val="009F3053"/>
    <w:rsid w:val="009F4302"/>
    <w:rsid w:val="009F495A"/>
    <w:rsid w:val="009F4EAC"/>
    <w:rsid w:val="009F62ED"/>
    <w:rsid w:val="009F6CFA"/>
    <w:rsid w:val="009F77AF"/>
    <w:rsid w:val="00A01560"/>
    <w:rsid w:val="00A048E8"/>
    <w:rsid w:val="00A04F0F"/>
    <w:rsid w:val="00A05D95"/>
    <w:rsid w:val="00A06731"/>
    <w:rsid w:val="00A06F9B"/>
    <w:rsid w:val="00A07DEB"/>
    <w:rsid w:val="00A10086"/>
    <w:rsid w:val="00A10F38"/>
    <w:rsid w:val="00A1110D"/>
    <w:rsid w:val="00A11CB5"/>
    <w:rsid w:val="00A12896"/>
    <w:rsid w:val="00A13F3E"/>
    <w:rsid w:val="00A14A3A"/>
    <w:rsid w:val="00A14F22"/>
    <w:rsid w:val="00A16AE8"/>
    <w:rsid w:val="00A20071"/>
    <w:rsid w:val="00A20B77"/>
    <w:rsid w:val="00A21199"/>
    <w:rsid w:val="00A2175A"/>
    <w:rsid w:val="00A221A2"/>
    <w:rsid w:val="00A221BF"/>
    <w:rsid w:val="00A221E9"/>
    <w:rsid w:val="00A22259"/>
    <w:rsid w:val="00A22912"/>
    <w:rsid w:val="00A22E45"/>
    <w:rsid w:val="00A23384"/>
    <w:rsid w:val="00A236A0"/>
    <w:rsid w:val="00A24AAE"/>
    <w:rsid w:val="00A24F7B"/>
    <w:rsid w:val="00A2555C"/>
    <w:rsid w:val="00A2672D"/>
    <w:rsid w:val="00A27876"/>
    <w:rsid w:val="00A27973"/>
    <w:rsid w:val="00A27ECB"/>
    <w:rsid w:val="00A27F23"/>
    <w:rsid w:val="00A30048"/>
    <w:rsid w:val="00A3075C"/>
    <w:rsid w:val="00A3266A"/>
    <w:rsid w:val="00A32989"/>
    <w:rsid w:val="00A33F0C"/>
    <w:rsid w:val="00A340C3"/>
    <w:rsid w:val="00A344CA"/>
    <w:rsid w:val="00A34B60"/>
    <w:rsid w:val="00A34CF0"/>
    <w:rsid w:val="00A36B55"/>
    <w:rsid w:val="00A37AFA"/>
    <w:rsid w:val="00A4051D"/>
    <w:rsid w:val="00A413A0"/>
    <w:rsid w:val="00A41C38"/>
    <w:rsid w:val="00A42522"/>
    <w:rsid w:val="00A4303D"/>
    <w:rsid w:val="00A431A7"/>
    <w:rsid w:val="00A432E9"/>
    <w:rsid w:val="00A447FF"/>
    <w:rsid w:val="00A45003"/>
    <w:rsid w:val="00A4588D"/>
    <w:rsid w:val="00A4764E"/>
    <w:rsid w:val="00A50425"/>
    <w:rsid w:val="00A50BE1"/>
    <w:rsid w:val="00A50CB8"/>
    <w:rsid w:val="00A525F4"/>
    <w:rsid w:val="00A52823"/>
    <w:rsid w:val="00A537F8"/>
    <w:rsid w:val="00A544E4"/>
    <w:rsid w:val="00A553F5"/>
    <w:rsid w:val="00A561B0"/>
    <w:rsid w:val="00A56E31"/>
    <w:rsid w:val="00A62859"/>
    <w:rsid w:val="00A6365D"/>
    <w:rsid w:val="00A644D2"/>
    <w:rsid w:val="00A65208"/>
    <w:rsid w:val="00A65325"/>
    <w:rsid w:val="00A664AE"/>
    <w:rsid w:val="00A675DC"/>
    <w:rsid w:val="00A67D6A"/>
    <w:rsid w:val="00A70065"/>
    <w:rsid w:val="00A70AD9"/>
    <w:rsid w:val="00A70B61"/>
    <w:rsid w:val="00A70BC6"/>
    <w:rsid w:val="00A71198"/>
    <w:rsid w:val="00A71723"/>
    <w:rsid w:val="00A72384"/>
    <w:rsid w:val="00A72405"/>
    <w:rsid w:val="00A72F4D"/>
    <w:rsid w:val="00A732D8"/>
    <w:rsid w:val="00A736D9"/>
    <w:rsid w:val="00A7375F"/>
    <w:rsid w:val="00A742DE"/>
    <w:rsid w:val="00A74864"/>
    <w:rsid w:val="00A763D7"/>
    <w:rsid w:val="00A76742"/>
    <w:rsid w:val="00A7689A"/>
    <w:rsid w:val="00A77296"/>
    <w:rsid w:val="00A773A4"/>
    <w:rsid w:val="00A77D4E"/>
    <w:rsid w:val="00A8061D"/>
    <w:rsid w:val="00A80A59"/>
    <w:rsid w:val="00A812B5"/>
    <w:rsid w:val="00A814A7"/>
    <w:rsid w:val="00A81A90"/>
    <w:rsid w:val="00A822F1"/>
    <w:rsid w:val="00A82E5B"/>
    <w:rsid w:val="00A83AAB"/>
    <w:rsid w:val="00A83C02"/>
    <w:rsid w:val="00A843CF"/>
    <w:rsid w:val="00A84B8E"/>
    <w:rsid w:val="00A851B5"/>
    <w:rsid w:val="00A852A3"/>
    <w:rsid w:val="00A859AC"/>
    <w:rsid w:val="00A86093"/>
    <w:rsid w:val="00A86344"/>
    <w:rsid w:val="00A86B73"/>
    <w:rsid w:val="00A86FD4"/>
    <w:rsid w:val="00A87887"/>
    <w:rsid w:val="00A90034"/>
    <w:rsid w:val="00A908BF"/>
    <w:rsid w:val="00A90E93"/>
    <w:rsid w:val="00A90F82"/>
    <w:rsid w:val="00A915F4"/>
    <w:rsid w:val="00A91E3B"/>
    <w:rsid w:val="00A91ED8"/>
    <w:rsid w:val="00A9348A"/>
    <w:rsid w:val="00A93FBA"/>
    <w:rsid w:val="00A94C22"/>
    <w:rsid w:val="00A9551C"/>
    <w:rsid w:val="00A956EF"/>
    <w:rsid w:val="00A958DE"/>
    <w:rsid w:val="00A973F3"/>
    <w:rsid w:val="00A97E53"/>
    <w:rsid w:val="00AA0372"/>
    <w:rsid w:val="00AA121B"/>
    <w:rsid w:val="00AA1637"/>
    <w:rsid w:val="00AA2A6E"/>
    <w:rsid w:val="00AA2C1F"/>
    <w:rsid w:val="00AA4048"/>
    <w:rsid w:val="00AA52E7"/>
    <w:rsid w:val="00AA6562"/>
    <w:rsid w:val="00AA6B8C"/>
    <w:rsid w:val="00AA7A5D"/>
    <w:rsid w:val="00AA7C04"/>
    <w:rsid w:val="00AA7CEB"/>
    <w:rsid w:val="00AB1054"/>
    <w:rsid w:val="00AB1CBD"/>
    <w:rsid w:val="00AB20AD"/>
    <w:rsid w:val="00AB2FB2"/>
    <w:rsid w:val="00AB31EE"/>
    <w:rsid w:val="00AB3B91"/>
    <w:rsid w:val="00AB3CC7"/>
    <w:rsid w:val="00AB4A74"/>
    <w:rsid w:val="00AB6BD6"/>
    <w:rsid w:val="00AC0AA1"/>
    <w:rsid w:val="00AC11F9"/>
    <w:rsid w:val="00AC1E0F"/>
    <w:rsid w:val="00AC2419"/>
    <w:rsid w:val="00AC2A1B"/>
    <w:rsid w:val="00AC2CD1"/>
    <w:rsid w:val="00AC3AA9"/>
    <w:rsid w:val="00AC4115"/>
    <w:rsid w:val="00AC4E07"/>
    <w:rsid w:val="00AC6CDD"/>
    <w:rsid w:val="00AC714D"/>
    <w:rsid w:val="00AC7C48"/>
    <w:rsid w:val="00AD04F3"/>
    <w:rsid w:val="00AD0732"/>
    <w:rsid w:val="00AD173D"/>
    <w:rsid w:val="00AD1CC6"/>
    <w:rsid w:val="00AD3140"/>
    <w:rsid w:val="00AD3332"/>
    <w:rsid w:val="00AD3460"/>
    <w:rsid w:val="00AD35DA"/>
    <w:rsid w:val="00AD4E04"/>
    <w:rsid w:val="00AD5982"/>
    <w:rsid w:val="00AD66D2"/>
    <w:rsid w:val="00AD6F8D"/>
    <w:rsid w:val="00AD760D"/>
    <w:rsid w:val="00AD7634"/>
    <w:rsid w:val="00AD769B"/>
    <w:rsid w:val="00AD79C7"/>
    <w:rsid w:val="00AE07FC"/>
    <w:rsid w:val="00AE0CEF"/>
    <w:rsid w:val="00AE2600"/>
    <w:rsid w:val="00AE3055"/>
    <w:rsid w:val="00AE34AA"/>
    <w:rsid w:val="00AE5957"/>
    <w:rsid w:val="00AE59E8"/>
    <w:rsid w:val="00AE5DCA"/>
    <w:rsid w:val="00AE6572"/>
    <w:rsid w:val="00AE714D"/>
    <w:rsid w:val="00AE7A2E"/>
    <w:rsid w:val="00AF25E2"/>
    <w:rsid w:val="00AF5825"/>
    <w:rsid w:val="00AF6C45"/>
    <w:rsid w:val="00B003B6"/>
    <w:rsid w:val="00B030EC"/>
    <w:rsid w:val="00B03A40"/>
    <w:rsid w:val="00B03EC5"/>
    <w:rsid w:val="00B06540"/>
    <w:rsid w:val="00B065CC"/>
    <w:rsid w:val="00B0681F"/>
    <w:rsid w:val="00B076D8"/>
    <w:rsid w:val="00B07BFF"/>
    <w:rsid w:val="00B10011"/>
    <w:rsid w:val="00B1101E"/>
    <w:rsid w:val="00B11789"/>
    <w:rsid w:val="00B11C82"/>
    <w:rsid w:val="00B12355"/>
    <w:rsid w:val="00B1299B"/>
    <w:rsid w:val="00B12CD0"/>
    <w:rsid w:val="00B13687"/>
    <w:rsid w:val="00B13F9C"/>
    <w:rsid w:val="00B15768"/>
    <w:rsid w:val="00B16079"/>
    <w:rsid w:val="00B161D5"/>
    <w:rsid w:val="00B1674D"/>
    <w:rsid w:val="00B1684C"/>
    <w:rsid w:val="00B17247"/>
    <w:rsid w:val="00B20785"/>
    <w:rsid w:val="00B238C0"/>
    <w:rsid w:val="00B2459B"/>
    <w:rsid w:val="00B25859"/>
    <w:rsid w:val="00B26855"/>
    <w:rsid w:val="00B26CA1"/>
    <w:rsid w:val="00B27063"/>
    <w:rsid w:val="00B27A66"/>
    <w:rsid w:val="00B27A9E"/>
    <w:rsid w:val="00B30B08"/>
    <w:rsid w:val="00B30BB8"/>
    <w:rsid w:val="00B30DD7"/>
    <w:rsid w:val="00B30DF4"/>
    <w:rsid w:val="00B31ACC"/>
    <w:rsid w:val="00B32343"/>
    <w:rsid w:val="00B33294"/>
    <w:rsid w:val="00B338DF"/>
    <w:rsid w:val="00B34F7F"/>
    <w:rsid w:val="00B3522A"/>
    <w:rsid w:val="00B35F54"/>
    <w:rsid w:val="00B35F64"/>
    <w:rsid w:val="00B362E1"/>
    <w:rsid w:val="00B367A9"/>
    <w:rsid w:val="00B3698F"/>
    <w:rsid w:val="00B371FE"/>
    <w:rsid w:val="00B403C1"/>
    <w:rsid w:val="00B41957"/>
    <w:rsid w:val="00B41B25"/>
    <w:rsid w:val="00B42567"/>
    <w:rsid w:val="00B44584"/>
    <w:rsid w:val="00B45E22"/>
    <w:rsid w:val="00B467B2"/>
    <w:rsid w:val="00B46E42"/>
    <w:rsid w:val="00B4730B"/>
    <w:rsid w:val="00B473EF"/>
    <w:rsid w:val="00B47429"/>
    <w:rsid w:val="00B47A60"/>
    <w:rsid w:val="00B51285"/>
    <w:rsid w:val="00B513B0"/>
    <w:rsid w:val="00B52976"/>
    <w:rsid w:val="00B53646"/>
    <w:rsid w:val="00B53E5B"/>
    <w:rsid w:val="00B54EA8"/>
    <w:rsid w:val="00B55024"/>
    <w:rsid w:val="00B56148"/>
    <w:rsid w:val="00B56F46"/>
    <w:rsid w:val="00B574B9"/>
    <w:rsid w:val="00B57521"/>
    <w:rsid w:val="00B57702"/>
    <w:rsid w:val="00B6042F"/>
    <w:rsid w:val="00B6158F"/>
    <w:rsid w:val="00B6246C"/>
    <w:rsid w:val="00B62777"/>
    <w:rsid w:val="00B62FAB"/>
    <w:rsid w:val="00B63088"/>
    <w:rsid w:val="00B633AD"/>
    <w:rsid w:val="00B63A82"/>
    <w:rsid w:val="00B6435B"/>
    <w:rsid w:val="00B6471B"/>
    <w:rsid w:val="00B64B4F"/>
    <w:rsid w:val="00B6535E"/>
    <w:rsid w:val="00B6691D"/>
    <w:rsid w:val="00B67385"/>
    <w:rsid w:val="00B67E81"/>
    <w:rsid w:val="00B70F6D"/>
    <w:rsid w:val="00B71EFF"/>
    <w:rsid w:val="00B71F9F"/>
    <w:rsid w:val="00B72905"/>
    <w:rsid w:val="00B7375B"/>
    <w:rsid w:val="00B737E1"/>
    <w:rsid w:val="00B7686D"/>
    <w:rsid w:val="00B76B86"/>
    <w:rsid w:val="00B76CF5"/>
    <w:rsid w:val="00B80447"/>
    <w:rsid w:val="00B811B6"/>
    <w:rsid w:val="00B83FCB"/>
    <w:rsid w:val="00B85056"/>
    <w:rsid w:val="00B856EC"/>
    <w:rsid w:val="00B857DF"/>
    <w:rsid w:val="00B85816"/>
    <w:rsid w:val="00B85863"/>
    <w:rsid w:val="00B87768"/>
    <w:rsid w:val="00B9029E"/>
    <w:rsid w:val="00B90499"/>
    <w:rsid w:val="00B90BC8"/>
    <w:rsid w:val="00B90FD9"/>
    <w:rsid w:val="00B9134A"/>
    <w:rsid w:val="00B91610"/>
    <w:rsid w:val="00B92F53"/>
    <w:rsid w:val="00B9313C"/>
    <w:rsid w:val="00B931CD"/>
    <w:rsid w:val="00B936CD"/>
    <w:rsid w:val="00B93B31"/>
    <w:rsid w:val="00B93D75"/>
    <w:rsid w:val="00B941E8"/>
    <w:rsid w:val="00B945F7"/>
    <w:rsid w:val="00B94A50"/>
    <w:rsid w:val="00B94BC0"/>
    <w:rsid w:val="00B94FE0"/>
    <w:rsid w:val="00B9557D"/>
    <w:rsid w:val="00B970C7"/>
    <w:rsid w:val="00B97BB4"/>
    <w:rsid w:val="00B97EED"/>
    <w:rsid w:val="00B97F0E"/>
    <w:rsid w:val="00BA0360"/>
    <w:rsid w:val="00BA0DA9"/>
    <w:rsid w:val="00BA0E2D"/>
    <w:rsid w:val="00BA1983"/>
    <w:rsid w:val="00BA223B"/>
    <w:rsid w:val="00BA239B"/>
    <w:rsid w:val="00BA2BF1"/>
    <w:rsid w:val="00BA2D89"/>
    <w:rsid w:val="00BA3F36"/>
    <w:rsid w:val="00BA518E"/>
    <w:rsid w:val="00BA5E82"/>
    <w:rsid w:val="00BA7A7F"/>
    <w:rsid w:val="00BB087C"/>
    <w:rsid w:val="00BB1196"/>
    <w:rsid w:val="00BB1DD3"/>
    <w:rsid w:val="00BB2253"/>
    <w:rsid w:val="00BB25AB"/>
    <w:rsid w:val="00BB37EC"/>
    <w:rsid w:val="00BB3821"/>
    <w:rsid w:val="00BB4446"/>
    <w:rsid w:val="00BB452F"/>
    <w:rsid w:val="00BB4C4E"/>
    <w:rsid w:val="00BB4EE0"/>
    <w:rsid w:val="00BB67CF"/>
    <w:rsid w:val="00BB70B6"/>
    <w:rsid w:val="00BB732B"/>
    <w:rsid w:val="00BC0775"/>
    <w:rsid w:val="00BC1036"/>
    <w:rsid w:val="00BC1EFB"/>
    <w:rsid w:val="00BC2A91"/>
    <w:rsid w:val="00BC2ED6"/>
    <w:rsid w:val="00BC3C25"/>
    <w:rsid w:val="00BC3DEC"/>
    <w:rsid w:val="00BC4424"/>
    <w:rsid w:val="00BC4FA5"/>
    <w:rsid w:val="00BC5D5F"/>
    <w:rsid w:val="00BC6283"/>
    <w:rsid w:val="00BC6860"/>
    <w:rsid w:val="00BC6B0D"/>
    <w:rsid w:val="00BD0A05"/>
    <w:rsid w:val="00BD14A1"/>
    <w:rsid w:val="00BD170D"/>
    <w:rsid w:val="00BD1CDB"/>
    <w:rsid w:val="00BD6126"/>
    <w:rsid w:val="00BD6D9D"/>
    <w:rsid w:val="00BD763B"/>
    <w:rsid w:val="00BD779C"/>
    <w:rsid w:val="00BD7C35"/>
    <w:rsid w:val="00BD7F52"/>
    <w:rsid w:val="00BD7FC5"/>
    <w:rsid w:val="00BE01C6"/>
    <w:rsid w:val="00BE132F"/>
    <w:rsid w:val="00BE1B5F"/>
    <w:rsid w:val="00BE1CC9"/>
    <w:rsid w:val="00BE23E6"/>
    <w:rsid w:val="00BE286D"/>
    <w:rsid w:val="00BE2A87"/>
    <w:rsid w:val="00BE2DDE"/>
    <w:rsid w:val="00BE2E33"/>
    <w:rsid w:val="00BE2F2A"/>
    <w:rsid w:val="00BE4589"/>
    <w:rsid w:val="00BE524A"/>
    <w:rsid w:val="00BE64BF"/>
    <w:rsid w:val="00BE66DD"/>
    <w:rsid w:val="00BE6FE1"/>
    <w:rsid w:val="00BE7412"/>
    <w:rsid w:val="00BF03F2"/>
    <w:rsid w:val="00BF0A66"/>
    <w:rsid w:val="00BF14E6"/>
    <w:rsid w:val="00BF232B"/>
    <w:rsid w:val="00BF2B16"/>
    <w:rsid w:val="00BF2E35"/>
    <w:rsid w:val="00BF3191"/>
    <w:rsid w:val="00BF485D"/>
    <w:rsid w:val="00BF4BA4"/>
    <w:rsid w:val="00BF595E"/>
    <w:rsid w:val="00C000CD"/>
    <w:rsid w:val="00C01B81"/>
    <w:rsid w:val="00C01D4E"/>
    <w:rsid w:val="00C02A20"/>
    <w:rsid w:val="00C03D21"/>
    <w:rsid w:val="00C04274"/>
    <w:rsid w:val="00C0473C"/>
    <w:rsid w:val="00C05E67"/>
    <w:rsid w:val="00C0695F"/>
    <w:rsid w:val="00C06EFA"/>
    <w:rsid w:val="00C07CF3"/>
    <w:rsid w:val="00C1069A"/>
    <w:rsid w:val="00C10A37"/>
    <w:rsid w:val="00C113E9"/>
    <w:rsid w:val="00C118B2"/>
    <w:rsid w:val="00C14084"/>
    <w:rsid w:val="00C1412C"/>
    <w:rsid w:val="00C14C37"/>
    <w:rsid w:val="00C16AC7"/>
    <w:rsid w:val="00C16D5E"/>
    <w:rsid w:val="00C16F9B"/>
    <w:rsid w:val="00C17B72"/>
    <w:rsid w:val="00C20AD2"/>
    <w:rsid w:val="00C20D39"/>
    <w:rsid w:val="00C20F2F"/>
    <w:rsid w:val="00C219E0"/>
    <w:rsid w:val="00C223CC"/>
    <w:rsid w:val="00C22BE4"/>
    <w:rsid w:val="00C247D8"/>
    <w:rsid w:val="00C26139"/>
    <w:rsid w:val="00C268C9"/>
    <w:rsid w:val="00C272FF"/>
    <w:rsid w:val="00C2755F"/>
    <w:rsid w:val="00C27CCA"/>
    <w:rsid w:val="00C30107"/>
    <w:rsid w:val="00C31B46"/>
    <w:rsid w:val="00C31C4D"/>
    <w:rsid w:val="00C32050"/>
    <w:rsid w:val="00C327A0"/>
    <w:rsid w:val="00C32CED"/>
    <w:rsid w:val="00C34567"/>
    <w:rsid w:val="00C35115"/>
    <w:rsid w:val="00C35DA7"/>
    <w:rsid w:val="00C36991"/>
    <w:rsid w:val="00C36E2E"/>
    <w:rsid w:val="00C40266"/>
    <w:rsid w:val="00C4094C"/>
    <w:rsid w:val="00C40EBB"/>
    <w:rsid w:val="00C418B4"/>
    <w:rsid w:val="00C442C7"/>
    <w:rsid w:val="00C44EF0"/>
    <w:rsid w:val="00C45500"/>
    <w:rsid w:val="00C456E8"/>
    <w:rsid w:val="00C45A74"/>
    <w:rsid w:val="00C46019"/>
    <w:rsid w:val="00C4613E"/>
    <w:rsid w:val="00C46CA2"/>
    <w:rsid w:val="00C56009"/>
    <w:rsid w:val="00C56E17"/>
    <w:rsid w:val="00C60B2F"/>
    <w:rsid w:val="00C61785"/>
    <w:rsid w:val="00C62773"/>
    <w:rsid w:val="00C62E31"/>
    <w:rsid w:val="00C63ED5"/>
    <w:rsid w:val="00C642FB"/>
    <w:rsid w:val="00C64D54"/>
    <w:rsid w:val="00C64E1C"/>
    <w:rsid w:val="00C64E5E"/>
    <w:rsid w:val="00C65337"/>
    <w:rsid w:val="00C658C9"/>
    <w:rsid w:val="00C65A8E"/>
    <w:rsid w:val="00C66BC7"/>
    <w:rsid w:val="00C66D9C"/>
    <w:rsid w:val="00C704B9"/>
    <w:rsid w:val="00C70761"/>
    <w:rsid w:val="00C74089"/>
    <w:rsid w:val="00C74A5D"/>
    <w:rsid w:val="00C750E2"/>
    <w:rsid w:val="00C766E8"/>
    <w:rsid w:val="00C76E51"/>
    <w:rsid w:val="00C775FE"/>
    <w:rsid w:val="00C81A02"/>
    <w:rsid w:val="00C81C6D"/>
    <w:rsid w:val="00C81C72"/>
    <w:rsid w:val="00C81D71"/>
    <w:rsid w:val="00C83010"/>
    <w:rsid w:val="00C847F7"/>
    <w:rsid w:val="00C84B41"/>
    <w:rsid w:val="00C857B7"/>
    <w:rsid w:val="00C865C1"/>
    <w:rsid w:val="00C8775C"/>
    <w:rsid w:val="00C90807"/>
    <w:rsid w:val="00C915DC"/>
    <w:rsid w:val="00C91A11"/>
    <w:rsid w:val="00C91DA5"/>
    <w:rsid w:val="00C9247E"/>
    <w:rsid w:val="00C92D56"/>
    <w:rsid w:val="00C9302E"/>
    <w:rsid w:val="00C931E3"/>
    <w:rsid w:val="00C936D2"/>
    <w:rsid w:val="00C93883"/>
    <w:rsid w:val="00C9432F"/>
    <w:rsid w:val="00C959AF"/>
    <w:rsid w:val="00C9634C"/>
    <w:rsid w:val="00C96842"/>
    <w:rsid w:val="00C97AAD"/>
    <w:rsid w:val="00CA022C"/>
    <w:rsid w:val="00CA1714"/>
    <w:rsid w:val="00CA1826"/>
    <w:rsid w:val="00CA1E06"/>
    <w:rsid w:val="00CA35A6"/>
    <w:rsid w:val="00CA3B72"/>
    <w:rsid w:val="00CA46B6"/>
    <w:rsid w:val="00CA4CEA"/>
    <w:rsid w:val="00CA5C8C"/>
    <w:rsid w:val="00CA5E62"/>
    <w:rsid w:val="00CA7D2B"/>
    <w:rsid w:val="00CB0063"/>
    <w:rsid w:val="00CB0627"/>
    <w:rsid w:val="00CB21D8"/>
    <w:rsid w:val="00CB273F"/>
    <w:rsid w:val="00CB2C45"/>
    <w:rsid w:val="00CB2F59"/>
    <w:rsid w:val="00CB3B2A"/>
    <w:rsid w:val="00CB4626"/>
    <w:rsid w:val="00CB467F"/>
    <w:rsid w:val="00CB4ACD"/>
    <w:rsid w:val="00CB4E2A"/>
    <w:rsid w:val="00CB527D"/>
    <w:rsid w:val="00CB664C"/>
    <w:rsid w:val="00CB6916"/>
    <w:rsid w:val="00CB6950"/>
    <w:rsid w:val="00CC0A0F"/>
    <w:rsid w:val="00CC0A23"/>
    <w:rsid w:val="00CC0B6F"/>
    <w:rsid w:val="00CC14BD"/>
    <w:rsid w:val="00CC2776"/>
    <w:rsid w:val="00CC2BF6"/>
    <w:rsid w:val="00CC30D9"/>
    <w:rsid w:val="00CC4984"/>
    <w:rsid w:val="00CC4A80"/>
    <w:rsid w:val="00CC5A96"/>
    <w:rsid w:val="00CC67B6"/>
    <w:rsid w:val="00CC6B4B"/>
    <w:rsid w:val="00CD1F72"/>
    <w:rsid w:val="00CD2859"/>
    <w:rsid w:val="00CD2AA5"/>
    <w:rsid w:val="00CD2C22"/>
    <w:rsid w:val="00CD3322"/>
    <w:rsid w:val="00CD3694"/>
    <w:rsid w:val="00CD3CF8"/>
    <w:rsid w:val="00CD3E38"/>
    <w:rsid w:val="00CD4C82"/>
    <w:rsid w:val="00CD6A0F"/>
    <w:rsid w:val="00CD6AF4"/>
    <w:rsid w:val="00CD7C6E"/>
    <w:rsid w:val="00CD7D20"/>
    <w:rsid w:val="00CE1BF1"/>
    <w:rsid w:val="00CE2218"/>
    <w:rsid w:val="00CE3E60"/>
    <w:rsid w:val="00CE4B23"/>
    <w:rsid w:val="00CE6347"/>
    <w:rsid w:val="00CE64F6"/>
    <w:rsid w:val="00CE6C8B"/>
    <w:rsid w:val="00CE7E07"/>
    <w:rsid w:val="00CF0C5C"/>
    <w:rsid w:val="00CF2313"/>
    <w:rsid w:val="00CF297E"/>
    <w:rsid w:val="00CF2F36"/>
    <w:rsid w:val="00CF325F"/>
    <w:rsid w:val="00CF39E7"/>
    <w:rsid w:val="00CF3C38"/>
    <w:rsid w:val="00CF6891"/>
    <w:rsid w:val="00CF7A28"/>
    <w:rsid w:val="00D01787"/>
    <w:rsid w:val="00D01888"/>
    <w:rsid w:val="00D02146"/>
    <w:rsid w:val="00D02ECD"/>
    <w:rsid w:val="00D048D4"/>
    <w:rsid w:val="00D0572B"/>
    <w:rsid w:val="00D0587D"/>
    <w:rsid w:val="00D06A34"/>
    <w:rsid w:val="00D06B58"/>
    <w:rsid w:val="00D06CB4"/>
    <w:rsid w:val="00D06DAC"/>
    <w:rsid w:val="00D06FFB"/>
    <w:rsid w:val="00D07D24"/>
    <w:rsid w:val="00D07F28"/>
    <w:rsid w:val="00D110D9"/>
    <w:rsid w:val="00D11145"/>
    <w:rsid w:val="00D1117E"/>
    <w:rsid w:val="00D1168F"/>
    <w:rsid w:val="00D13073"/>
    <w:rsid w:val="00D14232"/>
    <w:rsid w:val="00D1475A"/>
    <w:rsid w:val="00D14C1C"/>
    <w:rsid w:val="00D1500E"/>
    <w:rsid w:val="00D15136"/>
    <w:rsid w:val="00D162A2"/>
    <w:rsid w:val="00D16898"/>
    <w:rsid w:val="00D17675"/>
    <w:rsid w:val="00D17895"/>
    <w:rsid w:val="00D17AF0"/>
    <w:rsid w:val="00D2093F"/>
    <w:rsid w:val="00D20B7B"/>
    <w:rsid w:val="00D20D3E"/>
    <w:rsid w:val="00D21996"/>
    <w:rsid w:val="00D23947"/>
    <w:rsid w:val="00D23AC5"/>
    <w:rsid w:val="00D23D2F"/>
    <w:rsid w:val="00D24028"/>
    <w:rsid w:val="00D2450B"/>
    <w:rsid w:val="00D2501C"/>
    <w:rsid w:val="00D265FF"/>
    <w:rsid w:val="00D26B2A"/>
    <w:rsid w:val="00D272FA"/>
    <w:rsid w:val="00D3088E"/>
    <w:rsid w:val="00D309C9"/>
    <w:rsid w:val="00D31C50"/>
    <w:rsid w:val="00D32B98"/>
    <w:rsid w:val="00D32CAB"/>
    <w:rsid w:val="00D33D37"/>
    <w:rsid w:val="00D345C3"/>
    <w:rsid w:val="00D346D8"/>
    <w:rsid w:val="00D37742"/>
    <w:rsid w:val="00D379B7"/>
    <w:rsid w:val="00D40432"/>
    <w:rsid w:val="00D40E44"/>
    <w:rsid w:val="00D40EBE"/>
    <w:rsid w:val="00D40F51"/>
    <w:rsid w:val="00D416C5"/>
    <w:rsid w:val="00D41CD7"/>
    <w:rsid w:val="00D42153"/>
    <w:rsid w:val="00D43380"/>
    <w:rsid w:val="00D447FE"/>
    <w:rsid w:val="00D44F67"/>
    <w:rsid w:val="00D45E35"/>
    <w:rsid w:val="00D45F84"/>
    <w:rsid w:val="00D464B4"/>
    <w:rsid w:val="00D46CB3"/>
    <w:rsid w:val="00D46D31"/>
    <w:rsid w:val="00D46FF6"/>
    <w:rsid w:val="00D503F4"/>
    <w:rsid w:val="00D50A79"/>
    <w:rsid w:val="00D50DCD"/>
    <w:rsid w:val="00D51B42"/>
    <w:rsid w:val="00D51B93"/>
    <w:rsid w:val="00D52438"/>
    <w:rsid w:val="00D531B4"/>
    <w:rsid w:val="00D53731"/>
    <w:rsid w:val="00D54066"/>
    <w:rsid w:val="00D54DC7"/>
    <w:rsid w:val="00D54E3A"/>
    <w:rsid w:val="00D55D04"/>
    <w:rsid w:val="00D5641B"/>
    <w:rsid w:val="00D56505"/>
    <w:rsid w:val="00D571C8"/>
    <w:rsid w:val="00D57440"/>
    <w:rsid w:val="00D57DB4"/>
    <w:rsid w:val="00D604DF"/>
    <w:rsid w:val="00D607E6"/>
    <w:rsid w:val="00D61C3F"/>
    <w:rsid w:val="00D61E6E"/>
    <w:rsid w:val="00D62D63"/>
    <w:rsid w:val="00D637DC"/>
    <w:rsid w:val="00D642FC"/>
    <w:rsid w:val="00D64488"/>
    <w:rsid w:val="00D6480B"/>
    <w:rsid w:val="00D64CDE"/>
    <w:rsid w:val="00D650CC"/>
    <w:rsid w:val="00D6511F"/>
    <w:rsid w:val="00D676A9"/>
    <w:rsid w:val="00D7006C"/>
    <w:rsid w:val="00D701B5"/>
    <w:rsid w:val="00D706B2"/>
    <w:rsid w:val="00D70BF0"/>
    <w:rsid w:val="00D719FD"/>
    <w:rsid w:val="00D72789"/>
    <w:rsid w:val="00D72A5F"/>
    <w:rsid w:val="00D72EF3"/>
    <w:rsid w:val="00D73B2F"/>
    <w:rsid w:val="00D73FB8"/>
    <w:rsid w:val="00D745AB"/>
    <w:rsid w:val="00D74C36"/>
    <w:rsid w:val="00D755BA"/>
    <w:rsid w:val="00D76803"/>
    <w:rsid w:val="00D769B9"/>
    <w:rsid w:val="00D77B51"/>
    <w:rsid w:val="00D80850"/>
    <w:rsid w:val="00D8102B"/>
    <w:rsid w:val="00D81587"/>
    <w:rsid w:val="00D8218B"/>
    <w:rsid w:val="00D82695"/>
    <w:rsid w:val="00D8343F"/>
    <w:rsid w:val="00D83B0B"/>
    <w:rsid w:val="00D842CF"/>
    <w:rsid w:val="00D84CA1"/>
    <w:rsid w:val="00D8625A"/>
    <w:rsid w:val="00D86F9A"/>
    <w:rsid w:val="00D872B1"/>
    <w:rsid w:val="00D87626"/>
    <w:rsid w:val="00D878FE"/>
    <w:rsid w:val="00D901E0"/>
    <w:rsid w:val="00D90ECC"/>
    <w:rsid w:val="00D91418"/>
    <w:rsid w:val="00D91F43"/>
    <w:rsid w:val="00D93DB5"/>
    <w:rsid w:val="00D9404F"/>
    <w:rsid w:val="00D94584"/>
    <w:rsid w:val="00D94A9A"/>
    <w:rsid w:val="00D958F3"/>
    <w:rsid w:val="00D95A10"/>
    <w:rsid w:val="00D96D2F"/>
    <w:rsid w:val="00D97730"/>
    <w:rsid w:val="00D97AE8"/>
    <w:rsid w:val="00DA0F67"/>
    <w:rsid w:val="00DA1232"/>
    <w:rsid w:val="00DA17AF"/>
    <w:rsid w:val="00DA2238"/>
    <w:rsid w:val="00DA35A2"/>
    <w:rsid w:val="00DA40EB"/>
    <w:rsid w:val="00DA49D7"/>
    <w:rsid w:val="00DA4CBD"/>
    <w:rsid w:val="00DA4E89"/>
    <w:rsid w:val="00DA6A80"/>
    <w:rsid w:val="00DA7B0E"/>
    <w:rsid w:val="00DB01B9"/>
    <w:rsid w:val="00DB2ACD"/>
    <w:rsid w:val="00DB2B07"/>
    <w:rsid w:val="00DB468D"/>
    <w:rsid w:val="00DB473F"/>
    <w:rsid w:val="00DB4F83"/>
    <w:rsid w:val="00DB5048"/>
    <w:rsid w:val="00DB5A03"/>
    <w:rsid w:val="00DB6B73"/>
    <w:rsid w:val="00DB7286"/>
    <w:rsid w:val="00DB7592"/>
    <w:rsid w:val="00DB760A"/>
    <w:rsid w:val="00DB7DA9"/>
    <w:rsid w:val="00DB7ED5"/>
    <w:rsid w:val="00DC0797"/>
    <w:rsid w:val="00DC090B"/>
    <w:rsid w:val="00DC0B60"/>
    <w:rsid w:val="00DC0E0E"/>
    <w:rsid w:val="00DC0E52"/>
    <w:rsid w:val="00DC1C0C"/>
    <w:rsid w:val="00DC3621"/>
    <w:rsid w:val="00DC3808"/>
    <w:rsid w:val="00DC4051"/>
    <w:rsid w:val="00DC4341"/>
    <w:rsid w:val="00DC4FE7"/>
    <w:rsid w:val="00DC5DFC"/>
    <w:rsid w:val="00DC5EFB"/>
    <w:rsid w:val="00DC5F25"/>
    <w:rsid w:val="00DC620D"/>
    <w:rsid w:val="00DC6D40"/>
    <w:rsid w:val="00DC7530"/>
    <w:rsid w:val="00DD03CF"/>
    <w:rsid w:val="00DD0841"/>
    <w:rsid w:val="00DD1C8D"/>
    <w:rsid w:val="00DD1D36"/>
    <w:rsid w:val="00DD20A7"/>
    <w:rsid w:val="00DD3AB9"/>
    <w:rsid w:val="00DD3C9B"/>
    <w:rsid w:val="00DD41A8"/>
    <w:rsid w:val="00DD4604"/>
    <w:rsid w:val="00DD469C"/>
    <w:rsid w:val="00DD4B8D"/>
    <w:rsid w:val="00DD5477"/>
    <w:rsid w:val="00DD5D1E"/>
    <w:rsid w:val="00DD63B3"/>
    <w:rsid w:val="00DD6DA4"/>
    <w:rsid w:val="00DD6EAE"/>
    <w:rsid w:val="00DD70B0"/>
    <w:rsid w:val="00DD7648"/>
    <w:rsid w:val="00DE12F8"/>
    <w:rsid w:val="00DE37E1"/>
    <w:rsid w:val="00DE39B6"/>
    <w:rsid w:val="00DE3C5D"/>
    <w:rsid w:val="00DE4393"/>
    <w:rsid w:val="00DE4481"/>
    <w:rsid w:val="00DE4F67"/>
    <w:rsid w:val="00DE5AEA"/>
    <w:rsid w:val="00DE5B87"/>
    <w:rsid w:val="00DE72CC"/>
    <w:rsid w:val="00DE7887"/>
    <w:rsid w:val="00DF031A"/>
    <w:rsid w:val="00DF0A45"/>
    <w:rsid w:val="00DF0E44"/>
    <w:rsid w:val="00DF1051"/>
    <w:rsid w:val="00DF1E07"/>
    <w:rsid w:val="00DF1FFF"/>
    <w:rsid w:val="00DF2CC8"/>
    <w:rsid w:val="00DF662B"/>
    <w:rsid w:val="00E017A4"/>
    <w:rsid w:val="00E01AC7"/>
    <w:rsid w:val="00E0298E"/>
    <w:rsid w:val="00E029BD"/>
    <w:rsid w:val="00E03323"/>
    <w:rsid w:val="00E03D18"/>
    <w:rsid w:val="00E03DF9"/>
    <w:rsid w:val="00E04125"/>
    <w:rsid w:val="00E053A8"/>
    <w:rsid w:val="00E056B9"/>
    <w:rsid w:val="00E05948"/>
    <w:rsid w:val="00E05CAB"/>
    <w:rsid w:val="00E07727"/>
    <w:rsid w:val="00E1188C"/>
    <w:rsid w:val="00E12876"/>
    <w:rsid w:val="00E12CE8"/>
    <w:rsid w:val="00E12DEA"/>
    <w:rsid w:val="00E1456B"/>
    <w:rsid w:val="00E14B23"/>
    <w:rsid w:val="00E14E99"/>
    <w:rsid w:val="00E153F4"/>
    <w:rsid w:val="00E156BF"/>
    <w:rsid w:val="00E15950"/>
    <w:rsid w:val="00E164A3"/>
    <w:rsid w:val="00E16650"/>
    <w:rsid w:val="00E17DD1"/>
    <w:rsid w:val="00E20EF2"/>
    <w:rsid w:val="00E2102E"/>
    <w:rsid w:val="00E22CD2"/>
    <w:rsid w:val="00E23BA3"/>
    <w:rsid w:val="00E2512F"/>
    <w:rsid w:val="00E25195"/>
    <w:rsid w:val="00E273A8"/>
    <w:rsid w:val="00E2777F"/>
    <w:rsid w:val="00E3132C"/>
    <w:rsid w:val="00E319CE"/>
    <w:rsid w:val="00E32518"/>
    <w:rsid w:val="00E32901"/>
    <w:rsid w:val="00E32973"/>
    <w:rsid w:val="00E33690"/>
    <w:rsid w:val="00E33B7B"/>
    <w:rsid w:val="00E33C0A"/>
    <w:rsid w:val="00E35545"/>
    <w:rsid w:val="00E372DF"/>
    <w:rsid w:val="00E40386"/>
    <w:rsid w:val="00E4196E"/>
    <w:rsid w:val="00E419C6"/>
    <w:rsid w:val="00E41D35"/>
    <w:rsid w:val="00E42057"/>
    <w:rsid w:val="00E42A74"/>
    <w:rsid w:val="00E431FE"/>
    <w:rsid w:val="00E44617"/>
    <w:rsid w:val="00E451A8"/>
    <w:rsid w:val="00E4523D"/>
    <w:rsid w:val="00E452FB"/>
    <w:rsid w:val="00E45EE4"/>
    <w:rsid w:val="00E469FC"/>
    <w:rsid w:val="00E46ABC"/>
    <w:rsid w:val="00E46BEB"/>
    <w:rsid w:val="00E470DB"/>
    <w:rsid w:val="00E471FA"/>
    <w:rsid w:val="00E47A9E"/>
    <w:rsid w:val="00E50841"/>
    <w:rsid w:val="00E50C52"/>
    <w:rsid w:val="00E52A45"/>
    <w:rsid w:val="00E53195"/>
    <w:rsid w:val="00E539AC"/>
    <w:rsid w:val="00E53B1E"/>
    <w:rsid w:val="00E54D09"/>
    <w:rsid w:val="00E56187"/>
    <w:rsid w:val="00E561A3"/>
    <w:rsid w:val="00E56891"/>
    <w:rsid w:val="00E6039D"/>
    <w:rsid w:val="00E60416"/>
    <w:rsid w:val="00E605D6"/>
    <w:rsid w:val="00E61AC3"/>
    <w:rsid w:val="00E629CF"/>
    <w:rsid w:val="00E633BF"/>
    <w:rsid w:val="00E63795"/>
    <w:rsid w:val="00E6445C"/>
    <w:rsid w:val="00E6594C"/>
    <w:rsid w:val="00E65BF8"/>
    <w:rsid w:val="00E6705A"/>
    <w:rsid w:val="00E67246"/>
    <w:rsid w:val="00E674CB"/>
    <w:rsid w:val="00E67761"/>
    <w:rsid w:val="00E70827"/>
    <w:rsid w:val="00E70E7D"/>
    <w:rsid w:val="00E72436"/>
    <w:rsid w:val="00E7358D"/>
    <w:rsid w:val="00E74560"/>
    <w:rsid w:val="00E74C43"/>
    <w:rsid w:val="00E75603"/>
    <w:rsid w:val="00E75AB2"/>
    <w:rsid w:val="00E77215"/>
    <w:rsid w:val="00E77AB5"/>
    <w:rsid w:val="00E80962"/>
    <w:rsid w:val="00E81CD4"/>
    <w:rsid w:val="00E82AD9"/>
    <w:rsid w:val="00E82D8C"/>
    <w:rsid w:val="00E83211"/>
    <w:rsid w:val="00E84353"/>
    <w:rsid w:val="00E84763"/>
    <w:rsid w:val="00E855AB"/>
    <w:rsid w:val="00E8671E"/>
    <w:rsid w:val="00E86C0E"/>
    <w:rsid w:val="00E87306"/>
    <w:rsid w:val="00E87472"/>
    <w:rsid w:val="00E8752C"/>
    <w:rsid w:val="00E90E6B"/>
    <w:rsid w:val="00E914FA"/>
    <w:rsid w:val="00E92478"/>
    <w:rsid w:val="00E96210"/>
    <w:rsid w:val="00EA0BE0"/>
    <w:rsid w:val="00EA0D0F"/>
    <w:rsid w:val="00EA11E5"/>
    <w:rsid w:val="00EA1DCC"/>
    <w:rsid w:val="00EA2445"/>
    <w:rsid w:val="00EA29BC"/>
    <w:rsid w:val="00EA307C"/>
    <w:rsid w:val="00EA3614"/>
    <w:rsid w:val="00EA37AE"/>
    <w:rsid w:val="00EA4DEC"/>
    <w:rsid w:val="00EA644A"/>
    <w:rsid w:val="00EA72A0"/>
    <w:rsid w:val="00EA74DF"/>
    <w:rsid w:val="00EB0671"/>
    <w:rsid w:val="00EB1272"/>
    <w:rsid w:val="00EB19AE"/>
    <w:rsid w:val="00EB1D62"/>
    <w:rsid w:val="00EB242E"/>
    <w:rsid w:val="00EB258C"/>
    <w:rsid w:val="00EB268F"/>
    <w:rsid w:val="00EB2843"/>
    <w:rsid w:val="00EB3053"/>
    <w:rsid w:val="00EB4AD3"/>
    <w:rsid w:val="00EB5448"/>
    <w:rsid w:val="00EB615C"/>
    <w:rsid w:val="00EB6573"/>
    <w:rsid w:val="00EB6848"/>
    <w:rsid w:val="00EB763A"/>
    <w:rsid w:val="00EB7A78"/>
    <w:rsid w:val="00EB7D68"/>
    <w:rsid w:val="00EB7DC0"/>
    <w:rsid w:val="00EC0735"/>
    <w:rsid w:val="00EC0A0D"/>
    <w:rsid w:val="00EC154F"/>
    <w:rsid w:val="00EC24AB"/>
    <w:rsid w:val="00EC517E"/>
    <w:rsid w:val="00EC5249"/>
    <w:rsid w:val="00EC5EF7"/>
    <w:rsid w:val="00EC7BDE"/>
    <w:rsid w:val="00ED113A"/>
    <w:rsid w:val="00ED20F8"/>
    <w:rsid w:val="00ED225F"/>
    <w:rsid w:val="00ED2B6E"/>
    <w:rsid w:val="00ED3E4F"/>
    <w:rsid w:val="00ED4506"/>
    <w:rsid w:val="00ED5EC0"/>
    <w:rsid w:val="00ED65FF"/>
    <w:rsid w:val="00ED6954"/>
    <w:rsid w:val="00ED69E1"/>
    <w:rsid w:val="00ED6BF0"/>
    <w:rsid w:val="00ED6F2A"/>
    <w:rsid w:val="00ED73BC"/>
    <w:rsid w:val="00EE147B"/>
    <w:rsid w:val="00EE2F46"/>
    <w:rsid w:val="00EE2FC4"/>
    <w:rsid w:val="00EE3120"/>
    <w:rsid w:val="00EE374E"/>
    <w:rsid w:val="00EE3A8D"/>
    <w:rsid w:val="00EE5C62"/>
    <w:rsid w:val="00EE63DB"/>
    <w:rsid w:val="00EE641C"/>
    <w:rsid w:val="00EF0698"/>
    <w:rsid w:val="00EF0CD7"/>
    <w:rsid w:val="00EF19A5"/>
    <w:rsid w:val="00EF1E45"/>
    <w:rsid w:val="00EF20D5"/>
    <w:rsid w:val="00EF2109"/>
    <w:rsid w:val="00EF311E"/>
    <w:rsid w:val="00EF4AC3"/>
    <w:rsid w:val="00EF4ED9"/>
    <w:rsid w:val="00EF5EC7"/>
    <w:rsid w:val="00EF613B"/>
    <w:rsid w:val="00EF6468"/>
    <w:rsid w:val="00EF68B9"/>
    <w:rsid w:val="00F00B0C"/>
    <w:rsid w:val="00F013D2"/>
    <w:rsid w:val="00F0206C"/>
    <w:rsid w:val="00F025CA"/>
    <w:rsid w:val="00F02B7C"/>
    <w:rsid w:val="00F031DB"/>
    <w:rsid w:val="00F03594"/>
    <w:rsid w:val="00F03615"/>
    <w:rsid w:val="00F03CE3"/>
    <w:rsid w:val="00F05363"/>
    <w:rsid w:val="00F05B8C"/>
    <w:rsid w:val="00F10E04"/>
    <w:rsid w:val="00F1186F"/>
    <w:rsid w:val="00F123DB"/>
    <w:rsid w:val="00F12FE6"/>
    <w:rsid w:val="00F134E5"/>
    <w:rsid w:val="00F13BC2"/>
    <w:rsid w:val="00F1542A"/>
    <w:rsid w:val="00F15B97"/>
    <w:rsid w:val="00F1632A"/>
    <w:rsid w:val="00F164D3"/>
    <w:rsid w:val="00F1684C"/>
    <w:rsid w:val="00F16D9A"/>
    <w:rsid w:val="00F202B6"/>
    <w:rsid w:val="00F2120A"/>
    <w:rsid w:val="00F21275"/>
    <w:rsid w:val="00F225B4"/>
    <w:rsid w:val="00F22F30"/>
    <w:rsid w:val="00F23C2C"/>
    <w:rsid w:val="00F25013"/>
    <w:rsid w:val="00F254D2"/>
    <w:rsid w:val="00F265E0"/>
    <w:rsid w:val="00F26621"/>
    <w:rsid w:val="00F26F79"/>
    <w:rsid w:val="00F27367"/>
    <w:rsid w:val="00F274C5"/>
    <w:rsid w:val="00F27FE8"/>
    <w:rsid w:val="00F30698"/>
    <w:rsid w:val="00F308EF"/>
    <w:rsid w:val="00F3147C"/>
    <w:rsid w:val="00F31544"/>
    <w:rsid w:val="00F3163A"/>
    <w:rsid w:val="00F31972"/>
    <w:rsid w:val="00F32DA3"/>
    <w:rsid w:val="00F33328"/>
    <w:rsid w:val="00F3383C"/>
    <w:rsid w:val="00F33A1D"/>
    <w:rsid w:val="00F34C60"/>
    <w:rsid w:val="00F35537"/>
    <w:rsid w:val="00F369F8"/>
    <w:rsid w:val="00F36A43"/>
    <w:rsid w:val="00F40B0D"/>
    <w:rsid w:val="00F40E0F"/>
    <w:rsid w:val="00F43B82"/>
    <w:rsid w:val="00F43B9D"/>
    <w:rsid w:val="00F44380"/>
    <w:rsid w:val="00F44613"/>
    <w:rsid w:val="00F45314"/>
    <w:rsid w:val="00F45E68"/>
    <w:rsid w:val="00F475C6"/>
    <w:rsid w:val="00F50FF3"/>
    <w:rsid w:val="00F51D26"/>
    <w:rsid w:val="00F525EA"/>
    <w:rsid w:val="00F52755"/>
    <w:rsid w:val="00F52D58"/>
    <w:rsid w:val="00F52E3D"/>
    <w:rsid w:val="00F5340D"/>
    <w:rsid w:val="00F53817"/>
    <w:rsid w:val="00F53846"/>
    <w:rsid w:val="00F54591"/>
    <w:rsid w:val="00F554F1"/>
    <w:rsid w:val="00F55567"/>
    <w:rsid w:val="00F55933"/>
    <w:rsid w:val="00F570B4"/>
    <w:rsid w:val="00F60D28"/>
    <w:rsid w:val="00F617CC"/>
    <w:rsid w:val="00F61AAF"/>
    <w:rsid w:val="00F61FD6"/>
    <w:rsid w:val="00F636E1"/>
    <w:rsid w:val="00F63D0E"/>
    <w:rsid w:val="00F6572D"/>
    <w:rsid w:val="00F67165"/>
    <w:rsid w:val="00F67FD0"/>
    <w:rsid w:val="00F702DE"/>
    <w:rsid w:val="00F70CB8"/>
    <w:rsid w:val="00F72103"/>
    <w:rsid w:val="00F72C92"/>
    <w:rsid w:val="00F738DE"/>
    <w:rsid w:val="00F73989"/>
    <w:rsid w:val="00F74633"/>
    <w:rsid w:val="00F75DB2"/>
    <w:rsid w:val="00F76170"/>
    <w:rsid w:val="00F763AE"/>
    <w:rsid w:val="00F76E28"/>
    <w:rsid w:val="00F77126"/>
    <w:rsid w:val="00F77401"/>
    <w:rsid w:val="00F810C1"/>
    <w:rsid w:val="00F81986"/>
    <w:rsid w:val="00F81DCF"/>
    <w:rsid w:val="00F83CEA"/>
    <w:rsid w:val="00F842E3"/>
    <w:rsid w:val="00F84565"/>
    <w:rsid w:val="00F84693"/>
    <w:rsid w:val="00F85074"/>
    <w:rsid w:val="00F85083"/>
    <w:rsid w:val="00F85434"/>
    <w:rsid w:val="00F85536"/>
    <w:rsid w:val="00F87698"/>
    <w:rsid w:val="00F87D3F"/>
    <w:rsid w:val="00F90AE6"/>
    <w:rsid w:val="00F90F13"/>
    <w:rsid w:val="00F91261"/>
    <w:rsid w:val="00F91A8D"/>
    <w:rsid w:val="00F92957"/>
    <w:rsid w:val="00F9598A"/>
    <w:rsid w:val="00F95AFE"/>
    <w:rsid w:val="00F96280"/>
    <w:rsid w:val="00F973DA"/>
    <w:rsid w:val="00F97687"/>
    <w:rsid w:val="00F977AE"/>
    <w:rsid w:val="00F97B63"/>
    <w:rsid w:val="00F97B94"/>
    <w:rsid w:val="00FA03D3"/>
    <w:rsid w:val="00FA17A7"/>
    <w:rsid w:val="00FA1D35"/>
    <w:rsid w:val="00FA56BD"/>
    <w:rsid w:val="00FA6639"/>
    <w:rsid w:val="00FB01FA"/>
    <w:rsid w:val="00FB0C4C"/>
    <w:rsid w:val="00FB0ECE"/>
    <w:rsid w:val="00FB1ABF"/>
    <w:rsid w:val="00FB1DEE"/>
    <w:rsid w:val="00FB24A9"/>
    <w:rsid w:val="00FB3E1D"/>
    <w:rsid w:val="00FB502D"/>
    <w:rsid w:val="00FB55C7"/>
    <w:rsid w:val="00FB599A"/>
    <w:rsid w:val="00FB5E4D"/>
    <w:rsid w:val="00FB698E"/>
    <w:rsid w:val="00FC10F2"/>
    <w:rsid w:val="00FC209E"/>
    <w:rsid w:val="00FC27C9"/>
    <w:rsid w:val="00FC2F41"/>
    <w:rsid w:val="00FC3DFF"/>
    <w:rsid w:val="00FC4291"/>
    <w:rsid w:val="00FC5898"/>
    <w:rsid w:val="00FC62A2"/>
    <w:rsid w:val="00FD0271"/>
    <w:rsid w:val="00FD0361"/>
    <w:rsid w:val="00FD09E1"/>
    <w:rsid w:val="00FD15C0"/>
    <w:rsid w:val="00FD18A9"/>
    <w:rsid w:val="00FD20FE"/>
    <w:rsid w:val="00FD2A05"/>
    <w:rsid w:val="00FD3303"/>
    <w:rsid w:val="00FD3A30"/>
    <w:rsid w:val="00FD3B8E"/>
    <w:rsid w:val="00FD3F84"/>
    <w:rsid w:val="00FD5520"/>
    <w:rsid w:val="00FD5724"/>
    <w:rsid w:val="00FD6A66"/>
    <w:rsid w:val="00FD72B5"/>
    <w:rsid w:val="00FE01D2"/>
    <w:rsid w:val="00FE03C2"/>
    <w:rsid w:val="00FE05E3"/>
    <w:rsid w:val="00FE106B"/>
    <w:rsid w:val="00FE174D"/>
    <w:rsid w:val="00FE1843"/>
    <w:rsid w:val="00FE1C45"/>
    <w:rsid w:val="00FE1DDB"/>
    <w:rsid w:val="00FE3FB6"/>
    <w:rsid w:val="00FE5277"/>
    <w:rsid w:val="00FE65E0"/>
    <w:rsid w:val="00FE65EB"/>
    <w:rsid w:val="00FE65F2"/>
    <w:rsid w:val="00FE7025"/>
    <w:rsid w:val="00FF1424"/>
    <w:rsid w:val="00FF1E30"/>
    <w:rsid w:val="00FF2113"/>
    <w:rsid w:val="00FF2776"/>
    <w:rsid w:val="00FF2CA5"/>
    <w:rsid w:val="00FF3629"/>
    <w:rsid w:val="00FF3A3B"/>
    <w:rsid w:val="00FF4699"/>
    <w:rsid w:val="00FF4AA9"/>
    <w:rsid w:val="00FF4B65"/>
    <w:rsid w:val="00FF4C2E"/>
    <w:rsid w:val="00FF5049"/>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40DAD3"/>
  <w15:docId w15:val="{69F3B7ED-B039-4557-BE7C-B10695D7D49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pacing w:val="-5"/>
      <w:lang w:val="en-US" w:eastAsia="en-US"/>
    </w:rPr>
  </w:style>
  <w:style w:type="paragraph" w:styleId="Titre1">
    <w:name w:val="heading 1"/>
    <w:basedOn w:val="HeadingBase"/>
    <w:next w:val="Corpsdetexte"/>
    <w:link w:val="Titre1Car"/>
    <w:qFormat/>
    <w:pPr>
      <w:numPr>
        <w:numId w:val="4"/>
      </w:numPr>
      <w:pBdr>
        <w:top w:val="single" w:sz="48" w:space="3" w:color="FFFFFF"/>
        <w:left w:val="single" w:sz="6" w:space="3" w:color="FFFFFF"/>
        <w:bottom w:val="single" w:sz="6" w:space="3" w:color="FFFFFF"/>
      </w:pBdr>
      <w:spacing w:before="0pt" w:after="12pt" w:line="12pt" w:lineRule="atLeast"/>
      <w:outlineLvl w:val="0"/>
    </w:pPr>
    <w:rPr>
      <w:rFonts w:ascii="Arial Black" w:hAnsi="Arial Black"/>
      <w:spacing w:val="-10"/>
      <w:kern w:val="20"/>
      <w:sz w:val="24"/>
    </w:rPr>
  </w:style>
  <w:style w:type="paragraph" w:styleId="Titre2">
    <w:name w:val="heading 2"/>
    <w:basedOn w:val="HeadingBase"/>
    <w:next w:val="Corpsdetexte"/>
    <w:link w:val="Titre2Car"/>
    <w:qFormat/>
    <w:rsid w:val="009C7411"/>
    <w:pPr>
      <w:numPr>
        <w:ilvl w:val="1"/>
        <w:numId w:val="4"/>
      </w:numPr>
      <w:spacing w:before="0pt" w:after="12pt" w:line="12pt" w:lineRule="atLeast"/>
      <w:outlineLvl w:val="1"/>
    </w:pPr>
    <w:rPr>
      <w:rFonts w:ascii="Arial Black" w:hAnsi="Arial Black"/>
      <w:b/>
      <w:spacing w:val="-15"/>
    </w:rPr>
  </w:style>
  <w:style w:type="paragraph" w:styleId="Titre3">
    <w:name w:val="heading 3"/>
    <w:basedOn w:val="HeadingBase"/>
    <w:next w:val="Corpsdetexte"/>
    <w:link w:val="Titre3Car"/>
    <w:qFormat/>
    <w:rsid w:val="009C7411"/>
    <w:pPr>
      <w:numPr>
        <w:ilvl w:val="2"/>
        <w:numId w:val="4"/>
      </w:numPr>
      <w:spacing w:before="0pt" w:after="12pt" w:line="12pt" w:lineRule="atLeast"/>
      <w:ind w:start="77.95pt"/>
      <w:outlineLvl w:val="2"/>
    </w:pPr>
    <w:rPr>
      <w:rFonts w:ascii="Arial Black" w:hAnsi="Arial Black"/>
      <w:spacing w:val="-10"/>
      <w:sz w:val="20"/>
    </w:rPr>
  </w:style>
  <w:style w:type="paragraph" w:styleId="Titre4">
    <w:name w:val="heading 4"/>
    <w:basedOn w:val="HeadingBase"/>
    <w:next w:val="Corpsdetexte"/>
    <w:qFormat/>
    <w:pPr>
      <w:numPr>
        <w:ilvl w:val="3"/>
        <w:numId w:val="4"/>
      </w:numPr>
      <w:spacing w:before="0pt" w:after="12pt" w:line="12pt" w:lineRule="atLeast"/>
      <w:outlineLvl w:val="3"/>
    </w:pPr>
  </w:style>
  <w:style w:type="paragraph" w:styleId="Titre5">
    <w:name w:val="heading 5"/>
    <w:basedOn w:val="HeadingBase"/>
    <w:next w:val="Corpsdetexte"/>
    <w:qFormat/>
    <w:pPr>
      <w:numPr>
        <w:ilvl w:val="4"/>
        <w:numId w:val="4"/>
      </w:numPr>
      <w:spacing w:before="0pt" w:line="12pt" w:lineRule="atLeast"/>
      <w:outlineLvl w:val="4"/>
    </w:pPr>
    <w:rPr>
      <w:sz w:val="20"/>
    </w:rPr>
  </w:style>
  <w:style w:type="paragraph" w:styleId="Titre6">
    <w:name w:val="heading 6"/>
    <w:basedOn w:val="HeadingBase"/>
    <w:next w:val="Corpsdetexte"/>
    <w:qFormat/>
    <w:pPr>
      <w:numPr>
        <w:ilvl w:val="5"/>
        <w:numId w:val="4"/>
      </w:numPr>
      <w:outlineLvl w:val="5"/>
    </w:pPr>
    <w:rPr>
      <w:i/>
      <w:sz w:val="20"/>
    </w:rPr>
  </w:style>
  <w:style w:type="paragraph" w:styleId="Titre7">
    <w:name w:val="heading 7"/>
    <w:basedOn w:val="HeadingBase"/>
    <w:next w:val="Corpsdetexte"/>
    <w:qFormat/>
    <w:pPr>
      <w:numPr>
        <w:ilvl w:val="6"/>
        <w:numId w:val="4"/>
      </w:numPr>
      <w:outlineLvl w:val="6"/>
    </w:pPr>
    <w:rPr>
      <w:sz w:val="20"/>
    </w:rPr>
  </w:style>
  <w:style w:type="paragraph" w:styleId="Titre8">
    <w:name w:val="heading 8"/>
    <w:basedOn w:val="HeadingBase"/>
    <w:next w:val="Corpsdetexte"/>
    <w:qFormat/>
    <w:pPr>
      <w:numPr>
        <w:ilvl w:val="7"/>
        <w:numId w:val="4"/>
      </w:numPr>
      <w:outlineLvl w:val="7"/>
    </w:pPr>
    <w:rPr>
      <w:i/>
      <w:sz w:val="18"/>
    </w:rPr>
  </w:style>
  <w:style w:type="paragraph" w:styleId="Titre9">
    <w:name w:val="heading 9"/>
    <w:basedOn w:val="HeadingBase"/>
    <w:next w:val="Corpsdetexte"/>
    <w:qFormat/>
    <w:pPr>
      <w:numPr>
        <w:ilvl w:val="8"/>
        <w:numId w:val="4"/>
      </w:num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12pt" w:line="11pt" w:lineRule="atLeast"/>
      <w:ind w:start="68.40pt" w:end="12pt"/>
      <w:jc w:val="both"/>
    </w:pPr>
    <w:rPr>
      <w:rFonts w:ascii="Arial Narrow" w:hAnsi="Arial Narrow"/>
    </w:rPr>
  </w:style>
  <w:style w:type="paragraph" w:styleId="Corpsdetexte">
    <w:name w:val="Body Text"/>
    <w:aliases w:val=" Char"/>
    <w:basedOn w:val="Normal"/>
    <w:link w:val="CorpsdetexteCar"/>
    <w:pPr>
      <w:spacing w:after="12pt" w:line="12pt" w:lineRule="atLeast"/>
      <w:ind w:start="54pt"/>
      <w:jc w:val="both"/>
    </w:pPr>
  </w:style>
  <w:style w:type="paragraph" w:styleId="Retraitcorpsdetexte">
    <w:name w:val="Body Text Indent"/>
    <w:basedOn w:val="Corpsdetexte"/>
    <w:pPr>
      <w:ind w:start="72pt"/>
    </w:pPr>
  </w:style>
  <w:style w:type="paragraph" w:customStyle="1" w:styleId="BodyTextKeep">
    <w:name w:val="Body Text Keep"/>
    <w:basedOn w:val="Corpsdetexte"/>
    <w:pPr>
      <w:keepNext/>
    </w:pPr>
  </w:style>
  <w:style w:type="paragraph" w:customStyle="1" w:styleId="Picture">
    <w:name w:val="Picture"/>
    <w:basedOn w:val="Normal"/>
    <w:next w:val="Lgende"/>
    <w:pPr>
      <w:keepNext/>
      <w:ind w:start="54pt"/>
    </w:pPr>
  </w:style>
  <w:style w:type="paragraph" w:styleId="Lgende">
    <w:name w:val="caption"/>
    <w:basedOn w:val="Picture"/>
    <w:next w:val="Corpsdetexte"/>
    <w:qFormat/>
    <w:pPr>
      <w:numPr>
        <w:numId w:val="1"/>
      </w:numPr>
      <w:spacing w:before="3pt" w:after="12pt" w:line="11pt" w:lineRule="atLeast"/>
    </w:pPr>
    <w:rPr>
      <w:rFonts w:ascii="Arial Narrow" w:hAnsi="Arial Narrow"/>
      <w:spacing w:val="0"/>
      <w:sz w:val="18"/>
    </w:rPr>
  </w:style>
  <w:style w:type="paragraph" w:customStyle="1" w:styleId="PartLabel">
    <w:name w:val="Part Label"/>
    <w:basedOn w:val="Normal"/>
    <w:pPr>
      <w:shd w:val="solid" w:color="auto" w:fill="auto"/>
      <w:spacing w:line="18pt" w:lineRule="exact"/>
      <w:jc w:val="center"/>
    </w:pPr>
    <w:rPr>
      <w:color w:val="FFFFFF"/>
      <w:spacing w:val="-16"/>
      <w:sz w:val="26"/>
    </w:rPr>
  </w:style>
  <w:style w:type="paragraph" w:customStyle="1" w:styleId="PartTitle">
    <w:name w:val="Part Title"/>
    <w:basedOn w:val="Normal"/>
    <w:pPr>
      <w:shd w:val="solid" w:color="auto" w:fill="auto"/>
      <w:spacing w:line="33pt" w:lineRule="exact"/>
      <w:jc w:val="center"/>
    </w:pPr>
    <w:rPr>
      <w:rFonts w:ascii="Arial Black" w:hAnsi="Arial Black"/>
      <w:color w:val="FFFFFF"/>
      <w:spacing w:val="-40"/>
      <w:sz w:val="84"/>
    </w:rPr>
  </w:style>
  <w:style w:type="paragraph" w:customStyle="1" w:styleId="HeadingBase">
    <w:name w:val="Heading Base"/>
    <w:basedOn w:val="Normal"/>
    <w:next w:val="Corpsdetexte"/>
    <w:pPr>
      <w:keepNext/>
      <w:keepLines/>
      <w:spacing w:before="7pt" w:line="11pt" w:lineRule="atLeast"/>
      <w:ind w:start="54pt"/>
    </w:pPr>
    <w:rPr>
      <w:spacing w:val="-4"/>
      <w:kern w:val="28"/>
      <w:sz w:val="22"/>
    </w:rPr>
  </w:style>
  <w:style w:type="paragraph" w:styleId="Titre">
    <w:name w:val="Title"/>
    <w:basedOn w:val="HeadingBase"/>
    <w:next w:val="Sous-titre"/>
    <w:qFormat/>
    <w:pPr>
      <w:pBdr>
        <w:top w:val="single" w:sz="6" w:space="16" w:color="auto"/>
      </w:pBdr>
      <w:spacing w:before="11pt" w:after="3pt" w:line="16pt" w:lineRule="atLeast"/>
      <w:ind w:start="0pt"/>
    </w:pPr>
    <w:rPr>
      <w:rFonts w:ascii="Arial Black" w:hAnsi="Arial Black"/>
      <w:spacing w:val="-30"/>
      <w:sz w:val="40"/>
    </w:rPr>
  </w:style>
  <w:style w:type="paragraph" w:styleId="Sous-titre">
    <w:name w:val="Subtitle"/>
    <w:basedOn w:val="Titre"/>
    <w:next w:val="Corpsdetexte"/>
    <w:qFormat/>
    <w:pPr>
      <w:pBdr>
        <w:top w:val="none" w:sz="0" w:space="0" w:color="auto"/>
      </w:pBdr>
      <w:spacing w:before="3pt" w:after="6pt" w:line="17pt" w:lineRule="atLeast"/>
    </w:pPr>
    <w:rPr>
      <w:rFonts w:ascii="Arial" w:hAnsi="Arial"/>
      <w:spacing w:val="-16"/>
      <w:sz w:val="32"/>
    </w:rPr>
  </w:style>
  <w:style w:type="paragraph" w:customStyle="1" w:styleId="ChapterSubtitle">
    <w:name w:val="Chapter Subtitle"/>
    <w:basedOn w:val="Sous-titre"/>
    <w:pPr>
      <w:spacing w:before="12pt"/>
    </w:pPr>
  </w:style>
  <w:style w:type="paragraph" w:customStyle="1" w:styleId="CompanyName">
    <w:name w:val="Company Name"/>
    <w:basedOn w:val="Normal"/>
    <w:pPr>
      <w:keepNext/>
      <w:keepLines/>
      <w:spacing w:line="11pt" w:lineRule="atLeast"/>
    </w:pPr>
    <w:rPr>
      <w:rFonts w:ascii="Arial Black" w:hAnsi="Arial Black"/>
      <w:spacing w:val="-25"/>
      <w:kern w:val="28"/>
      <w:sz w:val="32"/>
    </w:rPr>
  </w:style>
  <w:style w:type="paragraph" w:customStyle="1" w:styleId="ChapterTitle">
    <w:name w:val="Chapter Title"/>
    <w:basedOn w:val="Normal"/>
    <w:pPr>
      <w:spacing w:before="6pt" w:line="33pt" w:lineRule="exact"/>
      <w:jc w:val="center"/>
    </w:pPr>
    <w:rPr>
      <w:rFonts w:ascii="Arial Black" w:hAnsi="Arial Black"/>
      <w:color w:val="FFFFFF"/>
      <w:spacing w:val="-40"/>
      <w:sz w:val="84"/>
    </w:rPr>
  </w:style>
  <w:style w:type="character" w:styleId="Marquedecommentaire">
    <w:name w:val="annotation reference"/>
    <w:semiHidden/>
    <w:rPr>
      <w:rFonts w:ascii="Arial" w:hAnsi="Arial"/>
      <w:sz w:val="16"/>
    </w:rPr>
  </w:style>
  <w:style w:type="paragraph" w:customStyle="1" w:styleId="FootnoteBase">
    <w:name w:val="Footnote Base"/>
    <w:basedOn w:val="Normal"/>
    <w:link w:val="FootnoteBaseChar"/>
    <w:pPr>
      <w:keepLines/>
      <w:spacing w:line="10pt" w:lineRule="atLeast"/>
      <w:ind w:start="54pt"/>
    </w:pPr>
    <w:rPr>
      <w:sz w:val="16"/>
    </w:rPr>
  </w:style>
  <w:style w:type="paragraph" w:styleId="Commentaire">
    <w:name w:val="annotation text"/>
    <w:basedOn w:val="FootnoteBase"/>
    <w:link w:val="CommentaireCar"/>
    <w:semiHidden/>
  </w:style>
  <w:style w:type="paragraph" w:customStyle="1" w:styleId="TableText">
    <w:name w:val="Table Text"/>
    <w:basedOn w:val="Normal"/>
    <w:pPr>
      <w:spacing w:before="3pt"/>
    </w:pPr>
    <w:rPr>
      <w:sz w:val="16"/>
    </w:rPr>
  </w:style>
  <w:style w:type="paragraph" w:customStyle="1" w:styleId="TitleCover">
    <w:name w:val="Title Cover"/>
    <w:basedOn w:val="HeadingBase"/>
    <w:next w:val="Normal"/>
    <w:pPr>
      <w:tabs>
        <w:tab w:val="start" w:pos="0pt"/>
      </w:tabs>
      <w:spacing w:before="12pt" w:after="25pt" w:line="32pt" w:lineRule="exact"/>
      <w:ind w:start="0pt"/>
    </w:pPr>
    <w:rPr>
      <w:rFonts w:ascii="Arial Black" w:hAnsi="Arial Black"/>
      <w:b/>
      <w:spacing w:val="-48"/>
      <w:sz w:val="64"/>
    </w:rPr>
  </w:style>
  <w:style w:type="paragraph" w:customStyle="1" w:styleId="DocumentLabel">
    <w:name w:val="Document Label"/>
    <w:basedOn w:val="TitleCover"/>
  </w:style>
  <w:style w:type="character" w:styleId="Accentuation">
    <w:name w:val="Emphasis"/>
    <w:qFormat/>
    <w:rPr>
      <w:rFonts w:ascii="Arial Black" w:hAnsi="Arial Black"/>
      <w:spacing w:val="-4"/>
      <w:sz w:val="18"/>
    </w:rPr>
  </w:style>
  <w:style w:type="character" w:styleId="Appeldenotedefin">
    <w:name w:val="endnote reference"/>
    <w:semiHidden/>
    <w:rPr>
      <w:vertAlign w:val="superscript"/>
    </w:rPr>
  </w:style>
  <w:style w:type="paragraph" w:styleId="Notedefin">
    <w:name w:val="endnote text"/>
    <w:basedOn w:val="FootnoteBase"/>
    <w:semiHidden/>
  </w:style>
  <w:style w:type="paragraph" w:customStyle="1" w:styleId="HeaderBase">
    <w:name w:val="Header Base"/>
    <w:basedOn w:val="Normal"/>
    <w:pPr>
      <w:keepLines/>
      <w:tabs>
        <w:tab w:val="center" w:pos="216pt"/>
        <w:tab w:val="end" w:pos="432pt"/>
      </w:tabs>
      <w:spacing w:line="9.50pt" w:lineRule="atLeast"/>
    </w:pPr>
    <w:rPr>
      <w:caps/>
      <w:sz w:val="15"/>
    </w:rPr>
  </w:style>
  <w:style w:type="paragraph" w:styleId="Pieddepage">
    <w:name w:val="footer"/>
    <w:basedOn w:val="HeaderBase"/>
    <w:link w:val="PieddepageCar"/>
  </w:style>
  <w:style w:type="paragraph" w:customStyle="1" w:styleId="FooterEven">
    <w:name w:val="Footer Even"/>
    <w:basedOn w:val="Pieddepage"/>
    <w:pPr>
      <w:pBdr>
        <w:top w:val="single" w:sz="6" w:space="2" w:color="auto"/>
      </w:pBdr>
      <w:spacing w:before="30pt"/>
    </w:pPr>
  </w:style>
  <w:style w:type="paragraph" w:customStyle="1" w:styleId="FooterFirst">
    <w:name w:val="Footer First"/>
    <w:basedOn w:val="Pieddepage"/>
    <w:pPr>
      <w:pBdr>
        <w:top w:val="single" w:sz="6" w:space="2" w:color="auto"/>
      </w:pBdr>
      <w:spacing w:before="30pt"/>
    </w:pPr>
  </w:style>
  <w:style w:type="paragraph" w:customStyle="1" w:styleId="FooterOdd">
    <w:name w:val="Footer Odd"/>
    <w:basedOn w:val="Pieddepage"/>
    <w:pPr>
      <w:pBdr>
        <w:top w:val="single" w:sz="6" w:space="2" w:color="auto"/>
      </w:pBdr>
      <w:spacing w:before="30pt"/>
    </w:p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link w:val="En-tteCar"/>
    <w:uiPriority w:val="99"/>
  </w:style>
  <w:style w:type="paragraph" w:customStyle="1" w:styleId="HeaderEven">
    <w:name w:val="Header Even"/>
    <w:basedOn w:val="En-tte"/>
    <w:pPr>
      <w:pBdr>
        <w:bottom w:val="single" w:sz="6" w:space="1" w:color="auto"/>
      </w:pBdr>
      <w:spacing w:after="30pt"/>
    </w:pPr>
  </w:style>
  <w:style w:type="paragraph" w:customStyle="1" w:styleId="HeaderFirst">
    <w:name w:val="Header First"/>
    <w:basedOn w:val="En-tte"/>
    <w:pPr>
      <w:pBdr>
        <w:top w:val="single" w:sz="6" w:space="2" w:color="auto"/>
      </w:pBdr>
      <w:jc w:val="end"/>
    </w:pPr>
  </w:style>
  <w:style w:type="paragraph" w:customStyle="1" w:styleId="HeaderOdd">
    <w:name w:val="Header Odd"/>
    <w:basedOn w:val="En-tte"/>
    <w:pPr>
      <w:pBdr>
        <w:bottom w:val="single" w:sz="6" w:space="1" w:color="auto"/>
      </w:pBdr>
      <w:spacing w:after="30pt"/>
    </w:pPr>
  </w:style>
  <w:style w:type="paragraph" w:customStyle="1" w:styleId="IndexBase">
    <w:name w:val="Index Base"/>
    <w:basedOn w:val="Normal"/>
    <w:pPr>
      <w:spacing w:line="12pt" w:lineRule="atLeast"/>
      <w:ind w:start="18pt" w:hanging="18pt"/>
    </w:pPr>
    <w:rPr>
      <w:sz w:val="18"/>
    </w:rPr>
  </w:style>
  <w:style w:type="paragraph" w:styleId="Index1">
    <w:name w:val="index 1"/>
    <w:basedOn w:val="IndexBase"/>
    <w:autoRedefine/>
    <w:semiHidden/>
  </w:style>
  <w:style w:type="paragraph" w:styleId="Index2">
    <w:name w:val="index 2"/>
    <w:basedOn w:val="IndexBase"/>
    <w:autoRedefine/>
    <w:semiHidden/>
    <w:pPr>
      <w:spacing w:line="12pt" w:lineRule="auto"/>
      <w:ind w:start="36pt"/>
    </w:pPr>
  </w:style>
  <w:style w:type="paragraph" w:styleId="Index3">
    <w:name w:val="index 3"/>
    <w:basedOn w:val="IndexBase"/>
    <w:autoRedefine/>
    <w:semiHidden/>
    <w:pPr>
      <w:spacing w:line="12pt" w:lineRule="auto"/>
      <w:ind w:start="54pt"/>
    </w:pPr>
  </w:style>
  <w:style w:type="paragraph" w:styleId="Index4">
    <w:name w:val="index 4"/>
    <w:basedOn w:val="IndexBase"/>
    <w:autoRedefine/>
    <w:semiHidden/>
    <w:pPr>
      <w:spacing w:line="12pt" w:lineRule="auto"/>
      <w:ind w:start="72pt"/>
    </w:pPr>
  </w:style>
  <w:style w:type="paragraph" w:styleId="Index5">
    <w:name w:val="index 5"/>
    <w:basedOn w:val="IndexBase"/>
    <w:autoRedefine/>
    <w:semiHidden/>
    <w:pPr>
      <w:spacing w:line="12pt" w:lineRule="auto"/>
      <w:ind w:start="90pt"/>
    </w:pPr>
  </w:style>
  <w:style w:type="paragraph" w:styleId="Titreindex">
    <w:name w:val="index heading"/>
    <w:basedOn w:val="HeadingBase"/>
    <w:next w:val="Index1"/>
    <w:semiHidden/>
    <w:pPr>
      <w:keepLines w:val="0"/>
      <w:spacing w:before="0pt" w:line="24pt" w:lineRule="atLeast"/>
      <w:ind w:start="0pt"/>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Numrodeligne">
    <w:name w:val="line number"/>
    <w:rPr>
      <w:sz w:val="18"/>
    </w:rPr>
  </w:style>
  <w:style w:type="paragraph" w:styleId="Liste">
    <w:name w:val="List"/>
    <w:basedOn w:val="Corpsdetexte"/>
    <w:pPr>
      <w:ind w:start="72pt" w:hanging="18pt"/>
    </w:pPr>
  </w:style>
  <w:style w:type="paragraph" w:styleId="Liste2">
    <w:name w:val="List 2"/>
    <w:basedOn w:val="Liste"/>
    <w:pPr>
      <w:ind w:start="90pt"/>
    </w:pPr>
  </w:style>
  <w:style w:type="paragraph" w:styleId="Liste3">
    <w:name w:val="List 3"/>
    <w:basedOn w:val="Liste"/>
    <w:pPr>
      <w:ind w:start="108pt"/>
    </w:pPr>
  </w:style>
  <w:style w:type="paragraph" w:styleId="Liste4">
    <w:name w:val="List 4"/>
    <w:basedOn w:val="Liste"/>
    <w:pPr>
      <w:ind w:start="126pt"/>
    </w:pPr>
  </w:style>
  <w:style w:type="paragraph" w:styleId="Liste5">
    <w:name w:val="List 5"/>
    <w:basedOn w:val="Liste"/>
    <w:pPr>
      <w:ind w:start="144pt"/>
    </w:pPr>
  </w:style>
  <w:style w:type="paragraph" w:styleId="Listepuces">
    <w:name w:val="List Bullet"/>
    <w:basedOn w:val="Liste"/>
    <w:pPr>
      <w:numPr>
        <w:numId w:val="2"/>
      </w:numPr>
      <w:tabs>
        <w:tab w:val="clear" w:pos="72pt"/>
      </w:tabs>
    </w:pPr>
  </w:style>
  <w:style w:type="paragraph" w:styleId="Listepuces2">
    <w:name w:val="List Bullet 2"/>
    <w:basedOn w:val="Listepuces"/>
    <w:autoRedefine/>
    <w:pPr>
      <w:ind w:start="90pt"/>
    </w:pPr>
  </w:style>
  <w:style w:type="paragraph" w:styleId="Listepuces3">
    <w:name w:val="List Bullet 3"/>
    <w:basedOn w:val="Listepuces"/>
    <w:autoRedefine/>
    <w:pPr>
      <w:ind w:start="108pt"/>
    </w:pPr>
  </w:style>
  <w:style w:type="paragraph" w:styleId="Listepuces4">
    <w:name w:val="List Bullet 4"/>
    <w:basedOn w:val="Listepuces"/>
    <w:autoRedefine/>
    <w:pPr>
      <w:ind w:start="126pt"/>
    </w:pPr>
  </w:style>
  <w:style w:type="paragraph" w:styleId="Listepuces5">
    <w:name w:val="List Bullet 5"/>
    <w:basedOn w:val="Listepuces"/>
    <w:autoRedefine/>
    <w:pPr>
      <w:ind w:start="144pt"/>
    </w:pPr>
  </w:style>
  <w:style w:type="paragraph" w:styleId="Listecontinue">
    <w:name w:val="List Continue"/>
    <w:basedOn w:val="Liste"/>
    <w:pPr>
      <w:ind w:firstLine="0pt"/>
    </w:pPr>
  </w:style>
  <w:style w:type="paragraph" w:styleId="Listecontinue2">
    <w:name w:val="List Continue 2"/>
    <w:basedOn w:val="Listecontinue"/>
    <w:pPr>
      <w:ind w:start="108pt"/>
    </w:pPr>
  </w:style>
  <w:style w:type="paragraph" w:styleId="Listecontinue3">
    <w:name w:val="List Continue 3"/>
    <w:basedOn w:val="Listecontinue"/>
    <w:pPr>
      <w:ind w:start="126pt"/>
    </w:pPr>
  </w:style>
  <w:style w:type="paragraph" w:styleId="Listecontinue4">
    <w:name w:val="List Continue 4"/>
    <w:basedOn w:val="Listecontinue"/>
    <w:pPr>
      <w:ind w:start="144pt"/>
    </w:pPr>
  </w:style>
  <w:style w:type="paragraph" w:styleId="Listecontinue5">
    <w:name w:val="List Continue 5"/>
    <w:basedOn w:val="Listecontinue"/>
    <w:pPr>
      <w:ind w:start="162pt"/>
    </w:pPr>
  </w:style>
  <w:style w:type="paragraph" w:styleId="Listenumros">
    <w:name w:val="List Number"/>
    <w:basedOn w:val="Liste"/>
    <w:pPr>
      <w:numPr>
        <w:numId w:val="3"/>
      </w:numPr>
    </w:pPr>
  </w:style>
  <w:style w:type="paragraph" w:styleId="Listenumros2">
    <w:name w:val="List Number 2"/>
    <w:basedOn w:val="Listenumros"/>
    <w:pPr>
      <w:ind w:start="90pt"/>
    </w:pPr>
  </w:style>
  <w:style w:type="paragraph" w:styleId="Listenumros3">
    <w:name w:val="List Number 3"/>
    <w:basedOn w:val="Listenumros"/>
    <w:pPr>
      <w:ind w:start="108pt"/>
    </w:pPr>
  </w:style>
  <w:style w:type="paragraph" w:styleId="Listenumros4">
    <w:name w:val="List Number 4"/>
    <w:basedOn w:val="Listenumros"/>
    <w:pPr>
      <w:ind w:start="126pt"/>
    </w:pPr>
  </w:style>
  <w:style w:type="paragraph" w:styleId="Listenumros5">
    <w:name w:val="List Number 5"/>
    <w:basedOn w:val="Listenumros"/>
    <w:pPr>
      <w:ind w:start="144pt"/>
    </w:pPr>
  </w:style>
  <w:style w:type="paragraph" w:customStyle="1" w:styleId="TableHeader">
    <w:name w:val="Table Header"/>
    <w:basedOn w:val="Normal"/>
    <w:pPr>
      <w:spacing w:before="3pt"/>
      <w:jc w:val="center"/>
    </w:pPr>
    <w:rPr>
      <w:rFonts w:ascii="Arial Black" w:hAnsi="Arial Black"/>
      <w:sz w:val="16"/>
    </w:rPr>
  </w:style>
  <w:style w:type="paragraph" w:styleId="En-ttedemessage">
    <w:name w:val="Message Header"/>
    <w:basedOn w:val="Corpsdetexte"/>
    <w:pPr>
      <w:keepLines/>
      <w:tabs>
        <w:tab w:val="start" w:pos="180pt"/>
        <w:tab w:val="start" w:pos="234pt"/>
      </w:tabs>
      <w:spacing w:after="6pt" w:line="14pt" w:lineRule="exact"/>
      <w:ind w:end="108pt" w:hanging="54pt"/>
      <w:jc w:val="start"/>
    </w:pPr>
    <w:rPr>
      <w:spacing w:val="0"/>
      <w:sz w:val="22"/>
    </w:rPr>
  </w:style>
  <w:style w:type="paragraph" w:styleId="Retraitnormal">
    <w:name w:val="Normal Indent"/>
    <w:basedOn w:val="Normal"/>
    <w:pPr>
      <w:ind w:start="72pt"/>
    </w:pPr>
  </w:style>
  <w:style w:type="character" w:styleId="Numrodepage">
    <w:name w:val="page number"/>
    <w:rPr>
      <w:rFonts w:ascii="Arial Black" w:hAnsi="Arial Black"/>
      <w:spacing w:val="-10"/>
      <w:sz w:val="18"/>
    </w:rPr>
  </w:style>
  <w:style w:type="paragraph" w:customStyle="1" w:styleId="PartSubtitle">
    <w:name w:val="Part Subtitle"/>
    <w:basedOn w:val="Normal"/>
    <w:next w:val="Corpsdetexte"/>
    <w:pPr>
      <w:keepNext/>
      <w:spacing w:before="18pt" w:after="6pt"/>
    </w:pPr>
    <w:rPr>
      <w:i/>
      <w:kern w:val="28"/>
      <w:sz w:val="26"/>
    </w:rPr>
  </w:style>
  <w:style w:type="paragraph" w:customStyle="1" w:styleId="ReturnAddress">
    <w:name w:val="Return Address"/>
    <w:basedOn w:val="Normal"/>
    <w:pPr>
      <w:keepLines/>
      <w:framePr w:w="258pt" w:h="42pt" w:wrap="notBeside" w:vAnchor="page" w:hAnchor="page" w:x="306.05pt" w:y="45.75pt" w:anchorLock="1"/>
      <w:tabs>
        <w:tab w:val="start" w:pos="108pt"/>
      </w:tabs>
      <w:spacing w:line="8pt" w:lineRule="atLeast"/>
    </w:pPr>
    <w:rPr>
      <w:spacing w:val="0"/>
      <w:sz w:val="14"/>
    </w:rPr>
  </w:style>
  <w:style w:type="paragraph" w:customStyle="1" w:styleId="SectionHeading">
    <w:name w:val="Section Heading"/>
    <w:basedOn w:val="Titre1"/>
  </w:style>
  <w:style w:type="paragraph" w:customStyle="1" w:styleId="SectionLabel">
    <w:name w:val="Section Label"/>
    <w:basedOn w:val="HeadingBase"/>
    <w:next w:val="Corpsdetexte"/>
    <w:pPr>
      <w:pBdr>
        <w:bottom w:val="single" w:sz="6" w:space="2" w:color="auto"/>
      </w:pBdr>
      <w:spacing w:before="18pt" w:after="48pt"/>
      <w:ind w:start="0pt"/>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Corpsdetexte"/>
    <w:pPr>
      <w:pBdr>
        <w:top w:val="single" w:sz="6" w:space="24" w:color="auto"/>
      </w:pBdr>
      <w:tabs>
        <w:tab w:val="clear" w:pos="0pt"/>
      </w:tabs>
      <w:spacing w:before="0pt" w:after="0pt" w:line="24pt" w:lineRule="atLeast"/>
      <w:ind w:start="41.75pt" w:end="41.75pt"/>
    </w:pPr>
    <w:rPr>
      <w:rFonts w:ascii="Arial" w:hAnsi="Arial"/>
      <w:b w:val="0"/>
      <w:spacing w:val="-30"/>
      <w:sz w:val="48"/>
    </w:rPr>
  </w:style>
  <w:style w:type="character" w:customStyle="1" w:styleId="Superscript">
    <w:name w:val="Superscript"/>
    <w:rPr>
      <w:b/>
      <w:vertAlign w:val="superscript"/>
    </w:rPr>
  </w:style>
  <w:style w:type="paragraph" w:styleId="Tabledesrfrencesjuridiques">
    <w:name w:val="table of authorities"/>
    <w:basedOn w:val="Normal"/>
    <w:semiHidden/>
    <w:pPr>
      <w:tabs>
        <w:tab w:val="end" w:leader="dot" w:pos="378pt"/>
      </w:tabs>
      <w:ind w:start="72pt" w:hanging="18pt"/>
    </w:pPr>
  </w:style>
  <w:style w:type="paragraph" w:customStyle="1" w:styleId="TOCBase">
    <w:name w:val="TOC Base"/>
    <w:basedOn w:val="Normal"/>
    <w:pPr>
      <w:tabs>
        <w:tab w:val="end" w:leader="dot" w:pos="324pt"/>
      </w:tabs>
      <w:spacing w:after="12pt" w:line="12pt" w:lineRule="atLeast"/>
    </w:pPr>
  </w:style>
  <w:style w:type="paragraph" w:styleId="Tabledesillustrations">
    <w:name w:val="table of figures"/>
    <w:basedOn w:val="TOCBase"/>
    <w:semiHidden/>
    <w:pPr>
      <w:ind w:start="72pt" w:hanging="18pt"/>
    </w:pPr>
  </w:style>
  <w:style w:type="paragraph" w:styleId="TitreTR">
    <w:name w:val="toa heading"/>
    <w:basedOn w:val="Normal"/>
    <w:next w:val="Tabledesrfrencesjuridiques"/>
    <w:semiHidden/>
    <w:pPr>
      <w:keepNext/>
      <w:spacing w:line="24pt" w:lineRule="atLeast"/>
    </w:pPr>
    <w:rPr>
      <w:rFonts w:ascii="Arial Black" w:hAnsi="Arial Black"/>
      <w:b/>
      <w:spacing w:val="-10"/>
      <w:kern w:val="28"/>
    </w:rPr>
  </w:style>
  <w:style w:type="paragraph" w:styleId="TM1">
    <w:name w:val="toc 1"/>
    <w:basedOn w:val="TOCBase"/>
    <w:autoRedefine/>
    <w:uiPriority w:val="39"/>
    <w:rsid w:val="00C4094C"/>
    <w:pPr>
      <w:tabs>
        <w:tab w:val="clear" w:pos="324pt"/>
        <w:tab w:val="start" w:pos="19.85pt"/>
        <w:tab w:val="start" w:pos="39.70pt"/>
        <w:tab w:val="end" w:pos="453.60pt"/>
      </w:tabs>
      <w:spacing w:before="6pt" w:after="0pt" w:line="6pt" w:lineRule="atLeast"/>
    </w:pPr>
    <w:rPr>
      <w:b/>
      <w:noProof/>
      <w:spacing w:val="-4"/>
      <w:sz w:val="24"/>
    </w:rPr>
  </w:style>
  <w:style w:type="paragraph" w:styleId="TM2">
    <w:name w:val="toc 2"/>
    <w:basedOn w:val="TM1"/>
    <w:autoRedefine/>
    <w:uiPriority w:val="39"/>
    <w:pPr>
      <w:ind w:start="18pt"/>
    </w:pPr>
    <w:rPr>
      <w:b w:val="0"/>
    </w:rPr>
  </w:style>
  <w:style w:type="paragraph" w:styleId="TM3">
    <w:name w:val="toc 3"/>
    <w:basedOn w:val="TM2"/>
    <w:autoRedefine/>
    <w:uiPriority w:val="39"/>
    <w:pPr>
      <w:ind w:start="36pt"/>
    </w:pPr>
    <w:rPr>
      <w:b/>
      <w:sz w:val="20"/>
    </w:rPr>
  </w:style>
  <w:style w:type="paragraph" w:styleId="TM4">
    <w:name w:val="toc 4"/>
    <w:basedOn w:val="TM3"/>
    <w:autoRedefine/>
    <w:semiHidden/>
    <w:pPr>
      <w:ind w:start="54pt"/>
    </w:pPr>
    <w:rPr>
      <w:b w:val="0"/>
    </w:rPr>
  </w:style>
  <w:style w:type="paragraph" w:styleId="TM5">
    <w:name w:val="toc 5"/>
    <w:basedOn w:val="TM4"/>
    <w:autoRedefine/>
    <w:semiHidden/>
    <w:pPr>
      <w:numPr>
        <w:numId w:val="5"/>
      </w:numPr>
    </w:pPr>
  </w:style>
  <w:style w:type="paragraph" w:styleId="TM6">
    <w:name w:val="toc 6"/>
    <w:basedOn w:val="TM4"/>
    <w:next w:val="Normal"/>
    <w:autoRedefine/>
    <w:semiHidden/>
    <w:pPr>
      <w:ind w:start="50pt"/>
    </w:pPr>
  </w:style>
  <w:style w:type="paragraph" w:styleId="TM7">
    <w:name w:val="toc 7"/>
    <w:basedOn w:val="Normal"/>
    <w:next w:val="Normal"/>
    <w:autoRedefine/>
    <w:semiHidden/>
    <w:pPr>
      <w:ind w:start="60pt"/>
    </w:pPr>
  </w:style>
  <w:style w:type="paragraph" w:styleId="TM8">
    <w:name w:val="toc 8"/>
    <w:basedOn w:val="Normal"/>
    <w:next w:val="Normal"/>
    <w:autoRedefine/>
    <w:semiHidden/>
    <w:pPr>
      <w:ind w:start="70pt"/>
    </w:pPr>
  </w:style>
  <w:style w:type="paragraph" w:styleId="TM9">
    <w:name w:val="toc 9"/>
    <w:basedOn w:val="Normal"/>
    <w:next w:val="Normal"/>
    <w:autoRedefine/>
    <w:semiHidden/>
    <w:pPr>
      <w:ind w:start="80pt"/>
    </w:pPr>
  </w:style>
  <w:style w:type="character" w:styleId="Lienhypertexte">
    <w:name w:val="Hyperlink"/>
    <w:uiPriority w:val="99"/>
    <w:rPr>
      <w:color w:val="0000FF"/>
      <w:u w:val="single"/>
    </w:rPr>
  </w:style>
  <w:style w:type="paragraph" w:styleId="Explorateurdedocuments">
    <w:name w:val="Document Map"/>
    <w:basedOn w:val="Normal"/>
    <w:semiHidden/>
    <w:pPr>
      <w:shd w:val="clear" w:color="auto" w:fill="000080"/>
    </w:pPr>
    <w:rPr>
      <w:rFonts w:ascii="Tahoma" w:hAnsi="Tahoma" w:cs="Tahoma"/>
    </w:rPr>
  </w:style>
  <w:style w:type="paragraph" w:styleId="Retraitcorpsdetexte2">
    <w:name w:val="Body Text Indent 2"/>
    <w:basedOn w:val="Normal"/>
    <w:pPr>
      <w:widowControl w:val="0"/>
      <w:overflowPunct w:val="0"/>
      <w:autoSpaceDE w:val="0"/>
      <w:autoSpaceDN w:val="0"/>
      <w:adjustRightInd w:val="0"/>
      <w:ind w:start="36pt"/>
      <w:jc w:val="both"/>
      <w:textAlignment w:val="baseline"/>
    </w:pPr>
    <w:rPr>
      <w:rFonts w:ascii="Times New Roman" w:hAnsi="Times New Roman"/>
      <w:spacing w:val="0"/>
      <w:sz w:val="24"/>
    </w:rPr>
  </w:style>
  <w:style w:type="paragraph" w:styleId="Retraitcorpsdetexte3">
    <w:name w:val="Body Text Indent 3"/>
    <w:basedOn w:val="Normal"/>
    <w:pPr>
      <w:widowControl w:val="0"/>
      <w:overflowPunct w:val="0"/>
      <w:autoSpaceDE w:val="0"/>
      <w:autoSpaceDN w:val="0"/>
      <w:adjustRightInd w:val="0"/>
      <w:ind w:start="108pt"/>
      <w:textAlignment w:val="baseline"/>
    </w:pPr>
    <w:rPr>
      <w:rFonts w:ascii="Times New Roman" w:hAnsi="Times New Roman"/>
      <w:spacing w:val="0"/>
      <w:sz w:val="24"/>
    </w:rPr>
  </w:style>
  <w:style w:type="paragraph" w:customStyle="1" w:styleId="BodyIndent">
    <w:name w:val="Body Indent"/>
    <w:basedOn w:val="Normal"/>
    <w:rsid w:val="006F65CB"/>
    <w:pPr>
      <w:tabs>
        <w:tab w:val="start" w:pos="0pt"/>
      </w:tabs>
      <w:suppressAutoHyphens/>
      <w:overflowPunct w:val="0"/>
      <w:autoSpaceDE w:val="0"/>
      <w:autoSpaceDN w:val="0"/>
      <w:adjustRightInd w:val="0"/>
      <w:ind w:start="72pt"/>
      <w:textAlignment w:val="baseline"/>
    </w:pPr>
    <w:rPr>
      <w:rFonts w:ascii="Times New Roman" w:hAnsi="Times New Roman"/>
      <w:spacing w:val="0"/>
      <w:sz w:val="24"/>
    </w:rPr>
  </w:style>
  <w:style w:type="character" w:customStyle="1" w:styleId="CorpsdetexteCar">
    <w:name w:val="Corps de texte Car"/>
    <w:aliases w:val=" Char Car"/>
    <w:link w:val="Corpsdetexte"/>
    <w:rsid w:val="00EC5EF7"/>
    <w:rPr>
      <w:rFonts w:ascii="Arial" w:hAnsi="Arial"/>
      <w:spacing w:val="-5"/>
      <w:lang w:val="en-US" w:eastAsia="en-US" w:bidi="ar-SA"/>
    </w:rPr>
  </w:style>
  <w:style w:type="paragraph" w:customStyle="1" w:styleId="Definition">
    <w:name w:val="Definition"/>
    <w:basedOn w:val="BodyIndent"/>
    <w:rsid w:val="0089053B"/>
    <w:pPr>
      <w:tabs>
        <w:tab w:val="clear" w:pos="0pt"/>
      </w:tabs>
      <w:ind w:start="144pt" w:hanging="72pt"/>
    </w:pPr>
  </w:style>
  <w:style w:type="table" w:styleId="Grilledutableau">
    <w:name w:val="Table Grid"/>
    <w:basedOn w:val="TableauNormal"/>
    <w:rsid w:val="0089053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Lienhypertextesuivivisit">
    <w:name w:val="FollowedHyperlink"/>
    <w:rsid w:val="00F973DA"/>
    <w:rPr>
      <w:color w:val="606420"/>
      <w:u w:val="single"/>
    </w:rPr>
  </w:style>
  <w:style w:type="character" w:styleId="AcronymeHTML">
    <w:name w:val="HTML Acronym"/>
    <w:basedOn w:val="Policepardfaut"/>
    <w:rsid w:val="00B941E8"/>
  </w:style>
  <w:style w:type="paragraph" w:styleId="Corpsdetexte2">
    <w:name w:val="Body Text 2"/>
    <w:basedOn w:val="Normal"/>
    <w:link w:val="Corpsdetexte2Car"/>
    <w:rsid w:val="00100370"/>
    <w:pPr>
      <w:spacing w:after="6pt" w:line="24pt" w:lineRule="auto"/>
    </w:pPr>
  </w:style>
  <w:style w:type="character" w:customStyle="1" w:styleId="Corpsdetexte2Car">
    <w:name w:val="Corps de texte 2 Car"/>
    <w:link w:val="Corpsdetexte2"/>
    <w:rsid w:val="00100370"/>
    <w:rPr>
      <w:rFonts w:ascii="Arial" w:hAnsi="Arial"/>
      <w:spacing w:val="-5"/>
    </w:rPr>
  </w:style>
  <w:style w:type="paragraph" w:customStyle="1" w:styleId="SectionTitle">
    <w:name w:val="Section Title"/>
    <w:basedOn w:val="Normal"/>
    <w:rsid w:val="00100370"/>
    <w:pPr>
      <w:tabs>
        <w:tab w:val="start" w:pos="18pt"/>
      </w:tabs>
      <w:spacing w:before="12pt" w:after="6pt"/>
    </w:pPr>
    <w:rPr>
      <w:rFonts w:ascii="Times New Roman" w:hAnsi="Times New Roman"/>
      <w:b/>
      <w:color w:val="008080"/>
      <w:spacing w:val="0"/>
      <w:sz w:val="22"/>
      <w:szCs w:val="24"/>
    </w:rPr>
  </w:style>
  <w:style w:type="paragraph" w:customStyle="1" w:styleId="SectionBulletedText">
    <w:name w:val="Section Bulleted Text"/>
    <w:basedOn w:val="Normal"/>
    <w:rsid w:val="00100370"/>
    <w:pPr>
      <w:numPr>
        <w:numId w:val="6"/>
      </w:numPr>
    </w:pPr>
    <w:rPr>
      <w:rFonts w:ascii="Times New Roman" w:hAnsi="Times New Roman"/>
      <w:spacing w:val="0"/>
      <w:szCs w:val="24"/>
    </w:rPr>
  </w:style>
  <w:style w:type="paragraph" w:customStyle="1" w:styleId="Tables">
    <w:name w:val="Tables"/>
    <w:basedOn w:val="Normal"/>
    <w:rsid w:val="00100370"/>
    <w:rPr>
      <w:rFonts w:ascii="Times New Roman" w:hAnsi="Times New Roman"/>
      <w:b/>
      <w:color w:val="339966"/>
      <w:spacing w:val="0"/>
      <w:sz w:val="22"/>
      <w:szCs w:val="24"/>
    </w:rPr>
  </w:style>
  <w:style w:type="character" w:styleId="Textedelespacerserv">
    <w:name w:val="Placeholder Text"/>
    <w:uiPriority w:val="99"/>
    <w:semiHidden/>
    <w:rsid w:val="00974CB5"/>
    <w:rPr>
      <w:color w:val="808080"/>
    </w:rPr>
  </w:style>
  <w:style w:type="paragraph" w:styleId="Textedebulles">
    <w:name w:val="Balloon Text"/>
    <w:basedOn w:val="Normal"/>
    <w:link w:val="TextedebullesCar"/>
    <w:rsid w:val="002509AD"/>
    <w:rPr>
      <w:rFonts w:ascii="Tahoma" w:hAnsi="Tahoma" w:cs="Tahoma"/>
      <w:sz w:val="16"/>
      <w:szCs w:val="16"/>
    </w:rPr>
  </w:style>
  <w:style w:type="character" w:customStyle="1" w:styleId="TextedebullesCar">
    <w:name w:val="Texte de bulles Car"/>
    <w:link w:val="Textedebulles"/>
    <w:rsid w:val="002509AD"/>
    <w:rPr>
      <w:rFonts w:ascii="Tahoma" w:hAnsi="Tahoma" w:cs="Tahoma"/>
      <w:spacing w:val="-5"/>
      <w:sz w:val="16"/>
      <w:szCs w:val="16"/>
    </w:rPr>
  </w:style>
  <w:style w:type="paragraph" w:styleId="Objetducommentaire">
    <w:name w:val="annotation subject"/>
    <w:basedOn w:val="Commentaire"/>
    <w:next w:val="Commentaire"/>
    <w:link w:val="ObjetducommentaireCar"/>
    <w:rsid w:val="005F274F"/>
    <w:pPr>
      <w:keepLines w:val="0"/>
      <w:spacing w:line="12pt" w:lineRule="auto"/>
      <w:ind w:start="0pt"/>
    </w:pPr>
    <w:rPr>
      <w:b/>
      <w:bCs/>
      <w:sz w:val="20"/>
    </w:rPr>
  </w:style>
  <w:style w:type="character" w:customStyle="1" w:styleId="FootnoteBaseChar">
    <w:name w:val="Footnote Base Char"/>
    <w:link w:val="FootnoteBase"/>
    <w:rsid w:val="005F274F"/>
    <w:rPr>
      <w:rFonts w:ascii="Arial" w:hAnsi="Arial"/>
      <w:spacing w:val="-5"/>
      <w:sz w:val="16"/>
    </w:rPr>
  </w:style>
  <w:style w:type="character" w:customStyle="1" w:styleId="CommentaireCar">
    <w:name w:val="Commentaire Car"/>
    <w:link w:val="Commentaire"/>
    <w:semiHidden/>
    <w:rsid w:val="005F274F"/>
    <w:rPr>
      <w:rFonts w:ascii="Arial" w:hAnsi="Arial"/>
      <w:spacing w:val="-5"/>
      <w:sz w:val="16"/>
    </w:rPr>
  </w:style>
  <w:style w:type="character" w:customStyle="1" w:styleId="ObjetducommentaireCar">
    <w:name w:val="Objet du commentaire Car"/>
    <w:link w:val="Objetducommentaire"/>
    <w:rsid w:val="005F274F"/>
    <w:rPr>
      <w:rFonts w:ascii="Arial" w:hAnsi="Arial"/>
      <w:b/>
      <w:bCs/>
      <w:spacing w:val="-5"/>
      <w:sz w:val="16"/>
    </w:rPr>
  </w:style>
  <w:style w:type="character" w:customStyle="1" w:styleId="Titre1Car">
    <w:name w:val="Titre 1 Car"/>
    <w:link w:val="Titre1"/>
    <w:rsid w:val="001B6549"/>
    <w:rPr>
      <w:rFonts w:ascii="Arial Black" w:hAnsi="Arial Black"/>
      <w:spacing w:val="-10"/>
      <w:kern w:val="20"/>
      <w:sz w:val="24"/>
    </w:rPr>
  </w:style>
  <w:style w:type="paragraph" w:styleId="NormalWeb">
    <w:name w:val="Normal (Web)"/>
    <w:basedOn w:val="Normal"/>
    <w:uiPriority w:val="99"/>
    <w:rsid w:val="005F468A"/>
    <w:pPr>
      <w:spacing w:before="5pt" w:beforeAutospacing="1" w:after="5pt" w:afterAutospacing="1"/>
    </w:pPr>
    <w:rPr>
      <w:rFonts w:ascii="Times New Roman" w:hAnsi="Times New Roman"/>
      <w:spacing w:val="0"/>
      <w:sz w:val="24"/>
      <w:szCs w:val="24"/>
      <w:lang w:val="cs-CZ" w:eastAsia="cs-CZ"/>
    </w:rPr>
  </w:style>
  <w:style w:type="paragraph" w:customStyle="1" w:styleId="HelpText">
    <w:name w:val="Help Text"/>
    <w:basedOn w:val="Normal"/>
    <w:rsid w:val="00B15768"/>
    <w:pPr>
      <w:ind w:start="36.85pt" w:hanging="36.85pt"/>
    </w:pPr>
    <w:rPr>
      <w:i/>
      <w:color w:val="0000FF"/>
      <w:spacing w:val="0"/>
      <w:lang w:eastAsia="de-DE"/>
    </w:rPr>
  </w:style>
  <w:style w:type="paragraph" w:customStyle="1" w:styleId="HelpCont">
    <w:name w:val="Help Cont"/>
    <w:basedOn w:val="HelpText"/>
    <w:rsid w:val="00B15768"/>
    <w:pPr>
      <w:ind w:firstLine="0pt"/>
    </w:pPr>
    <w:rPr>
      <w:rFonts w:ascii="Helvetica" w:hAnsi="Helvetica"/>
    </w:rPr>
  </w:style>
  <w:style w:type="paragraph" w:customStyle="1" w:styleId="Acronym">
    <w:name w:val="Acronym"/>
    <w:basedOn w:val="Normal"/>
    <w:rsid w:val="00422097"/>
    <w:pPr>
      <w:spacing w:before="6pt"/>
      <w:ind w:start="85.05pt" w:hanging="49.60pt"/>
    </w:pPr>
    <w:rPr>
      <w:spacing w:val="0"/>
      <w:lang w:eastAsia="de-DE"/>
    </w:rPr>
  </w:style>
  <w:style w:type="paragraph" w:styleId="Paragraphedeliste">
    <w:name w:val="List Paragraph"/>
    <w:basedOn w:val="Normal"/>
    <w:uiPriority w:val="34"/>
    <w:qFormat/>
    <w:rsid w:val="00834EE9"/>
    <w:pPr>
      <w:ind w:start="36pt"/>
      <w:contextualSpacing/>
    </w:pPr>
  </w:style>
  <w:style w:type="character" w:customStyle="1" w:styleId="UnresolvedMention1">
    <w:name w:val="Unresolved Mention1"/>
    <w:uiPriority w:val="99"/>
    <w:semiHidden/>
    <w:unhideWhenUsed/>
    <w:rsid w:val="002C2230"/>
    <w:rPr>
      <w:color w:val="605E5C"/>
      <w:shd w:val="clear" w:color="auto" w:fill="E1DFDD"/>
    </w:rPr>
  </w:style>
  <w:style w:type="paragraph" w:styleId="Sansinterligne">
    <w:name w:val="No Spacing"/>
    <w:uiPriority w:val="1"/>
    <w:qFormat/>
    <w:rsid w:val="004A2796"/>
    <w:rPr>
      <w:rFonts w:ascii="Arial" w:hAnsi="Arial"/>
      <w:spacing w:val="-5"/>
      <w:lang w:val="en-US" w:eastAsia="en-US"/>
    </w:rPr>
  </w:style>
  <w:style w:type="character" w:customStyle="1" w:styleId="UnresolvedMention2">
    <w:name w:val="Unresolved Mention2"/>
    <w:uiPriority w:val="99"/>
    <w:semiHidden/>
    <w:unhideWhenUsed/>
    <w:rsid w:val="00D745AB"/>
    <w:rPr>
      <w:color w:val="605E5C"/>
      <w:shd w:val="clear" w:color="auto" w:fill="E1DFDD"/>
    </w:rPr>
  </w:style>
  <w:style w:type="character" w:styleId="Mentionnonrsolue">
    <w:name w:val="Unresolved Mention"/>
    <w:uiPriority w:val="99"/>
    <w:semiHidden/>
    <w:unhideWhenUsed/>
    <w:rsid w:val="006B53AA"/>
    <w:rPr>
      <w:color w:val="605E5C"/>
      <w:shd w:val="clear" w:color="auto" w:fill="E1DFDD"/>
    </w:rPr>
  </w:style>
  <w:style w:type="character" w:customStyle="1" w:styleId="En-tteCar">
    <w:name w:val="En-tête Car"/>
    <w:link w:val="En-tte"/>
    <w:uiPriority w:val="99"/>
    <w:rsid w:val="00850937"/>
    <w:rPr>
      <w:rFonts w:ascii="Arial" w:hAnsi="Arial"/>
      <w:caps/>
      <w:spacing w:val="-5"/>
      <w:sz w:val="15"/>
    </w:rPr>
  </w:style>
  <w:style w:type="character" w:customStyle="1" w:styleId="PieddepageCar">
    <w:name w:val="Pied de page Car"/>
    <w:link w:val="Pieddepage"/>
    <w:rsid w:val="004C2644"/>
    <w:rPr>
      <w:rFonts w:ascii="Arial" w:hAnsi="Arial"/>
      <w:caps/>
      <w:spacing w:val="-5"/>
      <w:sz w:val="15"/>
    </w:rPr>
  </w:style>
  <w:style w:type="paragraph" w:customStyle="1" w:styleId="STDFormFieldName">
    <w:name w:val="_STD.Form.Field.Name"/>
    <w:basedOn w:val="STDFormFieldValue"/>
    <w:rsid w:val="00523CBC"/>
    <w:pPr>
      <w:ind w:end="1.40pt"/>
      <w:jc w:val="end"/>
    </w:pPr>
    <w:rPr>
      <w:b/>
      <w:bCs/>
      <w:i/>
      <w:iCs/>
      <w:color w:val="60D201"/>
    </w:rPr>
  </w:style>
  <w:style w:type="paragraph" w:customStyle="1" w:styleId="STDFormFieldValue">
    <w:name w:val="_STD.Form.Field.Value"/>
    <w:basedOn w:val="Normal"/>
    <w:link w:val="STDFormFieldValueChar"/>
    <w:rsid w:val="00523CBC"/>
    <w:pPr>
      <w:spacing w:before="2pt" w:after="2pt"/>
    </w:pPr>
    <w:rPr>
      <w:rFonts w:cs="Arial"/>
      <w:spacing w:val="0"/>
      <w:lang w:eastAsia="fr-FR"/>
    </w:rPr>
  </w:style>
  <w:style w:type="character" w:customStyle="1" w:styleId="STDFormFieldValueChar">
    <w:name w:val="_STD.Form.Field.Value Char"/>
    <w:link w:val="STDFormFieldValue"/>
    <w:locked/>
    <w:rsid w:val="00523CBC"/>
    <w:rPr>
      <w:rFonts w:ascii="Arial" w:hAnsi="Arial" w:cs="Arial"/>
      <w:lang w:eastAsia="fr-FR"/>
    </w:rPr>
  </w:style>
  <w:style w:type="paragraph" w:customStyle="1" w:styleId="STDFormTabletitle">
    <w:name w:val="_STD.Form.Table.title"/>
    <w:basedOn w:val="STDFormFieldValue"/>
    <w:rsid w:val="00523CBC"/>
    <w:pPr>
      <w:jc w:val="center"/>
    </w:pPr>
    <w:rPr>
      <w:b/>
      <w:bCs/>
      <w:color w:val="003366"/>
    </w:rPr>
  </w:style>
  <w:style w:type="paragraph" w:styleId="Rvision">
    <w:name w:val="Revision"/>
    <w:hidden/>
    <w:uiPriority w:val="99"/>
    <w:semiHidden/>
    <w:rsid w:val="00A915F4"/>
    <w:rPr>
      <w:rFonts w:ascii="Arial" w:hAnsi="Arial"/>
      <w:spacing w:val="-5"/>
      <w:lang w:val="en-US" w:eastAsia="en-US"/>
    </w:rPr>
  </w:style>
  <w:style w:type="paragraph" w:customStyle="1" w:styleId="Projectnumber">
    <w:name w:val="Projectnumber"/>
    <w:basedOn w:val="Normal"/>
    <w:link w:val="ProjectnumberCar"/>
    <w:qFormat/>
    <w:rsid w:val="006C3D98"/>
    <w:pPr>
      <w:framePr w:hSpace="7.05pt" w:wrap="around" w:vAnchor="text" w:hAnchor="margin" w:xAlign="center" w:y="8pt"/>
      <w:suppressOverlap/>
    </w:pPr>
    <w:rPr>
      <w:rFonts w:cs="Arial"/>
      <w:b/>
    </w:rPr>
  </w:style>
  <w:style w:type="character" w:customStyle="1" w:styleId="ProjectnumberCar">
    <w:name w:val="Projectnumber Car"/>
    <w:link w:val="Projectnumber"/>
    <w:rsid w:val="006C3D98"/>
    <w:rPr>
      <w:rFonts w:ascii="Arial" w:hAnsi="Arial" w:cs="Arial"/>
      <w:b/>
      <w:spacing w:val="-5"/>
    </w:rPr>
  </w:style>
  <w:style w:type="character" w:customStyle="1" w:styleId="Titre2Car">
    <w:name w:val="Titre 2 Car"/>
    <w:link w:val="Titre2"/>
    <w:rsid w:val="009C7411"/>
    <w:rPr>
      <w:rFonts w:ascii="Arial Black" w:hAnsi="Arial Black"/>
      <w:b/>
      <w:spacing w:val="-15"/>
      <w:kern w:val="28"/>
      <w:sz w:val="22"/>
    </w:rPr>
  </w:style>
  <w:style w:type="character" w:customStyle="1" w:styleId="Titre3Car">
    <w:name w:val="Titre 3 Car"/>
    <w:link w:val="Titre3"/>
    <w:rsid w:val="00685881"/>
    <w:rPr>
      <w:rFonts w:ascii="Arial Black" w:hAnsi="Arial Black"/>
      <w:spacing w:val="-10"/>
      <w:kern w:val="2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535">
      <w:bodyDiv w:val="1"/>
      <w:marLeft w:val="0pt"/>
      <w:marRight w:val="0pt"/>
      <w:marTop w:val="0pt"/>
      <w:marBottom w:val="0pt"/>
      <w:divBdr>
        <w:top w:val="none" w:sz="0" w:space="0" w:color="auto"/>
        <w:left w:val="none" w:sz="0" w:space="0" w:color="auto"/>
        <w:bottom w:val="none" w:sz="0" w:space="0" w:color="auto"/>
        <w:right w:val="none" w:sz="0" w:space="0" w:color="auto"/>
      </w:divBdr>
    </w:div>
    <w:div w:id="51657408">
      <w:bodyDiv w:val="1"/>
      <w:marLeft w:val="0pt"/>
      <w:marRight w:val="0pt"/>
      <w:marTop w:val="0pt"/>
      <w:marBottom w:val="0pt"/>
      <w:divBdr>
        <w:top w:val="none" w:sz="0" w:space="0" w:color="auto"/>
        <w:left w:val="none" w:sz="0" w:space="0" w:color="auto"/>
        <w:bottom w:val="none" w:sz="0" w:space="0" w:color="auto"/>
        <w:right w:val="none" w:sz="0" w:space="0" w:color="auto"/>
      </w:divBdr>
    </w:div>
    <w:div w:id="98139070">
      <w:bodyDiv w:val="1"/>
      <w:marLeft w:val="0pt"/>
      <w:marRight w:val="0pt"/>
      <w:marTop w:val="0pt"/>
      <w:marBottom w:val="0pt"/>
      <w:divBdr>
        <w:top w:val="none" w:sz="0" w:space="0" w:color="auto"/>
        <w:left w:val="none" w:sz="0" w:space="0" w:color="auto"/>
        <w:bottom w:val="none" w:sz="0" w:space="0" w:color="auto"/>
        <w:right w:val="none" w:sz="0" w:space="0" w:color="auto"/>
      </w:divBdr>
    </w:div>
    <w:div w:id="2356255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9404503">
          <w:marLeft w:val="0pt"/>
          <w:marRight w:val="0pt"/>
          <w:marTop w:val="0pt"/>
          <w:marBottom w:val="0pt"/>
          <w:divBdr>
            <w:top w:val="none" w:sz="0" w:space="0" w:color="auto"/>
            <w:left w:val="none" w:sz="0" w:space="0" w:color="auto"/>
            <w:bottom w:val="none" w:sz="0" w:space="0" w:color="auto"/>
            <w:right w:val="none" w:sz="0" w:space="0" w:color="auto"/>
          </w:divBdr>
        </w:div>
      </w:divsChild>
    </w:div>
    <w:div w:id="261647343">
      <w:bodyDiv w:val="1"/>
      <w:marLeft w:val="0pt"/>
      <w:marRight w:val="0pt"/>
      <w:marTop w:val="0pt"/>
      <w:marBottom w:val="0pt"/>
      <w:divBdr>
        <w:top w:val="none" w:sz="0" w:space="0" w:color="auto"/>
        <w:left w:val="none" w:sz="0" w:space="0" w:color="auto"/>
        <w:bottom w:val="none" w:sz="0" w:space="0" w:color="auto"/>
        <w:right w:val="none" w:sz="0" w:space="0" w:color="auto"/>
      </w:divBdr>
    </w:div>
    <w:div w:id="267662064">
      <w:bodyDiv w:val="1"/>
      <w:marLeft w:val="0pt"/>
      <w:marRight w:val="0pt"/>
      <w:marTop w:val="0pt"/>
      <w:marBottom w:val="0pt"/>
      <w:divBdr>
        <w:top w:val="none" w:sz="0" w:space="0" w:color="auto"/>
        <w:left w:val="none" w:sz="0" w:space="0" w:color="auto"/>
        <w:bottom w:val="none" w:sz="0" w:space="0" w:color="auto"/>
        <w:right w:val="none" w:sz="0" w:space="0" w:color="auto"/>
      </w:divBdr>
    </w:div>
    <w:div w:id="528490571">
      <w:bodyDiv w:val="1"/>
      <w:marLeft w:val="0pt"/>
      <w:marRight w:val="0pt"/>
      <w:marTop w:val="0pt"/>
      <w:marBottom w:val="0pt"/>
      <w:divBdr>
        <w:top w:val="none" w:sz="0" w:space="0" w:color="auto"/>
        <w:left w:val="none" w:sz="0" w:space="0" w:color="auto"/>
        <w:bottom w:val="none" w:sz="0" w:space="0" w:color="auto"/>
        <w:right w:val="none" w:sz="0" w:space="0" w:color="auto"/>
      </w:divBdr>
    </w:div>
    <w:div w:id="578632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917662">
          <w:marLeft w:val="0pt"/>
          <w:marRight w:val="0pt"/>
          <w:marTop w:val="0pt"/>
          <w:marBottom w:val="0pt"/>
          <w:divBdr>
            <w:top w:val="none" w:sz="0" w:space="0" w:color="auto"/>
            <w:left w:val="none" w:sz="0" w:space="0" w:color="auto"/>
            <w:bottom w:val="none" w:sz="0" w:space="0" w:color="auto"/>
            <w:right w:val="none" w:sz="0" w:space="0" w:color="auto"/>
          </w:divBdr>
          <w:divsChild>
            <w:div w:id="1547373272">
              <w:marLeft w:val="0pt"/>
              <w:marRight w:val="0pt"/>
              <w:marTop w:val="0pt"/>
              <w:marBottom w:val="0pt"/>
              <w:divBdr>
                <w:top w:val="none" w:sz="0" w:space="0" w:color="auto"/>
                <w:left w:val="none" w:sz="0" w:space="0" w:color="auto"/>
                <w:bottom w:val="none" w:sz="0" w:space="0" w:color="auto"/>
                <w:right w:val="none" w:sz="0" w:space="0" w:color="auto"/>
              </w:divBdr>
              <w:divsChild>
                <w:div w:id="19209447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209219">
          <w:marLeft w:val="0pt"/>
          <w:marRight w:val="0pt"/>
          <w:marTop w:val="0pt"/>
          <w:marBottom w:val="0pt"/>
          <w:divBdr>
            <w:top w:val="none" w:sz="0" w:space="0" w:color="auto"/>
            <w:left w:val="none" w:sz="0" w:space="0" w:color="auto"/>
            <w:bottom w:val="none" w:sz="0" w:space="0" w:color="auto"/>
            <w:right w:val="none" w:sz="0" w:space="0" w:color="auto"/>
          </w:divBdr>
          <w:divsChild>
            <w:div w:id="319579033">
              <w:marLeft w:val="0pt"/>
              <w:marRight w:val="0pt"/>
              <w:marTop w:val="0pt"/>
              <w:marBottom w:val="0pt"/>
              <w:divBdr>
                <w:top w:val="none" w:sz="0" w:space="0" w:color="auto"/>
                <w:left w:val="none" w:sz="0" w:space="0" w:color="auto"/>
                <w:bottom w:val="none" w:sz="0" w:space="0" w:color="auto"/>
                <w:right w:val="none" w:sz="0" w:space="0" w:color="auto"/>
              </w:divBdr>
              <w:divsChild>
                <w:div w:id="456988458">
                  <w:marLeft w:val="0pt"/>
                  <w:marRight w:val="0pt"/>
                  <w:marTop w:val="0pt"/>
                  <w:marBottom w:val="0pt"/>
                  <w:divBdr>
                    <w:top w:val="none" w:sz="0" w:space="0" w:color="auto"/>
                    <w:left w:val="none" w:sz="0" w:space="0" w:color="auto"/>
                    <w:bottom w:val="none" w:sz="0" w:space="0" w:color="auto"/>
                    <w:right w:val="none" w:sz="0" w:space="0" w:color="auto"/>
                  </w:divBdr>
                </w:div>
                <w:div w:id="1164514059">
                  <w:marLeft w:val="0pt"/>
                  <w:marRight w:val="0pt"/>
                  <w:marTop w:val="0pt"/>
                  <w:marBottom w:val="0pt"/>
                  <w:divBdr>
                    <w:top w:val="none" w:sz="0" w:space="0" w:color="auto"/>
                    <w:left w:val="none" w:sz="0" w:space="0" w:color="auto"/>
                    <w:bottom w:val="none" w:sz="0" w:space="0" w:color="auto"/>
                    <w:right w:val="none" w:sz="0" w:space="0" w:color="auto"/>
                  </w:divBdr>
                </w:div>
                <w:div w:id="2061631869">
                  <w:marLeft w:val="0pt"/>
                  <w:marRight w:val="0pt"/>
                  <w:marTop w:val="0pt"/>
                  <w:marBottom w:val="0pt"/>
                  <w:divBdr>
                    <w:top w:val="none" w:sz="0" w:space="0" w:color="auto"/>
                    <w:left w:val="none" w:sz="0" w:space="0" w:color="auto"/>
                    <w:bottom w:val="none" w:sz="0" w:space="0" w:color="auto"/>
                    <w:right w:val="none" w:sz="0" w:space="0" w:color="auto"/>
                  </w:divBdr>
                </w:div>
                <w:div w:id="21240319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912764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6723795">
          <w:marLeft w:val="0pt"/>
          <w:marRight w:val="0pt"/>
          <w:marTop w:val="0pt"/>
          <w:marBottom w:val="0pt"/>
          <w:divBdr>
            <w:top w:val="none" w:sz="0" w:space="0" w:color="auto"/>
            <w:left w:val="none" w:sz="0" w:space="0" w:color="auto"/>
            <w:bottom w:val="none" w:sz="0" w:space="0" w:color="auto"/>
            <w:right w:val="none" w:sz="0" w:space="0" w:color="auto"/>
          </w:divBdr>
          <w:divsChild>
            <w:div w:id="2109538849">
              <w:marLeft w:val="0pt"/>
              <w:marRight w:val="0pt"/>
              <w:marTop w:val="0pt"/>
              <w:marBottom w:val="0pt"/>
              <w:divBdr>
                <w:top w:val="none" w:sz="0" w:space="0" w:color="auto"/>
                <w:left w:val="none" w:sz="0" w:space="0" w:color="auto"/>
                <w:bottom w:val="none" w:sz="0" w:space="0" w:color="auto"/>
                <w:right w:val="none" w:sz="0" w:space="0" w:color="auto"/>
              </w:divBdr>
              <w:divsChild>
                <w:div w:id="1197278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11158478">
          <w:marLeft w:val="0pt"/>
          <w:marRight w:val="0pt"/>
          <w:marTop w:val="0pt"/>
          <w:marBottom w:val="0pt"/>
          <w:divBdr>
            <w:top w:val="none" w:sz="0" w:space="0" w:color="auto"/>
            <w:left w:val="none" w:sz="0" w:space="0" w:color="auto"/>
            <w:bottom w:val="none" w:sz="0" w:space="0" w:color="auto"/>
            <w:right w:val="none" w:sz="0" w:space="0" w:color="auto"/>
          </w:divBdr>
          <w:divsChild>
            <w:div w:id="1427992726">
              <w:marLeft w:val="0pt"/>
              <w:marRight w:val="0pt"/>
              <w:marTop w:val="0pt"/>
              <w:marBottom w:val="0pt"/>
              <w:divBdr>
                <w:top w:val="none" w:sz="0" w:space="0" w:color="auto"/>
                <w:left w:val="none" w:sz="0" w:space="0" w:color="auto"/>
                <w:bottom w:val="none" w:sz="0" w:space="0" w:color="auto"/>
                <w:right w:val="none" w:sz="0" w:space="0" w:color="auto"/>
              </w:divBdr>
              <w:divsChild>
                <w:div w:id="55932569">
                  <w:marLeft w:val="0pt"/>
                  <w:marRight w:val="0pt"/>
                  <w:marTop w:val="0pt"/>
                  <w:marBottom w:val="0pt"/>
                  <w:divBdr>
                    <w:top w:val="none" w:sz="0" w:space="0" w:color="auto"/>
                    <w:left w:val="none" w:sz="0" w:space="0" w:color="auto"/>
                    <w:bottom w:val="none" w:sz="0" w:space="0" w:color="auto"/>
                    <w:right w:val="none" w:sz="0" w:space="0" w:color="auto"/>
                  </w:divBdr>
                </w:div>
                <w:div w:id="119963398">
                  <w:marLeft w:val="0pt"/>
                  <w:marRight w:val="0pt"/>
                  <w:marTop w:val="0pt"/>
                  <w:marBottom w:val="0pt"/>
                  <w:divBdr>
                    <w:top w:val="none" w:sz="0" w:space="0" w:color="auto"/>
                    <w:left w:val="none" w:sz="0" w:space="0" w:color="auto"/>
                    <w:bottom w:val="none" w:sz="0" w:space="0" w:color="auto"/>
                    <w:right w:val="none" w:sz="0" w:space="0" w:color="auto"/>
                  </w:divBdr>
                </w:div>
                <w:div w:id="852914112">
                  <w:marLeft w:val="0pt"/>
                  <w:marRight w:val="0pt"/>
                  <w:marTop w:val="0pt"/>
                  <w:marBottom w:val="0pt"/>
                  <w:divBdr>
                    <w:top w:val="none" w:sz="0" w:space="0" w:color="auto"/>
                    <w:left w:val="none" w:sz="0" w:space="0" w:color="auto"/>
                    <w:bottom w:val="none" w:sz="0" w:space="0" w:color="auto"/>
                    <w:right w:val="none" w:sz="0" w:space="0" w:color="auto"/>
                  </w:divBdr>
                </w:div>
                <w:div w:id="16546058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64250033">
      <w:bodyDiv w:val="1"/>
      <w:marLeft w:val="0pt"/>
      <w:marRight w:val="0pt"/>
      <w:marTop w:val="0pt"/>
      <w:marBottom w:val="0pt"/>
      <w:divBdr>
        <w:top w:val="none" w:sz="0" w:space="0" w:color="auto"/>
        <w:left w:val="none" w:sz="0" w:space="0" w:color="auto"/>
        <w:bottom w:val="none" w:sz="0" w:space="0" w:color="auto"/>
        <w:right w:val="none" w:sz="0" w:space="0" w:color="auto"/>
      </w:divBdr>
    </w:div>
    <w:div w:id="1011373885">
      <w:bodyDiv w:val="1"/>
      <w:marLeft w:val="0pt"/>
      <w:marRight w:val="0pt"/>
      <w:marTop w:val="0pt"/>
      <w:marBottom w:val="0pt"/>
      <w:divBdr>
        <w:top w:val="none" w:sz="0" w:space="0" w:color="auto"/>
        <w:left w:val="none" w:sz="0" w:space="0" w:color="auto"/>
        <w:bottom w:val="none" w:sz="0" w:space="0" w:color="auto"/>
        <w:right w:val="none" w:sz="0" w:space="0" w:color="auto"/>
      </w:divBdr>
    </w:div>
    <w:div w:id="1046298300">
      <w:bodyDiv w:val="1"/>
      <w:marLeft w:val="0pt"/>
      <w:marRight w:val="0pt"/>
      <w:marTop w:val="0pt"/>
      <w:marBottom w:val="0pt"/>
      <w:divBdr>
        <w:top w:val="none" w:sz="0" w:space="0" w:color="auto"/>
        <w:left w:val="none" w:sz="0" w:space="0" w:color="auto"/>
        <w:bottom w:val="none" w:sz="0" w:space="0" w:color="auto"/>
        <w:right w:val="none" w:sz="0" w:space="0" w:color="auto"/>
      </w:divBdr>
    </w:div>
    <w:div w:id="1132282681">
      <w:bodyDiv w:val="1"/>
      <w:marLeft w:val="0pt"/>
      <w:marRight w:val="0pt"/>
      <w:marTop w:val="0pt"/>
      <w:marBottom w:val="0pt"/>
      <w:divBdr>
        <w:top w:val="none" w:sz="0" w:space="0" w:color="auto"/>
        <w:left w:val="none" w:sz="0" w:space="0" w:color="auto"/>
        <w:bottom w:val="none" w:sz="0" w:space="0" w:color="auto"/>
        <w:right w:val="none" w:sz="0" w:space="0" w:color="auto"/>
      </w:divBdr>
    </w:div>
    <w:div w:id="1156726446">
      <w:bodyDiv w:val="1"/>
      <w:marLeft w:val="0pt"/>
      <w:marRight w:val="0pt"/>
      <w:marTop w:val="0pt"/>
      <w:marBottom w:val="0pt"/>
      <w:divBdr>
        <w:top w:val="none" w:sz="0" w:space="0" w:color="auto"/>
        <w:left w:val="none" w:sz="0" w:space="0" w:color="auto"/>
        <w:bottom w:val="none" w:sz="0" w:space="0" w:color="auto"/>
        <w:right w:val="none" w:sz="0" w:space="0" w:color="auto"/>
      </w:divBdr>
    </w:div>
    <w:div w:id="1221330058">
      <w:bodyDiv w:val="1"/>
      <w:marLeft w:val="0pt"/>
      <w:marRight w:val="0pt"/>
      <w:marTop w:val="0pt"/>
      <w:marBottom w:val="0pt"/>
      <w:divBdr>
        <w:top w:val="none" w:sz="0" w:space="0" w:color="auto"/>
        <w:left w:val="none" w:sz="0" w:space="0" w:color="auto"/>
        <w:bottom w:val="none" w:sz="0" w:space="0" w:color="auto"/>
        <w:right w:val="none" w:sz="0" w:space="0" w:color="auto"/>
      </w:divBdr>
    </w:div>
    <w:div w:id="12498484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21889">
          <w:marLeft w:val="15.10pt"/>
          <w:marRight w:val="0pt"/>
          <w:marTop w:val="11pt"/>
          <w:marBottom w:val="0pt"/>
          <w:divBdr>
            <w:top w:val="none" w:sz="0" w:space="0" w:color="auto"/>
            <w:left w:val="none" w:sz="0" w:space="0" w:color="auto"/>
            <w:bottom w:val="none" w:sz="0" w:space="0" w:color="auto"/>
            <w:right w:val="none" w:sz="0" w:space="0" w:color="auto"/>
          </w:divBdr>
        </w:div>
      </w:divsChild>
    </w:div>
    <w:div w:id="1286041150">
      <w:bodyDiv w:val="1"/>
      <w:marLeft w:val="0pt"/>
      <w:marRight w:val="0pt"/>
      <w:marTop w:val="0pt"/>
      <w:marBottom w:val="0pt"/>
      <w:divBdr>
        <w:top w:val="none" w:sz="0" w:space="0" w:color="auto"/>
        <w:left w:val="none" w:sz="0" w:space="0" w:color="auto"/>
        <w:bottom w:val="none" w:sz="0" w:space="0" w:color="auto"/>
        <w:right w:val="none" w:sz="0" w:space="0" w:color="auto"/>
      </w:divBdr>
    </w:div>
    <w:div w:id="1410611942">
      <w:bodyDiv w:val="1"/>
      <w:marLeft w:val="0pt"/>
      <w:marRight w:val="0pt"/>
      <w:marTop w:val="0pt"/>
      <w:marBottom w:val="0pt"/>
      <w:divBdr>
        <w:top w:val="none" w:sz="0" w:space="0" w:color="auto"/>
        <w:left w:val="none" w:sz="0" w:space="0" w:color="auto"/>
        <w:bottom w:val="none" w:sz="0" w:space="0" w:color="auto"/>
        <w:right w:val="none" w:sz="0" w:space="0" w:color="auto"/>
      </w:divBdr>
    </w:div>
    <w:div w:id="16105047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053091">
          <w:marLeft w:val="0pt"/>
          <w:marRight w:val="0pt"/>
          <w:marTop w:val="0pt"/>
          <w:marBottom w:val="0pt"/>
          <w:divBdr>
            <w:top w:val="none" w:sz="0" w:space="0" w:color="auto"/>
            <w:left w:val="none" w:sz="0" w:space="0" w:color="auto"/>
            <w:bottom w:val="none" w:sz="0" w:space="0" w:color="auto"/>
            <w:right w:val="none" w:sz="0" w:space="0" w:color="auto"/>
          </w:divBdr>
          <w:divsChild>
            <w:div w:id="1512068732">
              <w:marLeft w:val="0pt"/>
              <w:marRight w:val="0pt"/>
              <w:marTop w:val="0pt"/>
              <w:marBottom w:val="0pt"/>
              <w:divBdr>
                <w:top w:val="none" w:sz="0" w:space="0" w:color="auto"/>
                <w:left w:val="none" w:sz="0" w:space="0" w:color="auto"/>
                <w:bottom w:val="none" w:sz="0" w:space="0" w:color="auto"/>
                <w:right w:val="none" w:sz="0" w:space="0" w:color="auto"/>
              </w:divBdr>
              <w:divsChild>
                <w:div w:id="3011566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701247">
          <w:marLeft w:val="0pt"/>
          <w:marRight w:val="0pt"/>
          <w:marTop w:val="0pt"/>
          <w:marBottom w:val="0pt"/>
          <w:divBdr>
            <w:top w:val="none" w:sz="0" w:space="0" w:color="auto"/>
            <w:left w:val="none" w:sz="0" w:space="0" w:color="auto"/>
            <w:bottom w:val="none" w:sz="0" w:space="0" w:color="auto"/>
            <w:right w:val="none" w:sz="0" w:space="0" w:color="auto"/>
          </w:divBdr>
          <w:divsChild>
            <w:div w:id="2013682361">
              <w:marLeft w:val="0pt"/>
              <w:marRight w:val="0pt"/>
              <w:marTop w:val="0pt"/>
              <w:marBottom w:val="0pt"/>
              <w:divBdr>
                <w:top w:val="none" w:sz="0" w:space="0" w:color="auto"/>
                <w:left w:val="none" w:sz="0" w:space="0" w:color="auto"/>
                <w:bottom w:val="none" w:sz="0" w:space="0" w:color="auto"/>
                <w:right w:val="none" w:sz="0" w:space="0" w:color="auto"/>
              </w:divBdr>
              <w:divsChild>
                <w:div w:id="271402313">
                  <w:marLeft w:val="0pt"/>
                  <w:marRight w:val="0pt"/>
                  <w:marTop w:val="0pt"/>
                  <w:marBottom w:val="0pt"/>
                  <w:divBdr>
                    <w:top w:val="none" w:sz="0" w:space="0" w:color="auto"/>
                    <w:left w:val="none" w:sz="0" w:space="0" w:color="auto"/>
                    <w:bottom w:val="none" w:sz="0" w:space="0" w:color="auto"/>
                    <w:right w:val="none" w:sz="0" w:space="0" w:color="auto"/>
                  </w:divBdr>
                </w:div>
                <w:div w:id="621158799">
                  <w:marLeft w:val="0pt"/>
                  <w:marRight w:val="0pt"/>
                  <w:marTop w:val="0pt"/>
                  <w:marBottom w:val="0pt"/>
                  <w:divBdr>
                    <w:top w:val="none" w:sz="0" w:space="0" w:color="auto"/>
                    <w:left w:val="none" w:sz="0" w:space="0" w:color="auto"/>
                    <w:bottom w:val="none" w:sz="0" w:space="0" w:color="auto"/>
                    <w:right w:val="none" w:sz="0" w:space="0" w:color="auto"/>
                  </w:divBdr>
                </w:div>
                <w:div w:id="794250068">
                  <w:marLeft w:val="0pt"/>
                  <w:marRight w:val="0pt"/>
                  <w:marTop w:val="0pt"/>
                  <w:marBottom w:val="0pt"/>
                  <w:divBdr>
                    <w:top w:val="none" w:sz="0" w:space="0" w:color="auto"/>
                    <w:left w:val="none" w:sz="0" w:space="0" w:color="auto"/>
                    <w:bottom w:val="none" w:sz="0" w:space="0" w:color="auto"/>
                    <w:right w:val="none" w:sz="0" w:space="0" w:color="auto"/>
                  </w:divBdr>
                </w:div>
                <w:div w:id="19337076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00202499">
      <w:bodyDiv w:val="1"/>
      <w:marLeft w:val="0pt"/>
      <w:marRight w:val="0pt"/>
      <w:marTop w:val="0pt"/>
      <w:marBottom w:val="0pt"/>
      <w:divBdr>
        <w:top w:val="none" w:sz="0" w:space="0" w:color="auto"/>
        <w:left w:val="none" w:sz="0" w:space="0" w:color="auto"/>
        <w:bottom w:val="none" w:sz="0" w:space="0" w:color="auto"/>
        <w:right w:val="none" w:sz="0" w:space="0" w:color="auto"/>
      </w:divBdr>
    </w:div>
    <w:div w:id="1768649978">
      <w:bodyDiv w:val="1"/>
      <w:marLeft w:val="0pt"/>
      <w:marRight w:val="0pt"/>
      <w:marTop w:val="0pt"/>
      <w:marBottom w:val="0pt"/>
      <w:divBdr>
        <w:top w:val="none" w:sz="0" w:space="0" w:color="auto"/>
        <w:left w:val="none" w:sz="0" w:space="0" w:color="auto"/>
        <w:bottom w:val="none" w:sz="0" w:space="0" w:color="auto"/>
        <w:right w:val="none" w:sz="0" w:space="0" w:color="auto"/>
      </w:divBdr>
    </w:div>
    <w:div w:id="1825245109">
      <w:bodyDiv w:val="1"/>
      <w:marLeft w:val="0pt"/>
      <w:marRight w:val="0pt"/>
      <w:marTop w:val="0pt"/>
      <w:marBottom w:val="0pt"/>
      <w:divBdr>
        <w:top w:val="none" w:sz="0" w:space="0" w:color="auto"/>
        <w:left w:val="none" w:sz="0" w:space="0" w:color="auto"/>
        <w:bottom w:val="none" w:sz="0" w:space="0" w:color="auto"/>
        <w:right w:val="none" w:sz="0" w:space="0" w:color="auto"/>
      </w:divBdr>
    </w:div>
    <w:div w:id="1926957621">
      <w:bodyDiv w:val="1"/>
      <w:marLeft w:val="0pt"/>
      <w:marRight w:val="0pt"/>
      <w:marTop w:val="0pt"/>
      <w:marBottom w:val="0pt"/>
      <w:divBdr>
        <w:top w:val="none" w:sz="0" w:space="0" w:color="auto"/>
        <w:left w:val="none" w:sz="0" w:space="0" w:color="auto"/>
        <w:bottom w:val="none" w:sz="0" w:space="0" w:color="auto"/>
        <w:right w:val="none" w:sz="0" w:space="0" w:color="auto"/>
      </w:divBdr>
    </w:div>
    <w:div w:id="19967623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3399270">
          <w:marLeft w:val="0pt"/>
          <w:marRight w:val="0pt"/>
          <w:marTop w:val="0pt"/>
          <w:marBottom w:val="0pt"/>
          <w:divBdr>
            <w:top w:val="none" w:sz="0" w:space="0" w:color="auto"/>
            <w:left w:val="none" w:sz="0" w:space="0" w:color="auto"/>
            <w:bottom w:val="none" w:sz="0" w:space="0" w:color="auto"/>
            <w:right w:val="none" w:sz="0" w:space="0" w:color="auto"/>
          </w:divBdr>
        </w:div>
      </w:divsChild>
    </w:div>
    <w:div w:id="2085225625">
      <w:bodyDiv w:val="1"/>
      <w:marLeft w:val="0pt"/>
      <w:marRight w:val="0pt"/>
      <w:marTop w:val="0pt"/>
      <w:marBottom w:val="0pt"/>
      <w:divBdr>
        <w:top w:val="none" w:sz="0" w:space="0" w:color="auto"/>
        <w:left w:val="none" w:sz="0" w:space="0" w:color="auto"/>
        <w:bottom w:val="none" w:sz="0" w:space="0" w:color="auto"/>
        <w:right w:val="none" w:sz="0" w:space="0" w:color="auto"/>
      </w:divBdr>
    </w:div>
    <w:div w:id="21463141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purl.oclc.org/ooxml/officeDocument/relationships/image" Target="media/image3.png"/><Relationship Id="rId18" Type="http://purl.oclc.org/ooxml/officeDocument/relationships/footer" Target="footer1.xml"/><Relationship Id="rId3" Type="http://purl.oclc.org/ooxml/officeDocument/relationships/settings" Target="settings.xml"/><Relationship Id="rId21" Type="http://purl.oclc.org/ooxml/officeDocument/relationships/footer" Target="footer3.xml"/><Relationship Id="rId7" Type="http://purl.oclc.org/ooxml/officeDocument/relationships/comments" Target="comments.xml"/><Relationship Id="rId12" Type="http://purl.oclc.org/ooxml/officeDocument/relationships/image" Target="media/image2.png"/><Relationship Id="rId17" Type="http://purl.oclc.org/ooxml/officeDocument/relationships/header" Target="header1.xml"/><Relationship Id="rId2" Type="http://purl.oclc.org/ooxml/officeDocument/relationships/styles" Target="styles.xml"/><Relationship Id="rId16" Type="http://purl.oclc.org/ooxml/officeDocument/relationships/image" Target="media/image6.png"/><Relationship Id="rId20" Type="http://purl.oclc.org/ooxml/officeDocument/relationships/header" Target="header2.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1.png"/><Relationship Id="rId24" Type="http://purl.oclc.org/ooxml/officeDocument/relationships/theme" Target="theme/theme1.xml"/><Relationship Id="rId5" Type="http://purl.oclc.org/ooxml/officeDocument/relationships/footnotes" Target="footnotes.xml"/><Relationship Id="rId15" Type="http://purl.oclc.org/ooxml/officeDocument/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purl.oclc.org/ooxml/officeDocument/relationships/footer" Target="footer2.xml"/><Relationship Id="rId4" Type="http://purl.oclc.org/ooxml/officeDocument/relationships/webSettings" Target="webSettings.xml"/><Relationship Id="rId9" Type="http://schemas.microsoft.com/office/2016/09/relationships/commentsIds" Target="commentsIds.xml"/><Relationship Id="rId14" Type="http://purl.oclc.org/ooxml/officeDocument/relationships/image" Target="media/image4.png"/><Relationship Id="rId22" Type="http://purl.oclc.org/ooxml/officeDocument/relationships/fontTable" Target="fontTable.xml"/></Relationships>
</file>

<file path=word/_rels/header1.xml.rels><?xml version="1.0" encoding="UTF-8" standalone="yes"?>
<Relationships xmlns="http://schemas.openxmlformats.org/package/2006/relationships"><Relationship Id="rId1" Type="http://purl.oclc.org/ooxml/officeDocument/relationships/image" Target="media/image7.png"/></Relationships>
</file>

<file path=word/_rels/header2.xml.rels><?xml version="1.0" encoding="UTF-8" standalone="yes"?>
<Relationships xmlns="http://schemas.openxmlformats.org/package/2006/relationships"><Relationship Id="rId2" Type="http://purl.oclc.org/ooxml/officeDocument/relationships/image" Target="media/image8.png"/><Relationship Id="rId1" Type="http://purl.oclc.org/ooxml/officeDocument/relationships/image" Target="media/image7.png"/></Relationships>
</file>

<file path=word/_rels/settings.xml.rels><?xml version="1.0" encoding="UTF-8" standalone="yes"?>
<Relationships xmlns="http://schemas.openxmlformats.org/package/2006/relationships"><Relationship Id="rId1" Type="http://purl.oclc.org/ooxml/officeDocument/relationships/attachedTemplate" Target="file:///C:\Users\rbhawsar\Downloads\qmpl_template%20(2).dotx"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qmpl_template (2).dotx</Template>
  <TotalTime>1</TotalTime>
  <Pages>16</Pages>
  <Words>2633</Words>
  <Characters>14487</Characters>
  <Application>Microsoft Office Word</Application>
  <DocSecurity>0</DocSecurity>
  <Lines>120</Lines>
  <Paragraphs>34</Paragraphs>
  <ScaleCrop>false</ScaleCrop>
  <HeadingPairs>
    <vt:vector size="10" baseType="variant">
      <vt:variant>
        <vt:lpstr>Title</vt:lpstr>
      </vt:variant>
      <vt:variant>
        <vt:i4>1</vt:i4>
      </vt:variant>
      <vt:variant>
        <vt:lpstr>Titre</vt:lpstr>
      </vt:variant>
      <vt:variant>
        <vt:i4>1</vt:i4>
      </vt:variant>
      <vt:variant>
        <vt:lpstr>Název</vt:lpstr>
      </vt:variant>
      <vt:variant>
        <vt:i4>1</vt:i4>
      </vt:variant>
      <vt:variant>
        <vt:lpstr>Titel</vt:lpstr>
      </vt:variant>
      <vt:variant>
        <vt:i4>1</vt:i4>
      </vt:variant>
      <vt:variant>
        <vt:lpstr>Überschriften</vt:lpstr>
      </vt:variant>
      <vt:variant>
        <vt:i4>34</vt:i4>
      </vt:variant>
    </vt:vector>
  </HeadingPairs>
  <TitlesOfParts>
    <vt:vector size="38" baseType="lpstr">
      <vt:lpstr>RL_Renault_BCB</vt:lpstr>
      <vt:lpstr>RL_Renault_BCB</vt:lpstr>
      <vt:lpstr>Template - Quality Management Plan</vt:lpstr>
      <vt:lpstr>Software Development Plan</vt:lpstr>
      <vt:lpstr>Introduction</vt:lpstr>
      <vt:lpstr>    Purpose</vt:lpstr>
      <vt:lpstr>    Scope</vt:lpstr>
      <vt:lpstr>    Definitions</vt:lpstr>
      <vt:lpstr>    Acronyms</vt:lpstr>
      <vt:lpstr>    References</vt:lpstr>
      <vt:lpstr>Project Overview</vt:lpstr>
      <vt:lpstr>    Project Objectives</vt:lpstr>
      <vt:lpstr>    Features by Release</vt:lpstr>
      <vt:lpstr>    External Dependencies</vt:lpstr>
      <vt:lpstr>    External Deliverables</vt:lpstr>
      <vt:lpstr>    Acceptance Criteria</vt:lpstr>
      <vt:lpstr>    </vt:lpstr>
      <vt:lpstr>    Approval Requirements</vt:lpstr>
      <vt:lpstr>Project Planning</vt:lpstr>
      <vt:lpstr>    Project's Defined Software Process</vt:lpstr>
      <vt:lpstr>        Software Life Cycles</vt:lpstr>
      <vt:lpstr>    Staffing Requirements</vt:lpstr>
      <vt:lpstr>    Reuse</vt:lpstr>
      <vt:lpstr>    Estimates</vt:lpstr>
      <vt:lpstr>    Lessons Learned</vt:lpstr>
      <vt:lpstr>Project Management</vt:lpstr>
      <vt:lpstr>    Internal Project Organization</vt:lpstr>
      <vt:lpstr>    Development Methods and Tools</vt:lpstr>
      <vt:lpstr>    Training Requirements</vt:lpstr>
      <vt:lpstr>    Project Reporting and Control</vt:lpstr>
      <vt:lpstr>Risk Management</vt:lpstr>
      <vt:lpstr>Sub-Plans</vt:lpstr>
      <vt:lpstr>    Software Quality Assurance Plan</vt:lpstr>
      <vt:lpstr>    Software Configuration Management</vt:lpstr>
      <vt:lpstr>    Software Integration Plan</vt:lpstr>
      <vt:lpstr>    Measurement and Analysis Plan</vt:lpstr>
      <vt:lpstr>Project Schedule</vt:lpstr>
      <vt:lpstr>Revision History</vt:lpstr>
    </vt:vector>
  </TitlesOfParts>
  <Manager/>
  <Company/>
  <LinksUpToDate>false</LinksUpToDate>
  <CharactersWithSpaces>17086</CharactersWithSpaces>
  <SharedDoc>false</SharedDoc>
  <HLinks>
    <vt:vector size="156" baseType="variant">
      <vt:variant>
        <vt:i4>7864412</vt:i4>
      </vt:variant>
      <vt:variant>
        <vt:i4>153</vt:i4>
      </vt:variant>
      <vt:variant>
        <vt:i4>0</vt:i4>
      </vt:variant>
      <vt:variant>
        <vt:i4>5</vt:i4>
      </vt:variant>
      <vt:variant>
        <vt:lpwstr>https://confluence.engine.capgemini.com/x/_wHO</vt:lpwstr>
      </vt:variant>
      <vt:variant>
        <vt:lpwstr/>
      </vt:variant>
      <vt:variant>
        <vt:i4>1835058</vt:i4>
      </vt:variant>
      <vt:variant>
        <vt:i4>146</vt:i4>
      </vt:variant>
      <vt:variant>
        <vt:i4>0</vt:i4>
      </vt:variant>
      <vt:variant>
        <vt:i4>5</vt:i4>
      </vt:variant>
      <vt:variant>
        <vt:lpwstr/>
      </vt:variant>
      <vt:variant>
        <vt:lpwstr>_Toc143699903</vt:lpwstr>
      </vt:variant>
      <vt:variant>
        <vt:i4>1835058</vt:i4>
      </vt:variant>
      <vt:variant>
        <vt:i4>140</vt:i4>
      </vt:variant>
      <vt:variant>
        <vt:i4>0</vt:i4>
      </vt:variant>
      <vt:variant>
        <vt:i4>5</vt:i4>
      </vt:variant>
      <vt:variant>
        <vt:lpwstr/>
      </vt:variant>
      <vt:variant>
        <vt:lpwstr>_Toc143699902</vt:lpwstr>
      </vt:variant>
      <vt:variant>
        <vt:i4>1835058</vt:i4>
      </vt:variant>
      <vt:variant>
        <vt:i4>134</vt:i4>
      </vt:variant>
      <vt:variant>
        <vt:i4>0</vt:i4>
      </vt:variant>
      <vt:variant>
        <vt:i4>5</vt:i4>
      </vt:variant>
      <vt:variant>
        <vt:lpwstr/>
      </vt:variant>
      <vt:variant>
        <vt:lpwstr>_Toc143699901</vt:lpwstr>
      </vt:variant>
      <vt:variant>
        <vt:i4>1835058</vt:i4>
      </vt:variant>
      <vt:variant>
        <vt:i4>128</vt:i4>
      </vt:variant>
      <vt:variant>
        <vt:i4>0</vt:i4>
      </vt:variant>
      <vt:variant>
        <vt:i4>5</vt:i4>
      </vt:variant>
      <vt:variant>
        <vt:lpwstr/>
      </vt:variant>
      <vt:variant>
        <vt:lpwstr>_Toc143699900</vt:lpwstr>
      </vt:variant>
      <vt:variant>
        <vt:i4>1376307</vt:i4>
      </vt:variant>
      <vt:variant>
        <vt:i4>122</vt:i4>
      </vt:variant>
      <vt:variant>
        <vt:i4>0</vt:i4>
      </vt:variant>
      <vt:variant>
        <vt:i4>5</vt:i4>
      </vt:variant>
      <vt:variant>
        <vt:lpwstr/>
      </vt:variant>
      <vt:variant>
        <vt:lpwstr>_Toc143699899</vt:lpwstr>
      </vt:variant>
      <vt:variant>
        <vt:i4>1376307</vt:i4>
      </vt:variant>
      <vt:variant>
        <vt:i4>116</vt:i4>
      </vt:variant>
      <vt:variant>
        <vt:i4>0</vt:i4>
      </vt:variant>
      <vt:variant>
        <vt:i4>5</vt:i4>
      </vt:variant>
      <vt:variant>
        <vt:lpwstr/>
      </vt:variant>
      <vt:variant>
        <vt:lpwstr>_Toc143699898</vt:lpwstr>
      </vt:variant>
      <vt:variant>
        <vt:i4>1376307</vt:i4>
      </vt:variant>
      <vt:variant>
        <vt:i4>110</vt:i4>
      </vt:variant>
      <vt:variant>
        <vt:i4>0</vt:i4>
      </vt:variant>
      <vt:variant>
        <vt:i4>5</vt:i4>
      </vt:variant>
      <vt:variant>
        <vt:lpwstr/>
      </vt:variant>
      <vt:variant>
        <vt:lpwstr>_Toc143699897</vt:lpwstr>
      </vt:variant>
      <vt:variant>
        <vt:i4>1376307</vt:i4>
      </vt:variant>
      <vt:variant>
        <vt:i4>104</vt:i4>
      </vt:variant>
      <vt:variant>
        <vt:i4>0</vt:i4>
      </vt:variant>
      <vt:variant>
        <vt:i4>5</vt:i4>
      </vt:variant>
      <vt:variant>
        <vt:lpwstr/>
      </vt:variant>
      <vt:variant>
        <vt:lpwstr>_Toc143699896</vt:lpwstr>
      </vt:variant>
      <vt:variant>
        <vt:i4>1376307</vt:i4>
      </vt:variant>
      <vt:variant>
        <vt:i4>98</vt:i4>
      </vt:variant>
      <vt:variant>
        <vt:i4>0</vt:i4>
      </vt:variant>
      <vt:variant>
        <vt:i4>5</vt:i4>
      </vt:variant>
      <vt:variant>
        <vt:lpwstr/>
      </vt:variant>
      <vt:variant>
        <vt:lpwstr>_Toc143699895</vt:lpwstr>
      </vt:variant>
      <vt:variant>
        <vt:i4>1376307</vt:i4>
      </vt:variant>
      <vt:variant>
        <vt:i4>92</vt:i4>
      </vt:variant>
      <vt:variant>
        <vt:i4>0</vt:i4>
      </vt:variant>
      <vt:variant>
        <vt:i4>5</vt:i4>
      </vt:variant>
      <vt:variant>
        <vt:lpwstr/>
      </vt:variant>
      <vt:variant>
        <vt:lpwstr>_Toc143699894</vt:lpwstr>
      </vt:variant>
      <vt:variant>
        <vt:i4>1376307</vt:i4>
      </vt:variant>
      <vt:variant>
        <vt:i4>86</vt:i4>
      </vt:variant>
      <vt:variant>
        <vt:i4>0</vt:i4>
      </vt:variant>
      <vt:variant>
        <vt:i4>5</vt:i4>
      </vt:variant>
      <vt:variant>
        <vt:lpwstr/>
      </vt:variant>
      <vt:variant>
        <vt:lpwstr>_Toc143699893</vt:lpwstr>
      </vt:variant>
      <vt:variant>
        <vt:i4>1376307</vt:i4>
      </vt:variant>
      <vt:variant>
        <vt:i4>80</vt:i4>
      </vt:variant>
      <vt:variant>
        <vt:i4>0</vt:i4>
      </vt:variant>
      <vt:variant>
        <vt:i4>5</vt:i4>
      </vt:variant>
      <vt:variant>
        <vt:lpwstr/>
      </vt:variant>
      <vt:variant>
        <vt:lpwstr>_Toc143699892</vt:lpwstr>
      </vt:variant>
      <vt:variant>
        <vt:i4>1376307</vt:i4>
      </vt:variant>
      <vt:variant>
        <vt:i4>74</vt:i4>
      </vt:variant>
      <vt:variant>
        <vt:i4>0</vt:i4>
      </vt:variant>
      <vt:variant>
        <vt:i4>5</vt:i4>
      </vt:variant>
      <vt:variant>
        <vt:lpwstr/>
      </vt:variant>
      <vt:variant>
        <vt:lpwstr>_Toc143699891</vt:lpwstr>
      </vt:variant>
      <vt:variant>
        <vt:i4>1376307</vt:i4>
      </vt:variant>
      <vt:variant>
        <vt:i4>68</vt:i4>
      </vt:variant>
      <vt:variant>
        <vt:i4>0</vt:i4>
      </vt:variant>
      <vt:variant>
        <vt:i4>5</vt:i4>
      </vt:variant>
      <vt:variant>
        <vt:lpwstr/>
      </vt:variant>
      <vt:variant>
        <vt:lpwstr>_Toc143699890</vt:lpwstr>
      </vt:variant>
      <vt:variant>
        <vt:i4>1310771</vt:i4>
      </vt:variant>
      <vt:variant>
        <vt:i4>62</vt:i4>
      </vt:variant>
      <vt:variant>
        <vt:i4>0</vt:i4>
      </vt:variant>
      <vt:variant>
        <vt:i4>5</vt:i4>
      </vt:variant>
      <vt:variant>
        <vt:lpwstr/>
      </vt:variant>
      <vt:variant>
        <vt:lpwstr>_Toc143699889</vt:lpwstr>
      </vt:variant>
      <vt:variant>
        <vt:i4>1310771</vt:i4>
      </vt:variant>
      <vt:variant>
        <vt:i4>56</vt:i4>
      </vt:variant>
      <vt:variant>
        <vt:i4>0</vt:i4>
      </vt:variant>
      <vt:variant>
        <vt:i4>5</vt:i4>
      </vt:variant>
      <vt:variant>
        <vt:lpwstr/>
      </vt:variant>
      <vt:variant>
        <vt:lpwstr>_Toc143699888</vt:lpwstr>
      </vt:variant>
      <vt:variant>
        <vt:i4>1310771</vt:i4>
      </vt:variant>
      <vt:variant>
        <vt:i4>50</vt:i4>
      </vt:variant>
      <vt:variant>
        <vt:i4>0</vt:i4>
      </vt:variant>
      <vt:variant>
        <vt:i4>5</vt:i4>
      </vt:variant>
      <vt:variant>
        <vt:lpwstr/>
      </vt:variant>
      <vt:variant>
        <vt:lpwstr>_Toc143699887</vt:lpwstr>
      </vt:variant>
      <vt:variant>
        <vt:i4>1310771</vt:i4>
      </vt:variant>
      <vt:variant>
        <vt:i4>44</vt:i4>
      </vt:variant>
      <vt:variant>
        <vt:i4>0</vt:i4>
      </vt:variant>
      <vt:variant>
        <vt:i4>5</vt:i4>
      </vt:variant>
      <vt:variant>
        <vt:lpwstr/>
      </vt:variant>
      <vt:variant>
        <vt:lpwstr>_Toc143699886</vt:lpwstr>
      </vt:variant>
      <vt:variant>
        <vt:i4>1310771</vt:i4>
      </vt:variant>
      <vt:variant>
        <vt:i4>38</vt:i4>
      </vt:variant>
      <vt:variant>
        <vt:i4>0</vt:i4>
      </vt:variant>
      <vt:variant>
        <vt:i4>5</vt:i4>
      </vt:variant>
      <vt:variant>
        <vt:lpwstr/>
      </vt:variant>
      <vt:variant>
        <vt:lpwstr>_Toc143699885</vt:lpwstr>
      </vt:variant>
      <vt:variant>
        <vt:i4>1310771</vt:i4>
      </vt:variant>
      <vt:variant>
        <vt:i4>32</vt:i4>
      </vt:variant>
      <vt:variant>
        <vt:i4>0</vt:i4>
      </vt:variant>
      <vt:variant>
        <vt:i4>5</vt:i4>
      </vt:variant>
      <vt:variant>
        <vt:lpwstr/>
      </vt:variant>
      <vt:variant>
        <vt:lpwstr>_Toc143699884</vt:lpwstr>
      </vt:variant>
      <vt:variant>
        <vt:i4>1310771</vt:i4>
      </vt:variant>
      <vt:variant>
        <vt:i4>26</vt:i4>
      </vt:variant>
      <vt:variant>
        <vt:i4>0</vt:i4>
      </vt:variant>
      <vt:variant>
        <vt:i4>5</vt:i4>
      </vt:variant>
      <vt:variant>
        <vt:lpwstr/>
      </vt:variant>
      <vt:variant>
        <vt:lpwstr>_Toc143699883</vt:lpwstr>
      </vt:variant>
      <vt:variant>
        <vt:i4>1310771</vt:i4>
      </vt:variant>
      <vt:variant>
        <vt:i4>20</vt:i4>
      </vt:variant>
      <vt:variant>
        <vt:i4>0</vt:i4>
      </vt:variant>
      <vt:variant>
        <vt:i4>5</vt:i4>
      </vt:variant>
      <vt:variant>
        <vt:lpwstr/>
      </vt:variant>
      <vt:variant>
        <vt:lpwstr>_Toc143699882</vt:lpwstr>
      </vt:variant>
      <vt:variant>
        <vt:i4>1310771</vt:i4>
      </vt:variant>
      <vt:variant>
        <vt:i4>14</vt:i4>
      </vt:variant>
      <vt:variant>
        <vt:i4>0</vt:i4>
      </vt:variant>
      <vt:variant>
        <vt:i4>5</vt:i4>
      </vt:variant>
      <vt:variant>
        <vt:lpwstr/>
      </vt:variant>
      <vt:variant>
        <vt:lpwstr>_Toc143699881</vt:lpwstr>
      </vt:variant>
      <vt:variant>
        <vt:i4>1310771</vt:i4>
      </vt:variant>
      <vt:variant>
        <vt:i4>8</vt:i4>
      </vt:variant>
      <vt:variant>
        <vt:i4>0</vt:i4>
      </vt:variant>
      <vt:variant>
        <vt:i4>5</vt:i4>
      </vt:variant>
      <vt:variant>
        <vt:lpwstr/>
      </vt:variant>
      <vt:variant>
        <vt:lpwstr>_Toc143699880</vt:lpwstr>
      </vt:variant>
      <vt:variant>
        <vt:i4>1769523</vt:i4>
      </vt:variant>
      <vt:variant>
        <vt:i4>2</vt:i4>
      </vt:variant>
      <vt:variant>
        <vt:i4>0</vt:i4>
      </vt:variant>
      <vt:variant>
        <vt:i4>5</vt:i4>
      </vt:variant>
      <vt:variant>
        <vt:lpwstr/>
      </vt:variant>
      <vt:variant>
        <vt:lpwstr>_Toc143699879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rkumar@varroclighting.com</dc:creator>
  <cp:keywords/>
  <dc:description/>
  <cp:lastModifiedBy>LOISEL, Sébastien</cp:lastModifiedBy>
  <cp:revision>2</cp:revision>
  <cp:lastPrinted>2010-05-21T23:14:00Z</cp:lastPrinted>
  <dcterms:created xsi:type="dcterms:W3CDTF">2023-12-05T14:19:00Z</dcterms:created>
  <dcterms:modified xsi:type="dcterms:W3CDTF">2023-12-05T14:19:00Z</dcterms:modified>
  <cp:category/>
  <cp:contentStatus/>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0x010100D1CC9081F356EC4CA6AE8DF3D0A0E719</vt:lpwstr>
  </property>
  <property fmtid="{D5CDD505-2E9C-101B-9397-08002B2CF9AE}" pid="3" name="MediaServiceImageTags">
    <vt:lpwstr/>
  </property>
</Properties>
</file>