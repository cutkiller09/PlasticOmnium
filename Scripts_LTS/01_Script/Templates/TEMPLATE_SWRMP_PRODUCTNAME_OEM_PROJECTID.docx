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AA48" w14:textId="42311445" w:rsidR="00523CBC" w:rsidRPr="008F1DF3" w:rsidRDefault="00FF1744" w:rsidP="005760EC">
      <w:pPr>
        <w:pStyle w:val="TitleCover"/>
        <w:spacing w:before="1080" w:after="1080" w:line="240" w:lineRule="auto"/>
        <w:jc w:val="center"/>
      </w:pPr>
      <w:r>
        <w:rPr>
          <w:rFonts w:cs="Arial"/>
          <w:b w:val="0"/>
          <w:bCs/>
          <w:noProof/>
          <w:spacing w:val="0"/>
          <w:sz w:val="48"/>
          <w:szCs w:val="48"/>
          <w:lang w:eastAsia="de-DE"/>
        </w:rPr>
        <w:t xml:space="preserve">SW </w:t>
      </w:r>
      <w:r w:rsidR="00E05B04">
        <w:rPr>
          <w:rFonts w:cs="Arial"/>
          <w:b w:val="0"/>
          <w:bCs/>
          <w:noProof/>
          <w:spacing w:val="0"/>
          <w:sz w:val="48"/>
          <w:szCs w:val="48"/>
          <w:lang w:eastAsia="de-DE"/>
        </w:rPr>
        <w:t>Requirements Management Plan</w:t>
      </w:r>
      <w:r w:rsidR="00850937" w:rsidRPr="008C6DC6">
        <w:rPr>
          <w:rFonts w:cs="Arial"/>
          <w:noProof/>
          <w:sz w:val="48"/>
          <w:szCs w:val="48"/>
          <w:lang w:eastAsia="de-DE"/>
        </w:rPr>
        <w:t xml:space="preserve"> </w:t>
      </w:r>
      <w:r w:rsidR="00850937" w:rsidRPr="00A546CB">
        <w:rPr>
          <w:rFonts w:cs="Arial"/>
          <w:b w:val="0"/>
          <w:bCs/>
          <w:noProof/>
          <w:spacing w:val="0"/>
          <w:sz w:val="48"/>
          <w:szCs w:val="48"/>
          <w:lang w:eastAsia="de-DE"/>
        </w:rPr>
        <w:t>(</w:t>
      </w:r>
      <w:r>
        <w:rPr>
          <w:rFonts w:cs="Arial"/>
          <w:b w:val="0"/>
          <w:bCs/>
          <w:noProof/>
          <w:spacing w:val="0"/>
          <w:sz w:val="48"/>
          <w:szCs w:val="48"/>
          <w:lang w:eastAsia="de-DE"/>
        </w:rPr>
        <w:t>SW</w:t>
      </w:r>
      <w:r w:rsidR="00E05B04">
        <w:rPr>
          <w:rFonts w:cs="Arial"/>
          <w:b w:val="0"/>
          <w:bCs/>
          <w:noProof/>
          <w:spacing w:val="0"/>
          <w:sz w:val="48"/>
          <w:szCs w:val="48"/>
          <w:lang w:eastAsia="de-DE"/>
        </w:rPr>
        <w:t>RMP</w:t>
      </w:r>
      <w:r w:rsidR="00850937" w:rsidRPr="00A546CB">
        <w:rPr>
          <w:rFonts w:cs="Arial"/>
          <w:b w:val="0"/>
          <w:bCs/>
          <w:noProof/>
          <w:spacing w:val="0"/>
          <w:sz w:val="48"/>
          <w:szCs w:val="48"/>
          <w:lang w:eastAsia="de-DE"/>
        </w:rPr>
        <w:t>)</w:t>
      </w:r>
    </w:p>
    <w:tbl>
      <w:tblPr>
        <w:tblStyle w:val="TableGrid"/>
        <w:tblpPr w:leftFromText="141" w:rightFromText="141" w:vertAnchor="text" w:horzAnchor="margin" w:tblpXSpec="center" w:tblpY="160"/>
        <w:tblOverlap w:val="never"/>
        <w:tblW w:w="5000" w:type="pct"/>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19"/>
        <w:gridCol w:w="3019"/>
        <w:gridCol w:w="3023"/>
      </w:tblGrid>
      <w:tr w:rsidR="00DD6EAE" w:rsidRPr="00BC2570" w14:paraId="17179FE0" w14:textId="77777777" w:rsidTr="00303CEA">
        <w:trPr>
          <w:trHeight w:val="283"/>
          <w:jc w:val="center"/>
        </w:trPr>
        <w:tc>
          <w:tcPr>
            <w:tcW w:w="5000" w:type="pct"/>
            <w:gridSpan w:val="3"/>
            <w:tcBorders>
              <w:top w:val="single" w:sz="4" w:space="0" w:color="44546A" w:themeColor="text2"/>
              <w:left w:val="single" w:sz="4" w:space="0" w:color="44546A" w:themeColor="text2"/>
              <w:bottom w:val="single" w:sz="4" w:space="0" w:color="auto"/>
              <w:right w:val="single" w:sz="4" w:space="0" w:color="44546A" w:themeColor="text2"/>
            </w:tcBorders>
            <w:shd w:val="clear" w:color="auto" w:fill="0032B4"/>
            <w:vAlign w:val="center"/>
          </w:tcPr>
          <w:p w14:paraId="445D1B8E" w14:textId="77777777" w:rsidR="00DD6EAE" w:rsidRPr="00BC2570" w:rsidRDefault="00DD6EAE">
            <w:pPr>
              <w:rPr>
                <w:rFonts w:cs="Arial"/>
                <w:b/>
              </w:rPr>
            </w:pPr>
            <w:r>
              <w:rPr>
                <w:rFonts w:cs="Arial"/>
                <w:b/>
                <w:color w:val="FFFFFF" w:themeColor="background1"/>
              </w:rPr>
              <w:t>OP’nSoft</w:t>
            </w:r>
            <w:r w:rsidRPr="00BC2570">
              <w:rPr>
                <w:rFonts w:cs="Arial"/>
                <w:b/>
                <w:color w:val="FFFFFF" w:themeColor="background1"/>
              </w:rPr>
              <w:t xml:space="preserve"> </w:t>
            </w:r>
            <w:r>
              <w:rPr>
                <w:rFonts w:cs="Arial"/>
                <w:b/>
                <w:color w:val="FFFFFF" w:themeColor="background1"/>
              </w:rPr>
              <w:t>Project information</w:t>
            </w:r>
          </w:p>
        </w:tc>
      </w:tr>
      <w:tr w:rsidR="00DD6EAE" w:rsidRPr="00BC2570" w14:paraId="696DE861" w14:textId="77777777" w:rsidTr="00303CEA">
        <w:trPr>
          <w:trHeight w:val="283"/>
          <w:jc w:val="center"/>
        </w:trPr>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005D041C" w14:textId="72474ED1" w:rsidR="00DD6EAE" w:rsidRPr="00BC2ED6" w:rsidRDefault="00DD6EAE">
            <w:pPr>
              <w:rPr>
                <w:rFonts w:cs="Arial"/>
                <w:b/>
              </w:rPr>
            </w:pPr>
            <w:r>
              <w:rPr>
                <w:rFonts w:cs="Arial"/>
                <w:b/>
              </w:rPr>
              <w:t xml:space="preserve">Project </w:t>
            </w:r>
            <w:r w:rsidR="00093E80">
              <w:rPr>
                <w:rFonts w:cs="Arial"/>
                <w:b/>
              </w:rPr>
              <w:t>ID</w:t>
            </w:r>
          </w:p>
        </w:tc>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0B734E56" w14:textId="77777777" w:rsidR="00DD6EAE" w:rsidRPr="00B27A9E" w:rsidRDefault="00DD6EAE">
            <w:pPr>
              <w:rPr>
                <w:rFonts w:cs="Arial"/>
                <w:b/>
                <w:lang w:val="fr-FR"/>
              </w:rPr>
            </w:pPr>
            <w:r w:rsidRPr="00B27A9E">
              <w:rPr>
                <w:rFonts w:cs="Arial"/>
                <w:b/>
                <w:lang w:val="fr-FR"/>
              </w:rPr>
              <w:t>Project Name</w:t>
            </w:r>
          </w:p>
        </w:tc>
        <w:tc>
          <w:tcPr>
            <w:tcW w:w="1667" w:type="pct"/>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6190FA81" w14:textId="77777777" w:rsidR="00DD6EAE" w:rsidRPr="00BC2ED6" w:rsidRDefault="00DD6EAE">
            <w:pPr>
              <w:rPr>
                <w:rFonts w:cs="Arial"/>
                <w:b/>
              </w:rPr>
            </w:pPr>
            <w:r>
              <w:rPr>
                <w:rFonts w:cs="Arial"/>
                <w:b/>
              </w:rPr>
              <w:t>Project Manager</w:t>
            </w:r>
          </w:p>
        </w:tc>
      </w:tr>
      <w:tr w:rsidR="00DD6EAE" w:rsidRPr="009645C8" w14:paraId="602BD6F8" w14:textId="77777777" w:rsidTr="00303CEA">
        <w:trPr>
          <w:trHeight w:val="283"/>
          <w:jc w:val="center"/>
        </w:trPr>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3878CA53" w14:textId="6FBE0A6D" w:rsidR="00DD6EAE" w:rsidRPr="000B44BA" w:rsidRDefault="009A0F18" w:rsidP="006C3D98">
            <w:pPr>
              <w:pStyle w:val="Projectnumber"/>
              <w:framePr w:hSpace="0" w:wrap="auto" w:vAnchor="margin" w:hAnchor="text" w:xAlign="left" w:yAlign="inline"/>
              <w:suppressOverlap w:val="0"/>
            </w:pPr>
            <w:sdt>
              <w:sdtPr>
                <w:rPr>
                  <w:spacing w:val="0"/>
                  <w:lang w:val="fr-FR"/>
                </w:rPr>
                <w:alias w:val="Project number"/>
                <w:tag w:val=""/>
                <w:id w:val="325710130"/>
                <w:placeholder>
                  <w:docPart w:val="3B0047B442C64BA6A25302BF4A229D85"/>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1C7277" w:rsidRPr="00255F12">
                  <w:rPr>
                    <w:rStyle w:val="PlaceholderText"/>
                    <w:b w:val="0"/>
                    <w:bCs/>
                  </w:rPr>
                  <w:t xml:space="preserve">[Type Project </w:t>
                </w:r>
                <w:r w:rsidR="007300B0">
                  <w:rPr>
                    <w:rStyle w:val="PlaceholderText"/>
                    <w:b w:val="0"/>
                    <w:bCs/>
                  </w:rPr>
                  <w:t>I</w:t>
                </w:r>
                <w:r w:rsidR="007300B0">
                  <w:rPr>
                    <w:rStyle w:val="PlaceholderText"/>
                    <w:bCs/>
                  </w:rPr>
                  <w:t>D</w:t>
                </w:r>
                <w:r w:rsidR="001C7277" w:rsidRPr="00255F12">
                  <w:rPr>
                    <w:rStyle w:val="PlaceholderText"/>
                    <w:b w:val="0"/>
                    <w:bCs/>
                  </w:rPr>
                  <w:t>]</w:t>
                </w:r>
              </w:sdtContent>
            </w:sdt>
          </w:p>
        </w:tc>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0CF69A03" w14:textId="6261A7D2" w:rsidR="00DD6EAE" w:rsidRPr="000B44BA" w:rsidRDefault="009A0F18" w:rsidP="008F6566">
            <w:pPr>
              <w:rPr>
                <w:rFonts w:cs="Arial"/>
                <w:b/>
                <w:bCs/>
              </w:rPr>
            </w:pPr>
            <w:sdt>
              <w:sdtPr>
                <w:rPr>
                  <w:rFonts w:cs="Arial"/>
                  <w:b/>
                  <w:bCs/>
                  <w:spacing w:val="0"/>
                  <w:lang w:val="fr-FR"/>
                </w:rPr>
                <w:alias w:val="Project Name"/>
                <w:tag w:val=""/>
                <w:id w:val="-1239555076"/>
                <w:placeholder>
                  <w:docPart w:val="76D29B20A4754CB992C3273AEBAB19E4"/>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EA307C" w:rsidRPr="000C2382">
                  <w:rPr>
                    <w:rStyle w:val="PlaceholderText"/>
                  </w:rPr>
                  <w:t>[</w:t>
                </w:r>
                <w:r w:rsidR="00EA307C">
                  <w:rPr>
                    <w:rStyle w:val="PlaceholderText"/>
                  </w:rPr>
                  <w:t>Type Project Name</w:t>
                </w:r>
                <w:r w:rsidR="00EA307C" w:rsidRPr="000C2382">
                  <w:rPr>
                    <w:rStyle w:val="PlaceholderText"/>
                  </w:rPr>
                  <w:t>]</w:t>
                </w:r>
              </w:sdtContent>
            </w:sdt>
          </w:p>
        </w:tc>
        <w:tc>
          <w:tcPr>
            <w:tcW w:w="1667" w:type="pct"/>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6B7F1FFB" w14:textId="63C60623" w:rsidR="00DD6EAE" w:rsidRPr="000B44BA" w:rsidRDefault="009A0F18">
            <w:pPr>
              <w:rPr>
                <w:rFonts w:cs="Arial"/>
                <w:b/>
                <w:bCs/>
              </w:rPr>
            </w:pPr>
            <w:sdt>
              <w:sdtPr>
                <w:rPr>
                  <w:rFonts w:cs="Arial"/>
                  <w:b/>
                  <w:bCs/>
                  <w:spacing w:val="0"/>
                  <w:lang w:val="fr-FR"/>
                </w:rPr>
                <w:alias w:val="Project Manager"/>
                <w:tag w:val=""/>
                <w:id w:val="1442194111"/>
                <w:placeholder>
                  <w:docPart w:val="46C3B64BA7F64CD18F87861BE952990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1C7277" w:rsidRPr="000C2382">
                  <w:rPr>
                    <w:rStyle w:val="PlaceholderText"/>
                  </w:rPr>
                  <w:t>[</w:t>
                </w:r>
                <w:r w:rsidR="003979C6">
                  <w:rPr>
                    <w:rStyle w:val="PlaceholderText"/>
                  </w:rPr>
                  <w:t xml:space="preserve">Type </w:t>
                </w:r>
                <w:r w:rsidR="0097538D">
                  <w:rPr>
                    <w:rStyle w:val="PlaceholderText"/>
                  </w:rPr>
                  <w:t>P</w:t>
                </w:r>
                <w:r w:rsidR="003979C6">
                  <w:rPr>
                    <w:rStyle w:val="PlaceholderText"/>
                  </w:rPr>
                  <w:t>roject Manager</w:t>
                </w:r>
                <w:r w:rsidR="001C7277" w:rsidRPr="000C2382">
                  <w:rPr>
                    <w:rStyle w:val="PlaceholderText"/>
                  </w:rPr>
                  <w:t>]</w:t>
                </w:r>
              </w:sdtContent>
            </w:sdt>
          </w:p>
        </w:tc>
      </w:tr>
      <w:tr w:rsidR="00DD6EAE" w:rsidRPr="00BC2570" w14:paraId="3E765F2F" w14:textId="77777777" w:rsidTr="00303CEA">
        <w:trPr>
          <w:trHeight w:val="283"/>
          <w:jc w:val="center"/>
        </w:trPr>
        <w:tc>
          <w:tcPr>
            <w:tcW w:w="5000" w:type="pct"/>
            <w:gridSpan w:val="3"/>
            <w:tcBorders>
              <w:top w:val="single" w:sz="4" w:space="0" w:color="auto"/>
              <w:left w:val="single" w:sz="4" w:space="0" w:color="auto"/>
              <w:bottom w:val="single" w:sz="4" w:space="0" w:color="auto"/>
              <w:right w:val="single" w:sz="4" w:space="0" w:color="44546A" w:themeColor="text2"/>
            </w:tcBorders>
            <w:shd w:val="clear" w:color="auto" w:fill="auto"/>
            <w:vAlign w:val="center"/>
          </w:tcPr>
          <w:p w14:paraId="0CE2E261" w14:textId="5B510DDE" w:rsidR="00DD6EAE" w:rsidRPr="00BC2ED6" w:rsidRDefault="00DD6EAE">
            <w:pPr>
              <w:rPr>
                <w:rFonts w:cs="Arial"/>
                <w:b/>
              </w:rPr>
            </w:pPr>
            <w:r>
              <w:rPr>
                <w:rFonts w:cs="Arial"/>
                <w:b/>
              </w:rPr>
              <w:t>Field of application:</w:t>
            </w:r>
            <w:r w:rsidR="000B44BA">
              <w:rPr>
                <w:rFonts w:cs="Arial"/>
                <w:b/>
              </w:rPr>
              <w:t xml:space="preserve"> </w:t>
            </w:r>
            <w:sdt>
              <w:sdtPr>
                <w:rPr>
                  <w:rFonts w:cs="Arial"/>
                  <w:b/>
                </w:rPr>
                <w:alias w:val="Field of application"/>
                <w:tag w:val=""/>
                <w:id w:val="-720354538"/>
                <w:placeholder>
                  <w:docPart w:val="2C1F671FB67A40D9A52C0B15860C7415"/>
                </w:placeholder>
                <w:showingPlcHdr/>
                <w:dataBinding w:prefixMappings="xmlns:ns0='http://schemas.openxmlformats.org/officeDocument/2006/extended-properties' " w:xpath="/ns0:Properties[1]/ns0:Manager[1]" w:storeItemID="{6668398D-A668-4E3E-A5EB-62B293D839F1}"/>
                <w:text/>
              </w:sdtPr>
              <w:sdtEndPr/>
              <w:sdtContent>
                <w:r w:rsidR="001C7277" w:rsidRPr="00CA2F8C">
                  <w:rPr>
                    <w:rStyle w:val="PlaceholderText"/>
                  </w:rPr>
                  <w:t>[</w:t>
                </w:r>
                <w:r w:rsidR="003979C6">
                  <w:rPr>
                    <w:rStyle w:val="PlaceholderText"/>
                  </w:rPr>
                  <w:t>Type field of application</w:t>
                </w:r>
                <w:r w:rsidR="001C7277" w:rsidRPr="00CA2F8C">
                  <w:rPr>
                    <w:rStyle w:val="PlaceholderText"/>
                  </w:rPr>
                  <w:t>]</w:t>
                </w:r>
              </w:sdtContent>
            </w:sdt>
          </w:p>
        </w:tc>
      </w:tr>
      <w:tr w:rsidR="00DD6EAE" w:rsidRPr="00BC2570" w14:paraId="23A80175" w14:textId="77777777" w:rsidTr="00303CEA">
        <w:trPr>
          <w:trHeight w:val="283"/>
          <w:jc w:val="center"/>
        </w:trPr>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5E2E6537" w14:textId="77777777" w:rsidR="00DD6EAE" w:rsidRPr="00BC2ED6" w:rsidRDefault="00DD6EAE">
            <w:pPr>
              <w:rPr>
                <w:rFonts w:cs="Arial"/>
                <w:b/>
              </w:rPr>
            </w:pPr>
            <w:r>
              <w:rPr>
                <w:rFonts w:cs="Arial"/>
                <w:b/>
              </w:rPr>
              <w:t>Customer Name</w:t>
            </w:r>
          </w:p>
        </w:tc>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34EDD256" w14:textId="77777777" w:rsidR="00DD6EAE" w:rsidRPr="00BC2ED6" w:rsidRDefault="00DD6EAE">
            <w:pPr>
              <w:rPr>
                <w:rFonts w:cs="Arial"/>
                <w:b/>
              </w:rPr>
            </w:pPr>
            <w:r>
              <w:rPr>
                <w:rFonts w:cs="Arial"/>
                <w:b/>
              </w:rPr>
              <w:t>Project Start Date</w:t>
            </w:r>
          </w:p>
        </w:tc>
        <w:tc>
          <w:tcPr>
            <w:tcW w:w="1667" w:type="pct"/>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22AB018A" w14:textId="5121BE2E" w:rsidR="00DD6EAE" w:rsidRPr="00BC2ED6" w:rsidRDefault="0050332C">
            <w:pPr>
              <w:rPr>
                <w:rFonts w:cs="Arial"/>
                <w:b/>
              </w:rPr>
            </w:pPr>
            <w:r>
              <w:rPr>
                <w:rFonts w:cs="Arial"/>
                <w:b/>
              </w:rPr>
              <w:t>OP’nSoft</w:t>
            </w:r>
            <w:r w:rsidR="00DD6EAE">
              <w:rPr>
                <w:rFonts w:cs="Arial"/>
                <w:b/>
              </w:rPr>
              <w:t xml:space="preserve"> project ID</w:t>
            </w:r>
          </w:p>
        </w:tc>
      </w:tr>
      <w:tr w:rsidR="00DD6EAE" w:rsidRPr="000E2E52" w14:paraId="1C65AAB6" w14:textId="77777777" w:rsidTr="00303CEA">
        <w:trPr>
          <w:trHeight w:val="350"/>
          <w:jc w:val="center"/>
        </w:trPr>
        <w:sdt>
          <w:sdtPr>
            <w:rPr>
              <w:b/>
              <w:bCs/>
              <w:spacing w:val="0"/>
              <w:lang w:val="fr-FR"/>
            </w:rPr>
            <w:alias w:val="Customer Name"/>
            <w:tag w:val=""/>
            <w:id w:val="368032762"/>
            <w:placeholder>
              <w:docPart w:val="4E13F960FA7E45528C5647C081978129"/>
            </w:placeholder>
            <w:showingPlcHdr/>
            <w:dataBinding w:prefixMappings="xmlns:ns0='http://purl.org/dc/elements/1.1/' xmlns:ns1='http://schemas.openxmlformats.org/package/2006/metadata/core-properties' " w:xpath="/ns1:coreProperties[1]/ns0:subject[1]" w:storeItemID="{6C3C8BC8-F283-45AE-878A-BAB7291924A1}"/>
            <w:text/>
          </w:sdtPr>
          <w:sdtEndPr/>
          <w:sdtContent>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7F4C9801" w14:textId="48D30F93" w:rsidR="00DD6EAE" w:rsidRPr="000B44BA" w:rsidRDefault="001C7277">
                <w:pPr>
                  <w:rPr>
                    <w:rFonts w:cs="Arial"/>
                    <w:b/>
                    <w:bCs/>
                    <w:lang w:val="fr-FR"/>
                  </w:rPr>
                </w:pPr>
                <w:r w:rsidRPr="00CA2F8C">
                  <w:rPr>
                    <w:rStyle w:val="PlaceholderText"/>
                  </w:rPr>
                  <w:t>[</w:t>
                </w:r>
                <w:r w:rsidR="003979C6">
                  <w:rPr>
                    <w:rStyle w:val="PlaceholderText"/>
                  </w:rPr>
                  <w:t>Type Customer Name</w:t>
                </w:r>
                <w:r w:rsidRPr="00CA2F8C">
                  <w:rPr>
                    <w:rStyle w:val="PlaceholderText"/>
                  </w:rPr>
                  <w:t xml:space="preserve"> ]</w:t>
                </w:r>
              </w:p>
            </w:tc>
          </w:sdtContent>
        </w:sdt>
        <w:sdt>
          <w:sdtPr>
            <w:rPr>
              <w:rFonts w:cs="Arial"/>
              <w:b/>
              <w:bCs/>
              <w:spacing w:val="0"/>
              <w:lang w:val="fr-FR"/>
            </w:rPr>
            <w:alias w:val="Project Start Date"/>
            <w:tag w:val=""/>
            <w:id w:val="138703404"/>
            <w:placeholder>
              <w:docPart w:val="697071F4513D4C77A10CB0B7E9FAB88B"/>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3870488A" w14:textId="22B1CE5D" w:rsidR="00DD6EAE" w:rsidRPr="000B44BA" w:rsidRDefault="001C7277">
                <w:pPr>
                  <w:rPr>
                    <w:rFonts w:cs="Arial"/>
                    <w:b/>
                    <w:bCs/>
                    <w:lang w:val="fr-FR"/>
                  </w:rPr>
                </w:pPr>
                <w:r w:rsidRPr="00CA2F8C">
                  <w:rPr>
                    <w:rStyle w:val="PlaceholderText"/>
                  </w:rPr>
                  <w:t>[</w:t>
                </w:r>
                <w:r w:rsidR="003979C6">
                  <w:rPr>
                    <w:rStyle w:val="PlaceholderText"/>
                  </w:rPr>
                  <w:t>Type Project Start Date</w:t>
                </w:r>
                <w:r w:rsidRPr="00CA2F8C">
                  <w:rPr>
                    <w:rStyle w:val="PlaceholderText"/>
                  </w:rPr>
                  <w:t xml:space="preserve"> ]</w:t>
                </w:r>
              </w:p>
            </w:tc>
          </w:sdtContent>
        </w:sdt>
        <w:sdt>
          <w:sdtPr>
            <w:rPr>
              <w:rFonts w:cs="Arial"/>
              <w:b/>
              <w:bCs/>
              <w:spacing w:val="0"/>
              <w:lang w:val="fr-FR"/>
            </w:rPr>
            <w:alias w:val="OP'nSoft project ID"/>
            <w:tag w:val=""/>
            <w:id w:val="-481776522"/>
            <w:placeholder>
              <w:docPart w:val="9F23138977F74AE98CED28D2085C1A29"/>
            </w:placeholder>
            <w:showingPlcHdr/>
            <w:dataBinding w:prefixMappings="xmlns:ns0='http://schemas.openxmlformats.org/officeDocument/2006/extended-properties' " w:xpath="/ns0:Properties[1]/ns0:Company[1]" w:storeItemID="{6668398D-A668-4E3E-A5EB-62B293D839F1}"/>
            <w:text/>
          </w:sdtPr>
          <w:sdtEndPr/>
          <w:sdtContent>
            <w:tc>
              <w:tcPr>
                <w:tcW w:w="1667" w:type="pct"/>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469B9872" w14:textId="557A7E17" w:rsidR="00DD6EAE" w:rsidRPr="000B44BA" w:rsidRDefault="001C7277">
                <w:pPr>
                  <w:rPr>
                    <w:rFonts w:cs="Arial"/>
                    <w:b/>
                    <w:bCs/>
                    <w:lang w:val="fr-FR"/>
                  </w:rPr>
                </w:pPr>
                <w:r w:rsidRPr="00986BB7">
                  <w:rPr>
                    <w:rStyle w:val="PlaceholderText"/>
                  </w:rPr>
                  <w:t>[</w:t>
                </w:r>
                <w:r w:rsidR="003979C6">
                  <w:rPr>
                    <w:rStyle w:val="PlaceholderText"/>
                  </w:rPr>
                  <w:t>Type OP’nS</w:t>
                </w:r>
                <w:r w:rsidR="001753CC">
                  <w:rPr>
                    <w:rStyle w:val="PlaceholderText"/>
                  </w:rPr>
                  <w:t>oft project ID</w:t>
                </w:r>
                <w:r w:rsidRPr="00986BB7">
                  <w:rPr>
                    <w:rStyle w:val="PlaceholderText"/>
                  </w:rPr>
                  <w:t>]</w:t>
                </w:r>
              </w:p>
            </w:tc>
          </w:sdtContent>
        </w:sdt>
      </w:tr>
    </w:tbl>
    <w:p w14:paraId="03542245" w14:textId="77777777" w:rsidR="00177919" w:rsidRPr="00177919" w:rsidRDefault="00177919" w:rsidP="00F525EA">
      <w:pPr>
        <w:spacing w:before="1080"/>
        <w:rPr>
          <w:lang w:val="fr-FR"/>
        </w:rPr>
      </w:pPr>
    </w:p>
    <w:tbl>
      <w:tblPr>
        <w:tblpPr w:leftFromText="141" w:rightFromText="141" w:vertAnchor="text" w:horzAnchor="margin" w:tblpY="168"/>
        <w:tblW w:w="5000" w:type="pct"/>
        <w:tblBorders>
          <w:top w:val="single" w:sz="12" w:space="0" w:color="003366"/>
          <w:left w:val="single" w:sz="12" w:space="0" w:color="003366"/>
          <w:bottom w:val="single" w:sz="12" w:space="0" w:color="003366"/>
          <w:right w:val="single" w:sz="12" w:space="0" w:color="003366"/>
          <w:insideH w:val="single" w:sz="6" w:space="0" w:color="003366"/>
          <w:insideV w:val="single" w:sz="6" w:space="0" w:color="003366"/>
        </w:tblBorders>
        <w:tblLook w:val="01E0" w:firstRow="1" w:lastRow="1" w:firstColumn="1" w:lastColumn="1" w:noHBand="0" w:noVBand="0"/>
      </w:tblPr>
      <w:tblGrid>
        <w:gridCol w:w="1536"/>
        <w:gridCol w:w="2630"/>
        <w:gridCol w:w="2825"/>
        <w:gridCol w:w="2065"/>
      </w:tblGrid>
      <w:tr w:rsidR="008D2A71" w:rsidRPr="0090554D" w14:paraId="72CDA601" w14:textId="77777777" w:rsidTr="00802530">
        <w:tc>
          <w:tcPr>
            <w:tcW w:w="848" w:type="pct"/>
            <w:tcBorders>
              <w:top w:val="nil"/>
              <w:left w:val="nil"/>
              <w:bottom w:val="single" w:sz="12" w:space="0" w:color="003366"/>
              <w:right w:val="single" w:sz="12" w:space="0" w:color="003366"/>
            </w:tcBorders>
            <w:shd w:val="clear" w:color="auto" w:fill="auto"/>
          </w:tcPr>
          <w:p w14:paraId="0DEDA64D" w14:textId="77777777" w:rsidR="008D2A71" w:rsidRPr="00177919" w:rsidRDefault="008D2A71" w:rsidP="008D2A71">
            <w:pPr>
              <w:spacing w:line="360" w:lineRule="auto"/>
              <w:rPr>
                <w:lang w:val="fr-FR"/>
              </w:rPr>
            </w:pPr>
          </w:p>
        </w:tc>
        <w:tc>
          <w:tcPr>
            <w:tcW w:w="1452" w:type="pct"/>
            <w:tcBorders>
              <w:top w:val="single" w:sz="12" w:space="0" w:color="003366"/>
              <w:left w:val="single" w:sz="12" w:space="0" w:color="003366"/>
              <w:bottom w:val="single" w:sz="12" w:space="0" w:color="003366"/>
              <w:right w:val="single" w:sz="6" w:space="0" w:color="003366"/>
            </w:tcBorders>
            <w:shd w:val="clear" w:color="auto" w:fill="E0E0E0"/>
            <w:vAlign w:val="center"/>
          </w:tcPr>
          <w:p w14:paraId="711197C5" w14:textId="77777777" w:rsidR="008D2A71" w:rsidRPr="00B811B6" w:rsidRDefault="008D2A71" w:rsidP="008D2A71">
            <w:pPr>
              <w:pStyle w:val="STDFormTabletitle"/>
              <w:spacing w:line="360" w:lineRule="auto"/>
              <w:rPr>
                <w:rFonts w:ascii="Times New Roman" w:hAnsi="Times New Roman" w:cs="Times New Roman"/>
                <w:color w:val="auto"/>
              </w:rPr>
            </w:pPr>
            <w:r w:rsidRPr="00B811B6">
              <w:rPr>
                <w:rFonts w:ascii="Times New Roman" w:hAnsi="Times New Roman" w:cs="Times New Roman"/>
                <w:color w:val="auto"/>
              </w:rPr>
              <w:t>Name</w:t>
            </w:r>
          </w:p>
        </w:tc>
        <w:tc>
          <w:tcPr>
            <w:tcW w:w="1560" w:type="pct"/>
            <w:tcBorders>
              <w:top w:val="single" w:sz="12" w:space="0" w:color="003366"/>
              <w:left w:val="single" w:sz="6" w:space="0" w:color="003366"/>
              <w:bottom w:val="single" w:sz="12" w:space="0" w:color="003366"/>
              <w:right w:val="single" w:sz="6" w:space="0" w:color="003366"/>
            </w:tcBorders>
            <w:shd w:val="clear" w:color="auto" w:fill="E0E0E0"/>
            <w:vAlign w:val="center"/>
          </w:tcPr>
          <w:p w14:paraId="4AF8672D" w14:textId="77777777" w:rsidR="008D2A71" w:rsidRPr="00B811B6" w:rsidRDefault="008D2A71" w:rsidP="008D2A71">
            <w:pPr>
              <w:pStyle w:val="STDFormTabletitle"/>
              <w:spacing w:line="360" w:lineRule="auto"/>
              <w:rPr>
                <w:rFonts w:ascii="Times New Roman" w:hAnsi="Times New Roman" w:cs="Times New Roman"/>
                <w:color w:val="auto"/>
              </w:rPr>
            </w:pPr>
            <w:r w:rsidRPr="00B811B6">
              <w:rPr>
                <w:rFonts w:ascii="Times New Roman" w:hAnsi="Times New Roman" w:cs="Times New Roman"/>
                <w:color w:val="auto"/>
              </w:rPr>
              <w:t>Function</w:t>
            </w:r>
          </w:p>
        </w:tc>
        <w:tc>
          <w:tcPr>
            <w:tcW w:w="1140" w:type="pct"/>
            <w:tcBorders>
              <w:top w:val="single" w:sz="12" w:space="0" w:color="003366"/>
              <w:left w:val="single" w:sz="6" w:space="0" w:color="003366"/>
              <w:bottom w:val="single" w:sz="12" w:space="0" w:color="003366"/>
            </w:tcBorders>
            <w:shd w:val="clear" w:color="auto" w:fill="E0E0E0"/>
            <w:vAlign w:val="center"/>
          </w:tcPr>
          <w:p w14:paraId="369AFC4B" w14:textId="77777777" w:rsidR="008D2A71" w:rsidRPr="00B811B6" w:rsidRDefault="008D2A71" w:rsidP="008D2A71">
            <w:pPr>
              <w:pStyle w:val="STDFormTabletitle"/>
              <w:spacing w:line="360" w:lineRule="auto"/>
              <w:rPr>
                <w:rFonts w:ascii="Times New Roman" w:hAnsi="Times New Roman" w:cs="Times New Roman"/>
                <w:color w:val="auto"/>
              </w:rPr>
            </w:pPr>
            <w:r w:rsidRPr="00B811B6">
              <w:rPr>
                <w:rFonts w:ascii="Times New Roman" w:hAnsi="Times New Roman" w:cs="Times New Roman"/>
                <w:color w:val="auto"/>
              </w:rPr>
              <w:t>Signature</w:t>
            </w:r>
          </w:p>
        </w:tc>
      </w:tr>
      <w:tr w:rsidR="008D2A71" w:rsidRPr="00BF2AC2" w14:paraId="235499EE"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56666F9F" w14:textId="77777777" w:rsidR="008D2A71" w:rsidRPr="009E066D" w:rsidRDefault="008D2A71" w:rsidP="008D2A71">
            <w:pPr>
              <w:pStyle w:val="STDFormFieldName"/>
              <w:spacing w:line="360" w:lineRule="auto"/>
              <w:rPr>
                <w:rFonts w:ascii="Times New Roman" w:hAnsi="Times New Roman" w:cs="Times New Roman"/>
                <w:color w:val="000000" w:themeColor="text1"/>
              </w:rPr>
            </w:pPr>
            <w:r w:rsidRPr="009E066D">
              <w:rPr>
                <w:rFonts w:ascii="Times New Roman" w:hAnsi="Times New Roman" w:cs="Times New Roman"/>
                <w:color w:val="000000" w:themeColor="text1"/>
              </w:rPr>
              <w:t>Edited by</w:t>
            </w:r>
          </w:p>
        </w:tc>
        <w:tc>
          <w:tcPr>
            <w:tcW w:w="1452" w:type="pct"/>
            <w:tcBorders>
              <w:left w:val="single" w:sz="12" w:space="0" w:color="003366"/>
            </w:tcBorders>
            <w:shd w:val="clear" w:color="auto" w:fill="auto"/>
            <w:vAlign w:val="center"/>
          </w:tcPr>
          <w:p w14:paraId="32D4F8F6" w14:textId="0D4095C9"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2F5FB2CF" w14:textId="01BEFE5D" w:rsidR="008D2A71" w:rsidRPr="00B811B6" w:rsidRDefault="008D2A71" w:rsidP="008D2A71">
            <w:pPr>
              <w:pStyle w:val="STDFormFieldValue"/>
              <w:spacing w:line="360" w:lineRule="auto"/>
              <w:rPr>
                <w:rFonts w:ascii="Times New Roman" w:hAnsi="Times New Roman" w:cs="Times New Roman"/>
              </w:rPr>
            </w:pPr>
            <w:r w:rsidRPr="00B811B6">
              <w:rPr>
                <w:rFonts w:ascii="Times New Roman" w:hAnsi="Times New Roman" w:cs="Times New Roman"/>
              </w:rPr>
              <w:t xml:space="preserve"> </w:t>
            </w:r>
          </w:p>
        </w:tc>
        <w:tc>
          <w:tcPr>
            <w:tcW w:w="1140" w:type="pct"/>
            <w:shd w:val="clear" w:color="auto" w:fill="auto"/>
            <w:vAlign w:val="center"/>
          </w:tcPr>
          <w:p w14:paraId="055B86F2"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90554D" w14:paraId="45089CE6"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7FA1F2C9" w14:textId="0D18C323" w:rsidR="008D2A71" w:rsidRPr="009E066D" w:rsidRDefault="001B474B" w:rsidP="008D2A71">
            <w:pPr>
              <w:pStyle w:val="STDFormFieldName"/>
              <w:spacing w:line="360" w:lineRule="auto"/>
              <w:rPr>
                <w:rFonts w:ascii="Times New Roman" w:hAnsi="Times New Roman" w:cs="Times New Roman"/>
                <w:color w:val="000000" w:themeColor="text1"/>
              </w:rPr>
            </w:pPr>
            <w:r>
              <w:rPr>
                <w:rFonts w:ascii="Times New Roman" w:hAnsi="Times New Roman" w:cs="Times New Roman"/>
                <w:color w:val="000000" w:themeColor="text1"/>
              </w:rPr>
              <w:t>Reviewed</w:t>
            </w:r>
            <w:r w:rsidR="008D2A71" w:rsidRPr="009E066D">
              <w:rPr>
                <w:rFonts w:ascii="Times New Roman" w:hAnsi="Times New Roman" w:cs="Times New Roman"/>
                <w:color w:val="000000" w:themeColor="text1"/>
              </w:rPr>
              <w:t xml:space="preserve"> by</w:t>
            </w:r>
          </w:p>
        </w:tc>
        <w:tc>
          <w:tcPr>
            <w:tcW w:w="1452" w:type="pct"/>
            <w:tcBorders>
              <w:left w:val="single" w:sz="12" w:space="0" w:color="003366"/>
            </w:tcBorders>
            <w:shd w:val="clear" w:color="auto" w:fill="auto"/>
            <w:vAlign w:val="center"/>
          </w:tcPr>
          <w:p w14:paraId="02EBF31F" w14:textId="77777777"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30DAA788" w14:textId="1730EE0F"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4F59D9E2"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90554D" w14:paraId="243ACAD8"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76780FAC" w14:textId="182E1D7A" w:rsidR="008D2A71" w:rsidRPr="009E066D" w:rsidRDefault="001B474B" w:rsidP="008D2A71">
            <w:pPr>
              <w:pStyle w:val="STDFormFieldName"/>
              <w:spacing w:line="360" w:lineRule="auto"/>
              <w:rPr>
                <w:rFonts w:ascii="Times New Roman" w:hAnsi="Times New Roman" w:cs="Times New Roman"/>
                <w:color w:val="000000" w:themeColor="text1"/>
              </w:rPr>
            </w:pPr>
            <w:r>
              <w:rPr>
                <w:rFonts w:ascii="Times New Roman" w:hAnsi="Times New Roman" w:cs="Times New Roman"/>
                <w:color w:val="000000" w:themeColor="text1"/>
              </w:rPr>
              <w:t>Reviewed</w:t>
            </w:r>
            <w:r w:rsidR="008D2A71" w:rsidRPr="009E066D">
              <w:rPr>
                <w:rFonts w:ascii="Times New Roman" w:hAnsi="Times New Roman" w:cs="Times New Roman"/>
                <w:color w:val="000000" w:themeColor="text1"/>
              </w:rPr>
              <w:t xml:space="preserve"> by</w:t>
            </w:r>
          </w:p>
        </w:tc>
        <w:tc>
          <w:tcPr>
            <w:tcW w:w="1452" w:type="pct"/>
            <w:tcBorders>
              <w:left w:val="single" w:sz="12" w:space="0" w:color="003366"/>
            </w:tcBorders>
            <w:shd w:val="clear" w:color="auto" w:fill="auto"/>
            <w:vAlign w:val="center"/>
          </w:tcPr>
          <w:p w14:paraId="76FE3DCE" w14:textId="77777777"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1295FFA6" w14:textId="1109B97D"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1F7D47DE"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F62741" w14:paraId="6FF304FE"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7E8486F9" w14:textId="77777777" w:rsidR="008D2A71" w:rsidRPr="009E066D" w:rsidRDefault="008D2A71" w:rsidP="008D2A71">
            <w:pPr>
              <w:pStyle w:val="STDFormFieldName"/>
              <w:spacing w:line="360" w:lineRule="auto"/>
              <w:rPr>
                <w:rFonts w:ascii="Times New Roman" w:hAnsi="Times New Roman" w:cs="Times New Roman"/>
                <w:color w:val="000000" w:themeColor="text1"/>
              </w:rPr>
            </w:pPr>
            <w:r w:rsidRPr="009E066D">
              <w:rPr>
                <w:rFonts w:ascii="Times New Roman" w:hAnsi="Times New Roman" w:cs="Times New Roman"/>
                <w:color w:val="000000" w:themeColor="text1"/>
              </w:rPr>
              <w:t>Reviewed by</w:t>
            </w:r>
          </w:p>
        </w:tc>
        <w:tc>
          <w:tcPr>
            <w:tcW w:w="1452" w:type="pct"/>
            <w:tcBorders>
              <w:left w:val="single" w:sz="12" w:space="0" w:color="003366"/>
            </w:tcBorders>
            <w:shd w:val="clear" w:color="auto" w:fill="auto"/>
            <w:vAlign w:val="center"/>
          </w:tcPr>
          <w:p w14:paraId="3D3AFBBD" w14:textId="474BB52A"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1AD8501D" w14:textId="48EBF899"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778622D4"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90554D" w14:paraId="0A8AAA2B" w14:textId="77777777" w:rsidTr="00802530">
        <w:trPr>
          <w:cantSplit/>
          <w:trHeight w:val="576"/>
        </w:trPr>
        <w:tc>
          <w:tcPr>
            <w:tcW w:w="848" w:type="pct"/>
            <w:tcBorders>
              <w:top w:val="single" w:sz="6" w:space="0" w:color="003366"/>
              <w:bottom w:val="single" w:sz="12" w:space="0" w:color="auto"/>
              <w:right w:val="single" w:sz="12" w:space="0" w:color="003366"/>
            </w:tcBorders>
            <w:shd w:val="clear" w:color="auto" w:fill="auto"/>
            <w:vAlign w:val="center"/>
          </w:tcPr>
          <w:p w14:paraId="5913665A" w14:textId="77777777" w:rsidR="008D2A71" w:rsidRPr="009E066D" w:rsidRDefault="008D2A71" w:rsidP="008D2A71">
            <w:pPr>
              <w:pStyle w:val="STDFormFieldName"/>
              <w:spacing w:line="360" w:lineRule="auto"/>
              <w:rPr>
                <w:rFonts w:ascii="Times New Roman" w:hAnsi="Times New Roman" w:cs="Times New Roman"/>
                <w:color w:val="000000" w:themeColor="text1"/>
              </w:rPr>
            </w:pPr>
            <w:r w:rsidRPr="009E066D">
              <w:rPr>
                <w:rFonts w:ascii="Times New Roman" w:hAnsi="Times New Roman" w:cs="Times New Roman"/>
                <w:color w:val="000000" w:themeColor="text1"/>
              </w:rPr>
              <w:t>Approved by</w:t>
            </w:r>
          </w:p>
        </w:tc>
        <w:tc>
          <w:tcPr>
            <w:tcW w:w="1452" w:type="pct"/>
            <w:tcBorders>
              <w:left w:val="single" w:sz="12" w:space="0" w:color="003366"/>
            </w:tcBorders>
            <w:shd w:val="clear" w:color="auto" w:fill="auto"/>
            <w:vAlign w:val="center"/>
          </w:tcPr>
          <w:p w14:paraId="584A820E" w14:textId="3E71DC35"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3D6C3A7D" w14:textId="1FACE7F7"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7C0C9A5C" w14:textId="77777777" w:rsidR="008D2A71" w:rsidRPr="00B811B6" w:rsidRDefault="008D2A71" w:rsidP="008D2A71">
            <w:pPr>
              <w:pStyle w:val="STDFormFieldValue"/>
              <w:spacing w:line="360" w:lineRule="auto"/>
              <w:rPr>
                <w:rFonts w:ascii="Times New Roman" w:hAnsi="Times New Roman" w:cs="Times New Roman"/>
              </w:rPr>
            </w:pPr>
          </w:p>
        </w:tc>
      </w:tr>
    </w:tbl>
    <w:p w14:paraId="34478A51" w14:textId="6CD4BBC1" w:rsidR="00332BE6" w:rsidRDefault="00332BE6" w:rsidP="00332BE6"/>
    <w:p w14:paraId="3833D446" w14:textId="77777777" w:rsidR="00332BE6" w:rsidRDefault="00332BE6">
      <w:r>
        <w:br w:type="page"/>
      </w:r>
    </w:p>
    <w:p w14:paraId="7F2941F8" w14:textId="77777777" w:rsidR="00332BE6" w:rsidRDefault="00332BE6" w:rsidP="00332BE6"/>
    <w:p w14:paraId="66C2C43B" w14:textId="1C2E38D8" w:rsidR="00B936CD" w:rsidRDefault="00B936CD" w:rsidP="00B936CD">
      <w:pPr>
        <w:pStyle w:val="Heading1"/>
        <w:numPr>
          <w:ilvl w:val="0"/>
          <w:numId w:val="0"/>
        </w:numPr>
        <w:ind w:left="551"/>
        <w:rPr>
          <w:b/>
        </w:rPr>
      </w:pPr>
      <w:bookmarkStart w:id="0" w:name="_Toc148023364"/>
      <w:r w:rsidRPr="00F31544">
        <w:t>Template Revision History</w:t>
      </w:r>
      <w:bookmarkEnd w:id="0"/>
    </w:p>
    <w:tbl>
      <w:tblPr>
        <w:tblStyle w:val="TableGrid"/>
        <w:tblW w:w="5000" w:type="pct"/>
        <w:jc w:val="center"/>
        <w:tblLook w:val="04A0" w:firstRow="1" w:lastRow="0" w:firstColumn="1" w:lastColumn="0" w:noHBand="0" w:noVBand="1"/>
      </w:tblPr>
      <w:tblGrid>
        <w:gridCol w:w="1139"/>
        <w:gridCol w:w="881"/>
        <w:gridCol w:w="1642"/>
        <w:gridCol w:w="1294"/>
        <w:gridCol w:w="4105"/>
      </w:tblGrid>
      <w:tr w:rsidR="0092098B" w:rsidRPr="002C5D33" w14:paraId="3110C3C1" w14:textId="77777777" w:rsidTr="0088347A">
        <w:trPr>
          <w:jc w:val="center"/>
        </w:trPr>
        <w:tc>
          <w:tcPr>
            <w:tcW w:w="629" w:type="pct"/>
            <w:shd w:val="clear" w:color="auto" w:fill="0032B4"/>
          </w:tcPr>
          <w:p w14:paraId="58EF0245"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Date</w:t>
            </w:r>
          </w:p>
        </w:tc>
        <w:tc>
          <w:tcPr>
            <w:tcW w:w="486" w:type="pct"/>
            <w:shd w:val="clear" w:color="auto" w:fill="0032B4"/>
          </w:tcPr>
          <w:p w14:paraId="6436EE0D"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Version</w:t>
            </w:r>
          </w:p>
        </w:tc>
        <w:tc>
          <w:tcPr>
            <w:tcW w:w="906" w:type="pct"/>
            <w:shd w:val="clear" w:color="auto" w:fill="0032B4"/>
          </w:tcPr>
          <w:p w14:paraId="2A575286"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Author</w:t>
            </w:r>
          </w:p>
        </w:tc>
        <w:tc>
          <w:tcPr>
            <w:tcW w:w="714" w:type="pct"/>
            <w:shd w:val="clear" w:color="auto" w:fill="0032B4"/>
          </w:tcPr>
          <w:p w14:paraId="7305A46F"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Section</w:t>
            </w:r>
          </w:p>
        </w:tc>
        <w:tc>
          <w:tcPr>
            <w:tcW w:w="2265" w:type="pct"/>
            <w:shd w:val="clear" w:color="auto" w:fill="0032B4"/>
          </w:tcPr>
          <w:p w14:paraId="3A823AA6"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Description / Task ID</w:t>
            </w:r>
          </w:p>
        </w:tc>
      </w:tr>
      <w:tr w:rsidR="000415DB" w:rsidRPr="002C5D33" w14:paraId="3381FA08" w14:textId="77777777" w:rsidTr="00B56148">
        <w:trPr>
          <w:jc w:val="center"/>
        </w:trPr>
        <w:tc>
          <w:tcPr>
            <w:tcW w:w="629" w:type="pct"/>
          </w:tcPr>
          <w:p w14:paraId="22B37AD8" w14:textId="7AF51B10" w:rsidR="000415DB" w:rsidRDefault="00E05B04" w:rsidP="00F91A8D">
            <w:pPr>
              <w:pStyle w:val="TOAHeading"/>
              <w:spacing w:line="240" w:lineRule="auto"/>
              <w:rPr>
                <w:rFonts w:ascii="Arial" w:hAnsi="Arial" w:cs="Arial"/>
                <w:b w:val="0"/>
                <w:sz w:val="18"/>
                <w:szCs w:val="18"/>
              </w:rPr>
            </w:pPr>
            <w:r>
              <w:rPr>
                <w:rFonts w:ascii="Arial" w:hAnsi="Arial" w:cs="Arial"/>
                <w:b w:val="0"/>
                <w:sz w:val="18"/>
                <w:szCs w:val="18"/>
              </w:rPr>
              <w:t>26.09.2023</w:t>
            </w:r>
          </w:p>
        </w:tc>
        <w:tc>
          <w:tcPr>
            <w:tcW w:w="486" w:type="pct"/>
          </w:tcPr>
          <w:p w14:paraId="5A7C7B19" w14:textId="7672D89D" w:rsidR="000415DB" w:rsidRDefault="00E05B04" w:rsidP="00F91A8D">
            <w:pPr>
              <w:pStyle w:val="TOAHeading"/>
              <w:spacing w:line="240" w:lineRule="auto"/>
              <w:rPr>
                <w:rFonts w:ascii="Arial" w:hAnsi="Arial" w:cs="Arial"/>
                <w:b w:val="0"/>
                <w:sz w:val="18"/>
                <w:szCs w:val="18"/>
              </w:rPr>
            </w:pPr>
            <w:r>
              <w:rPr>
                <w:rFonts w:ascii="Arial" w:hAnsi="Arial" w:cs="Arial"/>
                <w:b w:val="0"/>
                <w:sz w:val="18"/>
                <w:szCs w:val="18"/>
              </w:rPr>
              <w:t>1.0</w:t>
            </w:r>
          </w:p>
        </w:tc>
        <w:tc>
          <w:tcPr>
            <w:tcW w:w="906" w:type="pct"/>
          </w:tcPr>
          <w:p w14:paraId="748B449F" w14:textId="3BB5286C" w:rsidR="000415DB" w:rsidRDefault="00E05B04" w:rsidP="00F91A8D">
            <w:pPr>
              <w:pStyle w:val="TOAHeading"/>
              <w:spacing w:line="240" w:lineRule="auto"/>
              <w:rPr>
                <w:rFonts w:ascii="Arial" w:hAnsi="Arial" w:cs="Arial"/>
                <w:b w:val="0"/>
                <w:sz w:val="18"/>
                <w:szCs w:val="18"/>
              </w:rPr>
            </w:pPr>
            <w:r>
              <w:rPr>
                <w:rFonts w:ascii="Arial" w:hAnsi="Arial" w:cs="Arial"/>
                <w:b w:val="0"/>
                <w:sz w:val="18"/>
                <w:szCs w:val="18"/>
              </w:rPr>
              <w:t>Maximilian Nagl</w:t>
            </w:r>
          </w:p>
        </w:tc>
        <w:tc>
          <w:tcPr>
            <w:tcW w:w="714" w:type="pct"/>
          </w:tcPr>
          <w:p w14:paraId="1DD48019" w14:textId="0C461D81" w:rsidR="000415DB" w:rsidRDefault="00E05B04" w:rsidP="00F91A8D">
            <w:pPr>
              <w:pStyle w:val="TOAHeading"/>
              <w:spacing w:line="240" w:lineRule="auto"/>
              <w:jc w:val="center"/>
              <w:rPr>
                <w:rFonts w:ascii="Arial" w:hAnsi="Arial" w:cs="Arial"/>
                <w:b w:val="0"/>
                <w:sz w:val="18"/>
                <w:szCs w:val="18"/>
              </w:rPr>
            </w:pPr>
            <w:r>
              <w:rPr>
                <w:rFonts w:ascii="Arial" w:hAnsi="Arial" w:cs="Arial"/>
                <w:b w:val="0"/>
                <w:sz w:val="18"/>
                <w:szCs w:val="18"/>
              </w:rPr>
              <w:t>All</w:t>
            </w:r>
          </w:p>
        </w:tc>
        <w:tc>
          <w:tcPr>
            <w:tcW w:w="2265" w:type="pct"/>
          </w:tcPr>
          <w:p w14:paraId="7C430E21" w14:textId="450F6554" w:rsidR="00634F35" w:rsidRPr="00D048D4" w:rsidRDefault="00E05B04" w:rsidP="00634F35">
            <w:pPr>
              <w:pStyle w:val="TableofAuthorities"/>
              <w:ind w:left="0" w:firstLine="0"/>
            </w:pPr>
            <w:r>
              <w:t>Initial creation of template</w:t>
            </w:r>
          </w:p>
        </w:tc>
      </w:tr>
      <w:tr w:rsidR="0092098B" w:rsidRPr="002C5D33" w14:paraId="79040791" w14:textId="77777777" w:rsidTr="00B56148">
        <w:trPr>
          <w:jc w:val="center"/>
        </w:trPr>
        <w:tc>
          <w:tcPr>
            <w:tcW w:w="629" w:type="pct"/>
          </w:tcPr>
          <w:p w14:paraId="57F7241E" w14:textId="52303015" w:rsidR="0092098B" w:rsidRDefault="0092098B" w:rsidP="00F91A8D">
            <w:pPr>
              <w:pStyle w:val="TOAHeading"/>
              <w:spacing w:line="240" w:lineRule="auto"/>
              <w:rPr>
                <w:rFonts w:ascii="Arial" w:hAnsi="Arial" w:cs="Arial"/>
                <w:b w:val="0"/>
                <w:sz w:val="18"/>
                <w:szCs w:val="18"/>
              </w:rPr>
            </w:pPr>
          </w:p>
        </w:tc>
        <w:tc>
          <w:tcPr>
            <w:tcW w:w="486" w:type="pct"/>
          </w:tcPr>
          <w:p w14:paraId="3F316BD7" w14:textId="66291C51" w:rsidR="0092098B" w:rsidRDefault="0092098B" w:rsidP="00F91A8D">
            <w:pPr>
              <w:pStyle w:val="TOAHeading"/>
              <w:spacing w:line="240" w:lineRule="auto"/>
              <w:rPr>
                <w:rFonts w:ascii="Arial" w:hAnsi="Arial" w:cs="Arial"/>
                <w:b w:val="0"/>
                <w:sz w:val="18"/>
                <w:szCs w:val="18"/>
              </w:rPr>
            </w:pPr>
          </w:p>
        </w:tc>
        <w:tc>
          <w:tcPr>
            <w:tcW w:w="906" w:type="pct"/>
          </w:tcPr>
          <w:p w14:paraId="6602E1E2" w14:textId="3B6D2B76" w:rsidR="0092098B" w:rsidRDefault="0092098B" w:rsidP="00F91A8D">
            <w:pPr>
              <w:pStyle w:val="TOAHeading"/>
              <w:spacing w:line="240" w:lineRule="auto"/>
              <w:rPr>
                <w:rFonts w:ascii="Arial" w:hAnsi="Arial" w:cs="Arial"/>
                <w:b w:val="0"/>
                <w:sz w:val="18"/>
                <w:szCs w:val="18"/>
              </w:rPr>
            </w:pPr>
          </w:p>
        </w:tc>
        <w:tc>
          <w:tcPr>
            <w:tcW w:w="714" w:type="pct"/>
          </w:tcPr>
          <w:p w14:paraId="17A07F95" w14:textId="0457E808" w:rsidR="0092098B" w:rsidRDefault="0092098B" w:rsidP="00F91A8D">
            <w:pPr>
              <w:pStyle w:val="TOAHeading"/>
              <w:spacing w:line="240" w:lineRule="auto"/>
              <w:jc w:val="center"/>
              <w:rPr>
                <w:rFonts w:ascii="Arial" w:hAnsi="Arial" w:cs="Arial"/>
                <w:b w:val="0"/>
                <w:sz w:val="18"/>
                <w:szCs w:val="18"/>
              </w:rPr>
            </w:pPr>
          </w:p>
        </w:tc>
        <w:tc>
          <w:tcPr>
            <w:tcW w:w="2265" w:type="pct"/>
          </w:tcPr>
          <w:p w14:paraId="034B40DD" w14:textId="35BBE549" w:rsidR="0092098B" w:rsidRDefault="0092098B" w:rsidP="00F91A8D">
            <w:pPr>
              <w:pStyle w:val="TOAHeading"/>
              <w:spacing w:line="240" w:lineRule="auto"/>
              <w:rPr>
                <w:rFonts w:ascii="Arial" w:hAnsi="Arial" w:cs="Arial"/>
                <w:b w:val="0"/>
                <w:sz w:val="18"/>
                <w:szCs w:val="18"/>
              </w:rPr>
            </w:pPr>
          </w:p>
        </w:tc>
      </w:tr>
    </w:tbl>
    <w:p w14:paraId="34535F49" w14:textId="77777777" w:rsidR="008D2A71" w:rsidRDefault="008D2A71" w:rsidP="00332BE6"/>
    <w:p w14:paraId="780D8A9E" w14:textId="77777777" w:rsidR="00332BE6" w:rsidRDefault="00332BE6" w:rsidP="00332BE6"/>
    <w:p w14:paraId="7FC6FFD6" w14:textId="03B0E525" w:rsidR="00170D2E" w:rsidRPr="00361F6A" w:rsidRDefault="00170D2E" w:rsidP="008D2A71">
      <w:pPr>
        <w:pStyle w:val="Heading1"/>
        <w:numPr>
          <w:ilvl w:val="0"/>
          <w:numId w:val="0"/>
        </w:numPr>
        <w:ind w:left="551"/>
      </w:pPr>
      <w:bookmarkStart w:id="1" w:name="_Toc148023365"/>
      <w:r>
        <w:t xml:space="preserve">Document </w:t>
      </w:r>
      <w:r w:rsidRPr="004323CD">
        <w:t>Revision History</w:t>
      </w:r>
      <w:bookmarkEnd w:id="1"/>
    </w:p>
    <w:tbl>
      <w:tblPr>
        <w:tblStyle w:val="TableGrid"/>
        <w:tblW w:w="5000" w:type="pct"/>
        <w:jc w:val="center"/>
        <w:tblLook w:val="04A0" w:firstRow="1" w:lastRow="0" w:firstColumn="1" w:lastColumn="0" w:noHBand="0" w:noVBand="1"/>
      </w:tblPr>
      <w:tblGrid>
        <w:gridCol w:w="1028"/>
        <w:gridCol w:w="1127"/>
        <w:gridCol w:w="1120"/>
        <w:gridCol w:w="1366"/>
        <w:gridCol w:w="1009"/>
        <w:gridCol w:w="3411"/>
      </w:tblGrid>
      <w:tr w:rsidR="00DD4B8D" w:rsidRPr="00BF232B" w14:paraId="69F245BC" w14:textId="77777777" w:rsidTr="0088347A">
        <w:trPr>
          <w:jc w:val="center"/>
        </w:trPr>
        <w:tc>
          <w:tcPr>
            <w:tcW w:w="567" w:type="pct"/>
            <w:shd w:val="clear" w:color="auto" w:fill="0032B4"/>
            <w:vAlign w:val="center"/>
          </w:tcPr>
          <w:p w14:paraId="234D3756"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Date</w:t>
            </w:r>
          </w:p>
          <w:p w14:paraId="6450B216" w14:textId="77777777" w:rsidR="00DD4B8D" w:rsidRPr="00CC21EF" w:rsidRDefault="00DD4B8D">
            <w:pPr>
              <w:pStyle w:val="TableofAuthorities"/>
              <w:ind w:left="0" w:firstLine="0"/>
              <w:jc w:val="center"/>
              <w:rPr>
                <w:rFonts w:cs="Arial"/>
                <w:b/>
                <w:color w:val="FFFFFF" w:themeColor="background1"/>
                <w:spacing w:val="-10"/>
                <w:kern w:val="28"/>
              </w:rPr>
            </w:pPr>
            <w:r w:rsidRPr="00CC21EF">
              <w:rPr>
                <w:rFonts w:cs="Arial"/>
                <w:b/>
                <w:color w:val="FFFFFF" w:themeColor="background1"/>
                <w:spacing w:val="-10"/>
                <w:kern w:val="28"/>
              </w:rPr>
              <w:t>(</w:t>
            </w:r>
            <w:proofErr w:type="spellStart"/>
            <w:proofErr w:type="gramStart"/>
            <w:r w:rsidRPr="00CC21EF">
              <w:rPr>
                <w:rFonts w:cs="Arial"/>
                <w:b/>
                <w:color w:val="FFFFFF" w:themeColor="background1"/>
                <w:spacing w:val="-10"/>
                <w:kern w:val="28"/>
              </w:rPr>
              <w:t>yyyy</w:t>
            </w:r>
            <w:proofErr w:type="spellEnd"/>
            <w:proofErr w:type="gramEnd"/>
            <w:r w:rsidRPr="00CC21EF">
              <w:rPr>
                <w:rFonts w:cs="Arial"/>
                <w:b/>
                <w:color w:val="FFFFFF" w:themeColor="background1"/>
                <w:spacing w:val="-10"/>
                <w:kern w:val="28"/>
              </w:rPr>
              <w:t>-dd-mm)</w:t>
            </w:r>
          </w:p>
        </w:tc>
        <w:tc>
          <w:tcPr>
            <w:tcW w:w="622" w:type="pct"/>
            <w:shd w:val="clear" w:color="auto" w:fill="0032B4"/>
            <w:vAlign w:val="center"/>
          </w:tcPr>
          <w:p w14:paraId="06CCD9A7"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Version</w:t>
            </w:r>
          </w:p>
          <w:p w14:paraId="7BC67F1B" w14:textId="77777777" w:rsidR="00DD4B8D" w:rsidRPr="00D52438" w:rsidRDefault="00DD4B8D">
            <w:pPr>
              <w:pStyle w:val="TOAHeading"/>
              <w:spacing w:line="240" w:lineRule="auto"/>
              <w:jc w:val="center"/>
              <w:rPr>
                <w:rFonts w:ascii="Arial" w:hAnsi="Arial" w:cs="Arial"/>
                <w:color w:val="FFFFFF" w:themeColor="background1"/>
              </w:rPr>
            </w:pPr>
            <w:r w:rsidRPr="00CC21EF">
              <w:rPr>
                <w:rFonts w:ascii="Arial" w:hAnsi="Arial" w:cs="Arial"/>
                <w:color w:val="FFFFFF" w:themeColor="background1"/>
              </w:rPr>
              <w:t>(</w:t>
            </w:r>
            <w:proofErr w:type="spellStart"/>
            <w:r w:rsidRPr="00CC21EF">
              <w:rPr>
                <w:rFonts w:ascii="Arial" w:hAnsi="Arial" w:cs="Arial"/>
                <w:color w:val="FFFFFF" w:themeColor="background1"/>
              </w:rPr>
              <w:t>x.y</w:t>
            </w:r>
            <w:proofErr w:type="spellEnd"/>
            <w:r w:rsidRPr="00CC21EF">
              <w:rPr>
                <w:rFonts w:ascii="Arial" w:hAnsi="Arial" w:cs="Arial"/>
                <w:color w:val="FFFFFF" w:themeColor="background1"/>
              </w:rPr>
              <w:t>)</w:t>
            </w:r>
          </w:p>
          <w:p w14:paraId="09072BCB" w14:textId="77777777" w:rsidR="00DD4B8D" w:rsidRPr="00CC21EF" w:rsidRDefault="00DD4B8D">
            <w:pPr>
              <w:pStyle w:val="TableofAuthorities"/>
              <w:jc w:val="center"/>
              <w:rPr>
                <w:rFonts w:cs="Arial"/>
                <w:b/>
                <w:color w:val="FFFFFF" w:themeColor="background1"/>
                <w:spacing w:val="-10"/>
                <w:kern w:val="28"/>
              </w:rPr>
            </w:pPr>
          </w:p>
        </w:tc>
        <w:tc>
          <w:tcPr>
            <w:tcW w:w="618" w:type="pct"/>
            <w:shd w:val="clear" w:color="auto" w:fill="0032B4"/>
            <w:vAlign w:val="center"/>
          </w:tcPr>
          <w:p w14:paraId="7327BD52" w14:textId="77777777" w:rsidR="00DD4B8D" w:rsidRPr="00CC21EF" w:rsidRDefault="00DD4B8D">
            <w:pPr>
              <w:pStyle w:val="TOAHeading"/>
              <w:spacing w:line="240" w:lineRule="auto"/>
              <w:jc w:val="center"/>
              <w:rPr>
                <w:rFonts w:ascii="Arial" w:hAnsi="Arial" w:cs="Arial"/>
                <w:color w:val="FFFFFF" w:themeColor="background1"/>
              </w:rPr>
            </w:pPr>
            <w:r w:rsidRPr="00CC21EF">
              <w:rPr>
                <w:rFonts w:ascii="Arial" w:hAnsi="Arial" w:cs="Arial"/>
                <w:color w:val="FFFFFF" w:themeColor="background1"/>
              </w:rPr>
              <w:t>Status</w:t>
            </w:r>
          </w:p>
        </w:tc>
        <w:tc>
          <w:tcPr>
            <w:tcW w:w="754" w:type="pct"/>
            <w:shd w:val="clear" w:color="auto" w:fill="0032B4"/>
            <w:vAlign w:val="center"/>
          </w:tcPr>
          <w:p w14:paraId="5696E3EE"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Author</w:t>
            </w:r>
          </w:p>
        </w:tc>
        <w:tc>
          <w:tcPr>
            <w:tcW w:w="557" w:type="pct"/>
            <w:shd w:val="clear" w:color="auto" w:fill="0032B4"/>
            <w:vAlign w:val="center"/>
          </w:tcPr>
          <w:p w14:paraId="75B30616"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Section</w:t>
            </w:r>
          </w:p>
        </w:tc>
        <w:tc>
          <w:tcPr>
            <w:tcW w:w="1882" w:type="pct"/>
            <w:shd w:val="clear" w:color="auto" w:fill="0032B4"/>
            <w:vAlign w:val="center"/>
          </w:tcPr>
          <w:p w14:paraId="6FFD7805"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Description / Task ID</w:t>
            </w:r>
          </w:p>
        </w:tc>
      </w:tr>
      <w:tr w:rsidR="00DD4B8D" w:rsidRPr="00D55D04" w14:paraId="139EDFBC" w14:textId="77777777">
        <w:trPr>
          <w:jc w:val="center"/>
        </w:trPr>
        <w:tc>
          <w:tcPr>
            <w:tcW w:w="567" w:type="pct"/>
          </w:tcPr>
          <w:p w14:paraId="0E6A291F" w14:textId="77777777" w:rsidR="00DD4B8D" w:rsidRPr="00D55D04" w:rsidRDefault="00DD4B8D">
            <w:pPr>
              <w:pStyle w:val="TOAHeading"/>
              <w:spacing w:line="240" w:lineRule="auto"/>
              <w:jc w:val="center"/>
              <w:rPr>
                <w:rFonts w:ascii="Arial" w:hAnsi="Arial" w:cs="Arial"/>
                <w:b w:val="0"/>
              </w:rPr>
            </w:pPr>
          </w:p>
        </w:tc>
        <w:tc>
          <w:tcPr>
            <w:tcW w:w="622" w:type="pct"/>
          </w:tcPr>
          <w:p w14:paraId="19B84C5A"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1271619866"/>
            <w:placeholder>
              <w:docPart w:val="260B2A41A29E44F3B4D1895D344FB539"/>
            </w:placeholder>
            <w:showingPlcHdr/>
            <w:dropDownList>
              <w:listItem w:displayText="Draft" w:value="Draft"/>
              <w:listItem w:displayText="Ready for review" w:value="Ready for review"/>
              <w:listItem w:displayText="Reviewed" w:value="Reviewed"/>
            </w:dropDownList>
          </w:sdtPr>
          <w:sdtEndPr/>
          <w:sdtContent>
            <w:tc>
              <w:tcPr>
                <w:tcW w:w="618" w:type="pct"/>
              </w:tcPr>
              <w:p w14:paraId="4E55D41D"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4DB737F2" w14:textId="77777777" w:rsidR="00DD4B8D" w:rsidRPr="00D55D04" w:rsidRDefault="00DD4B8D">
            <w:pPr>
              <w:pStyle w:val="TOAHeading"/>
              <w:spacing w:line="240" w:lineRule="auto"/>
              <w:jc w:val="center"/>
              <w:rPr>
                <w:rFonts w:ascii="Arial" w:hAnsi="Arial" w:cs="Arial"/>
                <w:b w:val="0"/>
              </w:rPr>
            </w:pPr>
          </w:p>
        </w:tc>
        <w:tc>
          <w:tcPr>
            <w:tcW w:w="557" w:type="pct"/>
          </w:tcPr>
          <w:p w14:paraId="08EA2FD6" w14:textId="77777777" w:rsidR="00DD4B8D" w:rsidRPr="00D55D04" w:rsidRDefault="00DD4B8D">
            <w:pPr>
              <w:pStyle w:val="TOAHeading"/>
              <w:spacing w:line="240" w:lineRule="auto"/>
              <w:jc w:val="center"/>
              <w:rPr>
                <w:rFonts w:ascii="Arial" w:hAnsi="Arial" w:cs="Arial"/>
                <w:b w:val="0"/>
              </w:rPr>
            </w:pPr>
          </w:p>
        </w:tc>
        <w:tc>
          <w:tcPr>
            <w:tcW w:w="1882" w:type="pct"/>
          </w:tcPr>
          <w:p w14:paraId="1B39CDF5" w14:textId="77777777" w:rsidR="00DD4B8D" w:rsidRPr="00D55D04" w:rsidRDefault="00DD4B8D">
            <w:pPr>
              <w:pStyle w:val="TOAHeading"/>
              <w:spacing w:line="240" w:lineRule="auto"/>
              <w:jc w:val="center"/>
              <w:rPr>
                <w:rFonts w:ascii="Arial" w:hAnsi="Arial" w:cs="Arial"/>
                <w:b w:val="0"/>
              </w:rPr>
            </w:pPr>
          </w:p>
        </w:tc>
      </w:tr>
      <w:tr w:rsidR="00DD4B8D" w:rsidRPr="00D55D04" w14:paraId="33E54F2E" w14:textId="77777777">
        <w:trPr>
          <w:jc w:val="center"/>
        </w:trPr>
        <w:tc>
          <w:tcPr>
            <w:tcW w:w="567" w:type="pct"/>
          </w:tcPr>
          <w:p w14:paraId="50F9FDD2" w14:textId="77777777" w:rsidR="00DD4B8D" w:rsidRPr="00D55D04" w:rsidRDefault="00DD4B8D">
            <w:pPr>
              <w:pStyle w:val="TOAHeading"/>
              <w:spacing w:line="240" w:lineRule="auto"/>
              <w:jc w:val="center"/>
              <w:rPr>
                <w:rFonts w:ascii="Arial" w:hAnsi="Arial" w:cs="Arial"/>
                <w:b w:val="0"/>
              </w:rPr>
            </w:pPr>
          </w:p>
        </w:tc>
        <w:tc>
          <w:tcPr>
            <w:tcW w:w="622" w:type="pct"/>
          </w:tcPr>
          <w:p w14:paraId="218B48EB"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313304566"/>
            <w:placeholder>
              <w:docPart w:val="DBDE6DECC1904C38B9C945F129536AF2"/>
            </w:placeholder>
            <w:showingPlcHdr/>
            <w:dropDownList>
              <w:listItem w:displayText="Draft" w:value="Draft"/>
              <w:listItem w:displayText="Ready for review" w:value="Ready for review"/>
              <w:listItem w:displayText="Reviewed" w:value="Reviewed"/>
            </w:dropDownList>
          </w:sdtPr>
          <w:sdtEndPr/>
          <w:sdtContent>
            <w:tc>
              <w:tcPr>
                <w:tcW w:w="618" w:type="pct"/>
              </w:tcPr>
              <w:p w14:paraId="77791ADC"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7C0872AA" w14:textId="77777777" w:rsidR="00DD4B8D" w:rsidRPr="00D55D04" w:rsidRDefault="00DD4B8D">
            <w:pPr>
              <w:pStyle w:val="TOAHeading"/>
              <w:spacing w:line="240" w:lineRule="auto"/>
              <w:jc w:val="center"/>
              <w:rPr>
                <w:rFonts w:ascii="Arial" w:hAnsi="Arial" w:cs="Arial"/>
                <w:b w:val="0"/>
              </w:rPr>
            </w:pPr>
          </w:p>
        </w:tc>
        <w:tc>
          <w:tcPr>
            <w:tcW w:w="557" w:type="pct"/>
          </w:tcPr>
          <w:p w14:paraId="6B23D0A0" w14:textId="77777777" w:rsidR="00DD4B8D" w:rsidRPr="00D55D04" w:rsidRDefault="00DD4B8D">
            <w:pPr>
              <w:pStyle w:val="TOAHeading"/>
              <w:spacing w:line="240" w:lineRule="auto"/>
              <w:jc w:val="center"/>
              <w:rPr>
                <w:rFonts w:ascii="Arial" w:hAnsi="Arial" w:cs="Arial"/>
                <w:b w:val="0"/>
              </w:rPr>
            </w:pPr>
          </w:p>
        </w:tc>
        <w:tc>
          <w:tcPr>
            <w:tcW w:w="1882" w:type="pct"/>
          </w:tcPr>
          <w:p w14:paraId="5807877B" w14:textId="77777777" w:rsidR="00DD4B8D" w:rsidRPr="00D55D04" w:rsidRDefault="00DD4B8D">
            <w:pPr>
              <w:pStyle w:val="TOAHeading"/>
              <w:spacing w:line="240" w:lineRule="auto"/>
              <w:jc w:val="center"/>
              <w:rPr>
                <w:rFonts w:ascii="Arial" w:hAnsi="Arial" w:cs="Arial"/>
                <w:b w:val="0"/>
              </w:rPr>
            </w:pPr>
          </w:p>
        </w:tc>
      </w:tr>
      <w:tr w:rsidR="00DD4B8D" w:rsidRPr="00D55D04" w14:paraId="1E9A0B3B" w14:textId="77777777">
        <w:trPr>
          <w:jc w:val="center"/>
        </w:trPr>
        <w:tc>
          <w:tcPr>
            <w:tcW w:w="567" w:type="pct"/>
          </w:tcPr>
          <w:p w14:paraId="7F1B54D9" w14:textId="77777777" w:rsidR="00DD4B8D" w:rsidRPr="00D55D04" w:rsidRDefault="00DD4B8D">
            <w:pPr>
              <w:pStyle w:val="TOAHeading"/>
              <w:spacing w:line="240" w:lineRule="auto"/>
              <w:jc w:val="center"/>
              <w:rPr>
                <w:rFonts w:ascii="Arial" w:hAnsi="Arial" w:cs="Arial"/>
                <w:b w:val="0"/>
              </w:rPr>
            </w:pPr>
          </w:p>
        </w:tc>
        <w:tc>
          <w:tcPr>
            <w:tcW w:w="622" w:type="pct"/>
          </w:tcPr>
          <w:p w14:paraId="5693116D"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1333180802"/>
            <w:placeholder>
              <w:docPart w:val="7EA1BB7E04274D2DAA4670F81869C2D1"/>
            </w:placeholder>
            <w:showingPlcHdr/>
            <w:dropDownList>
              <w:listItem w:displayText="Draft" w:value="Draft"/>
              <w:listItem w:displayText="Ready for review" w:value="Ready for review"/>
              <w:listItem w:displayText="Reviewed" w:value="Reviewed"/>
            </w:dropDownList>
          </w:sdtPr>
          <w:sdtEndPr/>
          <w:sdtContent>
            <w:tc>
              <w:tcPr>
                <w:tcW w:w="618" w:type="pct"/>
              </w:tcPr>
              <w:p w14:paraId="63106188"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067A7D92" w14:textId="77777777" w:rsidR="00DD4B8D" w:rsidRPr="00D55D04" w:rsidRDefault="00DD4B8D">
            <w:pPr>
              <w:pStyle w:val="TOAHeading"/>
              <w:spacing w:line="240" w:lineRule="auto"/>
              <w:jc w:val="center"/>
              <w:rPr>
                <w:rFonts w:ascii="Arial" w:hAnsi="Arial" w:cs="Arial"/>
                <w:b w:val="0"/>
              </w:rPr>
            </w:pPr>
          </w:p>
        </w:tc>
        <w:tc>
          <w:tcPr>
            <w:tcW w:w="557" w:type="pct"/>
          </w:tcPr>
          <w:p w14:paraId="242FF161" w14:textId="77777777" w:rsidR="00DD4B8D" w:rsidRPr="00D55D04" w:rsidRDefault="00DD4B8D">
            <w:pPr>
              <w:pStyle w:val="TOAHeading"/>
              <w:spacing w:line="240" w:lineRule="auto"/>
              <w:jc w:val="center"/>
              <w:rPr>
                <w:rFonts w:ascii="Arial" w:hAnsi="Arial" w:cs="Arial"/>
                <w:b w:val="0"/>
              </w:rPr>
            </w:pPr>
          </w:p>
        </w:tc>
        <w:tc>
          <w:tcPr>
            <w:tcW w:w="1882" w:type="pct"/>
          </w:tcPr>
          <w:p w14:paraId="5E4BD793" w14:textId="77777777" w:rsidR="00DD4B8D" w:rsidRPr="00D55D04" w:rsidRDefault="00DD4B8D">
            <w:pPr>
              <w:pStyle w:val="TOAHeading"/>
              <w:spacing w:line="240" w:lineRule="auto"/>
              <w:jc w:val="center"/>
              <w:rPr>
                <w:rFonts w:ascii="Arial" w:hAnsi="Arial" w:cs="Arial"/>
                <w:b w:val="0"/>
              </w:rPr>
            </w:pPr>
          </w:p>
        </w:tc>
      </w:tr>
      <w:tr w:rsidR="00DD4B8D" w:rsidRPr="00D55D04" w14:paraId="12A8191E" w14:textId="77777777">
        <w:trPr>
          <w:jc w:val="center"/>
        </w:trPr>
        <w:tc>
          <w:tcPr>
            <w:tcW w:w="567" w:type="pct"/>
          </w:tcPr>
          <w:p w14:paraId="16AD8E55" w14:textId="77777777" w:rsidR="00DD4B8D" w:rsidRPr="00D55D04" w:rsidRDefault="00DD4B8D">
            <w:pPr>
              <w:pStyle w:val="TOAHeading"/>
              <w:spacing w:line="240" w:lineRule="auto"/>
              <w:jc w:val="center"/>
              <w:rPr>
                <w:rFonts w:ascii="Arial" w:hAnsi="Arial" w:cs="Arial"/>
                <w:b w:val="0"/>
              </w:rPr>
            </w:pPr>
          </w:p>
        </w:tc>
        <w:tc>
          <w:tcPr>
            <w:tcW w:w="622" w:type="pct"/>
          </w:tcPr>
          <w:p w14:paraId="1B3A19B0"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1079255072"/>
            <w:placeholder>
              <w:docPart w:val="E1A78F19D1434B20A27D2CEA2382C8F1"/>
            </w:placeholder>
            <w:showingPlcHdr/>
            <w:dropDownList>
              <w:listItem w:displayText="Draft" w:value="Draft"/>
              <w:listItem w:displayText="Ready for review" w:value="Ready for review"/>
              <w:listItem w:displayText="Reviewed" w:value="Reviewed"/>
            </w:dropDownList>
          </w:sdtPr>
          <w:sdtEndPr/>
          <w:sdtContent>
            <w:tc>
              <w:tcPr>
                <w:tcW w:w="618" w:type="pct"/>
              </w:tcPr>
              <w:p w14:paraId="1EF8415E"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34F0711D" w14:textId="77777777" w:rsidR="00DD4B8D" w:rsidRPr="00D55D04" w:rsidRDefault="00DD4B8D">
            <w:pPr>
              <w:pStyle w:val="TOAHeading"/>
              <w:spacing w:line="240" w:lineRule="auto"/>
              <w:jc w:val="center"/>
              <w:rPr>
                <w:rFonts w:ascii="Arial" w:hAnsi="Arial" w:cs="Arial"/>
                <w:b w:val="0"/>
              </w:rPr>
            </w:pPr>
          </w:p>
        </w:tc>
        <w:tc>
          <w:tcPr>
            <w:tcW w:w="557" w:type="pct"/>
          </w:tcPr>
          <w:p w14:paraId="073047B2" w14:textId="77777777" w:rsidR="00DD4B8D" w:rsidRPr="00D55D04" w:rsidRDefault="00DD4B8D">
            <w:pPr>
              <w:pStyle w:val="TableofAuthorities"/>
              <w:ind w:left="0" w:firstLine="0"/>
              <w:jc w:val="center"/>
            </w:pPr>
          </w:p>
        </w:tc>
        <w:tc>
          <w:tcPr>
            <w:tcW w:w="1882" w:type="pct"/>
          </w:tcPr>
          <w:p w14:paraId="623B2931" w14:textId="77777777" w:rsidR="00DD4B8D" w:rsidRPr="00D55D04" w:rsidRDefault="00DD4B8D">
            <w:pPr>
              <w:pStyle w:val="TableofAuthorities"/>
              <w:ind w:left="0" w:firstLine="0"/>
              <w:jc w:val="center"/>
            </w:pPr>
          </w:p>
        </w:tc>
      </w:tr>
    </w:tbl>
    <w:p w14:paraId="0A52EBB4" w14:textId="77777777" w:rsidR="00595906" w:rsidRDefault="00595906" w:rsidP="00A90F82">
      <w:r>
        <w:br w:type="page"/>
      </w:r>
    </w:p>
    <w:p w14:paraId="344A8C26" w14:textId="77777777" w:rsidR="004628E0" w:rsidRPr="004628E0" w:rsidRDefault="004628E0" w:rsidP="004628E0">
      <w:pPr>
        <w:pStyle w:val="BodyText"/>
      </w:pPr>
    </w:p>
    <w:p w14:paraId="2A291875" w14:textId="77777777" w:rsidR="0016380B" w:rsidRPr="006D5715" w:rsidRDefault="0016380B" w:rsidP="00107E08">
      <w:pPr>
        <w:pStyle w:val="Heading1"/>
        <w:numPr>
          <w:ilvl w:val="0"/>
          <w:numId w:val="0"/>
        </w:numPr>
      </w:pPr>
      <w:bookmarkStart w:id="2" w:name="_Toc148023366"/>
      <w:r w:rsidRPr="006D5715">
        <w:t>Table of Contents</w:t>
      </w:r>
      <w:bookmarkEnd w:id="2"/>
    </w:p>
    <w:p w14:paraId="619913C9" w14:textId="68AA3727" w:rsidR="00034D7D" w:rsidRDefault="000D1B9C">
      <w:pPr>
        <w:pStyle w:val="TOC1"/>
        <w:rPr>
          <w:rFonts w:asciiTheme="minorHAnsi" w:eastAsiaTheme="minorEastAsia" w:hAnsiTheme="minorHAnsi" w:cstheme="minorBidi"/>
          <w:b w:val="0"/>
          <w:spacing w:val="0"/>
          <w:sz w:val="22"/>
          <w:szCs w:val="22"/>
        </w:rPr>
      </w:pPr>
      <w:r w:rsidRPr="001D2FC3">
        <w:rPr>
          <w:rFonts w:cs="Arial"/>
        </w:rPr>
        <w:fldChar w:fldCharType="begin"/>
      </w:r>
      <w:r w:rsidRPr="006D5715">
        <w:rPr>
          <w:rFonts w:cs="Arial"/>
        </w:rPr>
        <w:instrText xml:space="preserve"> TOC \o "1-5" \h \z \u </w:instrText>
      </w:r>
      <w:r w:rsidRPr="001D2FC3">
        <w:rPr>
          <w:rFonts w:cs="Arial"/>
        </w:rPr>
        <w:fldChar w:fldCharType="separate"/>
      </w:r>
      <w:hyperlink w:anchor="_Toc148023364" w:history="1">
        <w:r w:rsidR="00034D7D" w:rsidRPr="002B7AED">
          <w:rPr>
            <w:rStyle w:val="Hyperlink"/>
          </w:rPr>
          <w:t>Template Revision History</w:t>
        </w:r>
        <w:r w:rsidR="00034D7D">
          <w:rPr>
            <w:webHidden/>
          </w:rPr>
          <w:tab/>
        </w:r>
        <w:r w:rsidR="00034D7D">
          <w:rPr>
            <w:webHidden/>
          </w:rPr>
          <w:fldChar w:fldCharType="begin"/>
        </w:r>
        <w:r w:rsidR="00034D7D">
          <w:rPr>
            <w:webHidden/>
          </w:rPr>
          <w:instrText xml:space="preserve"> PAGEREF _Toc148023364 \h </w:instrText>
        </w:r>
        <w:r w:rsidR="00034D7D">
          <w:rPr>
            <w:webHidden/>
          </w:rPr>
        </w:r>
        <w:r w:rsidR="00034D7D">
          <w:rPr>
            <w:webHidden/>
          </w:rPr>
          <w:fldChar w:fldCharType="separate"/>
        </w:r>
        <w:r w:rsidR="00034D7D">
          <w:rPr>
            <w:webHidden/>
          </w:rPr>
          <w:t>2</w:t>
        </w:r>
        <w:r w:rsidR="00034D7D">
          <w:rPr>
            <w:webHidden/>
          </w:rPr>
          <w:fldChar w:fldCharType="end"/>
        </w:r>
      </w:hyperlink>
    </w:p>
    <w:p w14:paraId="4898EEB2" w14:textId="36D9CBF0" w:rsidR="00034D7D" w:rsidRDefault="009A0F18">
      <w:pPr>
        <w:pStyle w:val="TOC1"/>
        <w:rPr>
          <w:rFonts w:asciiTheme="minorHAnsi" w:eastAsiaTheme="minorEastAsia" w:hAnsiTheme="minorHAnsi" w:cstheme="minorBidi"/>
          <w:b w:val="0"/>
          <w:spacing w:val="0"/>
          <w:sz w:val="22"/>
          <w:szCs w:val="22"/>
        </w:rPr>
      </w:pPr>
      <w:hyperlink w:anchor="_Toc148023365" w:history="1">
        <w:r w:rsidR="00034D7D" w:rsidRPr="002B7AED">
          <w:rPr>
            <w:rStyle w:val="Hyperlink"/>
          </w:rPr>
          <w:t>Document Revision History</w:t>
        </w:r>
        <w:r w:rsidR="00034D7D">
          <w:rPr>
            <w:webHidden/>
          </w:rPr>
          <w:tab/>
        </w:r>
        <w:r w:rsidR="00034D7D">
          <w:rPr>
            <w:webHidden/>
          </w:rPr>
          <w:fldChar w:fldCharType="begin"/>
        </w:r>
        <w:r w:rsidR="00034D7D">
          <w:rPr>
            <w:webHidden/>
          </w:rPr>
          <w:instrText xml:space="preserve"> PAGEREF _Toc148023365 \h </w:instrText>
        </w:r>
        <w:r w:rsidR="00034D7D">
          <w:rPr>
            <w:webHidden/>
          </w:rPr>
        </w:r>
        <w:r w:rsidR="00034D7D">
          <w:rPr>
            <w:webHidden/>
          </w:rPr>
          <w:fldChar w:fldCharType="separate"/>
        </w:r>
        <w:r w:rsidR="00034D7D">
          <w:rPr>
            <w:webHidden/>
          </w:rPr>
          <w:t>2</w:t>
        </w:r>
        <w:r w:rsidR="00034D7D">
          <w:rPr>
            <w:webHidden/>
          </w:rPr>
          <w:fldChar w:fldCharType="end"/>
        </w:r>
      </w:hyperlink>
    </w:p>
    <w:p w14:paraId="2E09F2FD" w14:textId="0DF1C8BF" w:rsidR="00034D7D" w:rsidRDefault="009A0F18">
      <w:pPr>
        <w:pStyle w:val="TOC1"/>
        <w:rPr>
          <w:rFonts w:asciiTheme="minorHAnsi" w:eastAsiaTheme="minorEastAsia" w:hAnsiTheme="minorHAnsi" w:cstheme="minorBidi"/>
          <w:b w:val="0"/>
          <w:spacing w:val="0"/>
          <w:sz w:val="22"/>
          <w:szCs w:val="22"/>
        </w:rPr>
      </w:pPr>
      <w:hyperlink w:anchor="_Toc148023366" w:history="1">
        <w:r w:rsidR="00034D7D" w:rsidRPr="002B7AED">
          <w:rPr>
            <w:rStyle w:val="Hyperlink"/>
          </w:rPr>
          <w:t>Table of Contents</w:t>
        </w:r>
        <w:r w:rsidR="00034D7D">
          <w:rPr>
            <w:webHidden/>
          </w:rPr>
          <w:tab/>
        </w:r>
        <w:r w:rsidR="00034D7D">
          <w:rPr>
            <w:webHidden/>
          </w:rPr>
          <w:fldChar w:fldCharType="begin"/>
        </w:r>
        <w:r w:rsidR="00034D7D">
          <w:rPr>
            <w:webHidden/>
          </w:rPr>
          <w:instrText xml:space="preserve"> PAGEREF _Toc148023366 \h </w:instrText>
        </w:r>
        <w:r w:rsidR="00034D7D">
          <w:rPr>
            <w:webHidden/>
          </w:rPr>
        </w:r>
        <w:r w:rsidR="00034D7D">
          <w:rPr>
            <w:webHidden/>
          </w:rPr>
          <w:fldChar w:fldCharType="separate"/>
        </w:r>
        <w:r w:rsidR="00034D7D">
          <w:rPr>
            <w:webHidden/>
          </w:rPr>
          <w:t>3</w:t>
        </w:r>
        <w:r w:rsidR="00034D7D">
          <w:rPr>
            <w:webHidden/>
          </w:rPr>
          <w:fldChar w:fldCharType="end"/>
        </w:r>
      </w:hyperlink>
    </w:p>
    <w:p w14:paraId="4EBBA2F5" w14:textId="1A7A4138" w:rsidR="00034D7D" w:rsidRDefault="009A0F18">
      <w:pPr>
        <w:pStyle w:val="TOC1"/>
        <w:rPr>
          <w:rFonts w:asciiTheme="minorHAnsi" w:eastAsiaTheme="minorEastAsia" w:hAnsiTheme="minorHAnsi" w:cstheme="minorBidi"/>
          <w:b w:val="0"/>
          <w:spacing w:val="0"/>
          <w:sz w:val="22"/>
          <w:szCs w:val="22"/>
        </w:rPr>
      </w:pPr>
      <w:hyperlink w:anchor="_Toc148023367" w:history="1">
        <w:r w:rsidR="00034D7D" w:rsidRPr="002B7AED">
          <w:rPr>
            <w:rStyle w:val="Hyperlink"/>
            <w14:scene3d>
              <w14:camera w14:prst="orthographicFront"/>
              <w14:lightRig w14:rig="threePt" w14:dir="t">
                <w14:rot w14:lat="0" w14:lon="0" w14:rev="0"/>
              </w14:lightRig>
            </w14:scene3d>
          </w:rPr>
          <w:t>1</w:t>
        </w:r>
        <w:r w:rsidR="00034D7D">
          <w:rPr>
            <w:rFonts w:asciiTheme="minorHAnsi" w:eastAsiaTheme="minorEastAsia" w:hAnsiTheme="minorHAnsi" w:cstheme="minorBidi"/>
            <w:b w:val="0"/>
            <w:spacing w:val="0"/>
            <w:sz w:val="22"/>
            <w:szCs w:val="22"/>
          </w:rPr>
          <w:tab/>
        </w:r>
        <w:r w:rsidR="00034D7D" w:rsidRPr="002B7AED">
          <w:rPr>
            <w:rStyle w:val="Hyperlink"/>
          </w:rPr>
          <w:t>Introduction</w:t>
        </w:r>
        <w:r w:rsidR="00034D7D">
          <w:rPr>
            <w:webHidden/>
          </w:rPr>
          <w:tab/>
        </w:r>
        <w:r w:rsidR="00034D7D">
          <w:rPr>
            <w:webHidden/>
          </w:rPr>
          <w:fldChar w:fldCharType="begin"/>
        </w:r>
        <w:r w:rsidR="00034D7D">
          <w:rPr>
            <w:webHidden/>
          </w:rPr>
          <w:instrText xml:space="preserve"> PAGEREF _Toc148023367 \h </w:instrText>
        </w:r>
        <w:r w:rsidR="00034D7D">
          <w:rPr>
            <w:webHidden/>
          </w:rPr>
        </w:r>
        <w:r w:rsidR="00034D7D">
          <w:rPr>
            <w:webHidden/>
          </w:rPr>
          <w:fldChar w:fldCharType="separate"/>
        </w:r>
        <w:r w:rsidR="00034D7D">
          <w:rPr>
            <w:webHidden/>
          </w:rPr>
          <w:t>4</w:t>
        </w:r>
        <w:r w:rsidR="00034D7D">
          <w:rPr>
            <w:webHidden/>
          </w:rPr>
          <w:fldChar w:fldCharType="end"/>
        </w:r>
      </w:hyperlink>
    </w:p>
    <w:p w14:paraId="0F67830C" w14:textId="68ADE5DA" w:rsidR="00034D7D" w:rsidRDefault="009A0F18">
      <w:pPr>
        <w:pStyle w:val="TOC2"/>
        <w:rPr>
          <w:rFonts w:asciiTheme="minorHAnsi" w:eastAsiaTheme="minorEastAsia" w:hAnsiTheme="minorHAnsi" w:cstheme="minorBidi"/>
          <w:spacing w:val="0"/>
          <w:sz w:val="22"/>
          <w:szCs w:val="22"/>
        </w:rPr>
      </w:pPr>
      <w:hyperlink w:anchor="_Toc148023368" w:history="1">
        <w:r w:rsidR="00034D7D" w:rsidRPr="002B7AED">
          <w:rPr>
            <w:rStyle w:val="Hyperlink"/>
            <w:rFonts w:cs="Arial"/>
          </w:rPr>
          <w:t>1.1</w:t>
        </w:r>
        <w:r w:rsidR="00034D7D">
          <w:rPr>
            <w:rFonts w:asciiTheme="minorHAnsi" w:eastAsiaTheme="minorEastAsia" w:hAnsiTheme="minorHAnsi" w:cstheme="minorBidi"/>
            <w:spacing w:val="0"/>
            <w:sz w:val="22"/>
            <w:szCs w:val="22"/>
          </w:rPr>
          <w:tab/>
        </w:r>
        <w:r w:rsidR="00034D7D" w:rsidRPr="002B7AED">
          <w:rPr>
            <w:rStyle w:val="Hyperlink"/>
          </w:rPr>
          <w:t>Purpose and Scope</w:t>
        </w:r>
        <w:r w:rsidR="00034D7D">
          <w:rPr>
            <w:webHidden/>
          </w:rPr>
          <w:tab/>
        </w:r>
        <w:r w:rsidR="00034D7D">
          <w:rPr>
            <w:webHidden/>
          </w:rPr>
          <w:fldChar w:fldCharType="begin"/>
        </w:r>
        <w:r w:rsidR="00034D7D">
          <w:rPr>
            <w:webHidden/>
          </w:rPr>
          <w:instrText xml:space="preserve"> PAGEREF _Toc148023368 \h </w:instrText>
        </w:r>
        <w:r w:rsidR="00034D7D">
          <w:rPr>
            <w:webHidden/>
          </w:rPr>
        </w:r>
        <w:r w:rsidR="00034D7D">
          <w:rPr>
            <w:webHidden/>
          </w:rPr>
          <w:fldChar w:fldCharType="separate"/>
        </w:r>
        <w:r w:rsidR="00034D7D">
          <w:rPr>
            <w:webHidden/>
          </w:rPr>
          <w:t>4</w:t>
        </w:r>
        <w:r w:rsidR="00034D7D">
          <w:rPr>
            <w:webHidden/>
          </w:rPr>
          <w:fldChar w:fldCharType="end"/>
        </w:r>
      </w:hyperlink>
    </w:p>
    <w:p w14:paraId="111B285F" w14:textId="656FB071" w:rsidR="00034D7D" w:rsidRDefault="009A0F18">
      <w:pPr>
        <w:pStyle w:val="TOC2"/>
        <w:rPr>
          <w:rFonts w:asciiTheme="minorHAnsi" w:eastAsiaTheme="minorEastAsia" w:hAnsiTheme="minorHAnsi" w:cstheme="minorBidi"/>
          <w:spacing w:val="0"/>
          <w:sz w:val="22"/>
          <w:szCs w:val="22"/>
        </w:rPr>
      </w:pPr>
      <w:hyperlink w:anchor="_Toc148023369" w:history="1">
        <w:r w:rsidR="00034D7D" w:rsidRPr="002B7AED">
          <w:rPr>
            <w:rStyle w:val="Hyperlink"/>
            <w:rFonts w:cs="Arial"/>
          </w:rPr>
          <w:t>1.2</w:t>
        </w:r>
        <w:r w:rsidR="00034D7D">
          <w:rPr>
            <w:rFonts w:asciiTheme="minorHAnsi" w:eastAsiaTheme="minorEastAsia" w:hAnsiTheme="minorHAnsi" w:cstheme="minorBidi"/>
            <w:spacing w:val="0"/>
            <w:sz w:val="22"/>
            <w:szCs w:val="22"/>
          </w:rPr>
          <w:tab/>
        </w:r>
        <w:r w:rsidR="00034D7D" w:rsidRPr="002B7AED">
          <w:rPr>
            <w:rStyle w:val="Hyperlink"/>
          </w:rPr>
          <w:t>Review and Approval</w:t>
        </w:r>
        <w:r w:rsidR="00034D7D">
          <w:rPr>
            <w:webHidden/>
          </w:rPr>
          <w:tab/>
        </w:r>
        <w:r w:rsidR="00034D7D">
          <w:rPr>
            <w:webHidden/>
          </w:rPr>
          <w:fldChar w:fldCharType="begin"/>
        </w:r>
        <w:r w:rsidR="00034D7D">
          <w:rPr>
            <w:webHidden/>
          </w:rPr>
          <w:instrText xml:space="preserve"> PAGEREF _Toc148023369 \h </w:instrText>
        </w:r>
        <w:r w:rsidR="00034D7D">
          <w:rPr>
            <w:webHidden/>
          </w:rPr>
        </w:r>
        <w:r w:rsidR="00034D7D">
          <w:rPr>
            <w:webHidden/>
          </w:rPr>
          <w:fldChar w:fldCharType="separate"/>
        </w:r>
        <w:r w:rsidR="00034D7D">
          <w:rPr>
            <w:webHidden/>
          </w:rPr>
          <w:t>4</w:t>
        </w:r>
        <w:r w:rsidR="00034D7D">
          <w:rPr>
            <w:webHidden/>
          </w:rPr>
          <w:fldChar w:fldCharType="end"/>
        </w:r>
      </w:hyperlink>
    </w:p>
    <w:p w14:paraId="59E88327" w14:textId="2E9875C8" w:rsidR="00034D7D" w:rsidRDefault="009A0F18">
      <w:pPr>
        <w:pStyle w:val="TOC2"/>
        <w:rPr>
          <w:rFonts w:asciiTheme="minorHAnsi" w:eastAsiaTheme="minorEastAsia" w:hAnsiTheme="minorHAnsi" w:cstheme="minorBidi"/>
          <w:spacing w:val="0"/>
          <w:sz w:val="22"/>
          <w:szCs w:val="22"/>
        </w:rPr>
      </w:pPr>
      <w:hyperlink w:anchor="_Toc148023370" w:history="1">
        <w:r w:rsidR="00034D7D" w:rsidRPr="002B7AED">
          <w:rPr>
            <w:rStyle w:val="Hyperlink"/>
            <w:rFonts w:cs="Arial"/>
          </w:rPr>
          <w:t>1.3</w:t>
        </w:r>
        <w:r w:rsidR="00034D7D">
          <w:rPr>
            <w:rFonts w:asciiTheme="minorHAnsi" w:eastAsiaTheme="minorEastAsia" w:hAnsiTheme="minorHAnsi" w:cstheme="minorBidi"/>
            <w:spacing w:val="0"/>
            <w:sz w:val="22"/>
            <w:szCs w:val="22"/>
          </w:rPr>
          <w:tab/>
        </w:r>
        <w:r w:rsidR="00034D7D" w:rsidRPr="002B7AED">
          <w:rPr>
            <w:rStyle w:val="Hyperlink"/>
          </w:rPr>
          <w:t>Referenced documents</w:t>
        </w:r>
        <w:r w:rsidR="00034D7D">
          <w:rPr>
            <w:webHidden/>
          </w:rPr>
          <w:tab/>
        </w:r>
        <w:r w:rsidR="00034D7D">
          <w:rPr>
            <w:webHidden/>
          </w:rPr>
          <w:fldChar w:fldCharType="begin"/>
        </w:r>
        <w:r w:rsidR="00034D7D">
          <w:rPr>
            <w:webHidden/>
          </w:rPr>
          <w:instrText xml:space="preserve"> PAGEREF _Toc148023370 \h </w:instrText>
        </w:r>
        <w:r w:rsidR="00034D7D">
          <w:rPr>
            <w:webHidden/>
          </w:rPr>
        </w:r>
        <w:r w:rsidR="00034D7D">
          <w:rPr>
            <w:webHidden/>
          </w:rPr>
          <w:fldChar w:fldCharType="separate"/>
        </w:r>
        <w:r w:rsidR="00034D7D">
          <w:rPr>
            <w:webHidden/>
          </w:rPr>
          <w:t>4</w:t>
        </w:r>
        <w:r w:rsidR="00034D7D">
          <w:rPr>
            <w:webHidden/>
          </w:rPr>
          <w:fldChar w:fldCharType="end"/>
        </w:r>
      </w:hyperlink>
    </w:p>
    <w:p w14:paraId="47FC4350" w14:textId="25BCD2FE" w:rsidR="00034D7D" w:rsidRDefault="009A0F18">
      <w:pPr>
        <w:pStyle w:val="TOC2"/>
        <w:rPr>
          <w:rFonts w:asciiTheme="minorHAnsi" w:eastAsiaTheme="minorEastAsia" w:hAnsiTheme="minorHAnsi" w:cstheme="minorBidi"/>
          <w:spacing w:val="0"/>
          <w:sz w:val="22"/>
          <w:szCs w:val="22"/>
        </w:rPr>
      </w:pPr>
      <w:hyperlink w:anchor="_Toc148023371" w:history="1">
        <w:r w:rsidR="00034D7D" w:rsidRPr="002B7AED">
          <w:rPr>
            <w:rStyle w:val="Hyperlink"/>
            <w:rFonts w:cs="Arial"/>
          </w:rPr>
          <w:t>1.4</w:t>
        </w:r>
        <w:r w:rsidR="00034D7D">
          <w:rPr>
            <w:rFonts w:asciiTheme="minorHAnsi" w:eastAsiaTheme="minorEastAsia" w:hAnsiTheme="minorHAnsi" w:cstheme="minorBidi"/>
            <w:spacing w:val="0"/>
            <w:sz w:val="22"/>
            <w:szCs w:val="22"/>
          </w:rPr>
          <w:tab/>
        </w:r>
        <w:r w:rsidR="00034D7D" w:rsidRPr="002B7AED">
          <w:rPr>
            <w:rStyle w:val="Hyperlink"/>
          </w:rPr>
          <w:t>Applicable documents</w:t>
        </w:r>
        <w:r w:rsidR="00034D7D">
          <w:rPr>
            <w:webHidden/>
          </w:rPr>
          <w:tab/>
        </w:r>
        <w:r w:rsidR="00034D7D">
          <w:rPr>
            <w:webHidden/>
          </w:rPr>
          <w:fldChar w:fldCharType="begin"/>
        </w:r>
        <w:r w:rsidR="00034D7D">
          <w:rPr>
            <w:webHidden/>
          </w:rPr>
          <w:instrText xml:space="preserve"> PAGEREF _Toc148023371 \h </w:instrText>
        </w:r>
        <w:r w:rsidR="00034D7D">
          <w:rPr>
            <w:webHidden/>
          </w:rPr>
        </w:r>
        <w:r w:rsidR="00034D7D">
          <w:rPr>
            <w:webHidden/>
          </w:rPr>
          <w:fldChar w:fldCharType="separate"/>
        </w:r>
        <w:r w:rsidR="00034D7D">
          <w:rPr>
            <w:webHidden/>
          </w:rPr>
          <w:t>5</w:t>
        </w:r>
        <w:r w:rsidR="00034D7D">
          <w:rPr>
            <w:webHidden/>
          </w:rPr>
          <w:fldChar w:fldCharType="end"/>
        </w:r>
      </w:hyperlink>
    </w:p>
    <w:p w14:paraId="33AF2D3A" w14:textId="10F0519E" w:rsidR="00034D7D" w:rsidRDefault="009A0F18">
      <w:pPr>
        <w:pStyle w:val="TOC2"/>
        <w:rPr>
          <w:rFonts w:asciiTheme="minorHAnsi" w:eastAsiaTheme="minorEastAsia" w:hAnsiTheme="minorHAnsi" w:cstheme="minorBidi"/>
          <w:spacing w:val="0"/>
          <w:sz w:val="22"/>
          <w:szCs w:val="22"/>
        </w:rPr>
      </w:pPr>
      <w:hyperlink w:anchor="_Toc148023372" w:history="1">
        <w:r w:rsidR="00034D7D" w:rsidRPr="002B7AED">
          <w:rPr>
            <w:rStyle w:val="Hyperlink"/>
            <w:rFonts w:cs="Arial"/>
          </w:rPr>
          <w:t>1.5</w:t>
        </w:r>
        <w:r w:rsidR="00034D7D">
          <w:rPr>
            <w:rFonts w:asciiTheme="minorHAnsi" w:eastAsiaTheme="minorEastAsia" w:hAnsiTheme="minorHAnsi" w:cstheme="minorBidi"/>
            <w:spacing w:val="0"/>
            <w:sz w:val="22"/>
            <w:szCs w:val="22"/>
          </w:rPr>
          <w:tab/>
        </w:r>
        <w:r w:rsidR="00034D7D" w:rsidRPr="002B7AED">
          <w:rPr>
            <w:rStyle w:val="Hyperlink"/>
          </w:rPr>
          <w:t>Abbreviations</w:t>
        </w:r>
        <w:r w:rsidR="00034D7D">
          <w:rPr>
            <w:webHidden/>
          </w:rPr>
          <w:tab/>
        </w:r>
        <w:r w:rsidR="00034D7D">
          <w:rPr>
            <w:webHidden/>
          </w:rPr>
          <w:fldChar w:fldCharType="begin"/>
        </w:r>
        <w:r w:rsidR="00034D7D">
          <w:rPr>
            <w:webHidden/>
          </w:rPr>
          <w:instrText xml:space="preserve"> PAGEREF _Toc148023372 \h </w:instrText>
        </w:r>
        <w:r w:rsidR="00034D7D">
          <w:rPr>
            <w:webHidden/>
          </w:rPr>
        </w:r>
        <w:r w:rsidR="00034D7D">
          <w:rPr>
            <w:webHidden/>
          </w:rPr>
          <w:fldChar w:fldCharType="separate"/>
        </w:r>
        <w:r w:rsidR="00034D7D">
          <w:rPr>
            <w:webHidden/>
          </w:rPr>
          <w:t>5</w:t>
        </w:r>
        <w:r w:rsidR="00034D7D">
          <w:rPr>
            <w:webHidden/>
          </w:rPr>
          <w:fldChar w:fldCharType="end"/>
        </w:r>
      </w:hyperlink>
    </w:p>
    <w:p w14:paraId="6266E9C1" w14:textId="7B35C9C5" w:rsidR="00034D7D" w:rsidRDefault="009A0F18">
      <w:pPr>
        <w:pStyle w:val="TOC2"/>
        <w:rPr>
          <w:rFonts w:asciiTheme="minorHAnsi" w:eastAsiaTheme="minorEastAsia" w:hAnsiTheme="minorHAnsi" w:cstheme="minorBidi"/>
          <w:spacing w:val="0"/>
          <w:sz w:val="22"/>
          <w:szCs w:val="22"/>
        </w:rPr>
      </w:pPr>
      <w:hyperlink w:anchor="_Toc148023373" w:history="1">
        <w:r w:rsidR="00034D7D" w:rsidRPr="002B7AED">
          <w:rPr>
            <w:rStyle w:val="Hyperlink"/>
            <w:rFonts w:cs="Arial"/>
          </w:rPr>
          <w:t>1.6</w:t>
        </w:r>
        <w:r w:rsidR="00034D7D">
          <w:rPr>
            <w:rFonts w:asciiTheme="minorHAnsi" w:eastAsiaTheme="minorEastAsia" w:hAnsiTheme="minorHAnsi" w:cstheme="minorBidi"/>
            <w:spacing w:val="0"/>
            <w:sz w:val="22"/>
            <w:szCs w:val="22"/>
          </w:rPr>
          <w:tab/>
        </w:r>
        <w:r w:rsidR="00034D7D" w:rsidRPr="002B7AED">
          <w:rPr>
            <w:rStyle w:val="Hyperlink"/>
          </w:rPr>
          <w:t>Goals &amp; Metrics</w:t>
        </w:r>
        <w:r w:rsidR="00034D7D">
          <w:rPr>
            <w:webHidden/>
          </w:rPr>
          <w:tab/>
        </w:r>
        <w:r w:rsidR="00034D7D">
          <w:rPr>
            <w:webHidden/>
          </w:rPr>
          <w:fldChar w:fldCharType="begin"/>
        </w:r>
        <w:r w:rsidR="00034D7D">
          <w:rPr>
            <w:webHidden/>
          </w:rPr>
          <w:instrText xml:space="preserve"> PAGEREF _Toc148023373 \h </w:instrText>
        </w:r>
        <w:r w:rsidR="00034D7D">
          <w:rPr>
            <w:webHidden/>
          </w:rPr>
        </w:r>
        <w:r w:rsidR="00034D7D">
          <w:rPr>
            <w:webHidden/>
          </w:rPr>
          <w:fldChar w:fldCharType="separate"/>
        </w:r>
        <w:r w:rsidR="00034D7D">
          <w:rPr>
            <w:webHidden/>
          </w:rPr>
          <w:t>5</w:t>
        </w:r>
        <w:r w:rsidR="00034D7D">
          <w:rPr>
            <w:webHidden/>
          </w:rPr>
          <w:fldChar w:fldCharType="end"/>
        </w:r>
      </w:hyperlink>
    </w:p>
    <w:p w14:paraId="2122693B" w14:textId="15919C44" w:rsidR="00034D7D" w:rsidRDefault="009A0F18">
      <w:pPr>
        <w:pStyle w:val="TOC1"/>
        <w:rPr>
          <w:rFonts w:asciiTheme="minorHAnsi" w:eastAsiaTheme="minorEastAsia" w:hAnsiTheme="minorHAnsi" w:cstheme="minorBidi"/>
          <w:b w:val="0"/>
          <w:spacing w:val="0"/>
          <w:sz w:val="22"/>
          <w:szCs w:val="22"/>
        </w:rPr>
      </w:pPr>
      <w:hyperlink w:anchor="_Toc148023374" w:history="1">
        <w:r w:rsidR="00034D7D" w:rsidRPr="002B7AED">
          <w:rPr>
            <w:rStyle w:val="Hyperlink"/>
            <w14:scene3d>
              <w14:camera w14:prst="orthographicFront"/>
              <w14:lightRig w14:rig="threePt" w14:dir="t">
                <w14:rot w14:lat="0" w14:lon="0" w14:rev="0"/>
              </w14:lightRig>
            </w14:scene3d>
          </w:rPr>
          <w:t>2</w:t>
        </w:r>
        <w:r w:rsidR="00034D7D">
          <w:rPr>
            <w:rFonts w:asciiTheme="minorHAnsi" w:eastAsiaTheme="minorEastAsia" w:hAnsiTheme="minorHAnsi" w:cstheme="minorBidi"/>
            <w:b w:val="0"/>
            <w:spacing w:val="0"/>
            <w:sz w:val="22"/>
            <w:szCs w:val="22"/>
          </w:rPr>
          <w:tab/>
        </w:r>
        <w:r w:rsidR="00034D7D" w:rsidRPr="002B7AED">
          <w:rPr>
            <w:rStyle w:val="Hyperlink"/>
          </w:rPr>
          <w:t>Definition of Software Requirements</w:t>
        </w:r>
        <w:r w:rsidR="00034D7D">
          <w:rPr>
            <w:webHidden/>
          </w:rPr>
          <w:tab/>
        </w:r>
        <w:r w:rsidR="00034D7D">
          <w:rPr>
            <w:webHidden/>
          </w:rPr>
          <w:fldChar w:fldCharType="begin"/>
        </w:r>
        <w:r w:rsidR="00034D7D">
          <w:rPr>
            <w:webHidden/>
          </w:rPr>
          <w:instrText xml:space="preserve"> PAGEREF _Toc148023374 \h </w:instrText>
        </w:r>
        <w:r w:rsidR="00034D7D">
          <w:rPr>
            <w:webHidden/>
          </w:rPr>
        </w:r>
        <w:r w:rsidR="00034D7D">
          <w:rPr>
            <w:webHidden/>
          </w:rPr>
          <w:fldChar w:fldCharType="separate"/>
        </w:r>
        <w:r w:rsidR="00034D7D">
          <w:rPr>
            <w:webHidden/>
          </w:rPr>
          <w:t>6</w:t>
        </w:r>
        <w:r w:rsidR="00034D7D">
          <w:rPr>
            <w:webHidden/>
          </w:rPr>
          <w:fldChar w:fldCharType="end"/>
        </w:r>
      </w:hyperlink>
    </w:p>
    <w:p w14:paraId="402BC74A" w14:textId="5942CBE7" w:rsidR="00034D7D" w:rsidRDefault="009A0F18">
      <w:pPr>
        <w:pStyle w:val="TOC2"/>
        <w:rPr>
          <w:rFonts w:asciiTheme="minorHAnsi" w:eastAsiaTheme="minorEastAsia" w:hAnsiTheme="minorHAnsi" w:cstheme="minorBidi"/>
          <w:spacing w:val="0"/>
          <w:sz w:val="22"/>
          <w:szCs w:val="22"/>
        </w:rPr>
      </w:pPr>
      <w:hyperlink w:anchor="_Toc148023375" w:history="1">
        <w:r w:rsidR="00034D7D" w:rsidRPr="002B7AED">
          <w:rPr>
            <w:rStyle w:val="Hyperlink"/>
            <w:rFonts w:cs="Arial"/>
          </w:rPr>
          <w:t>2.1</w:t>
        </w:r>
        <w:r w:rsidR="00034D7D">
          <w:rPr>
            <w:rFonts w:asciiTheme="minorHAnsi" w:eastAsiaTheme="minorEastAsia" w:hAnsiTheme="minorHAnsi" w:cstheme="minorBidi"/>
            <w:spacing w:val="0"/>
            <w:sz w:val="22"/>
            <w:szCs w:val="22"/>
          </w:rPr>
          <w:tab/>
        </w:r>
        <w:r w:rsidR="00034D7D" w:rsidRPr="002B7AED">
          <w:rPr>
            <w:rStyle w:val="Hyperlink"/>
          </w:rPr>
          <w:t>Attributes of Software Requirements</w:t>
        </w:r>
        <w:r w:rsidR="00034D7D">
          <w:rPr>
            <w:webHidden/>
          </w:rPr>
          <w:tab/>
        </w:r>
        <w:r w:rsidR="00034D7D">
          <w:rPr>
            <w:webHidden/>
          </w:rPr>
          <w:fldChar w:fldCharType="begin"/>
        </w:r>
        <w:r w:rsidR="00034D7D">
          <w:rPr>
            <w:webHidden/>
          </w:rPr>
          <w:instrText xml:space="preserve"> PAGEREF _Toc148023375 \h </w:instrText>
        </w:r>
        <w:r w:rsidR="00034D7D">
          <w:rPr>
            <w:webHidden/>
          </w:rPr>
        </w:r>
        <w:r w:rsidR="00034D7D">
          <w:rPr>
            <w:webHidden/>
          </w:rPr>
          <w:fldChar w:fldCharType="separate"/>
        </w:r>
        <w:r w:rsidR="00034D7D">
          <w:rPr>
            <w:webHidden/>
          </w:rPr>
          <w:t>6</w:t>
        </w:r>
        <w:r w:rsidR="00034D7D">
          <w:rPr>
            <w:webHidden/>
          </w:rPr>
          <w:fldChar w:fldCharType="end"/>
        </w:r>
      </w:hyperlink>
    </w:p>
    <w:p w14:paraId="6A8926F7" w14:textId="037B48C2" w:rsidR="00034D7D" w:rsidRDefault="009A0F18">
      <w:pPr>
        <w:pStyle w:val="TOC2"/>
        <w:rPr>
          <w:rFonts w:asciiTheme="minorHAnsi" w:eastAsiaTheme="minorEastAsia" w:hAnsiTheme="minorHAnsi" w:cstheme="minorBidi"/>
          <w:spacing w:val="0"/>
          <w:sz w:val="22"/>
          <w:szCs w:val="22"/>
        </w:rPr>
      </w:pPr>
      <w:hyperlink w:anchor="_Toc148023376" w:history="1">
        <w:r w:rsidR="00034D7D" w:rsidRPr="002B7AED">
          <w:rPr>
            <w:rStyle w:val="Hyperlink"/>
            <w:rFonts w:cs="Arial"/>
          </w:rPr>
          <w:t>2.2</w:t>
        </w:r>
        <w:r w:rsidR="00034D7D">
          <w:rPr>
            <w:rFonts w:asciiTheme="minorHAnsi" w:eastAsiaTheme="minorEastAsia" w:hAnsiTheme="minorHAnsi" w:cstheme="minorBidi"/>
            <w:spacing w:val="0"/>
            <w:sz w:val="22"/>
            <w:szCs w:val="22"/>
          </w:rPr>
          <w:tab/>
        </w:r>
        <w:r w:rsidR="00034D7D" w:rsidRPr="002B7AED">
          <w:rPr>
            <w:rStyle w:val="Hyperlink"/>
          </w:rPr>
          <w:t>Examples of good/bad Software Requirements</w:t>
        </w:r>
        <w:r w:rsidR="00034D7D">
          <w:rPr>
            <w:webHidden/>
          </w:rPr>
          <w:tab/>
        </w:r>
        <w:r w:rsidR="00034D7D">
          <w:rPr>
            <w:webHidden/>
          </w:rPr>
          <w:fldChar w:fldCharType="begin"/>
        </w:r>
        <w:r w:rsidR="00034D7D">
          <w:rPr>
            <w:webHidden/>
          </w:rPr>
          <w:instrText xml:space="preserve"> PAGEREF _Toc148023376 \h </w:instrText>
        </w:r>
        <w:r w:rsidR="00034D7D">
          <w:rPr>
            <w:webHidden/>
          </w:rPr>
        </w:r>
        <w:r w:rsidR="00034D7D">
          <w:rPr>
            <w:webHidden/>
          </w:rPr>
          <w:fldChar w:fldCharType="separate"/>
        </w:r>
        <w:r w:rsidR="00034D7D">
          <w:rPr>
            <w:webHidden/>
          </w:rPr>
          <w:t>8</w:t>
        </w:r>
        <w:r w:rsidR="00034D7D">
          <w:rPr>
            <w:webHidden/>
          </w:rPr>
          <w:fldChar w:fldCharType="end"/>
        </w:r>
      </w:hyperlink>
    </w:p>
    <w:p w14:paraId="2AA8BDB4" w14:textId="040E71A9" w:rsidR="00034D7D" w:rsidRDefault="009A0F18">
      <w:pPr>
        <w:pStyle w:val="TOC1"/>
        <w:rPr>
          <w:rFonts w:asciiTheme="minorHAnsi" w:eastAsiaTheme="minorEastAsia" w:hAnsiTheme="minorHAnsi" w:cstheme="minorBidi"/>
          <w:b w:val="0"/>
          <w:spacing w:val="0"/>
          <w:sz w:val="22"/>
          <w:szCs w:val="22"/>
        </w:rPr>
      </w:pPr>
      <w:hyperlink w:anchor="_Toc148023377" w:history="1">
        <w:r w:rsidR="00034D7D" w:rsidRPr="002B7AED">
          <w:rPr>
            <w:rStyle w:val="Hyperlink"/>
            <w14:scene3d>
              <w14:camera w14:prst="orthographicFront"/>
              <w14:lightRig w14:rig="threePt" w14:dir="t">
                <w14:rot w14:lat="0" w14:lon="0" w14:rev="0"/>
              </w14:lightRig>
            </w14:scene3d>
          </w:rPr>
          <w:t>3</w:t>
        </w:r>
        <w:r w:rsidR="00034D7D">
          <w:rPr>
            <w:rFonts w:asciiTheme="minorHAnsi" w:eastAsiaTheme="minorEastAsia" w:hAnsiTheme="minorHAnsi" w:cstheme="minorBidi"/>
            <w:b w:val="0"/>
            <w:spacing w:val="0"/>
            <w:sz w:val="22"/>
            <w:szCs w:val="22"/>
          </w:rPr>
          <w:tab/>
        </w:r>
        <w:r w:rsidR="00034D7D" w:rsidRPr="002B7AED">
          <w:rPr>
            <w:rStyle w:val="Hyperlink"/>
          </w:rPr>
          <w:t>Ensuring Traceability and Consistency</w:t>
        </w:r>
        <w:r w:rsidR="00034D7D">
          <w:rPr>
            <w:webHidden/>
          </w:rPr>
          <w:tab/>
        </w:r>
        <w:r w:rsidR="00034D7D">
          <w:rPr>
            <w:webHidden/>
          </w:rPr>
          <w:fldChar w:fldCharType="begin"/>
        </w:r>
        <w:r w:rsidR="00034D7D">
          <w:rPr>
            <w:webHidden/>
          </w:rPr>
          <w:instrText xml:space="preserve"> PAGEREF _Toc148023377 \h </w:instrText>
        </w:r>
        <w:r w:rsidR="00034D7D">
          <w:rPr>
            <w:webHidden/>
          </w:rPr>
        </w:r>
        <w:r w:rsidR="00034D7D">
          <w:rPr>
            <w:webHidden/>
          </w:rPr>
          <w:fldChar w:fldCharType="separate"/>
        </w:r>
        <w:r w:rsidR="00034D7D">
          <w:rPr>
            <w:webHidden/>
          </w:rPr>
          <w:t>9</w:t>
        </w:r>
        <w:r w:rsidR="00034D7D">
          <w:rPr>
            <w:webHidden/>
          </w:rPr>
          <w:fldChar w:fldCharType="end"/>
        </w:r>
      </w:hyperlink>
    </w:p>
    <w:p w14:paraId="2682726A" w14:textId="16F549F0" w:rsidR="00034D7D" w:rsidRDefault="009A0F18">
      <w:pPr>
        <w:pStyle w:val="TOC1"/>
        <w:rPr>
          <w:rFonts w:asciiTheme="minorHAnsi" w:eastAsiaTheme="minorEastAsia" w:hAnsiTheme="minorHAnsi" w:cstheme="minorBidi"/>
          <w:b w:val="0"/>
          <w:spacing w:val="0"/>
          <w:sz w:val="22"/>
          <w:szCs w:val="22"/>
        </w:rPr>
      </w:pPr>
      <w:hyperlink w:anchor="_Toc148023378" w:history="1">
        <w:r w:rsidR="00034D7D" w:rsidRPr="002B7AED">
          <w:rPr>
            <w:rStyle w:val="Hyperlink"/>
            <w14:scene3d>
              <w14:camera w14:prst="orthographicFront"/>
              <w14:lightRig w14:rig="threePt" w14:dir="t">
                <w14:rot w14:lat="0" w14:lon="0" w14:rev="0"/>
              </w14:lightRig>
            </w14:scene3d>
          </w:rPr>
          <w:t>4</w:t>
        </w:r>
        <w:r w:rsidR="00034D7D">
          <w:rPr>
            <w:rFonts w:asciiTheme="minorHAnsi" w:eastAsiaTheme="minorEastAsia" w:hAnsiTheme="minorHAnsi" w:cstheme="minorBidi"/>
            <w:b w:val="0"/>
            <w:spacing w:val="0"/>
            <w:sz w:val="22"/>
            <w:szCs w:val="22"/>
          </w:rPr>
          <w:tab/>
        </w:r>
        <w:r w:rsidR="00034D7D" w:rsidRPr="002B7AED">
          <w:rPr>
            <w:rStyle w:val="Hyperlink"/>
          </w:rPr>
          <w:t>Process Tailoring</w:t>
        </w:r>
        <w:r w:rsidR="00034D7D">
          <w:rPr>
            <w:webHidden/>
          </w:rPr>
          <w:tab/>
        </w:r>
        <w:r w:rsidR="00034D7D">
          <w:rPr>
            <w:webHidden/>
          </w:rPr>
          <w:fldChar w:fldCharType="begin"/>
        </w:r>
        <w:r w:rsidR="00034D7D">
          <w:rPr>
            <w:webHidden/>
          </w:rPr>
          <w:instrText xml:space="preserve"> PAGEREF _Toc148023378 \h </w:instrText>
        </w:r>
        <w:r w:rsidR="00034D7D">
          <w:rPr>
            <w:webHidden/>
          </w:rPr>
        </w:r>
        <w:r w:rsidR="00034D7D">
          <w:rPr>
            <w:webHidden/>
          </w:rPr>
          <w:fldChar w:fldCharType="separate"/>
        </w:r>
        <w:r w:rsidR="00034D7D">
          <w:rPr>
            <w:webHidden/>
          </w:rPr>
          <w:t>10</w:t>
        </w:r>
        <w:r w:rsidR="00034D7D">
          <w:rPr>
            <w:webHidden/>
          </w:rPr>
          <w:fldChar w:fldCharType="end"/>
        </w:r>
      </w:hyperlink>
    </w:p>
    <w:p w14:paraId="5E436CF3" w14:textId="756C260B" w:rsidR="00A23384" w:rsidRDefault="000D1B9C" w:rsidP="00A23384">
      <w:pPr>
        <w:rPr>
          <w:rFonts w:cs="Arial"/>
        </w:rPr>
      </w:pPr>
      <w:r w:rsidRPr="001D2FC3">
        <w:rPr>
          <w:rFonts w:cs="Arial"/>
        </w:rPr>
        <w:fldChar w:fldCharType="end"/>
      </w:r>
      <w:bookmarkStart w:id="3" w:name="_Toc7582408"/>
      <w:bookmarkStart w:id="4" w:name="_Toc7582727"/>
      <w:bookmarkStart w:id="5" w:name="_Toc7583107"/>
      <w:bookmarkStart w:id="6" w:name="_Toc7583301"/>
      <w:bookmarkStart w:id="7" w:name="_Toc7587629"/>
      <w:bookmarkStart w:id="8" w:name="_Toc7587784"/>
      <w:bookmarkStart w:id="9" w:name="_Toc449505214"/>
      <w:bookmarkStart w:id="10" w:name="_Toc7569812"/>
      <w:r w:rsidR="00A23384">
        <w:rPr>
          <w:rFonts w:cs="Arial"/>
        </w:rPr>
        <w:br w:type="page"/>
      </w:r>
    </w:p>
    <w:p w14:paraId="014E811A" w14:textId="2EE4280C" w:rsidR="000F6125" w:rsidRDefault="000F6125" w:rsidP="000F6125">
      <w:pPr>
        <w:pStyle w:val="Heading1"/>
      </w:pPr>
      <w:bookmarkStart w:id="11" w:name="_Toc148023367"/>
      <w:bookmarkEnd w:id="3"/>
      <w:bookmarkEnd w:id="4"/>
      <w:bookmarkEnd w:id="5"/>
      <w:bookmarkEnd w:id="6"/>
      <w:bookmarkEnd w:id="7"/>
      <w:bookmarkEnd w:id="8"/>
      <w:r>
        <w:lastRenderedPageBreak/>
        <w:t>Introduction</w:t>
      </w:r>
      <w:bookmarkEnd w:id="11"/>
    </w:p>
    <w:p w14:paraId="2D24A942" w14:textId="078E8344" w:rsidR="00CC0A23" w:rsidRPr="009C5520" w:rsidRDefault="00A56E31">
      <w:pPr>
        <w:pStyle w:val="Heading2"/>
      </w:pPr>
      <w:bookmarkStart w:id="12" w:name="_Toc148023368"/>
      <w:r>
        <w:t>Purpose and Scope</w:t>
      </w:r>
      <w:bookmarkEnd w:id="12"/>
    </w:p>
    <w:p w14:paraId="68F09747" w14:textId="6677400F" w:rsidR="00270F41" w:rsidRDefault="005602D2" w:rsidP="00063B68">
      <w:pPr>
        <w:autoSpaceDE w:val="0"/>
        <w:autoSpaceDN w:val="0"/>
        <w:spacing w:after="120"/>
        <w:ind w:left="859"/>
        <w:jc w:val="both"/>
        <w:rPr>
          <w:rFonts w:cs="Arial"/>
        </w:rPr>
      </w:pPr>
      <w:r w:rsidRPr="005602D2">
        <w:rPr>
          <w:rFonts w:cs="Arial"/>
          <w:b/>
          <w:bCs/>
        </w:rPr>
        <w:t>Purpose</w:t>
      </w:r>
      <w:r w:rsidRPr="00E05B04">
        <w:rPr>
          <w:rFonts w:cs="Arial"/>
          <w:b/>
          <w:bCs/>
        </w:rPr>
        <w:t>:</w:t>
      </w:r>
      <w:r w:rsidRPr="00E05B04">
        <w:rPr>
          <w:rFonts w:cs="Arial"/>
        </w:rPr>
        <w:t xml:space="preserve"> </w:t>
      </w:r>
      <w:bookmarkEnd w:id="9"/>
      <w:r w:rsidR="00E05B04" w:rsidRPr="00E05B04">
        <w:rPr>
          <w:rFonts w:cs="Arial"/>
        </w:rPr>
        <w:t xml:space="preserve">The </w:t>
      </w:r>
      <w:r w:rsidR="00FF1744">
        <w:rPr>
          <w:rFonts w:cs="Arial"/>
        </w:rPr>
        <w:t xml:space="preserve">SW </w:t>
      </w:r>
      <w:r w:rsidR="00E05B04" w:rsidRPr="00E05B04">
        <w:rPr>
          <w:rFonts w:cs="Arial"/>
        </w:rPr>
        <w:t>Requirements Management Plan (</w:t>
      </w:r>
      <w:r w:rsidR="00FF1744">
        <w:rPr>
          <w:rFonts w:cs="Arial"/>
        </w:rPr>
        <w:t>SW</w:t>
      </w:r>
      <w:r w:rsidR="00E05B04" w:rsidRPr="00E05B04">
        <w:rPr>
          <w:rFonts w:cs="Arial"/>
        </w:rPr>
        <w:t xml:space="preserve">RMP) </w:t>
      </w:r>
      <w:r w:rsidR="00E765E4">
        <w:rPr>
          <w:rFonts w:cs="Arial"/>
        </w:rPr>
        <w:t>describes</w:t>
      </w:r>
      <w:r w:rsidR="00E05B04">
        <w:rPr>
          <w:rFonts w:cs="Arial"/>
        </w:rPr>
        <w:t xml:space="preserve"> </w:t>
      </w:r>
      <w:r w:rsidR="009C6963">
        <w:rPr>
          <w:rFonts w:cs="Arial"/>
        </w:rPr>
        <w:t xml:space="preserve">the way how </w:t>
      </w:r>
      <w:r w:rsidR="00A519B3">
        <w:rPr>
          <w:rFonts w:cs="Arial"/>
        </w:rPr>
        <w:t xml:space="preserve">software </w:t>
      </w:r>
      <w:r w:rsidR="00054206">
        <w:rPr>
          <w:rFonts w:cs="Arial"/>
        </w:rPr>
        <w:t xml:space="preserve">requirements are handled </w:t>
      </w:r>
      <w:r w:rsidR="00F0159E">
        <w:rPr>
          <w:rFonts w:cs="Arial"/>
        </w:rPr>
        <w:t>throughout</w:t>
      </w:r>
      <w:r w:rsidR="00054206">
        <w:rPr>
          <w:rFonts w:cs="Arial"/>
        </w:rPr>
        <w:t xml:space="preserve"> the software engineering process (</w:t>
      </w:r>
      <w:r w:rsidR="00A519B3">
        <w:rPr>
          <w:rFonts w:cs="Arial"/>
        </w:rPr>
        <w:t xml:space="preserve">SW </w:t>
      </w:r>
      <w:r w:rsidR="00054206">
        <w:rPr>
          <w:rFonts w:cs="Arial"/>
        </w:rPr>
        <w:t xml:space="preserve">Requirements analysis, </w:t>
      </w:r>
      <w:r w:rsidR="00A519B3">
        <w:rPr>
          <w:rFonts w:cs="Arial"/>
        </w:rPr>
        <w:t xml:space="preserve">SW </w:t>
      </w:r>
      <w:r w:rsidR="00054206">
        <w:rPr>
          <w:rFonts w:cs="Arial"/>
        </w:rPr>
        <w:t xml:space="preserve">Architecture design, </w:t>
      </w:r>
      <w:r w:rsidR="00A519B3">
        <w:rPr>
          <w:rFonts w:cs="Arial"/>
        </w:rPr>
        <w:t xml:space="preserve">SW </w:t>
      </w:r>
      <w:r w:rsidR="00054206">
        <w:rPr>
          <w:rFonts w:cs="Arial"/>
        </w:rPr>
        <w:t xml:space="preserve">detailed </w:t>
      </w:r>
      <w:r w:rsidR="00E765E4">
        <w:rPr>
          <w:rFonts w:cs="Arial"/>
        </w:rPr>
        <w:t>design,</w:t>
      </w:r>
      <w:r w:rsidR="00054206">
        <w:rPr>
          <w:rFonts w:cs="Arial"/>
        </w:rPr>
        <w:t xml:space="preserve"> and unit construction).</w:t>
      </w:r>
      <w:r w:rsidR="00E765E4">
        <w:rPr>
          <w:rFonts w:cs="Arial"/>
        </w:rPr>
        <w:t xml:space="preserve"> </w:t>
      </w:r>
      <w:r w:rsidR="00DD371C">
        <w:rPr>
          <w:rFonts w:cs="Arial"/>
        </w:rPr>
        <w:t xml:space="preserve">It gives guidelines on how </w:t>
      </w:r>
      <w:r w:rsidR="00A519B3">
        <w:rPr>
          <w:rFonts w:cs="Arial"/>
        </w:rPr>
        <w:t xml:space="preserve">software </w:t>
      </w:r>
      <w:r w:rsidR="00DD371C">
        <w:rPr>
          <w:rFonts w:cs="Arial"/>
        </w:rPr>
        <w:t xml:space="preserve">requirements will be documented </w:t>
      </w:r>
      <w:r w:rsidR="00470C39">
        <w:rPr>
          <w:rFonts w:cs="Arial"/>
        </w:rPr>
        <w:t xml:space="preserve">on </w:t>
      </w:r>
      <w:r w:rsidR="00A519B3">
        <w:rPr>
          <w:rFonts w:cs="Arial"/>
        </w:rPr>
        <w:t>th</w:t>
      </w:r>
      <w:r w:rsidR="00946A5F">
        <w:rPr>
          <w:rFonts w:cs="Arial"/>
        </w:rPr>
        <w:t xml:space="preserve">e given </w:t>
      </w:r>
      <w:r w:rsidR="00470C39">
        <w:rPr>
          <w:rFonts w:cs="Arial"/>
        </w:rPr>
        <w:t>project and how traceability and consistency will be ensured.</w:t>
      </w:r>
    </w:p>
    <w:p w14:paraId="362288FD" w14:textId="77777777" w:rsidR="009C6963" w:rsidRPr="00E05B04" w:rsidRDefault="009C6963" w:rsidP="00063B68">
      <w:pPr>
        <w:autoSpaceDE w:val="0"/>
        <w:autoSpaceDN w:val="0"/>
        <w:spacing w:after="120"/>
        <w:ind w:left="859"/>
        <w:jc w:val="both"/>
        <w:rPr>
          <w:rFonts w:cs="Arial"/>
        </w:rPr>
      </w:pPr>
    </w:p>
    <w:p w14:paraId="70E8613F" w14:textId="0B62F531" w:rsidR="0016380B" w:rsidRPr="00946A5F" w:rsidRDefault="00A221A2" w:rsidP="00063B68">
      <w:pPr>
        <w:autoSpaceDE w:val="0"/>
        <w:autoSpaceDN w:val="0"/>
        <w:spacing w:after="120"/>
        <w:ind w:left="859"/>
        <w:jc w:val="both"/>
        <w:rPr>
          <w:rFonts w:cs="Arial"/>
        </w:rPr>
      </w:pPr>
      <w:r w:rsidRPr="00A221A2">
        <w:rPr>
          <w:rFonts w:cs="Arial"/>
          <w:b/>
          <w:color w:val="000000" w:themeColor="text1"/>
        </w:rPr>
        <w:t>Scope:</w:t>
      </w:r>
      <w:r>
        <w:rPr>
          <w:rFonts w:cs="Arial"/>
          <w:color w:val="000000" w:themeColor="text1"/>
        </w:rPr>
        <w:t xml:space="preserve"> </w:t>
      </w:r>
      <w:r w:rsidR="006C1CA5" w:rsidRPr="00946A5F">
        <w:rPr>
          <w:rFonts w:cs="Arial"/>
        </w:rPr>
        <w:t xml:space="preserve">This document is focused on the management of </w:t>
      </w:r>
      <w:r w:rsidR="00946A5F" w:rsidRPr="00946A5F">
        <w:rPr>
          <w:rFonts w:cs="Arial"/>
        </w:rPr>
        <w:t xml:space="preserve">software </w:t>
      </w:r>
      <w:r w:rsidR="006C1CA5" w:rsidRPr="00946A5F">
        <w:rPr>
          <w:rFonts w:cs="Arial"/>
        </w:rPr>
        <w:t xml:space="preserve">requirements across the processes SWE.1 Requirements Analysis, </w:t>
      </w:r>
      <w:r w:rsidR="00946A5F" w:rsidRPr="00946A5F">
        <w:rPr>
          <w:rFonts w:cs="Arial"/>
        </w:rPr>
        <w:t xml:space="preserve">SWE.2 Software Architecture Design and SWE.3 Software Detailed Design and Unit Construction. </w:t>
      </w:r>
      <w:r w:rsidR="005D0BC4">
        <w:rPr>
          <w:rFonts w:cs="Arial"/>
        </w:rPr>
        <w:t>For each process there will be additional guidelines for other topic</w:t>
      </w:r>
      <w:r w:rsidR="00F0159E">
        <w:rPr>
          <w:rFonts w:cs="Arial"/>
        </w:rPr>
        <w:t>s</w:t>
      </w:r>
      <w:r w:rsidR="005D0BC4">
        <w:rPr>
          <w:rFonts w:cs="Arial"/>
        </w:rPr>
        <w:t xml:space="preserve"> than software requirements</w:t>
      </w:r>
      <w:r w:rsidR="009E77E1">
        <w:rPr>
          <w:rFonts w:cs="Arial"/>
        </w:rPr>
        <w:t xml:space="preserve">. </w:t>
      </w:r>
      <w:r w:rsidR="003568AE">
        <w:rPr>
          <w:rFonts w:cs="Arial"/>
        </w:rPr>
        <w:t xml:space="preserve">These guidelines </w:t>
      </w:r>
      <w:r w:rsidR="00063B68">
        <w:rPr>
          <w:rFonts w:cs="Arial"/>
        </w:rPr>
        <w:t>are not included in this document.</w:t>
      </w:r>
    </w:p>
    <w:p w14:paraId="5A314F92" w14:textId="77777777" w:rsidR="00A41C38" w:rsidRPr="003C487B" w:rsidRDefault="00A41C38" w:rsidP="003C487B">
      <w:pPr>
        <w:pStyle w:val="BodyText"/>
        <w:ind w:left="859"/>
        <w:rPr>
          <w:rFonts w:cs="Arial"/>
          <w:color w:val="000000" w:themeColor="text1"/>
        </w:rPr>
      </w:pPr>
    </w:p>
    <w:p w14:paraId="30C66DF4" w14:textId="77777777" w:rsidR="002A0A31" w:rsidRDefault="00500778" w:rsidP="00B90BC8">
      <w:pPr>
        <w:pStyle w:val="Heading2"/>
      </w:pPr>
      <w:bookmarkStart w:id="13" w:name="_Toc148023369"/>
      <w:r>
        <w:t xml:space="preserve">Review and </w:t>
      </w:r>
      <w:r w:rsidR="002A0A31">
        <w:t>Approval</w:t>
      </w:r>
      <w:bookmarkEnd w:id="13"/>
      <w:r w:rsidR="002A0A31">
        <w:t xml:space="preserve"> </w:t>
      </w:r>
    </w:p>
    <w:p w14:paraId="1CD77F38" w14:textId="6A77F3DA" w:rsidR="00B574B9" w:rsidRDefault="007354EC" w:rsidP="00500778">
      <w:pPr>
        <w:pStyle w:val="BodyText"/>
        <w:ind w:left="859"/>
        <w:rPr>
          <w:rFonts w:cs="Arial"/>
          <w:color w:val="4472C4" w:themeColor="accent5"/>
        </w:rPr>
      </w:pPr>
      <w:r w:rsidRPr="0027484C">
        <w:t>The</w:t>
      </w:r>
      <w:r w:rsidRPr="00975B6F">
        <w:rPr>
          <w:rFonts w:cs="Arial"/>
          <w:color w:val="4472C4" w:themeColor="accent5"/>
        </w:rPr>
        <w:t xml:space="preserve"> </w:t>
      </w:r>
      <w:r w:rsidR="00063B68" w:rsidRPr="00063B68">
        <w:rPr>
          <w:rFonts w:cs="Arial"/>
        </w:rPr>
        <w:t xml:space="preserve">SW Requirements Management Plan </w:t>
      </w:r>
      <w:r w:rsidRPr="0027484C">
        <w:t>is intended for</w:t>
      </w:r>
      <w:r>
        <w:t xml:space="preserve"> </w:t>
      </w:r>
      <w:r w:rsidR="00063B68" w:rsidRPr="00063B68">
        <w:rPr>
          <w:rFonts w:cs="Arial"/>
        </w:rPr>
        <w:t>the project team</w:t>
      </w:r>
      <w:r w:rsidR="00675D0F" w:rsidRPr="00063B68">
        <w:rPr>
          <w:rFonts w:cs="Arial"/>
        </w:rPr>
        <w:t xml:space="preserve"> </w:t>
      </w:r>
      <w:r w:rsidR="00675D0F" w:rsidRPr="0027484C">
        <w:t>and should be modified/adapted according to the project need</w:t>
      </w:r>
      <w:r w:rsidR="00675D0F">
        <w:t>s.</w:t>
      </w:r>
    </w:p>
    <w:p w14:paraId="5EA4CD23" w14:textId="735EA94E" w:rsidR="007354EC" w:rsidRDefault="007354EC" w:rsidP="00DC0E52">
      <w:pPr>
        <w:pStyle w:val="BodyText"/>
        <w:ind w:left="859"/>
        <w:rPr>
          <w:rFonts w:cs="Arial"/>
          <w:color w:val="4472C4" w:themeColor="accent5"/>
        </w:rPr>
      </w:pPr>
      <w:r>
        <w:t>After the initial creation or any update afterwards, the document needs to be approved by all the following parties below:</w:t>
      </w:r>
    </w:p>
    <w:p w14:paraId="00207ED7" w14:textId="7EAF8B8E" w:rsidR="00494F0F" w:rsidRDefault="00494F0F" w:rsidP="000711D4">
      <w:pPr>
        <w:pStyle w:val="BodyText"/>
        <w:numPr>
          <w:ilvl w:val="0"/>
          <w:numId w:val="10"/>
        </w:numPr>
      </w:pPr>
      <w:r>
        <w:t>Software Product Owner</w:t>
      </w:r>
    </w:p>
    <w:p w14:paraId="1C329879" w14:textId="77777777" w:rsidR="006C0808" w:rsidRDefault="006C0808" w:rsidP="000711D4">
      <w:pPr>
        <w:pStyle w:val="BodyText"/>
        <w:numPr>
          <w:ilvl w:val="0"/>
          <w:numId w:val="10"/>
        </w:numPr>
      </w:pPr>
    </w:p>
    <w:p w14:paraId="1EA05765" w14:textId="6BEEC78E" w:rsidR="006C0808" w:rsidRDefault="006C0808" w:rsidP="006C0808">
      <w:pPr>
        <w:pStyle w:val="Heading2"/>
      </w:pPr>
      <w:bookmarkStart w:id="14" w:name="_Toc148023370"/>
      <w:r w:rsidRPr="006C0808">
        <w:t xml:space="preserve">Referenced </w:t>
      </w:r>
      <w:proofErr w:type="gramStart"/>
      <w:r w:rsidRPr="006C0808">
        <w:t>documents</w:t>
      </w:r>
      <w:bookmarkEnd w:id="14"/>
      <w:proofErr w:type="gramEnd"/>
      <w:r w:rsidRPr="006C0808">
        <w:t xml:space="preserve"> </w:t>
      </w:r>
    </w:p>
    <w:p w14:paraId="76823871" w14:textId="77777777" w:rsidR="006C0808" w:rsidRDefault="006C0808" w:rsidP="006C0808">
      <w:pPr>
        <w:pStyle w:val="BodyText"/>
        <w:ind w:left="859"/>
      </w:pPr>
      <w:r w:rsidRPr="00975B6F">
        <w:rPr>
          <w:rFonts w:cs="Arial"/>
          <w:color w:val="4472C4" w:themeColor="accent5"/>
        </w:rPr>
        <w:t>&lt;</w:t>
      </w:r>
      <w:r>
        <w:rPr>
          <w:rFonts w:cs="Arial"/>
          <w:color w:val="4472C4" w:themeColor="accent5"/>
        </w:rPr>
        <w:t xml:space="preserve">In the table below, list the all the technical documents, norms, standards, </w:t>
      </w:r>
      <w:proofErr w:type="spellStart"/>
      <w:r>
        <w:rPr>
          <w:rFonts w:cs="Arial"/>
          <w:color w:val="4472C4" w:themeColor="accent5"/>
        </w:rPr>
        <w:t>etc</w:t>
      </w:r>
      <w:proofErr w:type="spellEnd"/>
      <w:r>
        <w:rPr>
          <w:rFonts w:cs="Arial"/>
          <w:color w:val="4472C4" w:themeColor="accent5"/>
        </w:rPr>
        <w:t>, that were used to define this document</w:t>
      </w:r>
      <w:r w:rsidRPr="00975B6F">
        <w:rPr>
          <w:rFonts w:cs="Arial"/>
          <w:color w:val="4472C4" w:themeColor="accent5"/>
        </w:rPr>
        <w:t>&gt;</w:t>
      </w:r>
    </w:p>
    <w:tbl>
      <w:tblPr>
        <w:tblStyle w:val="TableGrid"/>
        <w:tblW w:w="8129" w:type="dxa"/>
        <w:jc w:val="center"/>
        <w:tblLook w:val="04A0" w:firstRow="1" w:lastRow="0" w:firstColumn="1" w:lastColumn="0" w:noHBand="0" w:noVBand="1"/>
      </w:tblPr>
      <w:tblGrid>
        <w:gridCol w:w="2384"/>
        <w:gridCol w:w="1393"/>
        <w:gridCol w:w="1400"/>
        <w:gridCol w:w="2952"/>
      </w:tblGrid>
      <w:tr w:rsidR="006C0808" w14:paraId="0D32EAA9" w14:textId="77777777" w:rsidTr="00824DED">
        <w:trPr>
          <w:trHeight w:val="283"/>
          <w:jc w:val="center"/>
        </w:trPr>
        <w:tc>
          <w:tcPr>
            <w:tcW w:w="2384" w:type="dxa"/>
            <w:tcBorders>
              <w:top w:val="single" w:sz="4" w:space="0" w:color="auto"/>
              <w:left w:val="single" w:sz="4" w:space="0" w:color="auto"/>
              <w:bottom w:val="single" w:sz="4" w:space="0" w:color="auto"/>
              <w:right w:val="single" w:sz="4" w:space="0" w:color="FFFFFF" w:themeColor="background1"/>
            </w:tcBorders>
            <w:shd w:val="clear" w:color="auto" w:fill="0032B4"/>
            <w:vAlign w:val="center"/>
            <w:hideMark/>
          </w:tcPr>
          <w:p w14:paraId="7CBC3B09" w14:textId="77777777" w:rsidR="006C0808" w:rsidRDefault="006C0808" w:rsidP="00824DED">
            <w:pPr>
              <w:jc w:val="center"/>
              <w:rPr>
                <w:rFonts w:cs="Arial"/>
                <w:b/>
                <w:color w:val="FFFFFF" w:themeColor="background1"/>
                <w:spacing w:val="0"/>
              </w:rPr>
            </w:pPr>
            <w:bookmarkStart w:id="15" w:name="_Hlk145346354"/>
            <w:r>
              <w:rPr>
                <w:rFonts w:cs="Arial"/>
                <w:b/>
                <w:color w:val="FFFFFF" w:themeColor="background1"/>
              </w:rPr>
              <w:t>Document name</w:t>
            </w:r>
          </w:p>
        </w:tc>
        <w:tc>
          <w:tcPr>
            <w:tcW w:w="13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5C31CF5D" w14:textId="77777777" w:rsidR="006C0808" w:rsidRDefault="006C0808" w:rsidP="00824DED">
            <w:pPr>
              <w:jc w:val="center"/>
              <w:rPr>
                <w:rFonts w:cs="Arial"/>
                <w:b/>
                <w:color w:val="FFFFFF" w:themeColor="background1"/>
              </w:rPr>
            </w:pPr>
            <w:r>
              <w:rPr>
                <w:rFonts w:cs="Arial"/>
                <w:b/>
                <w:color w:val="FFFFFF" w:themeColor="background1"/>
              </w:rPr>
              <w:t>Version</w:t>
            </w:r>
          </w:p>
        </w:tc>
        <w:tc>
          <w:tcPr>
            <w:tcW w:w="14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7DED0FCD" w14:textId="77777777" w:rsidR="006C0808" w:rsidRDefault="006C0808" w:rsidP="00824DED">
            <w:pPr>
              <w:jc w:val="center"/>
              <w:rPr>
                <w:rFonts w:cs="Arial"/>
                <w:b/>
                <w:color w:val="FFFFFF" w:themeColor="background1"/>
              </w:rPr>
            </w:pPr>
            <w:r>
              <w:rPr>
                <w:rFonts w:cs="Arial"/>
                <w:b/>
                <w:color w:val="FFFFFF" w:themeColor="background1"/>
              </w:rPr>
              <w:t>Date</w:t>
            </w:r>
          </w:p>
        </w:tc>
        <w:tc>
          <w:tcPr>
            <w:tcW w:w="2952" w:type="dxa"/>
            <w:tcBorders>
              <w:top w:val="single" w:sz="4" w:space="0" w:color="auto"/>
              <w:left w:val="single" w:sz="4" w:space="0" w:color="FFFFFF" w:themeColor="background1"/>
              <w:bottom w:val="single" w:sz="4" w:space="0" w:color="auto"/>
              <w:right w:val="single" w:sz="4" w:space="0" w:color="auto"/>
            </w:tcBorders>
            <w:shd w:val="clear" w:color="auto" w:fill="0032B4"/>
            <w:vAlign w:val="center"/>
            <w:hideMark/>
          </w:tcPr>
          <w:p w14:paraId="0A8436B1" w14:textId="77777777" w:rsidR="006C0808" w:rsidRDefault="006C0808" w:rsidP="00824DED">
            <w:pPr>
              <w:jc w:val="center"/>
              <w:rPr>
                <w:rFonts w:cs="Arial"/>
                <w:b/>
                <w:color w:val="FFFFFF" w:themeColor="background1"/>
              </w:rPr>
            </w:pPr>
            <w:r>
              <w:rPr>
                <w:rFonts w:cs="Arial"/>
                <w:b/>
                <w:color w:val="FFFFFF" w:themeColor="background1"/>
              </w:rPr>
              <w:t>Storage path and link</w:t>
            </w:r>
          </w:p>
        </w:tc>
      </w:tr>
      <w:tr w:rsidR="006C0808" w14:paraId="4F16228C" w14:textId="77777777" w:rsidTr="00824DED">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5611E5F" w14:textId="77777777" w:rsidR="006C0808" w:rsidRDefault="006C0808" w:rsidP="00824DED">
            <w:pPr>
              <w:jc w:val="center"/>
              <w:rPr>
                <w:rFonts w:cstheme="minorBidi"/>
                <w:szCs w:val="22"/>
              </w:rPr>
            </w:pPr>
            <w:r>
              <w:rPr>
                <w:rFonts w:cstheme="minorBidi"/>
                <w:szCs w:val="22"/>
              </w:rPr>
              <w:t>ASPICE documentation</w:t>
            </w:r>
          </w:p>
        </w:tc>
        <w:tc>
          <w:tcPr>
            <w:tcW w:w="1393" w:type="dxa"/>
            <w:tcBorders>
              <w:top w:val="single" w:sz="4" w:space="0" w:color="auto"/>
              <w:left w:val="single" w:sz="4" w:space="0" w:color="auto"/>
              <w:bottom w:val="single" w:sz="4" w:space="0" w:color="auto"/>
              <w:right w:val="single" w:sz="4" w:space="0" w:color="auto"/>
            </w:tcBorders>
            <w:vAlign w:val="center"/>
          </w:tcPr>
          <w:p w14:paraId="29D71F92" w14:textId="77777777" w:rsidR="006C0808" w:rsidRDefault="006C0808" w:rsidP="00824DED">
            <w:pPr>
              <w:jc w:val="center"/>
              <w:rPr>
                <w:rFonts w:cs="Arial"/>
              </w:rPr>
            </w:pPr>
            <w:r>
              <w:rPr>
                <w:rFonts w:cs="Arial"/>
              </w:rPr>
              <w:t>3.1</w:t>
            </w:r>
          </w:p>
        </w:tc>
        <w:tc>
          <w:tcPr>
            <w:tcW w:w="1400" w:type="dxa"/>
            <w:tcBorders>
              <w:top w:val="single" w:sz="4" w:space="0" w:color="auto"/>
              <w:left w:val="single" w:sz="4" w:space="0" w:color="auto"/>
              <w:bottom w:val="single" w:sz="4" w:space="0" w:color="auto"/>
              <w:right w:val="single" w:sz="4" w:space="0" w:color="auto"/>
            </w:tcBorders>
            <w:vAlign w:val="center"/>
          </w:tcPr>
          <w:p w14:paraId="3CE2DDA9" w14:textId="77777777" w:rsidR="006C0808" w:rsidRDefault="006C0808" w:rsidP="00824DED">
            <w:pPr>
              <w:rPr>
                <w:rFonts w:cstheme="minorBidi"/>
                <w:szCs w:val="22"/>
              </w:rPr>
            </w:pPr>
            <w:r>
              <w:rPr>
                <w:rFonts w:cstheme="minorBidi"/>
                <w:szCs w:val="22"/>
              </w:rPr>
              <w:t>26.09.2023</w:t>
            </w:r>
          </w:p>
        </w:tc>
        <w:tc>
          <w:tcPr>
            <w:tcW w:w="2952" w:type="dxa"/>
            <w:tcBorders>
              <w:top w:val="single" w:sz="4" w:space="0" w:color="auto"/>
              <w:left w:val="single" w:sz="4" w:space="0" w:color="auto"/>
              <w:bottom w:val="single" w:sz="4" w:space="0" w:color="auto"/>
              <w:right w:val="single" w:sz="4" w:space="0" w:color="auto"/>
            </w:tcBorders>
            <w:vAlign w:val="center"/>
          </w:tcPr>
          <w:p w14:paraId="665E6A05" w14:textId="77777777" w:rsidR="006C0808" w:rsidRDefault="009A0F18" w:rsidP="00824DED">
            <w:pPr>
              <w:jc w:val="center"/>
            </w:pPr>
            <w:hyperlink r:id="rId12" w:history="1">
              <w:r w:rsidR="006C0808" w:rsidRPr="00562150">
                <w:rPr>
                  <w:rStyle w:val="Hyperlink"/>
                </w:rPr>
                <w:t>Confluence-link</w:t>
              </w:r>
            </w:hyperlink>
          </w:p>
        </w:tc>
      </w:tr>
      <w:tr w:rsidR="006C0808" w14:paraId="4A12FAEE" w14:textId="77777777" w:rsidTr="00824DED">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1F3841CF" w14:textId="77777777" w:rsidR="006C0808" w:rsidRDefault="006C0808" w:rsidP="00824DED">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4C4159B8" w14:textId="77777777" w:rsidR="006C0808" w:rsidRDefault="006C0808" w:rsidP="00824DED">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021BD88A" w14:textId="77777777" w:rsidR="006C0808" w:rsidRDefault="006C0808" w:rsidP="00824DED">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014EE0CE" w14:textId="77777777" w:rsidR="006C0808" w:rsidRDefault="006C0808" w:rsidP="00824DED"/>
        </w:tc>
      </w:tr>
      <w:tr w:rsidR="006C0808" w14:paraId="74671211" w14:textId="77777777" w:rsidTr="00824DED">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553160DC" w14:textId="77777777" w:rsidR="006C0808" w:rsidRDefault="006C0808" w:rsidP="00824DED">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625DADF0" w14:textId="77777777" w:rsidR="006C0808" w:rsidRDefault="006C0808" w:rsidP="00824DED">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3EE6BE1C" w14:textId="77777777" w:rsidR="006C0808" w:rsidRDefault="006C0808" w:rsidP="00824DED">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3517FD8E" w14:textId="77777777" w:rsidR="006C0808" w:rsidRDefault="006C0808" w:rsidP="00824DED">
            <w:pPr>
              <w:jc w:val="center"/>
            </w:pPr>
          </w:p>
        </w:tc>
      </w:tr>
      <w:tr w:rsidR="006C0808" w14:paraId="683D505F" w14:textId="77777777" w:rsidTr="00824DED">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312CFC14" w14:textId="77777777" w:rsidR="006C0808" w:rsidRDefault="006C0808" w:rsidP="00824DED">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25CF664E" w14:textId="77777777" w:rsidR="006C0808" w:rsidRDefault="006C0808" w:rsidP="00824DED">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20948C6A" w14:textId="77777777" w:rsidR="006C0808" w:rsidRDefault="006C0808" w:rsidP="00824DED">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7DDB7C52" w14:textId="77777777" w:rsidR="006C0808" w:rsidRDefault="006C0808" w:rsidP="00824DED">
            <w:pPr>
              <w:jc w:val="center"/>
            </w:pPr>
          </w:p>
        </w:tc>
      </w:tr>
      <w:bookmarkEnd w:id="15"/>
    </w:tbl>
    <w:p w14:paraId="13412CA6" w14:textId="77777777" w:rsidR="006C0808" w:rsidRDefault="006C0808" w:rsidP="006C0808">
      <w:pPr>
        <w:pStyle w:val="Heading2"/>
        <w:numPr>
          <w:ilvl w:val="0"/>
          <w:numId w:val="0"/>
        </w:numPr>
        <w:ind w:left="859" w:hanging="576"/>
      </w:pPr>
    </w:p>
    <w:p w14:paraId="7967CFEB" w14:textId="77777777" w:rsidR="006C0808" w:rsidRDefault="006C0808" w:rsidP="006C0808">
      <w:pPr>
        <w:pStyle w:val="BodyText"/>
      </w:pPr>
    </w:p>
    <w:p w14:paraId="20A1C933" w14:textId="77777777" w:rsidR="00E451A8" w:rsidRDefault="00E451A8" w:rsidP="00E451A8">
      <w:pPr>
        <w:pStyle w:val="BodyText"/>
      </w:pPr>
    </w:p>
    <w:p w14:paraId="45FE5153" w14:textId="35C7FF25" w:rsidR="004628E0" w:rsidRDefault="00034D7D" w:rsidP="004628E0">
      <w:pPr>
        <w:pStyle w:val="Heading2"/>
      </w:pPr>
      <w:bookmarkStart w:id="16" w:name="_Toc148023371"/>
      <w:r>
        <w:t>Applicable</w:t>
      </w:r>
      <w:r w:rsidR="004F0061">
        <w:t xml:space="preserve"> documents</w:t>
      </w:r>
      <w:bookmarkEnd w:id="16"/>
      <w:r w:rsidR="00492D21">
        <w:t xml:space="preserve"> </w:t>
      </w:r>
    </w:p>
    <w:p w14:paraId="537496FC" w14:textId="77777777" w:rsidR="00034D7D" w:rsidRPr="000777BA" w:rsidRDefault="00034D7D" w:rsidP="00034D7D">
      <w:pPr>
        <w:pStyle w:val="BodyText"/>
        <w:ind w:left="859"/>
      </w:pPr>
      <w:r w:rsidRPr="00975B6F">
        <w:rPr>
          <w:rFonts w:cs="Arial"/>
          <w:color w:val="4472C4" w:themeColor="accent5"/>
        </w:rPr>
        <w:t>&lt;</w:t>
      </w:r>
      <w:r>
        <w:rPr>
          <w:rFonts w:cs="Arial"/>
          <w:color w:val="4472C4" w:themeColor="accent5"/>
        </w:rPr>
        <w:t>In the table below, list the all the project specific documents that are cited in this document or that were used to define this document</w:t>
      </w:r>
      <w:r w:rsidRPr="00975B6F">
        <w:rPr>
          <w:rFonts w:cs="Arial"/>
          <w:color w:val="4472C4" w:themeColor="accent5"/>
        </w:rPr>
        <w:t>&gt;</w:t>
      </w:r>
    </w:p>
    <w:tbl>
      <w:tblPr>
        <w:tblStyle w:val="TableGrid"/>
        <w:tblW w:w="8129" w:type="dxa"/>
        <w:jc w:val="center"/>
        <w:tblLook w:val="04A0" w:firstRow="1" w:lastRow="0" w:firstColumn="1" w:lastColumn="0" w:noHBand="0" w:noVBand="1"/>
      </w:tblPr>
      <w:tblGrid>
        <w:gridCol w:w="2384"/>
        <w:gridCol w:w="1393"/>
        <w:gridCol w:w="1400"/>
        <w:gridCol w:w="2952"/>
      </w:tblGrid>
      <w:tr w:rsidR="00034D7D" w14:paraId="5BC72E81" w14:textId="77777777" w:rsidTr="00824DED">
        <w:trPr>
          <w:trHeight w:val="283"/>
          <w:jc w:val="center"/>
        </w:trPr>
        <w:tc>
          <w:tcPr>
            <w:tcW w:w="2384" w:type="dxa"/>
            <w:tcBorders>
              <w:top w:val="single" w:sz="4" w:space="0" w:color="auto"/>
              <w:left w:val="single" w:sz="4" w:space="0" w:color="auto"/>
              <w:bottom w:val="single" w:sz="4" w:space="0" w:color="auto"/>
              <w:right w:val="single" w:sz="4" w:space="0" w:color="FFFFFF" w:themeColor="background1"/>
            </w:tcBorders>
            <w:shd w:val="clear" w:color="auto" w:fill="0032B4"/>
            <w:vAlign w:val="center"/>
            <w:hideMark/>
          </w:tcPr>
          <w:p w14:paraId="3AD12042" w14:textId="77777777" w:rsidR="00034D7D" w:rsidRDefault="00034D7D" w:rsidP="00824DED">
            <w:pPr>
              <w:jc w:val="center"/>
              <w:rPr>
                <w:rFonts w:cs="Arial"/>
                <w:b/>
                <w:color w:val="FFFFFF" w:themeColor="background1"/>
                <w:spacing w:val="0"/>
              </w:rPr>
            </w:pPr>
            <w:r>
              <w:rPr>
                <w:rFonts w:cs="Arial"/>
                <w:b/>
                <w:color w:val="FFFFFF" w:themeColor="background1"/>
              </w:rPr>
              <w:t>Document name</w:t>
            </w:r>
          </w:p>
        </w:tc>
        <w:tc>
          <w:tcPr>
            <w:tcW w:w="13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03CF4E3C" w14:textId="77777777" w:rsidR="00034D7D" w:rsidRDefault="00034D7D" w:rsidP="00824DED">
            <w:pPr>
              <w:jc w:val="center"/>
              <w:rPr>
                <w:rFonts w:cs="Arial"/>
                <w:b/>
                <w:color w:val="FFFFFF" w:themeColor="background1"/>
              </w:rPr>
            </w:pPr>
            <w:r>
              <w:rPr>
                <w:rFonts w:cs="Arial"/>
                <w:b/>
                <w:color w:val="FFFFFF" w:themeColor="background1"/>
              </w:rPr>
              <w:t>Version</w:t>
            </w:r>
          </w:p>
        </w:tc>
        <w:tc>
          <w:tcPr>
            <w:tcW w:w="14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42F9077F" w14:textId="77777777" w:rsidR="00034D7D" w:rsidRDefault="00034D7D" w:rsidP="00824DED">
            <w:pPr>
              <w:jc w:val="center"/>
              <w:rPr>
                <w:rFonts w:cs="Arial"/>
                <w:b/>
                <w:color w:val="FFFFFF" w:themeColor="background1"/>
              </w:rPr>
            </w:pPr>
            <w:r>
              <w:rPr>
                <w:rFonts w:cs="Arial"/>
                <w:b/>
                <w:color w:val="FFFFFF" w:themeColor="background1"/>
              </w:rPr>
              <w:t>Date</w:t>
            </w:r>
          </w:p>
        </w:tc>
        <w:tc>
          <w:tcPr>
            <w:tcW w:w="2952" w:type="dxa"/>
            <w:tcBorders>
              <w:top w:val="single" w:sz="4" w:space="0" w:color="auto"/>
              <w:left w:val="single" w:sz="4" w:space="0" w:color="FFFFFF" w:themeColor="background1"/>
              <w:bottom w:val="single" w:sz="4" w:space="0" w:color="auto"/>
              <w:right w:val="single" w:sz="4" w:space="0" w:color="auto"/>
            </w:tcBorders>
            <w:shd w:val="clear" w:color="auto" w:fill="0032B4"/>
            <w:vAlign w:val="center"/>
            <w:hideMark/>
          </w:tcPr>
          <w:p w14:paraId="66A179B6" w14:textId="77777777" w:rsidR="00034D7D" w:rsidRDefault="00034D7D" w:rsidP="00824DED">
            <w:pPr>
              <w:jc w:val="center"/>
              <w:rPr>
                <w:rFonts w:cs="Arial"/>
                <w:b/>
                <w:color w:val="FFFFFF" w:themeColor="background1"/>
              </w:rPr>
            </w:pPr>
            <w:r>
              <w:rPr>
                <w:rFonts w:cs="Arial"/>
                <w:b/>
                <w:color w:val="FFFFFF" w:themeColor="background1"/>
              </w:rPr>
              <w:t>Storage path and link</w:t>
            </w:r>
          </w:p>
        </w:tc>
      </w:tr>
      <w:tr w:rsidR="00034D7D" w14:paraId="6F3DDF36" w14:textId="77777777" w:rsidTr="00824DED">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03500094" w14:textId="77777777" w:rsidR="00034D7D" w:rsidRDefault="00034D7D" w:rsidP="00824DED">
            <w:pPr>
              <w:jc w:val="center"/>
              <w:rPr>
                <w:rFonts w:cstheme="minorBidi"/>
                <w:szCs w:val="22"/>
              </w:rPr>
            </w:pPr>
          </w:p>
        </w:tc>
        <w:tc>
          <w:tcPr>
            <w:tcW w:w="1393" w:type="dxa"/>
            <w:tcBorders>
              <w:top w:val="single" w:sz="4" w:space="0" w:color="auto"/>
              <w:left w:val="single" w:sz="4" w:space="0" w:color="auto"/>
              <w:bottom w:val="single" w:sz="4" w:space="0" w:color="auto"/>
              <w:right w:val="single" w:sz="4" w:space="0" w:color="auto"/>
            </w:tcBorders>
            <w:vAlign w:val="center"/>
          </w:tcPr>
          <w:p w14:paraId="2F32EEF4" w14:textId="77777777" w:rsidR="00034D7D" w:rsidRDefault="00034D7D" w:rsidP="00824DED">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5005E188" w14:textId="77777777" w:rsidR="00034D7D" w:rsidRDefault="00034D7D" w:rsidP="00824DED">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0CA9F58D" w14:textId="77777777" w:rsidR="00034D7D" w:rsidRDefault="00034D7D" w:rsidP="00824DED">
            <w:pPr>
              <w:jc w:val="center"/>
            </w:pPr>
          </w:p>
        </w:tc>
      </w:tr>
      <w:tr w:rsidR="00034D7D" w14:paraId="633BC11D" w14:textId="77777777" w:rsidTr="00824DED">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33A91547" w14:textId="77777777" w:rsidR="00034D7D" w:rsidRDefault="00034D7D" w:rsidP="00824DED">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78A2059A" w14:textId="77777777" w:rsidR="00034D7D" w:rsidRDefault="00034D7D" w:rsidP="00824DED">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7ABDE9B7" w14:textId="77777777" w:rsidR="00034D7D" w:rsidRDefault="00034D7D" w:rsidP="00824DED">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62BC0C96" w14:textId="77777777" w:rsidR="00034D7D" w:rsidRDefault="00034D7D" w:rsidP="00824DED"/>
        </w:tc>
      </w:tr>
      <w:tr w:rsidR="00034D7D" w14:paraId="595D2ABD" w14:textId="77777777" w:rsidTr="00824DED">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066C6196" w14:textId="77777777" w:rsidR="00034D7D" w:rsidRDefault="00034D7D" w:rsidP="00824DED">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06E86820" w14:textId="77777777" w:rsidR="00034D7D" w:rsidRDefault="00034D7D" w:rsidP="00824DED">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1CEF42AF" w14:textId="77777777" w:rsidR="00034D7D" w:rsidRDefault="00034D7D" w:rsidP="00824DED">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21DDE9C0" w14:textId="77777777" w:rsidR="00034D7D" w:rsidRDefault="00034D7D" w:rsidP="00824DED">
            <w:pPr>
              <w:jc w:val="center"/>
            </w:pPr>
          </w:p>
        </w:tc>
      </w:tr>
      <w:tr w:rsidR="00034D7D" w14:paraId="7AE52E13" w14:textId="77777777" w:rsidTr="00824DED">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663D7325" w14:textId="77777777" w:rsidR="00034D7D" w:rsidRDefault="00034D7D" w:rsidP="00824DED">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5E772E27" w14:textId="77777777" w:rsidR="00034D7D" w:rsidRDefault="00034D7D" w:rsidP="00824DED">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1D327499" w14:textId="77777777" w:rsidR="00034D7D" w:rsidRDefault="00034D7D" w:rsidP="00824DED">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33AFD0AC" w14:textId="77777777" w:rsidR="00034D7D" w:rsidRDefault="00034D7D" w:rsidP="00824DED">
            <w:pPr>
              <w:jc w:val="center"/>
            </w:pPr>
          </w:p>
        </w:tc>
      </w:tr>
    </w:tbl>
    <w:p w14:paraId="2C97B7D8" w14:textId="77777777" w:rsidR="00034D7D" w:rsidRPr="00034D7D" w:rsidRDefault="00034D7D" w:rsidP="00034D7D">
      <w:pPr>
        <w:pStyle w:val="BodyText"/>
      </w:pPr>
    </w:p>
    <w:p w14:paraId="4BF94399" w14:textId="0C67BB27" w:rsidR="000F6125" w:rsidRDefault="00034D7D" w:rsidP="000F6125">
      <w:pPr>
        <w:pStyle w:val="Heading2"/>
        <w:rPr>
          <w:rStyle w:val="Emphasis"/>
          <w:spacing w:val="-15"/>
          <w:sz w:val="22"/>
        </w:rPr>
      </w:pPr>
      <w:bookmarkStart w:id="17" w:name="_Toc148023372"/>
      <w:r>
        <w:rPr>
          <w:rStyle w:val="Emphasis"/>
          <w:spacing w:val="-15"/>
          <w:sz w:val="22"/>
        </w:rPr>
        <w:t>Abbreviations</w:t>
      </w:r>
      <w:bookmarkEnd w:id="17"/>
    </w:p>
    <w:p w14:paraId="55750A21" w14:textId="77777777" w:rsidR="00034D7D" w:rsidRPr="000044CD" w:rsidRDefault="00034D7D" w:rsidP="00034D7D">
      <w:pPr>
        <w:pStyle w:val="BodyText"/>
        <w:ind w:left="0" w:firstLine="720"/>
        <w:rPr>
          <w:rFonts w:cs="Arial"/>
          <w:color w:val="4472C4" w:themeColor="accent5"/>
        </w:rPr>
      </w:pPr>
      <w:r w:rsidRPr="00E87306">
        <w:rPr>
          <w:rFonts w:cs="Arial"/>
          <w:color w:val="4472C4" w:themeColor="accent5"/>
        </w:rPr>
        <w:t>&lt;</w:t>
      </w:r>
      <w:r>
        <w:rPr>
          <w:rFonts w:cs="Arial"/>
          <w:color w:val="4472C4" w:themeColor="accent5"/>
        </w:rPr>
        <w:t>In the table below, list and describe the abbreviations that are used in the document</w:t>
      </w:r>
      <w:r w:rsidRPr="00E87306">
        <w:rPr>
          <w:rFonts w:cs="Arial"/>
          <w:color w:val="4472C4" w:themeColor="accent5"/>
        </w:rPr>
        <w:t>&gt;</w:t>
      </w:r>
    </w:p>
    <w:tbl>
      <w:tblPr>
        <w:tblW w:w="8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6775"/>
      </w:tblGrid>
      <w:tr w:rsidR="00034D7D" w:rsidRPr="001D1616" w14:paraId="794BB3D2" w14:textId="77777777" w:rsidTr="00824DED">
        <w:trPr>
          <w:cantSplit/>
          <w:trHeight w:val="284"/>
          <w:jc w:val="center"/>
        </w:trPr>
        <w:tc>
          <w:tcPr>
            <w:tcW w:w="1609" w:type="dxa"/>
            <w:shd w:val="clear" w:color="auto" w:fill="0032B4"/>
            <w:vAlign w:val="center"/>
          </w:tcPr>
          <w:p w14:paraId="061282BC" w14:textId="77777777" w:rsidR="00034D7D" w:rsidRPr="00D52438" w:rsidRDefault="00034D7D" w:rsidP="00824DED">
            <w:pPr>
              <w:pStyle w:val="BodyText"/>
              <w:spacing w:after="0" w:line="240" w:lineRule="auto"/>
              <w:ind w:left="0"/>
              <w:rPr>
                <w:rFonts w:cs="Arial"/>
                <w:b/>
                <w:color w:val="FFFFFF" w:themeColor="background1"/>
              </w:rPr>
            </w:pPr>
            <w:r w:rsidRPr="00D52438">
              <w:rPr>
                <w:rFonts w:cs="Arial"/>
                <w:b/>
                <w:color w:val="FFFFFF" w:themeColor="background1"/>
              </w:rPr>
              <w:t>Abbreviation</w:t>
            </w:r>
          </w:p>
        </w:tc>
        <w:tc>
          <w:tcPr>
            <w:tcW w:w="6775" w:type="dxa"/>
            <w:shd w:val="clear" w:color="auto" w:fill="0032B4"/>
            <w:vAlign w:val="center"/>
          </w:tcPr>
          <w:p w14:paraId="0F2E2B9C" w14:textId="77777777" w:rsidR="00034D7D" w:rsidRPr="00D52438" w:rsidRDefault="00034D7D" w:rsidP="00824DED">
            <w:pPr>
              <w:pStyle w:val="BodyText"/>
              <w:spacing w:after="0" w:line="240" w:lineRule="auto"/>
              <w:ind w:left="0"/>
              <w:jc w:val="left"/>
              <w:rPr>
                <w:rFonts w:cs="Arial"/>
                <w:b/>
                <w:color w:val="FFFFFF" w:themeColor="background1"/>
              </w:rPr>
            </w:pPr>
            <w:r w:rsidRPr="00D52438">
              <w:rPr>
                <w:rFonts w:cs="Arial"/>
                <w:b/>
                <w:color w:val="FFFFFF" w:themeColor="background1"/>
              </w:rPr>
              <w:t>Description</w:t>
            </w:r>
          </w:p>
        </w:tc>
      </w:tr>
      <w:tr w:rsidR="00034D7D" w:rsidRPr="001D1616" w14:paraId="66A11D09" w14:textId="77777777" w:rsidTr="00824DED">
        <w:trPr>
          <w:cantSplit/>
          <w:trHeight w:val="284"/>
          <w:jc w:val="center"/>
        </w:trPr>
        <w:tc>
          <w:tcPr>
            <w:tcW w:w="1609" w:type="dxa"/>
            <w:shd w:val="clear" w:color="auto" w:fill="auto"/>
            <w:vAlign w:val="center"/>
          </w:tcPr>
          <w:p w14:paraId="683E694F" w14:textId="77777777" w:rsidR="00034D7D" w:rsidRPr="006D5715" w:rsidRDefault="00034D7D" w:rsidP="00824DED">
            <w:pPr>
              <w:pStyle w:val="BodyText"/>
              <w:spacing w:after="0" w:line="240" w:lineRule="auto"/>
              <w:ind w:left="0"/>
              <w:jc w:val="left"/>
              <w:rPr>
                <w:rFonts w:cs="Arial"/>
              </w:rPr>
            </w:pPr>
            <w:r>
              <w:rPr>
                <w:rFonts w:cs="Arial"/>
              </w:rPr>
              <w:t>SWE</w:t>
            </w:r>
          </w:p>
        </w:tc>
        <w:tc>
          <w:tcPr>
            <w:tcW w:w="6775" w:type="dxa"/>
            <w:shd w:val="clear" w:color="auto" w:fill="auto"/>
            <w:vAlign w:val="center"/>
          </w:tcPr>
          <w:p w14:paraId="3D5AFCCD" w14:textId="77777777" w:rsidR="00034D7D" w:rsidRPr="00003AB8" w:rsidRDefault="00034D7D" w:rsidP="00824DED">
            <w:pPr>
              <w:pStyle w:val="BodyText"/>
              <w:spacing w:after="0" w:line="240" w:lineRule="auto"/>
              <w:ind w:left="0"/>
              <w:jc w:val="left"/>
              <w:rPr>
                <w:rFonts w:cs="Arial"/>
              </w:rPr>
            </w:pPr>
            <w:r>
              <w:rPr>
                <w:rFonts w:cs="Arial"/>
              </w:rPr>
              <w:t>Software Engineering</w:t>
            </w:r>
          </w:p>
        </w:tc>
      </w:tr>
      <w:tr w:rsidR="00034D7D" w:rsidRPr="001D1616" w14:paraId="3ADFFFB7" w14:textId="77777777" w:rsidTr="00824DED">
        <w:trPr>
          <w:cantSplit/>
          <w:trHeight w:val="284"/>
          <w:jc w:val="center"/>
        </w:trPr>
        <w:tc>
          <w:tcPr>
            <w:tcW w:w="1609" w:type="dxa"/>
            <w:shd w:val="clear" w:color="auto" w:fill="auto"/>
            <w:vAlign w:val="center"/>
          </w:tcPr>
          <w:p w14:paraId="4DE3D6EF" w14:textId="77777777" w:rsidR="00034D7D" w:rsidRDefault="00034D7D" w:rsidP="00824DED">
            <w:pPr>
              <w:pStyle w:val="BodyText"/>
              <w:spacing w:after="0" w:line="240" w:lineRule="auto"/>
              <w:ind w:left="0"/>
              <w:jc w:val="left"/>
              <w:rPr>
                <w:rFonts w:cs="Arial"/>
              </w:rPr>
            </w:pPr>
            <w:r>
              <w:rPr>
                <w:rFonts w:cs="Arial"/>
              </w:rPr>
              <w:t>SWRMP</w:t>
            </w:r>
          </w:p>
        </w:tc>
        <w:tc>
          <w:tcPr>
            <w:tcW w:w="6775" w:type="dxa"/>
            <w:shd w:val="clear" w:color="auto" w:fill="auto"/>
            <w:vAlign w:val="center"/>
          </w:tcPr>
          <w:p w14:paraId="38B9618C" w14:textId="77777777" w:rsidR="00034D7D" w:rsidRPr="00003AB8" w:rsidRDefault="00034D7D" w:rsidP="00824DED">
            <w:pPr>
              <w:pStyle w:val="BodyText"/>
              <w:spacing w:after="0" w:line="240" w:lineRule="auto"/>
              <w:ind w:left="0"/>
              <w:jc w:val="left"/>
              <w:rPr>
                <w:rFonts w:cs="Arial"/>
              </w:rPr>
            </w:pPr>
            <w:r w:rsidRPr="00907A65">
              <w:rPr>
                <w:rFonts w:cs="Arial"/>
              </w:rPr>
              <w:t>SW Requirements Management Plan</w:t>
            </w:r>
          </w:p>
        </w:tc>
      </w:tr>
      <w:tr w:rsidR="00034D7D" w:rsidRPr="001D1616" w14:paraId="6D5F3B6E" w14:textId="77777777" w:rsidTr="00824DED">
        <w:trPr>
          <w:cantSplit/>
          <w:trHeight w:val="284"/>
          <w:jc w:val="center"/>
        </w:trPr>
        <w:tc>
          <w:tcPr>
            <w:tcW w:w="1609" w:type="dxa"/>
            <w:shd w:val="clear" w:color="auto" w:fill="auto"/>
            <w:vAlign w:val="center"/>
          </w:tcPr>
          <w:p w14:paraId="3E61F0BD" w14:textId="77777777" w:rsidR="00034D7D" w:rsidRDefault="00034D7D" w:rsidP="00824DED">
            <w:pPr>
              <w:pStyle w:val="BodyText"/>
              <w:spacing w:after="0" w:line="240" w:lineRule="auto"/>
              <w:ind w:left="0"/>
              <w:jc w:val="left"/>
              <w:rPr>
                <w:rFonts w:cs="Arial"/>
              </w:rPr>
            </w:pPr>
            <w:r>
              <w:rPr>
                <w:rFonts w:cs="Arial"/>
              </w:rPr>
              <w:t>UID</w:t>
            </w:r>
          </w:p>
        </w:tc>
        <w:tc>
          <w:tcPr>
            <w:tcW w:w="6775" w:type="dxa"/>
            <w:shd w:val="clear" w:color="auto" w:fill="auto"/>
            <w:vAlign w:val="center"/>
          </w:tcPr>
          <w:p w14:paraId="4E5D53A8" w14:textId="77777777" w:rsidR="00034D7D" w:rsidRPr="00003AB8" w:rsidRDefault="00034D7D" w:rsidP="00824DED">
            <w:pPr>
              <w:pStyle w:val="BodyText"/>
              <w:spacing w:after="0" w:line="240" w:lineRule="auto"/>
              <w:ind w:left="0"/>
              <w:jc w:val="left"/>
              <w:rPr>
                <w:rFonts w:cs="Arial"/>
              </w:rPr>
            </w:pPr>
            <w:r w:rsidRPr="00B73872">
              <w:rPr>
                <w:rFonts w:cs="Arial"/>
              </w:rPr>
              <w:t>Unique Identifier</w:t>
            </w:r>
          </w:p>
        </w:tc>
      </w:tr>
      <w:tr w:rsidR="00034D7D" w:rsidRPr="001D1616" w14:paraId="6CA3ED99" w14:textId="77777777" w:rsidTr="00824DED">
        <w:trPr>
          <w:cantSplit/>
          <w:trHeight w:val="284"/>
          <w:jc w:val="center"/>
        </w:trPr>
        <w:tc>
          <w:tcPr>
            <w:tcW w:w="1609" w:type="dxa"/>
            <w:shd w:val="clear" w:color="auto" w:fill="auto"/>
            <w:vAlign w:val="center"/>
          </w:tcPr>
          <w:p w14:paraId="7977DE46" w14:textId="77777777" w:rsidR="00034D7D" w:rsidRPr="00003AB8" w:rsidRDefault="00034D7D" w:rsidP="00824DED">
            <w:pPr>
              <w:pStyle w:val="BodyText"/>
              <w:spacing w:after="0" w:line="240" w:lineRule="auto"/>
              <w:ind w:left="0"/>
              <w:jc w:val="left"/>
              <w:rPr>
                <w:rFonts w:cs="Arial"/>
              </w:rPr>
            </w:pPr>
          </w:p>
        </w:tc>
        <w:tc>
          <w:tcPr>
            <w:tcW w:w="6775" w:type="dxa"/>
            <w:shd w:val="clear" w:color="auto" w:fill="auto"/>
            <w:vAlign w:val="center"/>
          </w:tcPr>
          <w:p w14:paraId="06971241" w14:textId="77777777" w:rsidR="00034D7D" w:rsidRPr="00003AB8" w:rsidRDefault="00034D7D" w:rsidP="00824DED">
            <w:pPr>
              <w:pStyle w:val="BodyText"/>
              <w:spacing w:after="0" w:line="240" w:lineRule="auto"/>
              <w:ind w:left="0"/>
              <w:jc w:val="left"/>
              <w:rPr>
                <w:rFonts w:cs="Arial"/>
              </w:rPr>
            </w:pPr>
          </w:p>
        </w:tc>
      </w:tr>
      <w:tr w:rsidR="00034D7D" w:rsidRPr="001D1616" w14:paraId="47DD764B" w14:textId="77777777" w:rsidTr="00824DED">
        <w:trPr>
          <w:cantSplit/>
          <w:trHeight w:val="284"/>
          <w:jc w:val="center"/>
        </w:trPr>
        <w:tc>
          <w:tcPr>
            <w:tcW w:w="1609" w:type="dxa"/>
            <w:shd w:val="clear" w:color="auto" w:fill="auto"/>
            <w:vAlign w:val="center"/>
          </w:tcPr>
          <w:p w14:paraId="67DF0A4E" w14:textId="77777777" w:rsidR="00034D7D" w:rsidRPr="00003AB8" w:rsidRDefault="00034D7D" w:rsidP="00824DED">
            <w:pPr>
              <w:pStyle w:val="BodyText"/>
              <w:spacing w:after="0" w:line="240" w:lineRule="auto"/>
              <w:ind w:left="0"/>
              <w:jc w:val="left"/>
              <w:rPr>
                <w:rFonts w:cs="Arial"/>
              </w:rPr>
            </w:pPr>
          </w:p>
        </w:tc>
        <w:tc>
          <w:tcPr>
            <w:tcW w:w="6775" w:type="dxa"/>
            <w:shd w:val="clear" w:color="auto" w:fill="auto"/>
            <w:vAlign w:val="center"/>
          </w:tcPr>
          <w:p w14:paraId="729B38C3" w14:textId="77777777" w:rsidR="00034D7D" w:rsidRPr="00003AB8" w:rsidRDefault="00034D7D" w:rsidP="00824DED">
            <w:pPr>
              <w:pStyle w:val="BodyText"/>
              <w:spacing w:after="0" w:line="240" w:lineRule="auto"/>
              <w:ind w:left="0"/>
              <w:jc w:val="left"/>
              <w:rPr>
                <w:rFonts w:cs="Arial"/>
              </w:rPr>
            </w:pPr>
          </w:p>
        </w:tc>
      </w:tr>
    </w:tbl>
    <w:p w14:paraId="7F6B464C" w14:textId="77777777" w:rsidR="000F6125" w:rsidRPr="000F6125" w:rsidRDefault="000F6125" w:rsidP="000F6125">
      <w:pPr>
        <w:pStyle w:val="BodyText"/>
      </w:pPr>
    </w:p>
    <w:p w14:paraId="64FFF9F7" w14:textId="5D74E30D" w:rsidR="003B2340" w:rsidRDefault="00034D7D" w:rsidP="00E25195">
      <w:pPr>
        <w:pStyle w:val="Heading2"/>
      </w:pPr>
      <w:bookmarkStart w:id="18" w:name="_Toc148023373"/>
      <w:r>
        <w:t>Goals &amp; Metrics</w:t>
      </w:r>
      <w:bookmarkEnd w:id="18"/>
    </w:p>
    <w:p w14:paraId="724A65E6" w14:textId="77777777" w:rsidR="00034D7D" w:rsidRPr="00606A6E" w:rsidRDefault="00034D7D" w:rsidP="00034D7D">
      <w:pPr>
        <w:pStyle w:val="BodyText"/>
        <w:rPr>
          <w:color w:val="4472C4" w:themeColor="accent5"/>
        </w:rPr>
      </w:pPr>
      <w:r w:rsidRPr="00606A6E">
        <w:rPr>
          <w:color w:val="4472C4" w:themeColor="accent5"/>
        </w:rPr>
        <w:t>&lt;Add goals and metrics regarding software specification for this project&gt;</w:t>
      </w:r>
    </w:p>
    <w:tbl>
      <w:tblPr>
        <w:tblStyle w:val="TableGrid"/>
        <w:tblW w:w="4932" w:type="dxa"/>
        <w:jc w:val="center"/>
        <w:tblLook w:val="04A0" w:firstRow="1" w:lastRow="0" w:firstColumn="1" w:lastColumn="0" w:noHBand="0" w:noVBand="1"/>
      </w:tblPr>
      <w:tblGrid>
        <w:gridCol w:w="3231"/>
        <w:gridCol w:w="1701"/>
      </w:tblGrid>
      <w:tr w:rsidR="00034D7D" w14:paraId="2E2DE204" w14:textId="77777777" w:rsidTr="00824DED">
        <w:trPr>
          <w:trHeight w:val="283"/>
          <w:jc w:val="center"/>
        </w:trPr>
        <w:tc>
          <w:tcPr>
            <w:tcW w:w="3231" w:type="dxa"/>
            <w:tcBorders>
              <w:top w:val="single" w:sz="4" w:space="0" w:color="auto"/>
              <w:left w:val="single" w:sz="4" w:space="0" w:color="auto"/>
              <w:bottom w:val="single" w:sz="4" w:space="0" w:color="auto"/>
              <w:right w:val="single" w:sz="4" w:space="0" w:color="FFFFFF" w:themeColor="background1"/>
            </w:tcBorders>
            <w:shd w:val="clear" w:color="auto" w:fill="0032B4"/>
            <w:vAlign w:val="center"/>
            <w:hideMark/>
          </w:tcPr>
          <w:p w14:paraId="2B3417C0" w14:textId="77777777" w:rsidR="00034D7D" w:rsidRDefault="00034D7D" w:rsidP="00824DED">
            <w:pPr>
              <w:jc w:val="center"/>
              <w:rPr>
                <w:rFonts w:cs="Arial"/>
                <w:b/>
                <w:color w:val="FFFFFF" w:themeColor="background1"/>
                <w:spacing w:val="0"/>
              </w:rPr>
            </w:pPr>
            <w:r>
              <w:rPr>
                <w:rFonts w:cs="Arial"/>
                <w:b/>
                <w:color w:val="FFFFFF" w:themeColor="background1"/>
              </w:rPr>
              <w:t>Metrics</w:t>
            </w:r>
          </w:p>
        </w:tc>
        <w:tc>
          <w:tcPr>
            <w:tcW w:w="1701"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087FE982" w14:textId="77777777" w:rsidR="00034D7D" w:rsidRDefault="00034D7D" w:rsidP="00824DED">
            <w:pPr>
              <w:jc w:val="center"/>
              <w:rPr>
                <w:rFonts w:cs="Arial"/>
                <w:b/>
                <w:color w:val="FFFFFF" w:themeColor="background1"/>
              </w:rPr>
            </w:pPr>
            <w:r>
              <w:rPr>
                <w:rFonts w:cs="Arial"/>
                <w:b/>
                <w:color w:val="FFFFFF" w:themeColor="background1"/>
              </w:rPr>
              <w:t>At Release</w:t>
            </w:r>
          </w:p>
        </w:tc>
      </w:tr>
      <w:tr w:rsidR="00034D7D" w14:paraId="6DC2D4D7" w14:textId="77777777" w:rsidTr="00824DED">
        <w:trPr>
          <w:trHeight w:val="624"/>
          <w:jc w:val="center"/>
        </w:trPr>
        <w:tc>
          <w:tcPr>
            <w:tcW w:w="3231" w:type="dxa"/>
            <w:tcBorders>
              <w:top w:val="single" w:sz="4" w:space="0" w:color="auto"/>
              <w:left w:val="single" w:sz="4" w:space="0" w:color="auto"/>
              <w:bottom w:val="single" w:sz="4" w:space="0" w:color="auto"/>
              <w:right w:val="single" w:sz="4" w:space="0" w:color="auto"/>
            </w:tcBorders>
            <w:vAlign w:val="center"/>
          </w:tcPr>
          <w:p w14:paraId="3144795D" w14:textId="77777777" w:rsidR="00034D7D" w:rsidRPr="00BD3DFF" w:rsidRDefault="00034D7D" w:rsidP="00824DED">
            <w:pPr>
              <w:jc w:val="center"/>
              <w:rPr>
                <w:rFonts w:cstheme="minorBidi"/>
                <w:color w:val="4472C4" w:themeColor="accent5"/>
                <w:szCs w:val="22"/>
              </w:rPr>
            </w:pPr>
            <w:r w:rsidRPr="00BD3DFF">
              <w:rPr>
                <w:rFonts w:cstheme="minorBidi"/>
                <w:color w:val="4472C4" w:themeColor="accent5"/>
                <w:szCs w:val="22"/>
              </w:rPr>
              <w:t>Software requirements traceability</w:t>
            </w:r>
          </w:p>
        </w:tc>
        <w:tc>
          <w:tcPr>
            <w:tcW w:w="1701" w:type="dxa"/>
            <w:tcBorders>
              <w:top w:val="single" w:sz="4" w:space="0" w:color="auto"/>
              <w:left w:val="single" w:sz="4" w:space="0" w:color="auto"/>
              <w:bottom w:val="single" w:sz="4" w:space="0" w:color="auto"/>
              <w:right w:val="single" w:sz="4" w:space="0" w:color="auto"/>
            </w:tcBorders>
            <w:vAlign w:val="center"/>
          </w:tcPr>
          <w:p w14:paraId="2AF0AA52" w14:textId="77777777" w:rsidR="00034D7D" w:rsidRPr="00BD3DFF" w:rsidRDefault="00034D7D" w:rsidP="00824DED">
            <w:pPr>
              <w:jc w:val="center"/>
              <w:rPr>
                <w:rFonts w:cs="Arial"/>
                <w:color w:val="4472C4" w:themeColor="accent5"/>
              </w:rPr>
            </w:pPr>
            <w:r>
              <w:rPr>
                <w:rFonts w:cs="Arial"/>
                <w:color w:val="4472C4" w:themeColor="accent5"/>
              </w:rPr>
              <w:t>100%</w:t>
            </w:r>
          </w:p>
        </w:tc>
      </w:tr>
      <w:tr w:rsidR="00034D7D" w14:paraId="2B541211" w14:textId="77777777" w:rsidTr="00824DED">
        <w:trPr>
          <w:trHeight w:val="624"/>
          <w:jc w:val="center"/>
        </w:trPr>
        <w:tc>
          <w:tcPr>
            <w:tcW w:w="3231" w:type="dxa"/>
            <w:tcBorders>
              <w:top w:val="single" w:sz="4" w:space="0" w:color="auto"/>
              <w:left w:val="single" w:sz="4" w:space="0" w:color="auto"/>
              <w:bottom w:val="single" w:sz="4" w:space="0" w:color="auto"/>
              <w:right w:val="single" w:sz="4" w:space="0" w:color="auto"/>
            </w:tcBorders>
            <w:vAlign w:val="center"/>
          </w:tcPr>
          <w:p w14:paraId="666C4021" w14:textId="77777777" w:rsidR="00034D7D" w:rsidRDefault="00034D7D" w:rsidP="00824DED">
            <w:pPr>
              <w:jc w:val="center"/>
            </w:pPr>
            <w:r w:rsidRPr="00E44228">
              <w:rPr>
                <w:color w:val="4472C4" w:themeColor="accent5"/>
              </w:rPr>
              <w:t>&lt;Optional: Add additional metrics&gt;</w:t>
            </w:r>
          </w:p>
        </w:tc>
        <w:tc>
          <w:tcPr>
            <w:tcW w:w="1701" w:type="dxa"/>
            <w:tcBorders>
              <w:top w:val="single" w:sz="4" w:space="0" w:color="auto"/>
              <w:left w:val="single" w:sz="4" w:space="0" w:color="auto"/>
              <w:bottom w:val="single" w:sz="4" w:space="0" w:color="auto"/>
              <w:right w:val="single" w:sz="4" w:space="0" w:color="auto"/>
            </w:tcBorders>
            <w:vAlign w:val="center"/>
          </w:tcPr>
          <w:p w14:paraId="61E50DEC" w14:textId="77777777" w:rsidR="00034D7D" w:rsidRDefault="00034D7D" w:rsidP="00824DED">
            <w:pPr>
              <w:jc w:val="center"/>
              <w:rPr>
                <w:rFonts w:cs="Arial"/>
              </w:rPr>
            </w:pPr>
          </w:p>
        </w:tc>
      </w:tr>
      <w:tr w:rsidR="00034D7D" w14:paraId="322CD11C" w14:textId="77777777" w:rsidTr="00824DED">
        <w:trPr>
          <w:trHeight w:val="624"/>
          <w:jc w:val="center"/>
        </w:trPr>
        <w:tc>
          <w:tcPr>
            <w:tcW w:w="3231" w:type="dxa"/>
            <w:tcBorders>
              <w:top w:val="single" w:sz="4" w:space="0" w:color="auto"/>
              <w:left w:val="single" w:sz="4" w:space="0" w:color="auto"/>
              <w:bottom w:val="single" w:sz="4" w:space="0" w:color="auto"/>
              <w:right w:val="single" w:sz="4" w:space="0" w:color="auto"/>
            </w:tcBorders>
            <w:vAlign w:val="center"/>
          </w:tcPr>
          <w:p w14:paraId="5345EF44" w14:textId="77777777" w:rsidR="00034D7D" w:rsidRDefault="00034D7D" w:rsidP="00824DED">
            <w:pPr>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3CF8DC6B" w14:textId="77777777" w:rsidR="00034D7D" w:rsidRDefault="00034D7D" w:rsidP="00824DED">
            <w:pPr>
              <w:jc w:val="center"/>
              <w:rPr>
                <w:rFonts w:cs="Arial"/>
              </w:rPr>
            </w:pPr>
          </w:p>
        </w:tc>
      </w:tr>
    </w:tbl>
    <w:p w14:paraId="348BCD29" w14:textId="77777777" w:rsidR="00034D7D" w:rsidRDefault="00034D7D" w:rsidP="00E25195"/>
    <w:p w14:paraId="38D71073" w14:textId="77EF33D3" w:rsidR="006C0808" w:rsidRDefault="003B2340">
      <w:r>
        <w:br w:type="page"/>
      </w:r>
    </w:p>
    <w:p w14:paraId="0106AFE3" w14:textId="5065F26B" w:rsidR="006C0808" w:rsidRDefault="006C0808"/>
    <w:p w14:paraId="0F4742FB" w14:textId="77777777" w:rsidR="00A763D7" w:rsidRDefault="00A763D7" w:rsidP="00E25195"/>
    <w:p w14:paraId="31B6BE3D" w14:textId="2C442815" w:rsidR="003D6F3F" w:rsidRPr="003D6F3F" w:rsidRDefault="00437B71" w:rsidP="003D6F3F">
      <w:pPr>
        <w:pStyle w:val="Heading1"/>
      </w:pPr>
      <w:bookmarkStart w:id="19" w:name="_Toc148023374"/>
      <w:r>
        <w:t xml:space="preserve">Definition of </w:t>
      </w:r>
      <w:r w:rsidR="00731290">
        <w:t xml:space="preserve">Software </w:t>
      </w:r>
      <w:r>
        <w:t>Requirements</w:t>
      </w:r>
      <w:bookmarkEnd w:id="19"/>
    </w:p>
    <w:p w14:paraId="5C1BB0DD" w14:textId="270D3821" w:rsidR="005D23F6" w:rsidRDefault="002F70B5" w:rsidP="005D23F6">
      <w:pPr>
        <w:pStyle w:val="Heading2"/>
      </w:pPr>
      <w:bookmarkStart w:id="20" w:name="_Toc148023375"/>
      <w:r>
        <w:t>Attributes of Software Requirements</w:t>
      </w:r>
      <w:bookmarkEnd w:id="20"/>
    </w:p>
    <w:p w14:paraId="28328893" w14:textId="1C05BEA9" w:rsidR="006E6FBF" w:rsidRDefault="003D6F3F" w:rsidP="00C53709">
      <w:pPr>
        <w:pStyle w:val="BodyText"/>
      </w:pPr>
      <w:r>
        <w:t xml:space="preserve">The Software Requirements </w:t>
      </w:r>
      <w:r w:rsidR="00E63A4C">
        <w:t xml:space="preserve">are captured in </w:t>
      </w:r>
      <w:r w:rsidR="00D14C63">
        <w:t>the</w:t>
      </w:r>
      <w:r w:rsidR="00D928A1">
        <w:t xml:space="preserve"> </w:t>
      </w:r>
      <w:r w:rsidR="00E63A4C">
        <w:t xml:space="preserve">Software </w:t>
      </w:r>
      <w:r w:rsidR="006D39B4">
        <w:t xml:space="preserve">Requirements </w:t>
      </w:r>
      <w:r w:rsidR="00E63A4C">
        <w:t>Specification Template</w:t>
      </w:r>
      <w:r w:rsidR="00D928A1">
        <w:t xml:space="preserve"> from which they can be </w:t>
      </w:r>
      <w:r w:rsidR="00D14C63">
        <w:t>imported to</w:t>
      </w:r>
      <w:r w:rsidR="00D928A1">
        <w:t xml:space="preserve"> </w:t>
      </w:r>
      <w:proofErr w:type="spellStart"/>
      <w:r w:rsidR="00D928A1">
        <w:t>Polarion</w:t>
      </w:r>
      <w:proofErr w:type="spellEnd"/>
      <w:r w:rsidR="00D14C63">
        <w:t xml:space="preserve"> via the live-doc function</w:t>
      </w:r>
      <w:r w:rsidR="00E63A4C">
        <w:t xml:space="preserve">. In the following table you will find </w:t>
      </w:r>
      <w:r w:rsidR="007370BE">
        <w:t xml:space="preserve">the attributes </w:t>
      </w:r>
      <w:r w:rsidR="00585A45">
        <w:t xml:space="preserve">to specify for each </w:t>
      </w:r>
      <w:r w:rsidR="009A6A5F">
        <w:t>requirement.</w:t>
      </w:r>
    </w:p>
    <w:tbl>
      <w:tblPr>
        <w:tblStyle w:val="TableGrid"/>
        <w:tblW w:w="9061" w:type="dxa"/>
        <w:jc w:val="center"/>
        <w:tblLook w:val="04A0" w:firstRow="1" w:lastRow="0" w:firstColumn="1" w:lastColumn="0" w:noHBand="0" w:noVBand="1"/>
      </w:tblPr>
      <w:tblGrid>
        <w:gridCol w:w="1620"/>
        <w:gridCol w:w="1183"/>
        <w:gridCol w:w="6258"/>
      </w:tblGrid>
      <w:tr w:rsidR="002F745B" w14:paraId="1B44DB3F" w14:textId="77777777" w:rsidTr="007470D3">
        <w:trPr>
          <w:trHeight w:val="283"/>
          <w:jc w:val="center"/>
        </w:trPr>
        <w:tc>
          <w:tcPr>
            <w:tcW w:w="1620" w:type="dxa"/>
            <w:tcBorders>
              <w:top w:val="single" w:sz="4" w:space="0" w:color="auto"/>
              <w:left w:val="single" w:sz="4" w:space="0" w:color="auto"/>
              <w:bottom w:val="single" w:sz="4" w:space="0" w:color="auto"/>
              <w:right w:val="single" w:sz="4" w:space="0" w:color="FFFFFF" w:themeColor="background1"/>
            </w:tcBorders>
            <w:shd w:val="clear" w:color="auto" w:fill="0032B4"/>
            <w:vAlign w:val="center"/>
            <w:hideMark/>
          </w:tcPr>
          <w:p w14:paraId="329807CC" w14:textId="08B704E8" w:rsidR="002F745B" w:rsidRDefault="002F745B" w:rsidP="00653375">
            <w:pPr>
              <w:jc w:val="center"/>
              <w:rPr>
                <w:rFonts w:cs="Arial"/>
                <w:b/>
                <w:color w:val="FFFFFF" w:themeColor="background1"/>
                <w:spacing w:val="0"/>
              </w:rPr>
            </w:pPr>
            <w:r>
              <w:rPr>
                <w:rFonts w:cs="Arial"/>
                <w:b/>
                <w:color w:val="FFFFFF" w:themeColor="background1"/>
              </w:rPr>
              <w:t>Attribute</w:t>
            </w:r>
          </w:p>
        </w:tc>
        <w:tc>
          <w:tcPr>
            <w:tcW w:w="118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tcPr>
          <w:p w14:paraId="72C2EB91" w14:textId="3D9C57B3" w:rsidR="002F745B" w:rsidRDefault="002F745B" w:rsidP="00653375">
            <w:pPr>
              <w:jc w:val="center"/>
              <w:rPr>
                <w:rFonts w:cs="Arial"/>
                <w:b/>
                <w:color w:val="FFFFFF" w:themeColor="background1"/>
              </w:rPr>
            </w:pPr>
            <w:r>
              <w:rPr>
                <w:rFonts w:cs="Arial"/>
                <w:b/>
                <w:color w:val="FFFFFF" w:themeColor="background1"/>
              </w:rPr>
              <w:t>Mandatory</w:t>
            </w:r>
          </w:p>
        </w:tc>
        <w:tc>
          <w:tcPr>
            <w:tcW w:w="6258"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0D6FF634" w14:textId="1A0FFF54" w:rsidR="002F745B" w:rsidRDefault="002F745B" w:rsidP="00653375">
            <w:pPr>
              <w:jc w:val="center"/>
              <w:rPr>
                <w:rFonts w:cs="Arial"/>
                <w:b/>
                <w:color w:val="FFFFFF" w:themeColor="background1"/>
              </w:rPr>
            </w:pPr>
            <w:r>
              <w:rPr>
                <w:rFonts w:cs="Arial"/>
                <w:b/>
                <w:color w:val="FFFFFF" w:themeColor="background1"/>
              </w:rPr>
              <w:t>Attribute description</w:t>
            </w:r>
          </w:p>
        </w:tc>
      </w:tr>
      <w:tr w:rsidR="002F745B" w14:paraId="02B04666"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B9BB5C3" w14:textId="6EB6A1F3" w:rsidR="002F745B" w:rsidRDefault="002F745B" w:rsidP="00653375">
            <w:pPr>
              <w:jc w:val="center"/>
              <w:rPr>
                <w:rFonts w:cstheme="minorBidi"/>
                <w:szCs w:val="22"/>
              </w:rPr>
            </w:pPr>
            <w:r>
              <w:rPr>
                <w:rFonts w:cstheme="minorBidi"/>
                <w:szCs w:val="22"/>
              </w:rPr>
              <w:t>UID</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DE86A19" w14:textId="0832CA76" w:rsidR="002F745B" w:rsidRDefault="004926C2" w:rsidP="00EE2ADA">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62A146DB" w14:textId="5BD53894" w:rsidR="002F745B" w:rsidRDefault="002F745B" w:rsidP="004C68D0">
            <w:pPr>
              <w:rPr>
                <w:rFonts w:cs="Arial"/>
              </w:rPr>
            </w:pPr>
            <w:r>
              <w:rPr>
                <w:rFonts w:cs="Arial"/>
              </w:rPr>
              <w:t xml:space="preserve">Every requirement will have a Unique Identifier (UID) which ensures to avoid confusion or unintentional overwriting from other requirements. </w:t>
            </w:r>
          </w:p>
          <w:p w14:paraId="5F98C451" w14:textId="3E6FCCE3" w:rsidR="002F745B" w:rsidRDefault="002F745B" w:rsidP="004C68D0">
            <w:pPr>
              <w:rPr>
                <w:rFonts w:cs="Arial"/>
              </w:rPr>
            </w:pPr>
            <w:r>
              <w:rPr>
                <w:rFonts w:cs="Arial"/>
              </w:rPr>
              <w:t xml:space="preserve">When importing to </w:t>
            </w:r>
            <w:proofErr w:type="spellStart"/>
            <w:r>
              <w:rPr>
                <w:rFonts w:cs="Arial"/>
              </w:rPr>
              <w:t>Polarion</w:t>
            </w:r>
            <w:proofErr w:type="spellEnd"/>
            <w:r>
              <w:rPr>
                <w:rFonts w:cs="Arial"/>
              </w:rPr>
              <w:t xml:space="preserve"> the UID will be created automatically. In case </w:t>
            </w:r>
            <w:proofErr w:type="spellStart"/>
            <w:r>
              <w:rPr>
                <w:rFonts w:cs="Arial"/>
              </w:rPr>
              <w:t>Polarion</w:t>
            </w:r>
            <w:proofErr w:type="spellEnd"/>
            <w:r>
              <w:rPr>
                <w:rFonts w:cs="Arial"/>
              </w:rPr>
              <w:t xml:space="preserve"> is not available as ALM-tool for the project, the UID </w:t>
            </w:r>
            <w:proofErr w:type="gramStart"/>
            <w:r>
              <w:rPr>
                <w:rFonts w:cs="Arial"/>
              </w:rPr>
              <w:t>has to</w:t>
            </w:r>
            <w:proofErr w:type="gramEnd"/>
            <w:r>
              <w:rPr>
                <w:rFonts w:cs="Arial"/>
              </w:rPr>
              <w:t xml:space="preserve"> be filled in manually.</w:t>
            </w:r>
          </w:p>
        </w:tc>
      </w:tr>
      <w:tr w:rsidR="002F745B" w14:paraId="0AE7258E"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662756A" w14:textId="16630568" w:rsidR="002F745B" w:rsidRDefault="002F745B" w:rsidP="003E78F2">
            <w:pPr>
              <w:jc w:val="center"/>
            </w:pPr>
            <w:r>
              <w:t>Description</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25A60C5" w14:textId="0231A165" w:rsidR="002F745B" w:rsidRPr="000B704F" w:rsidRDefault="004926C2" w:rsidP="00EE2ADA">
            <w:pPr>
              <w:jc w:val="center"/>
              <w:rPr>
                <w:rFonts w:cs="Arial"/>
              </w:rPr>
            </w:pPr>
            <w:r w:rsidRPr="000B704F">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6FD321F9" w14:textId="1EDFCAB2" w:rsidR="002F745B" w:rsidRPr="000B704F" w:rsidRDefault="002F745B" w:rsidP="003E78F2">
            <w:pPr>
              <w:rPr>
                <w:rFonts w:cs="Arial"/>
              </w:rPr>
            </w:pPr>
            <w:r w:rsidRPr="000B704F">
              <w:rPr>
                <w:rFonts w:cs="Arial"/>
              </w:rPr>
              <w:t>The description is an explanation of the requirement. If possible, it is recommended to follow the standardized requirements pattern:</w:t>
            </w:r>
          </w:p>
          <w:p w14:paraId="11CB3A55" w14:textId="77777777" w:rsidR="002F745B" w:rsidRPr="000B704F" w:rsidRDefault="002F745B" w:rsidP="003E78F2">
            <w:pPr>
              <w:rPr>
                <w:rFonts w:cs="Arial"/>
                <w:i/>
                <w:iCs/>
              </w:rPr>
            </w:pPr>
            <w:r w:rsidRPr="000B704F">
              <w:rPr>
                <w:rFonts w:cs="Arial"/>
                <w:i/>
                <w:iCs/>
              </w:rPr>
              <w:t>&lt;Subsystem&gt; &lt;shall&gt; &lt;have&gt; &lt;a: Optional&gt; &lt;PHYSICAL_PROPERTY&gt;</w:t>
            </w:r>
          </w:p>
          <w:p w14:paraId="3C897F82" w14:textId="77777777" w:rsidR="002F745B" w:rsidRPr="000B704F" w:rsidRDefault="002F745B" w:rsidP="003E78F2">
            <w:pPr>
              <w:rPr>
                <w:rFonts w:cs="Arial"/>
                <w:i/>
                <w:iCs/>
              </w:rPr>
            </w:pPr>
            <w:r w:rsidRPr="000B704F">
              <w:rPr>
                <w:rFonts w:cs="Arial"/>
                <w:i/>
                <w:iCs/>
              </w:rPr>
              <w:t>&lt;OPERATOR&gt; &lt;Quantitative value&gt;</w:t>
            </w:r>
          </w:p>
          <w:p w14:paraId="1A3F5686" w14:textId="01ED73A6" w:rsidR="002F745B" w:rsidRPr="000B704F" w:rsidRDefault="002F745B" w:rsidP="003E78F2">
            <w:pPr>
              <w:rPr>
                <w:rFonts w:cs="Arial"/>
              </w:rPr>
            </w:pPr>
            <w:r w:rsidRPr="000B704F">
              <w:rPr>
                <w:rFonts w:cs="Arial"/>
              </w:rPr>
              <w:t xml:space="preserve">Example: The </w:t>
            </w:r>
            <w:proofErr w:type="spellStart"/>
            <w:r w:rsidRPr="000B704F">
              <w:rPr>
                <w:rFonts w:cs="Arial"/>
              </w:rPr>
              <w:t>Power_Supply</w:t>
            </w:r>
            <w:proofErr w:type="spellEnd"/>
            <w:r w:rsidRPr="000B704F">
              <w:rPr>
                <w:rFonts w:cs="Arial"/>
              </w:rPr>
              <w:t xml:space="preserve"> shall have an Availability greater than or equal to 98%.</w:t>
            </w:r>
          </w:p>
        </w:tc>
      </w:tr>
      <w:tr w:rsidR="002F745B" w14:paraId="7D6E0CDA"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9BFCD8E" w14:textId="1C5E91A9" w:rsidR="002F745B" w:rsidRDefault="002F745B" w:rsidP="003E78F2">
            <w:pPr>
              <w:jc w:val="center"/>
            </w:pPr>
            <w:r>
              <w:t>Rationale</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370566" w14:textId="5E772844" w:rsidR="002F745B" w:rsidRDefault="004926C2" w:rsidP="00EE2ADA">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vAlign w:val="center"/>
          </w:tcPr>
          <w:p w14:paraId="5E3DA19E" w14:textId="37372298" w:rsidR="002F745B" w:rsidRDefault="002F745B" w:rsidP="003E78F2">
            <w:pPr>
              <w:rPr>
                <w:rFonts w:cs="Arial"/>
              </w:rPr>
            </w:pPr>
            <w:r>
              <w:rPr>
                <w:rFonts w:cs="Arial"/>
              </w:rPr>
              <w:t>Rationale states the reason for the requirements existence. It defines why the requirement is needed and other information to better understand the reason for and intent of the requirement. The rationale can also record and assumptions that were made when writing the requirement and the source of any numbers in the requirement.</w:t>
            </w:r>
          </w:p>
        </w:tc>
      </w:tr>
      <w:tr w:rsidR="002F745B" w14:paraId="792463F5"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E4F5726" w14:textId="59422B07" w:rsidR="002F745B" w:rsidRDefault="00710587" w:rsidP="003E78F2">
            <w:pPr>
              <w:jc w:val="center"/>
            </w:pPr>
            <w:r>
              <w:t>Owner</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4E67DD" w14:textId="1E74AEDB" w:rsidR="002F745B" w:rsidRDefault="00E33B1F" w:rsidP="00EE2ADA">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64CF20A6" w14:textId="3C98455B" w:rsidR="002F745B" w:rsidRDefault="002F745B" w:rsidP="003E78F2">
            <w:pPr>
              <w:rPr>
                <w:rFonts w:cs="Arial"/>
              </w:rPr>
            </w:pPr>
            <w:r>
              <w:rPr>
                <w:rFonts w:cs="Arial"/>
              </w:rPr>
              <w:t xml:space="preserve">This attribute specifies </w:t>
            </w:r>
            <w:r w:rsidR="00E33B1F">
              <w:rPr>
                <w:rFonts w:cs="Arial"/>
              </w:rPr>
              <w:t>who is responsible that the</w:t>
            </w:r>
            <w:r>
              <w:rPr>
                <w:rFonts w:cs="Arial"/>
              </w:rPr>
              <w:t xml:space="preserve"> requirement</w:t>
            </w:r>
            <w:r w:rsidR="00E33B1F">
              <w:rPr>
                <w:rFonts w:cs="Arial"/>
              </w:rPr>
              <w:t xml:space="preserve"> is defined and </w:t>
            </w:r>
            <w:r w:rsidR="0037404A">
              <w:rPr>
                <w:rFonts w:cs="Arial"/>
              </w:rPr>
              <w:t>verified</w:t>
            </w:r>
            <w:r>
              <w:rPr>
                <w:rFonts w:cs="Arial"/>
              </w:rPr>
              <w:t xml:space="preserve"> </w:t>
            </w:r>
          </w:p>
        </w:tc>
      </w:tr>
      <w:tr w:rsidR="002F745B" w14:paraId="69EF4AED"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D2F277" w14:textId="7FD58D6F" w:rsidR="002F745B" w:rsidRDefault="002F745B" w:rsidP="008D4CC1">
            <w:pPr>
              <w:jc w:val="center"/>
            </w:pPr>
            <w:r>
              <w:t>Assigned to</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A50EB0E" w14:textId="6047C429" w:rsidR="002F745B" w:rsidRDefault="00EE2ADA" w:rsidP="00EE2ADA">
            <w:pPr>
              <w:jc w:val="center"/>
              <w:rPr>
                <w:rFonts w:cs="Arial"/>
              </w:rPr>
            </w:pPr>
            <w:r>
              <w:rPr>
                <w:rFonts w:cs="Arial"/>
              </w:rPr>
              <w:t>(Without tool) No</w:t>
            </w:r>
          </w:p>
        </w:tc>
        <w:tc>
          <w:tcPr>
            <w:tcW w:w="6258" w:type="dxa"/>
            <w:tcBorders>
              <w:top w:val="single" w:sz="4" w:space="0" w:color="auto"/>
              <w:left w:val="single" w:sz="4" w:space="0" w:color="auto"/>
              <w:bottom w:val="single" w:sz="4" w:space="0" w:color="auto"/>
              <w:right w:val="single" w:sz="4" w:space="0" w:color="auto"/>
            </w:tcBorders>
            <w:vAlign w:val="center"/>
          </w:tcPr>
          <w:p w14:paraId="0FAC8ECF" w14:textId="296D537C" w:rsidR="002F745B" w:rsidRDefault="002F745B" w:rsidP="003E78F2">
            <w:pPr>
              <w:rPr>
                <w:rFonts w:cs="Arial"/>
              </w:rPr>
            </w:pPr>
            <w:r>
              <w:rPr>
                <w:rFonts w:cs="Arial"/>
              </w:rPr>
              <w:t xml:space="preserve">The person who is </w:t>
            </w:r>
            <w:r w:rsidR="0037404A">
              <w:rPr>
                <w:rFonts w:cs="Arial"/>
              </w:rPr>
              <w:t>currently working</w:t>
            </w:r>
            <w:r w:rsidR="00872967">
              <w:rPr>
                <w:rFonts w:cs="Arial"/>
              </w:rPr>
              <w:t xml:space="preserve"> on the requirement (specification or verification)</w:t>
            </w:r>
            <w:r>
              <w:rPr>
                <w:rFonts w:cs="Arial"/>
              </w:rPr>
              <w:t>.</w:t>
            </w:r>
            <w:r w:rsidR="008022E6">
              <w:rPr>
                <w:rFonts w:cs="Arial"/>
              </w:rPr>
              <w:t xml:space="preserve"> </w:t>
            </w:r>
          </w:p>
        </w:tc>
      </w:tr>
      <w:tr w:rsidR="002F745B" w14:paraId="68C2F1B1"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1E9992" w14:textId="457BC454" w:rsidR="002F745B" w:rsidRDefault="002F745B" w:rsidP="003E78F2">
            <w:pPr>
              <w:jc w:val="center"/>
            </w:pPr>
            <w:r>
              <w:t>Status</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48D8B4D" w14:textId="5689F57E" w:rsidR="002F745B" w:rsidRDefault="00753032" w:rsidP="00EE2ADA">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1B451467" w14:textId="38FAD29D" w:rsidR="002F745B" w:rsidRDefault="00743317" w:rsidP="003E78F2">
            <w:pPr>
              <w:rPr>
                <w:rFonts w:cs="Arial"/>
              </w:rPr>
            </w:pPr>
            <w:r>
              <w:rPr>
                <w:rFonts w:cs="Arial"/>
              </w:rPr>
              <w:t>A</w:t>
            </w:r>
            <w:r w:rsidR="002F745B">
              <w:rPr>
                <w:rFonts w:cs="Arial"/>
              </w:rPr>
              <w:t xml:space="preserve"> requirement </w:t>
            </w:r>
            <w:r>
              <w:rPr>
                <w:rFonts w:cs="Arial"/>
              </w:rPr>
              <w:t>can have the following</w:t>
            </w:r>
            <w:r w:rsidR="002F745B">
              <w:rPr>
                <w:rFonts w:cs="Arial"/>
              </w:rPr>
              <w:t xml:space="preserve"> status:</w:t>
            </w:r>
          </w:p>
          <w:p w14:paraId="1C18C73C" w14:textId="18527795" w:rsidR="002F745B" w:rsidRDefault="00753032" w:rsidP="003E78F2">
            <w:pPr>
              <w:pStyle w:val="ListParagraph"/>
              <w:numPr>
                <w:ilvl w:val="0"/>
                <w:numId w:val="17"/>
              </w:numPr>
              <w:ind w:left="251" w:hanging="180"/>
              <w:rPr>
                <w:rFonts w:cs="Arial"/>
              </w:rPr>
            </w:pPr>
            <w:r>
              <w:rPr>
                <w:rFonts w:cs="Arial"/>
                <w:i/>
                <w:iCs/>
                <w:u w:val="single"/>
              </w:rPr>
              <w:t>Under construction</w:t>
            </w:r>
            <w:r w:rsidR="002F745B">
              <w:rPr>
                <w:rFonts w:cs="Arial"/>
              </w:rPr>
              <w:t xml:space="preserve"> (During this state the requirement can be changed)</w:t>
            </w:r>
          </w:p>
          <w:p w14:paraId="3461DD95" w14:textId="2F6B46C6" w:rsidR="002F745B" w:rsidRDefault="00753032" w:rsidP="003E78F2">
            <w:pPr>
              <w:pStyle w:val="ListParagraph"/>
              <w:numPr>
                <w:ilvl w:val="0"/>
                <w:numId w:val="17"/>
              </w:numPr>
              <w:ind w:left="251" w:hanging="180"/>
              <w:rPr>
                <w:rFonts w:cs="Arial"/>
              </w:rPr>
            </w:pPr>
            <w:r>
              <w:rPr>
                <w:rFonts w:cs="Arial"/>
                <w:i/>
                <w:iCs/>
                <w:u w:val="single"/>
              </w:rPr>
              <w:t>Ready to</w:t>
            </w:r>
            <w:r w:rsidR="002F745B" w:rsidRPr="000A1CC4">
              <w:rPr>
                <w:rFonts w:cs="Arial"/>
                <w:i/>
                <w:iCs/>
                <w:u w:val="single"/>
              </w:rPr>
              <w:t xml:space="preserve"> Review</w:t>
            </w:r>
            <w:r w:rsidR="002F745B">
              <w:rPr>
                <w:rFonts w:cs="Arial"/>
              </w:rPr>
              <w:t xml:space="preserve"> (Requirement is ready to be reviewed by authorized person)</w:t>
            </w:r>
          </w:p>
          <w:p w14:paraId="659B6777" w14:textId="1DECE0C2" w:rsidR="002F745B" w:rsidRDefault="00753032" w:rsidP="003E78F2">
            <w:pPr>
              <w:pStyle w:val="ListParagraph"/>
              <w:numPr>
                <w:ilvl w:val="0"/>
                <w:numId w:val="17"/>
              </w:numPr>
              <w:ind w:left="251" w:hanging="180"/>
              <w:rPr>
                <w:rFonts w:cs="Arial"/>
              </w:rPr>
            </w:pPr>
            <w:r>
              <w:rPr>
                <w:rFonts w:cs="Arial"/>
                <w:i/>
                <w:iCs/>
                <w:u w:val="single"/>
              </w:rPr>
              <w:t>Reviewed</w:t>
            </w:r>
            <w:r w:rsidR="002F745B">
              <w:rPr>
                <w:rFonts w:cs="Arial"/>
              </w:rPr>
              <w:t xml:space="preserve"> (Requirement has been accepted and is ready for implementation)</w:t>
            </w:r>
          </w:p>
          <w:p w14:paraId="79B13DD9" w14:textId="54101A56" w:rsidR="002F745B" w:rsidRDefault="002F745B" w:rsidP="003E78F2">
            <w:pPr>
              <w:pStyle w:val="ListParagraph"/>
              <w:numPr>
                <w:ilvl w:val="0"/>
                <w:numId w:val="17"/>
              </w:numPr>
              <w:ind w:left="251" w:hanging="180"/>
              <w:rPr>
                <w:rFonts w:cs="Arial"/>
              </w:rPr>
            </w:pPr>
            <w:r w:rsidRPr="000A1CC4">
              <w:rPr>
                <w:rFonts w:cs="Arial"/>
                <w:i/>
                <w:iCs/>
                <w:u w:val="single"/>
              </w:rPr>
              <w:t>Obsolete</w:t>
            </w:r>
            <w:r>
              <w:rPr>
                <w:rFonts w:cs="Arial"/>
              </w:rPr>
              <w:t xml:space="preserve"> (Requirement is correct but no need for implementation anymore)</w:t>
            </w:r>
          </w:p>
          <w:p w14:paraId="15B9D6B3" w14:textId="77777777" w:rsidR="002F745B" w:rsidRDefault="002F745B" w:rsidP="003E78F2">
            <w:pPr>
              <w:pStyle w:val="ListParagraph"/>
              <w:numPr>
                <w:ilvl w:val="0"/>
                <w:numId w:val="17"/>
              </w:numPr>
              <w:ind w:left="251" w:hanging="180"/>
              <w:rPr>
                <w:rFonts w:cs="Arial"/>
              </w:rPr>
            </w:pPr>
            <w:r w:rsidRPr="000A1CC4">
              <w:rPr>
                <w:rFonts w:cs="Arial"/>
                <w:i/>
                <w:iCs/>
                <w:u w:val="single"/>
              </w:rPr>
              <w:t>Rejected</w:t>
            </w:r>
            <w:r>
              <w:rPr>
                <w:rFonts w:cs="Arial"/>
              </w:rPr>
              <w:t xml:space="preserve"> (Requirement </w:t>
            </w:r>
            <w:r w:rsidR="00CF0EA7">
              <w:rPr>
                <w:rFonts w:cs="Arial"/>
              </w:rPr>
              <w:t>need rework</w:t>
            </w:r>
            <w:r>
              <w:rPr>
                <w:rFonts w:cs="Arial"/>
              </w:rPr>
              <w:t>)</w:t>
            </w:r>
          </w:p>
          <w:p w14:paraId="1E05CDE3" w14:textId="00EE6FCB" w:rsidR="000D0EBD" w:rsidRPr="00EE10FD" w:rsidRDefault="000D0EBD" w:rsidP="003E78F2">
            <w:pPr>
              <w:pStyle w:val="ListParagraph"/>
              <w:numPr>
                <w:ilvl w:val="0"/>
                <w:numId w:val="17"/>
              </w:numPr>
              <w:ind w:left="251" w:hanging="180"/>
              <w:rPr>
                <w:rFonts w:cs="Arial"/>
              </w:rPr>
            </w:pPr>
            <w:r>
              <w:rPr>
                <w:rFonts w:cs="Arial"/>
                <w:i/>
                <w:iCs/>
                <w:u w:val="single"/>
              </w:rPr>
              <w:t>I</w:t>
            </w:r>
            <w:r w:rsidR="00EE10FD">
              <w:rPr>
                <w:rFonts w:cs="Arial"/>
                <w:i/>
                <w:iCs/>
                <w:u w:val="single"/>
              </w:rPr>
              <w:t>mplemented</w:t>
            </w:r>
            <w:r w:rsidR="000B704F">
              <w:rPr>
                <w:rFonts w:cs="Arial"/>
                <w:i/>
                <w:iCs/>
                <w:u w:val="single"/>
              </w:rPr>
              <w:t xml:space="preserve"> </w:t>
            </w:r>
            <w:r w:rsidR="000B704F" w:rsidRPr="0068496B">
              <w:rPr>
                <w:rFonts w:cs="Arial"/>
              </w:rPr>
              <w:t xml:space="preserve">(Requirement has </w:t>
            </w:r>
            <w:r w:rsidR="0068496B" w:rsidRPr="0068496B">
              <w:rPr>
                <w:rFonts w:cs="Arial"/>
              </w:rPr>
              <w:t>been developed and integrated in the product)</w:t>
            </w:r>
          </w:p>
          <w:p w14:paraId="42B4F3FA" w14:textId="6029B35D" w:rsidR="00372688" w:rsidRPr="009E6130" w:rsidRDefault="00EE10FD" w:rsidP="00372688">
            <w:pPr>
              <w:pStyle w:val="ListParagraph"/>
              <w:numPr>
                <w:ilvl w:val="0"/>
                <w:numId w:val="17"/>
              </w:numPr>
              <w:ind w:left="251" w:hanging="180"/>
              <w:rPr>
                <w:rFonts w:cs="Arial"/>
                <w:u w:val="single"/>
              </w:rPr>
            </w:pPr>
            <w:r w:rsidRPr="0068496B">
              <w:rPr>
                <w:rFonts w:cs="Arial"/>
                <w:i/>
                <w:iCs/>
                <w:u w:val="single"/>
              </w:rPr>
              <w:t>Validated</w:t>
            </w:r>
            <w:r w:rsidR="0068496B">
              <w:rPr>
                <w:rFonts w:cs="Arial"/>
                <w:u w:val="single"/>
              </w:rPr>
              <w:t xml:space="preserve"> </w:t>
            </w:r>
            <w:r w:rsidR="0068496B" w:rsidRPr="0068496B">
              <w:rPr>
                <w:rFonts w:cs="Arial"/>
              </w:rPr>
              <w:t>(Requirement has been tested and validated)</w:t>
            </w:r>
          </w:p>
          <w:p w14:paraId="4632896F" w14:textId="77777777" w:rsidR="009E6130" w:rsidRPr="009E6130" w:rsidRDefault="009E6130" w:rsidP="009E6130">
            <w:pPr>
              <w:ind w:left="71"/>
              <w:rPr>
                <w:rFonts w:cs="Arial"/>
                <w:u w:val="single"/>
              </w:rPr>
            </w:pPr>
          </w:p>
          <w:p w14:paraId="48386CBA" w14:textId="77777777" w:rsidR="00696438" w:rsidRDefault="00696438" w:rsidP="00372688">
            <w:pPr>
              <w:rPr>
                <w:rFonts w:cs="Arial"/>
              </w:rPr>
            </w:pPr>
            <w:r>
              <w:rPr>
                <w:rFonts w:cs="Arial"/>
              </w:rPr>
              <w:t>Illustration for the Lifecycle of a requirement:</w:t>
            </w:r>
          </w:p>
          <w:p w14:paraId="7DF63101" w14:textId="49D5AB00" w:rsidR="00696438" w:rsidRPr="00372688" w:rsidRDefault="009E6130" w:rsidP="00372688">
            <w:pPr>
              <w:rPr>
                <w:rFonts w:cs="Arial"/>
              </w:rPr>
            </w:pPr>
            <w:r>
              <w:rPr>
                <w:rFonts w:cs="Arial"/>
                <w:noProof/>
              </w:rPr>
              <w:drawing>
                <wp:inline distT="0" distB="0" distL="0" distR="0" wp14:anchorId="4E4F3B43" wp14:editId="5668623A">
                  <wp:extent cx="3609340" cy="742456"/>
                  <wp:effectExtent l="19050" t="19050" r="1016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17509" cy="744136"/>
                          </a:xfrm>
                          <a:prstGeom prst="rect">
                            <a:avLst/>
                          </a:prstGeom>
                          <a:noFill/>
                          <a:ln>
                            <a:solidFill>
                              <a:schemeClr val="bg1">
                                <a:lumMod val="85000"/>
                              </a:schemeClr>
                            </a:solidFill>
                          </a:ln>
                        </pic:spPr>
                      </pic:pic>
                    </a:graphicData>
                  </a:graphic>
                </wp:inline>
              </w:drawing>
            </w:r>
          </w:p>
        </w:tc>
      </w:tr>
      <w:tr w:rsidR="004268D7" w14:paraId="5C5CADF8"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6622479" w14:textId="64E4E2F1" w:rsidR="004268D7" w:rsidRDefault="004268D7" w:rsidP="004268D7">
            <w:pPr>
              <w:jc w:val="center"/>
            </w:pPr>
            <w:r>
              <w:lastRenderedPageBreak/>
              <w:t>Requirements type</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E1E259A" w14:textId="3BE311EA" w:rsidR="004268D7" w:rsidRDefault="004268D7" w:rsidP="004268D7">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11331A19" w14:textId="77777777" w:rsidR="004268D7" w:rsidRDefault="004268D7" w:rsidP="004268D7">
            <w:pPr>
              <w:rPr>
                <w:rFonts w:cs="Arial"/>
              </w:rPr>
            </w:pPr>
            <w:r>
              <w:rPr>
                <w:rFonts w:cs="Arial"/>
              </w:rPr>
              <w:t>There are two options for the requirement type:</w:t>
            </w:r>
          </w:p>
          <w:p w14:paraId="707CED9F" w14:textId="77777777" w:rsidR="004268D7" w:rsidRDefault="004268D7" w:rsidP="004268D7">
            <w:pPr>
              <w:pStyle w:val="ListParagraph"/>
              <w:numPr>
                <w:ilvl w:val="0"/>
                <w:numId w:val="17"/>
              </w:numPr>
              <w:ind w:left="504"/>
              <w:rPr>
                <w:rFonts w:cs="Arial"/>
              </w:rPr>
            </w:pPr>
            <w:r>
              <w:rPr>
                <w:rFonts w:cs="Arial"/>
              </w:rPr>
              <w:t xml:space="preserve">Functional Requirement </w:t>
            </w:r>
          </w:p>
          <w:p w14:paraId="5595514C" w14:textId="5844C6CE" w:rsidR="004268D7" w:rsidRPr="004268D7" w:rsidRDefault="004268D7" w:rsidP="004268D7">
            <w:pPr>
              <w:pStyle w:val="ListParagraph"/>
              <w:numPr>
                <w:ilvl w:val="0"/>
                <w:numId w:val="17"/>
              </w:numPr>
              <w:ind w:left="504"/>
              <w:rPr>
                <w:rFonts w:cs="Arial"/>
              </w:rPr>
            </w:pPr>
            <w:r>
              <w:rPr>
                <w:rFonts w:cs="Arial"/>
              </w:rPr>
              <w:t>Non-functional requirement</w:t>
            </w:r>
          </w:p>
        </w:tc>
      </w:tr>
      <w:tr w:rsidR="004268D7" w14:paraId="5F8CA661"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1ED76D9" w14:textId="4D9AA0FF" w:rsidR="004268D7" w:rsidRDefault="004268D7" w:rsidP="004268D7">
            <w:pPr>
              <w:jc w:val="center"/>
            </w:pPr>
            <w:r>
              <w:t xml:space="preserve">Functional Safety </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DF55463" w14:textId="401F32CD" w:rsidR="004268D7" w:rsidRDefault="004268D7" w:rsidP="004268D7">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07ECA5FD" w14:textId="77777777" w:rsidR="004268D7" w:rsidRDefault="004268D7" w:rsidP="004268D7">
            <w:pPr>
              <w:rPr>
                <w:rFonts w:cs="Arial"/>
              </w:rPr>
            </w:pPr>
            <w:r w:rsidRPr="00376FA6">
              <w:rPr>
                <w:rFonts w:cs="Arial"/>
              </w:rPr>
              <w:t xml:space="preserve">The ASIL is established by performing a risk analysis </w:t>
            </w:r>
            <w:r>
              <w:rPr>
                <w:rFonts w:cs="Arial"/>
              </w:rPr>
              <w:t>at system level</w:t>
            </w:r>
            <w:r w:rsidRPr="00376FA6">
              <w:rPr>
                <w:rFonts w:cs="Arial"/>
              </w:rPr>
              <w:t xml:space="preserve">. </w:t>
            </w:r>
            <w:r>
              <w:rPr>
                <w:rFonts w:cs="Arial"/>
              </w:rPr>
              <w:t>Software requirements which are derived from a functional safety critical system requirement take over the ASIL level (except if lowering of ASIL level can be justified). The following options for ASIL level are available:</w:t>
            </w:r>
          </w:p>
          <w:p w14:paraId="1CA88147" w14:textId="77777777" w:rsidR="004268D7" w:rsidRDefault="004268D7" w:rsidP="004268D7">
            <w:pPr>
              <w:pStyle w:val="ListParagraph"/>
              <w:numPr>
                <w:ilvl w:val="0"/>
                <w:numId w:val="17"/>
              </w:numPr>
              <w:ind w:left="504"/>
              <w:rPr>
                <w:rFonts w:cs="Arial"/>
              </w:rPr>
            </w:pPr>
            <w:r w:rsidRPr="00812669">
              <w:rPr>
                <w:rFonts w:cs="Arial"/>
                <w:i/>
                <w:iCs/>
                <w:u w:val="single"/>
              </w:rPr>
              <w:t>QM</w:t>
            </w:r>
            <w:r>
              <w:rPr>
                <w:rFonts w:cs="Arial"/>
              </w:rPr>
              <w:t xml:space="preserve"> (Development supported by establish Quality Management is sufficient)</w:t>
            </w:r>
          </w:p>
          <w:p w14:paraId="07743446" w14:textId="77777777" w:rsidR="004268D7" w:rsidRDefault="004268D7" w:rsidP="004268D7">
            <w:pPr>
              <w:pStyle w:val="ListParagraph"/>
              <w:numPr>
                <w:ilvl w:val="0"/>
                <w:numId w:val="17"/>
              </w:numPr>
              <w:ind w:left="504"/>
              <w:rPr>
                <w:rFonts w:cs="Arial"/>
              </w:rPr>
            </w:pPr>
            <w:r w:rsidRPr="00812669">
              <w:rPr>
                <w:rFonts w:cs="Arial"/>
                <w:i/>
                <w:iCs/>
                <w:u w:val="single"/>
              </w:rPr>
              <w:t>A</w:t>
            </w:r>
            <w:r>
              <w:rPr>
                <w:rFonts w:cs="Arial"/>
              </w:rPr>
              <w:t xml:space="preserve"> (lowest level of ASIL, low risk reduction necessary)</w:t>
            </w:r>
          </w:p>
          <w:p w14:paraId="10060CBE" w14:textId="77777777" w:rsidR="004268D7" w:rsidRDefault="004268D7" w:rsidP="004268D7">
            <w:pPr>
              <w:pStyle w:val="ListParagraph"/>
              <w:numPr>
                <w:ilvl w:val="0"/>
                <w:numId w:val="17"/>
              </w:numPr>
              <w:ind w:left="504"/>
              <w:rPr>
                <w:rFonts w:cs="Arial"/>
              </w:rPr>
            </w:pPr>
            <w:r w:rsidRPr="00812669">
              <w:rPr>
                <w:rFonts w:cs="Arial"/>
                <w:i/>
                <w:iCs/>
                <w:u w:val="single"/>
              </w:rPr>
              <w:t>B</w:t>
            </w:r>
            <w:r>
              <w:rPr>
                <w:rFonts w:cs="Arial"/>
              </w:rPr>
              <w:t xml:space="preserve"> (second lowest level of ASIL)</w:t>
            </w:r>
          </w:p>
          <w:p w14:paraId="5323880C" w14:textId="77777777" w:rsidR="004268D7" w:rsidRDefault="004268D7" w:rsidP="004268D7">
            <w:pPr>
              <w:pStyle w:val="ListParagraph"/>
              <w:numPr>
                <w:ilvl w:val="0"/>
                <w:numId w:val="17"/>
              </w:numPr>
              <w:ind w:left="504"/>
              <w:rPr>
                <w:rFonts w:cs="Arial"/>
              </w:rPr>
            </w:pPr>
            <w:r w:rsidRPr="00812669">
              <w:rPr>
                <w:rFonts w:cs="Arial"/>
                <w:i/>
                <w:iCs/>
                <w:u w:val="single"/>
              </w:rPr>
              <w:t>C</w:t>
            </w:r>
            <w:r>
              <w:rPr>
                <w:rFonts w:cs="Arial"/>
              </w:rPr>
              <w:t xml:space="preserve"> (second highest level of ASIL)</w:t>
            </w:r>
          </w:p>
          <w:p w14:paraId="67B32B2F" w14:textId="58B89C3E" w:rsidR="004268D7" w:rsidRPr="004268D7" w:rsidRDefault="004268D7" w:rsidP="004268D7">
            <w:pPr>
              <w:pStyle w:val="ListParagraph"/>
              <w:numPr>
                <w:ilvl w:val="0"/>
                <w:numId w:val="17"/>
              </w:numPr>
              <w:ind w:left="504"/>
              <w:rPr>
                <w:rFonts w:cs="Arial"/>
              </w:rPr>
            </w:pPr>
            <w:r w:rsidRPr="00812669">
              <w:rPr>
                <w:rFonts w:cs="Arial"/>
                <w:i/>
                <w:iCs/>
                <w:u w:val="single"/>
              </w:rPr>
              <w:t>D</w:t>
            </w:r>
            <w:r>
              <w:rPr>
                <w:rFonts w:cs="Arial"/>
              </w:rPr>
              <w:t xml:space="preserve"> (high level of ASIL, high risk reduction necessary)</w:t>
            </w:r>
          </w:p>
        </w:tc>
      </w:tr>
      <w:tr w:rsidR="004268D7" w14:paraId="1DEBFD4D"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48A4A86" w14:textId="1A5ABE08" w:rsidR="004268D7" w:rsidRDefault="004268D7" w:rsidP="004268D7">
            <w:pPr>
              <w:jc w:val="center"/>
            </w:pPr>
            <w:r>
              <w:t>Cybersecurity</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859CBB9" w14:textId="263904E3" w:rsidR="004268D7" w:rsidRDefault="004268D7" w:rsidP="004268D7">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07E95845" w14:textId="747D32FB" w:rsidR="004268D7" w:rsidRDefault="004268D7" w:rsidP="004268D7">
            <w:pPr>
              <w:rPr>
                <w:rFonts w:cs="Arial"/>
              </w:rPr>
            </w:pPr>
            <w:r>
              <w:rPr>
                <w:rFonts w:cs="Arial"/>
              </w:rPr>
              <w:t>This field indicates if the requirement has a relation to Cyber Security topics and if the Cyber Security process needs to be applied.</w:t>
            </w:r>
          </w:p>
        </w:tc>
      </w:tr>
      <w:tr w:rsidR="004268D7" w14:paraId="0AA55DD1"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E5975E1" w14:textId="7836DC15" w:rsidR="004268D7" w:rsidRDefault="004268D7" w:rsidP="004268D7">
            <w:pPr>
              <w:jc w:val="center"/>
            </w:pPr>
            <w:r>
              <w:t>Target Release</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DF7A7F7" w14:textId="75F7A454" w:rsidR="004268D7" w:rsidRDefault="004268D7" w:rsidP="004268D7">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690BF43B" w14:textId="2B0C47C4" w:rsidR="004268D7" w:rsidRDefault="004268D7" w:rsidP="004268D7">
            <w:pPr>
              <w:rPr>
                <w:rFonts w:cs="Arial"/>
              </w:rPr>
            </w:pPr>
            <w:r>
              <w:rPr>
                <w:rFonts w:cs="Arial"/>
              </w:rPr>
              <w:t xml:space="preserve">This attribute indicates in which release it is planned to deliver this requirement to the customer/division. It should be aligned with the Release Plan. </w:t>
            </w:r>
          </w:p>
        </w:tc>
      </w:tr>
      <w:tr w:rsidR="004268D7" w14:paraId="6A4C03F0"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DA63BC" w14:textId="4B34A6C5" w:rsidR="004268D7" w:rsidRDefault="004268D7" w:rsidP="004268D7">
            <w:pPr>
              <w:jc w:val="center"/>
            </w:pPr>
            <w:r>
              <w:t>Satisfies</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178A82" w14:textId="20B992EC" w:rsidR="004268D7" w:rsidRDefault="004268D7" w:rsidP="004268D7">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6E3109A5" w14:textId="6DFEFC07" w:rsidR="004268D7" w:rsidRDefault="004268D7" w:rsidP="004268D7">
            <w:pPr>
              <w:rPr>
                <w:rFonts w:cs="Arial"/>
              </w:rPr>
            </w:pPr>
            <w:r>
              <w:rPr>
                <w:rFonts w:cs="Arial"/>
              </w:rPr>
              <w:t>In case of system development, every software requirement should be based on a systems requirement or a component of the system architecture which should be linked in this attribute.</w:t>
            </w:r>
          </w:p>
        </w:tc>
      </w:tr>
      <w:tr w:rsidR="004268D7" w14:paraId="072723CB"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1D79632" w14:textId="472DC164" w:rsidR="004268D7" w:rsidRDefault="004268D7" w:rsidP="004268D7">
            <w:pPr>
              <w:jc w:val="center"/>
            </w:pPr>
            <w:r>
              <w:t>Satisfied by</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5953BA" w14:textId="1147DDC0" w:rsidR="004268D7" w:rsidRDefault="004268D7" w:rsidP="004268D7">
            <w:pPr>
              <w:jc w:val="center"/>
              <w:rPr>
                <w:rFonts w:cs="Arial"/>
              </w:rPr>
            </w:pPr>
            <w:r>
              <w:rPr>
                <w:rFonts w:cs="Arial"/>
              </w:rPr>
              <w:t>Yes (for release)</w:t>
            </w:r>
          </w:p>
        </w:tc>
        <w:tc>
          <w:tcPr>
            <w:tcW w:w="6258" w:type="dxa"/>
            <w:tcBorders>
              <w:top w:val="single" w:sz="4" w:space="0" w:color="auto"/>
              <w:left w:val="single" w:sz="4" w:space="0" w:color="auto"/>
              <w:bottom w:val="single" w:sz="4" w:space="0" w:color="auto"/>
              <w:right w:val="single" w:sz="4" w:space="0" w:color="auto"/>
            </w:tcBorders>
            <w:vAlign w:val="center"/>
          </w:tcPr>
          <w:p w14:paraId="16A9B23A" w14:textId="2D0852B2" w:rsidR="004268D7" w:rsidRDefault="004268D7" w:rsidP="004268D7">
            <w:pPr>
              <w:rPr>
                <w:rFonts w:cs="Arial"/>
              </w:rPr>
            </w:pPr>
            <w:r>
              <w:rPr>
                <w:rFonts w:cs="Arial"/>
              </w:rPr>
              <w:t>Link to the SW elements of Software Architecture Design.</w:t>
            </w:r>
          </w:p>
        </w:tc>
      </w:tr>
      <w:tr w:rsidR="004268D7" w14:paraId="1F4ECB4B"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52A0BD2" w14:textId="74252631" w:rsidR="004268D7" w:rsidRDefault="004268D7" w:rsidP="004268D7">
            <w:pPr>
              <w:jc w:val="center"/>
            </w:pPr>
            <w:r>
              <w:t>Feature</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145D1F" w14:textId="40B72197" w:rsidR="004268D7" w:rsidRDefault="004268D7" w:rsidP="004268D7">
            <w:pPr>
              <w:jc w:val="center"/>
              <w:rPr>
                <w:rFonts w:cs="Arial"/>
              </w:rPr>
            </w:pPr>
            <w:r w:rsidRPr="006B34FF">
              <w:rPr>
                <w:rFonts w:cs="Arial"/>
              </w:rPr>
              <w:t>No</w:t>
            </w:r>
          </w:p>
        </w:tc>
        <w:tc>
          <w:tcPr>
            <w:tcW w:w="6258" w:type="dxa"/>
            <w:tcBorders>
              <w:top w:val="single" w:sz="4" w:space="0" w:color="auto"/>
              <w:left w:val="single" w:sz="4" w:space="0" w:color="auto"/>
              <w:bottom w:val="single" w:sz="4" w:space="0" w:color="auto"/>
              <w:right w:val="single" w:sz="4" w:space="0" w:color="auto"/>
            </w:tcBorders>
            <w:vAlign w:val="center"/>
          </w:tcPr>
          <w:p w14:paraId="3D451BF8" w14:textId="04C80583" w:rsidR="004268D7" w:rsidRDefault="004268D7" w:rsidP="004268D7">
            <w:pPr>
              <w:rPr>
                <w:rFonts w:cs="Arial"/>
              </w:rPr>
            </w:pPr>
            <w:r w:rsidRPr="00181624">
              <w:rPr>
                <w:rFonts w:cs="Arial"/>
              </w:rPr>
              <w:t>This field indicates the high</w:t>
            </w:r>
            <w:r>
              <w:rPr>
                <w:rFonts w:cs="Arial"/>
              </w:rPr>
              <w:t>-</w:t>
            </w:r>
            <w:r w:rsidRPr="00181624">
              <w:rPr>
                <w:rFonts w:cs="Arial"/>
              </w:rPr>
              <w:t>level system function that</w:t>
            </w:r>
            <w:r>
              <w:rPr>
                <w:rFonts w:cs="Arial"/>
              </w:rPr>
              <w:t xml:space="preserve"> this requirement will satisfy. </w:t>
            </w:r>
          </w:p>
        </w:tc>
      </w:tr>
      <w:tr w:rsidR="004268D7" w14:paraId="11608D7F"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262696E" w14:textId="5EDB91E5" w:rsidR="004268D7" w:rsidRDefault="004268D7" w:rsidP="004268D7">
            <w:pPr>
              <w:jc w:val="center"/>
            </w:pPr>
            <w:r>
              <w:t>Verification criteria</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4734BBE" w14:textId="495502D1" w:rsidR="004268D7" w:rsidRDefault="004268D7" w:rsidP="004268D7">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362DAD5D" w14:textId="36ED5C5F" w:rsidR="004268D7" w:rsidRDefault="004268D7" w:rsidP="004268D7">
            <w:pPr>
              <w:rPr>
                <w:rFonts w:cs="Arial"/>
              </w:rPr>
            </w:pPr>
            <w:r>
              <w:rPr>
                <w:rFonts w:cs="Arial"/>
              </w:rPr>
              <w:t>The v</w:t>
            </w:r>
            <w:r w:rsidRPr="00544DB2">
              <w:rPr>
                <w:rFonts w:cs="Arial"/>
              </w:rPr>
              <w:t>erification criteria define the qualitative and quantitative criteria for verification of a requirement. Verification criteria demonstrate that a requirement can be verified within agreed constraints.</w:t>
            </w:r>
          </w:p>
        </w:tc>
      </w:tr>
      <w:tr w:rsidR="004268D7" w14:paraId="53174FD3"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2731DF7" w14:textId="33E3EBFE" w:rsidR="004268D7" w:rsidRDefault="004268D7" w:rsidP="004268D7">
            <w:pPr>
              <w:jc w:val="center"/>
            </w:pPr>
            <w:r>
              <w:t>Verification method</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471BE3" w14:textId="41E5A69C" w:rsidR="004268D7" w:rsidRDefault="004268D7" w:rsidP="004268D7">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vAlign w:val="center"/>
          </w:tcPr>
          <w:p w14:paraId="2ECCEEC2" w14:textId="11F50ED7" w:rsidR="004268D7" w:rsidRDefault="004268D7" w:rsidP="004268D7">
            <w:pPr>
              <w:rPr>
                <w:rFonts w:cs="Arial"/>
              </w:rPr>
            </w:pPr>
            <w:r>
              <w:rPr>
                <w:rFonts w:cs="Arial"/>
              </w:rPr>
              <w:t>This field describes the proposed method to provide proof that the designed and build product meets the requirement. The following options are available:</w:t>
            </w:r>
          </w:p>
          <w:p w14:paraId="0D6E556B" w14:textId="560F1A73" w:rsidR="004268D7" w:rsidRDefault="004268D7" w:rsidP="004268D7">
            <w:pPr>
              <w:pStyle w:val="ListParagraph"/>
              <w:numPr>
                <w:ilvl w:val="0"/>
                <w:numId w:val="17"/>
              </w:numPr>
              <w:ind w:left="504" w:hanging="144"/>
              <w:rPr>
                <w:rFonts w:cs="Arial"/>
              </w:rPr>
            </w:pPr>
            <w:r w:rsidRPr="000A1CC4">
              <w:rPr>
                <w:rFonts w:cs="Arial"/>
                <w:i/>
                <w:iCs/>
                <w:u w:val="single"/>
              </w:rPr>
              <w:t>Test</w:t>
            </w:r>
            <w:r>
              <w:rPr>
                <w:rFonts w:cs="Arial"/>
              </w:rPr>
              <w:t xml:space="preserve"> (</w:t>
            </w:r>
            <w:r w:rsidRPr="000A1CC4">
              <w:rPr>
                <w:rFonts w:cs="Arial"/>
              </w:rPr>
              <w:t>verification of a product or system using a controlled and predefined series of inputs, data, or stimuli to ensure that the product or system will produce a very specific and predefined output as specified by the requirements</w:t>
            </w:r>
            <w:r>
              <w:rPr>
                <w:rFonts w:cs="Arial"/>
              </w:rPr>
              <w:t>)</w:t>
            </w:r>
          </w:p>
          <w:p w14:paraId="2AD0EA2B" w14:textId="784C4452" w:rsidR="004268D7" w:rsidRDefault="004268D7" w:rsidP="004268D7">
            <w:pPr>
              <w:pStyle w:val="ListParagraph"/>
              <w:numPr>
                <w:ilvl w:val="0"/>
                <w:numId w:val="17"/>
              </w:numPr>
              <w:ind w:left="504" w:hanging="144"/>
              <w:rPr>
                <w:rFonts w:cs="Arial"/>
              </w:rPr>
            </w:pPr>
            <w:r w:rsidRPr="000A1CC4">
              <w:rPr>
                <w:rFonts w:cs="Arial"/>
                <w:i/>
                <w:iCs/>
                <w:u w:val="single"/>
              </w:rPr>
              <w:t>Demonstration</w:t>
            </w:r>
            <w:r>
              <w:rPr>
                <w:rFonts w:cs="Arial"/>
              </w:rPr>
              <w:t xml:space="preserve"> (</w:t>
            </w:r>
            <w:r w:rsidRPr="00035A1D">
              <w:rPr>
                <w:rFonts w:cs="Arial"/>
              </w:rPr>
              <w:t>manipulation of the product or system as it is intended to be used to verify that the results are as planned or expected</w:t>
            </w:r>
            <w:r>
              <w:rPr>
                <w:rFonts w:cs="Arial"/>
              </w:rPr>
              <w:t xml:space="preserve">) </w:t>
            </w:r>
          </w:p>
          <w:p w14:paraId="5B6C4987" w14:textId="64A59BB3" w:rsidR="004268D7" w:rsidRDefault="004268D7" w:rsidP="004268D7">
            <w:pPr>
              <w:pStyle w:val="ListParagraph"/>
              <w:numPr>
                <w:ilvl w:val="0"/>
                <w:numId w:val="17"/>
              </w:numPr>
              <w:ind w:left="504" w:hanging="144"/>
              <w:rPr>
                <w:rFonts w:cs="Arial"/>
              </w:rPr>
            </w:pPr>
            <w:r w:rsidRPr="000A55FC">
              <w:rPr>
                <w:rFonts w:cs="Arial"/>
                <w:i/>
                <w:iCs/>
                <w:u w:val="single"/>
              </w:rPr>
              <w:t>Inspection</w:t>
            </w:r>
            <w:r>
              <w:rPr>
                <w:rFonts w:cs="Arial"/>
              </w:rPr>
              <w:t xml:space="preserve"> (</w:t>
            </w:r>
            <w:r w:rsidRPr="000A55FC">
              <w:rPr>
                <w:rFonts w:cs="Arial"/>
              </w:rPr>
              <w:t>nondestructive examination of a product or system using one or more of the five senses (visual, auditory, olfactory, tactile, taste).  It may include simple physical manipulation and measurements.</w:t>
            </w:r>
            <w:r>
              <w:rPr>
                <w:rFonts w:cs="Arial"/>
              </w:rPr>
              <w:t>)</w:t>
            </w:r>
          </w:p>
          <w:p w14:paraId="755182E4" w14:textId="5852A6B0" w:rsidR="004268D7" w:rsidRPr="000A1CC4" w:rsidRDefault="004268D7" w:rsidP="004268D7">
            <w:pPr>
              <w:pStyle w:val="ListParagraph"/>
              <w:numPr>
                <w:ilvl w:val="0"/>
                <w:numId w:val="17"/>
              </w:numPr>
              <w:ind w:left="504" w:hanging="144"/>
              <w:rPr>
                <w:rFonts w:cs="Arial"/>
                <w:i/>
                <w:iCs/>
                <w:u w:val="single"/>
              </w:rPr>
            </w:pPr>
            <w:r w:rsidRPr="000A1CC4">
              <w:rPr>
                <w:rFonts w:cs="Arial"/>
                <w:i/>
                <w:iCs/>
                <w:u w:val="single"/>
              </w:rPr>
              <w:t>Analysis</w:t>
            </w:r>
            <w:r w:rsidRPr="00A51CCB">
              <w:rPr>
                <w:rFonts w:cs="Arial"/>
                <w:i/>
                <w:iCs/>
              </w:rPr>
              <w:t xml:space="preserve"> </w:t>
            </w:r>
            <w:r w:rsidRPr="00A51CCB">
              <w:rPr>
                <w:rFonts w:cs="Arial"/>
              </w:rPr>
              <w:t>(verification of a product or system using models, calculations and testing equipment.  Analysis allows someone to make predictive statements about the typical performance of a product or system based on the confirmed test results of a sample set or by combining the outcome of individual tests to conclude something new about the product or system)</w:t>
            </w:r>
          </w:p>
        </w:tc>
      </w:tr>
      <w:tr w:rsidR="004268D7" w14:paraId="6C59EFBE"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9751DA0" w14:textId="05492FA3" w:rsidR="004268D7" w:rsidRDefault="004268D7" w:rsidP="004268D7">
            <w:pPr>
              <w:jc w:val="center"/>
            </w:pPr>
            <w:r>
              <w:t>Verification approach</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A501302" w14:textId="50CCF302" w:rsidR="004268D7" w:rsidRDefault="004268D7" w:rsidP="004268D7">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vAlign w:val="center"/>
          </w:tcPr>
          <w:p w14:paraId="1CFE8C52" w14:textId="0FBAAB4A" w:rsidR="004268D7" w:rsidRDefault="004268D7" w:rsidP="004268D7">
            <w:pPr>
              <w:rPr>
                <w:rFonts w:cs="Arial"/>
              </w:rPr>
            </w:pPr>
            <w:r>
              <w:rPr>
                <w:rFonts w:cs="Arial"/>
              </w:rPr>
              <w:t>Specific approach to verify a requirement (depends on the verification method chosen above).</w:t>
            </w:r>
          </w:p>
        </w:tc>
      </w:tr>
      <w:tr w:rsidR="004268D7" w14:paraId="556F2102"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8623DC1" w14:textId="1AB2B341" w:rsidR="004268D7" w:rsidRDefault="004268D7" w:rsidP="004268D7">
            <w:pPr>
              <w:jc w:val="center"/>
            </w:pPr>
            <w:r>
              <w:t>Tested by</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BE801C2" w14:textId="49543E52" w:rsidR="004268D7" w:rsidRDefault="004268D7" w:rsidP="004268D7">
            <w:pPr>
              <w:jc w:val="center"/>
              <w:rPr>
                <w:rFonts w:cs="Arial"/>
              </w:rPr>
            </w:pPr>
            <w:r>
              <w:rPr>
                <w:rFonts w:cs="Arial"/>
              </w:rPr>
              <w:t>(Without tool) No</w:t>
            </w:r>
          </w:p>
        </w:tc>
        <w:tc>
          <w:tcPr>
            <w:tcW w:w="6258" w:type="dxa"/>
            <w:tcBorders>
              <w:top w:val="single" w:sz="4" w:space="0" w:color="auto"/>
              <w:left w:val="single" w:sz="4" w:space="0" w:color="auto"/>
              <w:bottom w:val="single" w:sz="4" w:space="0" w:color="auto"/>
              <w:right w:val="single" w:sz="4" w:space="0" w:color="auto"/>
            </w:tcBorders>
            <w:vAlign w:val="center"/>
          </w:tcPr>
          <w:p w14:paraId="1E9857DB" w14:textId="6D33CC42" w:rsidR="004268D7" w:rsidRDefault="00D90035" w:rsidP="004268D7">
            <w:pPr>
              <w:rPr>
                <w:rFonts w:cs="Arial"/>
              </w:rPr>
            </w:pPr>
            <w:r>
              <w:rPr>
                <w:rFonts w:cs="Arial"/>
              </w:rPr>
              <w:t>Reference to</w:t>
            </w:r>
            <w:r w:rsidR="004268D7">
              <w:rPr>
                <w:rFonts w:cs="Arial"/>
              </w:rPr>
              <w:t xml:space="preserve"> the software qualification test which will test this requirement</w:t>
            </w:r>
          </w:p>
        </w:tc>
      </w:tr>
      <w:tr w:rsidR="004268D7" w14:paraId="62A5B67C" w14:textId="77777777" w:rsidTr="00EE2ADA">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5D631CF" w14:textId="02029981" w:rsidR="004268D7" w:rsidRDefault="004268D7" w:rsidP="004268D7">
            <w:pPr>
              <w:jc w:val="center"/>
            </w:pPr>
            <w:r>
              <w:lastRenderedPageBreak/>
              <w:t>Variant</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94B476" w14:textId="7AC436C9" w:rsidR="004268D7" w:rsidRDefault="004268D7" w:rsidP="004268D7">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vAlign w:val="center"/>
          </w:tcPr>
          <w:p w14:paraId="2541A6B8" w14:textId="6B0BEC5E" w:rsidR="004268D7" w:rsidRDefault="004268D7" w:rsidP="004268D7">
            <w:pPr>
              <w:rPr>
                <w:rFonts w:cs="Arial"/>
              </w:rPr>
            </w:pPr>
            <w:r>
              <w:rPr>
                <w:rFonts w:cs="Arial"/>
              </w:rPr>
              <w:t>Indicate if this requirement applies to all variants or only to specific variants.</w:t>
            </w:r>
            <w:r w:rsidR="00D90035">
              <w:rPr>
                <w:rFonts w:cs="Arial"/>
              </w:rPr>
              <w:t xml:space="preserve"> </w:t>
            </w:r>
            <w:r>
              <w:rPr>
                <w:rFonts w:cs="Arial"/>
              </w:rPr>
              <w:t>The list of variants need</w:t>
            </w:r>
            <w:r w:rsidR="001B0A83">
              <w:rPr>
                <w:rFonts w:cs="Arial"/>
              </w:rPr>
              <w:t>s</w:t>
            </w:r>
            <w:r>
              <w:rPr>
                <w:rFonts w:cs="Arial"/>
              </w:rPr>
              <w:t xml:space="preserve"> to be defined specifically to the project.</w:t>
            </w:r>
          </w:p>
        </w:tc>
      </w:tr>
      <w:tr w:rsidR="004268D7" w14:paraId="5EA8074D" w14:textId="77777777" w:rsidTr="004268D7">
        <w:trPr>
          <w:trHeight w:val="624"/>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728B7A2" w14:textId="182E958E" w:rsidR="004268D7" w:rsidRDefault="004268D7" w:rsidP="004268D7">
            <w:pPr>
              <w:jc w:val="center"/>
            </w:pPr>
            <w:r>
              <w:t>Additional information</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393EBC4" w14:textId="49383BC2" w:rsidR="004268D7" w:rsidRDefault="004268D7" w:rsidP="004268D7">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vAlign w:val="center"/>
          </w:tcPr>
          <w:p w14:paraId="301988F6" w14:textId="6F8F9D56" w:rsidR="004268D7" w:rsidRDefault="004268D7" w:rsidP="004268D7">
            <w:pPr>
              <w:rPr>
                <w:rFonts w:cs="Arial"/>
              </w:rPr>
            </w:pPr>
            <w:r>
              <w:rPr>
                <w:rFonts w:cs="Arial"/>
              </w:rPr>
              <w:t>This field gives possibilities to add any further content to the requirements (comments, diagrams, models, etc.)</w:t>
            </w:r>
          </w:p>
        </w:tc>
      </w:tr>
    </w:tbl>
    <w:p w14:paraId="7842B7F4" w14:textId="77777777" w:rsidR="006E6FBF" w:rsidRDefault="006E6FBF" w:rsidP="003D6F3F">
      <w:pPr>
        <w:pStyle w:val="BodyText"/>
      </w:pPr>
    </w:p>
    <w:p w14:paraId="7801DAFB" w14:textId="77777777" w:rsidR="0041178C" w:rsidRPr="003D6F3F" w:rsidRDefault="0041178C" w:rsidP="003D6F3F">
      <w:pPr>
        <w:pStyle w:val="BodyText"/>
      </w:pPr>
    </w:p>
    <w:p w14:paraId="6DB11A15" w14:textId="1707B44B" w:rsidR="003D45B3" w:rsidRDefault="005D23F6" w:rsidP="006C1DFC">
      <w:pPr>
        <w:pStyle w:val="Heading2"/>
      </w:pPr>
      <w:bookmarkStart w:id="21" w:name="_Toc148023376"/>
      <w:r>
        <w:t>Examples</w:t>
      </w:r>
      <w:r w:rsidRPr="005D23F6">
        <w:t xml:space="preserve"> </w:t>
      </w:r>
      <w:r>
        <w:t>of</w:t>
      </w:r>
      <w:r w:rsidRPr="005D23F6">
        <w:t xml:space="preserve"> </w:t>
      </w:r>
      <w:r>
        <w:t xml:space="preserve">good/bad </w:t>
      </w:r>
      <w:r w:rsidR="002F70B5">
        <w:t>S</w:t>
      </w:r>
      <w:r w:rsidR="00731290">
        <w:t xml:space="preserve">oftware </w:t>
      </w:r>
      <w:r w:rsidR="002F70B5">
        <w:t>R</w:t>
      </w:r>
      <w:r w:rsidRPr="005D23F6">
        <w:t>equirements</w:t>
      </w:r>
      <w:bookmarkEnd w:id="21"/>
    </w:p>
    <w:p w14:paraId="52E38243" w14:textId="378260C6" w:rsidR="00A7501B" w:rsidRPr="00B45994" w:rsidRDefault="00A7501B" w:rsidP="00A7501B">
      <w:pPr>
        <w:pStyle w:val="Heading3"/>
      </w:pPr>
      <w:r>
        <w:t>Example of good requirement</w:t>
      </w:r>
    </w:p>
    <w:tbl>
      <w:tblPr>
        <w:tblStyle w:val="TableGrid"/>
        <w:tblW w:w="9061" w:type="dxa"/>
        <w:jc w:val="center"/>
        <w:tblLook w:val="04A0" w:firstRow="1" w:lastRow="0" w:firstColumn="1" w:lastColumn="0" w:noHBand="0" w:noVBand="1"/>
      </w:tblPr>
      <w:tblGrid>
        <w:gridCol w:w="1620"/>
        <w:gridCol w:w="1183"/>
        <w:gridCol w:w="6258"/>
      </w:tblGrid>
      <w:tr w:rsidR="00A7501B" w14:paraId="6D72D9C2" w14:textId="77777777" w:rsidTr="008279BD">
        <w:trPr>
          <w:trHeight w:val="283"/>
          <w:jc w:val="center"/>
        </w:trPr>
        <w:tc>
          <w:tcPr>
            <w:tcW w:w="1620" w:type="dxa"/>
            <w:tcBorders>
              <w:top w:val="single" w:sz="4" w:space="0" w:color="auto"/>
              <w:left w:val="single" w:sz="4" w:space="0" w:color="auto"/>
              <w:bottom w:val="single" w:sz="4" w:space="0" w:color="auto"/>
              <w:right w:val="single" w:sz="4" w:space="0" w:color="FFFFFF" w:themeColor="background1"/>
            </w:tcBorders>
            <w:shd w:val="clear" w:color="auto" w:fill="0032B4"/>
            <w:vAlign w:val="center"/>
            <w:hideMark/>
          </w:tcPr>
          <w:p w14:paraId="7D0926DE" w14:textId="77777777" w:rsidR="00A7501B" w:rsidRDefault="00A7501B" w:rsidP="008279BD">
            <w:pPr>
              <w:jc w:val="center"/>
              <w:rPr>
                <w:rFonts w:cs="Arial"/>
                <w:b/>
                <w:color w:val="FFFFFF" w:themeColor="background1"/>
                <w:spacing w:val="0"/>
              </w:rPr>
            </w:pPr>
            <w:r>
              <w:rPr>
                <w:rFonts w:cs="Arial"/>
                <w:b/>
                <w:color w:val="FFFFFF" w:themeColor="background1"/>
              </w:rPr>
              <w:t>Attribute</w:t>
            </w:r>
          </w:p>
        </w:tc>
        <w:tc>
          <w:tcPr>
            <w:tcW w:w="118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tcPr>
          <w:p w14:paraId="63250D61" w14:textId="77777777" w:rsidR="00A7501B" w:rsidRDefault="00A7501B" w:rsidP="008279BD">
            <w:pPr>
              <w:jc w:val="center"/>
              <w:rPr>
                <w:rFonts w:cs="Arial"/>
                <w:b/>
                <w:color w:val="FFFFFF" w:themeColor="background1"/>
              </w:rPr>
            </w:pPr>
            <w:r>
              <w:rPr>
                <w:rFonts w:cs="Arial"/>
                <w:b/>
                <w:color w:val="FFFFFF" w:themeColor="background1"/>
              </w:rPr>
              <w:t>Mandatory</w:t>
            </w:r>
          </w:p>
        </w:tc>
        <w:tc>
          <w:tcPr>
            <w:tcW w:w="6258"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1F7F3076" w14:textId="77777777" w:rsidR="00A7501B" w:rsidRDefault="00A7501B" w:rsidP="008279BD">
            <w:pPr>
              <w:jc w:val="center"/>
              <w:rPr>
                <w:rFonts w:cs="Arial"/>
                <w:b/>
                <w:color w:val="FFFFFF" w:themeColor="background1"/>
              </w:rPr>
            </w:pPr>
            <w:r>
              <w:rPr>
                <w:rFonts w:cs="Arial"/>
                <w:b/>
                <w:color w:val="FFFFFF" w:themeColor="background1"/>
              </w:rPr>
              <w:t>Attribute value</w:t>
            </w:r>
          </w:p>
        </w:tc>
      </w:tr>
      <w:tr w:rsidR="009D7B2C" w14:paraId="632D23F6"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18DED6" w14:textId="2C2CF681" w:rsidR="009D7B2C" w:rsidRPr="009A0F18" w:rsidRDefault="009D7B2C" w:rsidP="009D7B2C">
            <w:pPr>
              <w:jc w:val="center"/>
              <w:rPr>
                <w:rFonts w:cstheme="minorBidi"/>
                <w:color w:val="000000" w:themeColor="text1"/>
                <w:szCs w:val="22"/>
              </w:rPr>
            </w:pPr>
            <w:r w:rsidRPr="009A0F18">
              <w:rPr>
                <w:rFonts w:cstheme="minorBidi"/>
                <w:color w:val="000000" w:themeColor="text1"/>
                <w:szCs w:val="22"/>
              </w:rPr>
              <w:t>UID</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7299F38" w14:textId="26ABF1AB" w:rsidR="009D7B2C" w:rsidRPr="009A0F18" w:rsidRDefault="009D7B2C" w:rsidP="009D7B2C">
            <w:pPr>
              <w:jc w:val="center"/>
              <w:rPr>
                <w:rFonts w:cs="Arial"/>
                <w:color w:val="000000" w:themeColor="text1"/>
              </w:rPr>
            </w:pPr>
            <w:r w:rsidRPr="009A0F18">
              <w:rPr>
                <w:rFonts w:cs="Arial"/>
                <w:color w:val="000000" w:themeColor="text1"/>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72CDFB43" w14:textId="37A5B586" w:rsidR="009D7B2C" w:rsidRPr="009A0F18" w:rsidRDefault="009D7B2C" w:rsidP="009D7B2C">
            <w:pPr>
              <w:rPr>
                <w:rFonts w:cs="Arial"/>
                <w:color w:val="000000" w:themeColor="text1"/>
              </w:rPr>
            </w:pPr>
            <w:r w:rsidRPr="009A0F18">
              <w:rPr>
                <w:rFonts w:cs="Arial"/>
                <w:bCs/>
                <w:color w:val="000000" w:themeColor="text1"/>
              </w:rPr>
              <w:t>REQ-SDT-0</w:t>
            </w:r>
            <w:r w:rsidR="00474DC5" w:rsidRPr="009A0F18">
              <w:rPr>
                <w:rFonts w:cs="Arial"/>
                <w:bCs/>
                <w:color w:val="000000" w:themeColor="text1"/>
              </w:rPr>
              <w:t>310</w:t>
            </w:r>
            <w:r w:rsidRPr="009A0F18">
              <w:rPr>
                <w:rFonts w:cs="Arial"/>
                <w:bCs/>
                <w:color w:val="000000" w:themeColor="text1"/>
              </w:rPr>
              <w:t>1</w:t>
            </w:r>
          </w:p>
        </w:tc>
      </w:tr>
      <w:tr w:rsidR="009D7B2C" w14:paraId="57A13C1C"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C9807D" w14:textId="044DF952" w:rsidR="009D7B2C" w:rsidRPr="009A0F18" w:rsidRDefault="009D7B2C" w:rsidP="009D7B2C">
            <w:pPr>
              <w:jc w:val="center"/>
              <w:rPr>
                <w:color w:val="000000" w:themeColor="text1"/>
              </w:rPr>
            </w:pPr>
            <w:r w:rsidRPr="009A0F18">
              <w:rPr>
                <w:color w:val="000000" w:themeColor="text1"/>
              </w:rPr>
              <w:t>Description</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E53195F" w14:textId="62CEE07A" w:rsidR="009D7B2C" w:rsidRPr="009A0F18" w:rsidRDefault="009D7B2C" w:rsidP="009D7B2C">
            <w:pPr>
              <w:jc w:val="center"/>
              <w:rPr>
                <w:rFonts w:cs="Arial"/>
                <w:color w:val="000000" w:themeColor="text1"/>
              </w:rPr>
            </w:pPr>
            <w:r w:rsidRPr="009A0F18">
              <w:rPr>
                <w:rFonts w:cs="Arial"/>
                <w:color w:val="000000" w:themeColor="text1"/>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450122CF" w14:textId="2C1C5971" w:rsidR="009D7B2C" w:rsidRPr="009A0F18" w:rsidRDefault="007A7930" w:rsidP="009D7B2C">
            <w:pPr>
              <w:rPr>
                <w:rFonts w:cs="Arial"/>
                <w:i/>
                <w:iCs/>
                <w:color w:val="000000" w:themeColor="text1"/>
              </w:rPr>
            </w:pPr>
            <w:r w:rsidRPr="009A0F18">
              <w:rPr>
                <w:rFonts w:cs="Arial"/>
                <w:bCs/>
                <w:color w:val="000000" w:themeColor="text1"/>
              </w:rPr>
              <w:t>Req</w:t>
            </w:r>
            <w:proofErr w:type="gramStart"/>
            <w:r w:rsidRPr="009A0F18">
              <w:rPr>
                <w:rFonts w:cs="Arial"/>
                <w:bCs/>
                <w:color w:val="000000" w:themeColor="text1"/>
              </w:rPr>
              <w:t>1 :</w:t>
            </w:r>
            <w:proofErr w:type="gramEnd"/>
            <w:r w:rsidRPr="009A0F18">
              <w:rPr>
                <w:rFonts w:cs="Arial"/>
                <w:bCs/>
                <w:color w:val="000000" w:themeColor="text1"/>
              </w:rPr>
              <w:t xml:space="preserve"> The Heat controller will control the temperature inside the car between 16°C and 28°C.</w:t>
            </w:r>
          </w:p>
        </w:tc>
      </w:tr>
      <w:tr w:rsidR="009D7B2C" w14:paraId="2EE963FE"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F8BE100" w14:textId="5D61B959" w:rsidR="009D7B2C" w:rsidRPr="009A0F18" w:rsidRDefault="009D7B2C" w:rsidP="009D7B2C">
            <w:pPr>
              <w:jc w:val="center"/>
              <w:rPr>
                <w:color w:val="000000" w:themeColor="text1"/>
              </w:rPr>
            </w:pPr>
            <w:r w:rsidRPr="009A0F18">
              <w:rPr>
                <w:color w:val="000000" w:themeColor="text1"/>
              </w:rPr>
              <w:t>Rationale</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443AD3F" w14:textId="58E8ADE9" w:rsidR="009D7B2C" w:rsidRPr="009A0F18" w:rsidRDefault="009D7B2C" w:rsidP="009D7B2C">
            <w:pPr>
              <w:jc w:val="center"/>
              <w:rPr>
                <w:rFonts w:cs="Arial"/>
                <w:color w:val="000000" w:themeColor="text1"/>
              </w:rPr>
            </w:pPr>
            <w:r w:rsidRPr="009A0F18">
              <w:rPr>
                <w:rFonts w:cs="Arial"/>
                <w:color w:val="000000" w:themeColor="text1"/>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35A011D" w14:textId="7DD8A9A3" w:rsidR="009D7B2C" w:rsidRPr="009A0F18" w:rsidRDefault="00CA18C1" w:rsidP="009D7B2C">
            <w:pPr>
              <w:rPr>
                <w:rFonts w:cs="Arial"/>
                <w:color w:val="000000" w:themeColor="text1"/>
              </w:rPr>
            </w:pPr>
            <w:r w:rsidRPr="009A0F18">
              <w:rPr>
                <w:rFonts w:cs="Arial"/>
                <w:color w:val="000000" w:themeColor="text1"/>
              </w:rPr>
              <w:t xml:space="preserve">For the maximum passengers </w:t>
            </w:r>
            <w:proofErr w:type="spellStart"/>
            <w:r w:rsidRPr="009A0F18">
              <w:rPr>
                <w:rFonts w:cs="Arial"/>
                <w:color w:val="000000" w:themeColor="text1"/>
              </w:rPr>
              <w:t>confort</w:t>
            </w:r>
            <w:proofErr w:type="spellEnd"/>
            <w:r w:rsidRPr="009A0F18">
              <w:rPr>
                <w:rFonts w:cs="Arial"/>
                <w:color w:val="000000" w:themeColor="text1"/>
              </w:rPr>
              <w:t>, we need a heat controller to control the temperature of the car</w:t>
            </w:r>
          </w:p>
        </w:tc>
      </w:tr>
      <w:tr w:rsidR="009D7B2C" w14:paraId="03EAE16E"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AADD26D" w14:textId="3AF1FB9E" w:rsidR="009D7B2C" w:rsidRPr="009A0F18" w:rsidRDefault="009D7B2C" w:rsidP="009D7B2C">
            <w:pPr>
              <w:jc w:val="center"/>
              <w:rPr>
                <w:color w:val="000000" w:themeColor="text1"/>
              </w:rPr>
            </w:pPr>
            <w:r w:rsidRPr="009A0F18">
              <w:rPr>
                <w:color w:val="000000" w:themeColor="text1"/>
              </w:rPr>
              <w:t>Owner</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96E808F" w14:textId="15FA1C1D" w:rsidR="009D7B2C" w:rsidRPr="009A0F18" w:rsidRDefault="009D7B2C" w:rsidP="009D7B2C">
            <w:pPr>
              <w:jc w:val="center"/>
              <w:rPr>
                <w:rFonts w:cs="Arial"/>
                <w:color w:val="000000" w:themeColor="text1"/>
              </w:rPr>
            </w:pPr>
            <w:r w:rsidRPr="009A0F18">
              <w:rPr>
                <w:rFonts w:cs="Arial"/>
                <w:color w:val="000000" w:themeColor="text1"/>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6F46A312" w14:textId="1FA269A0" w:rsidR="009D7B2C" w:rsidRPr="009A0F18" w:rsidRDefault="00CA18C1" w:rsidP="009D7B2C">
            <w:pPr>
              <w:rPr>
                <w:rFonts w:cs="Arial"/>
                <w:color w:val="000000" w:themeColor="text1"/>
              </w:rPr>
            </w:pPr>
            <w:r w:rsidRPr="009A0F18">
              <w:rPr>
                <w:rFonts w:cs="Arial"/>
                <w:bCs/>
                <w:color w:val="000000" w:themeColor="text1"/>
              </w:rPr>
              <w:t xml:space="preserve">Sébastien </w:t>
            </w:r>
            <w:r w:rsidR="00FA1EF7" w:rsidRPr="009A0F18">
              <w:rPr>
                <w:rFonts w:cs="Arial"/>
                <w:bCs/>
                <w:color w:val="000000" w:themeColor="text1"/>
              </w:rPr>
              <w:t>LOISEL</w:t>
            </w:r>
          </w:p>
        </w:tc>
      </w:tr>
      <w:tr w:rsidR="009D7B2C" w14:paraId="5E2B32DB"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4D6DE0C" w14:textId="6B8D5DDE" w:rsidR="009D7B2C" w:rsidRPr="009A0F18" w:rsidRDefault="009D7B2C" w:rsidP="009D7B2C">
            <w:pPr>
              <w:jc w:val="center"/>
              <w:rPr>
                <w:color w:val="000000" w:themeColor="text1"/>
              </w:rPr>
            </w:pPr>
            <w:r w:rsidRPr="009A0F18">
              <w:rPr>
                <w:color w:val="000000" w:themeColor="text1"/>
              </w:rPr>
              <w:t>Assigned to</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2116F31" w14:textId="0B033E39" w:rsidR="009D7B2C" w:rsidRPr="009A0F18" w:rsidRDefault="009D7B2C" w:rsidP="009D7B2C">
            <w:pPr>
              <w:jc w:val="center"/>
              <w:rPr>
                <w:rFonts w:cs="Arial"/>
                <w:color w:val="000000" w:themeColor="text1"/>
              </w:rPr>
            </w:pPr>
            <w:r w:rsidRPr="009A0F18">
              <w:rPr>
                <w:rFonts w:cs="Arial"/>
                <w:color w:val="000000" w:themeColor="text1"/>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1E375CF" w14:textId="7F2B243C" w:rsidR="009D7B2C" w:rsidRPr="009A0F18" w:rsidRDefault="00FA1EF7" w:rsidP="009D7B2C">
            <w:pPr>
              <w:rPr>
                <w:rFonts w:cs="Arial"/>
                <w:color w:val="000000" w:themeColor="text1"/>
              </w:rPr>
            </w:pPr>
            <w:r w:rsidRPr="009A0F18">
              <w:rPr>
                <w:rFonts w:cs="Arial"/>
                <w:bCs/>
                <w:color w:val="000000" w:themeColor="text1"/>
              </w:rPr>
              <w:t>Sébastien LOISEL</w:t>
            </w:r>
          </w:p>
        </w:tc>
      </w:tr>
      <w:tr w:rsidR="009D7B2C" w14:paraId="4EC6715B" w14:textId="77777777" w:rsidTr="00075DFF">
        <w:trPr>
          <w:trHeight w:val="470"/>
          <w:jc w:val="center"/>
        </w:trPr>
        <w:tc>
          <w:tcPr>
            <w:tcW w:w="1620" w:type="dxa"/>
            <w:tcBorders>
              <w:top w:val="single" w:sz="4" w:space="0" w:color="auto"/>
              <w:left w:val="single" w:sz="4" w:space="0" w:color="auto"/>
              <w:right w:val="single" w:sz="4" w:space="0" w:color="auto"/>
            </w:tcBorders>
            <w:shd w:val="clear" w:color="auto" w:fill="DEEAF6" w:themeFill="accent1" w:themeFillTint="33"/>
            <w:vAlign w:val="center"/>
          </w:tcPr>
          <w:p w14:paraId="3A4ADF4A" w14:textId="65932DC5" w:rsidR="009D7B2C" w:rsidRPr="009A0F18" w:rsidRDefault="009D7B2C" w:rsidP="009D7B2C">
            <w:pPr>
              <w:jc w:val="center"/>
              <w:rPr>
                <w:color w:val="000000" w:themeColor="text1"/>
              </w:rPr>
            </w:pPr>
            <w:r w:rsidRPr="009A0F18">
              <w:rPr>
                <w:color w:val="000000" w:themeColor="text1"/>
              </w:rPr>
              <w:t>Status</w:t>
            </w:r>
          </w:p>
        </w:tc>
        <w:tc>
          <w:tcPr>
            <w:tcW w:w="1183" w:type="dxa"/>
            <w:tcBorders>
              <w:top w:val="single" w:sz="4" w:space="0" w:color="auto"/>
              <w:left w:val="single" w:sz="4" w:space="0" w:color="auto"/>
              <w:right w:val="single" w:sz="4" w:space="0" w:color="auto"/>
            </w:tcBorders>
            <w:shd w:val="clear" w:color="auto" w:fill="DEEAF6" w:themeFill="accent1" w:themeFillTint="33"/>
            <w:vAlign w:val="center"/>
          </w:tcPr>
          <w:p w14:paraId="6564EAA7" w14:textId="425BFD2F" w:rsidR="009D7B2C" w:rsidRPr="009A0F18" w:rsidRDefault="009D7B2C" w:rsidP="009D7B2C">
            <w:pPr>
              <w:jc w:val="center"/>
              <w:rPr>
                <w:rFonts w:cs="Arial"/>
                <w:color w:val="000000" w:themeColor="text1"/>
              </w:rPr>
            </w:pPr>
            <w:r w:rsidRPr="009A0F18">
              <w:rPr>
                <w:rFonts w:cs="Arial"/>
                <w:color w:val="000000" w:themeColor="text1"/>
              </w:rPr>
              <w:t>Yes</w:t>
            </w:r>
          </w:p>
        </w:tc>
        <w:tc>
          <w:tcPr>
            <w:tcW w:w="6258" w:type="dxa"/>
            <w:tcBorders>
              <w:top w:val="single" w:sz="4" w:space="0" w:color="auto"/>
              <w:left w:val="single" w:sz="4" w:space="0" w:color="auto"/>
              <w:right w:val="single" w:sz="4" w:space="0" w:color="auto"/>
            </w:tcBorders>
            <w:vAlign w:val="center"/>
          </w:tcPr>
          <w:sdt>
            <w:sdtPr>
              <w:rPr>
                <w:rFonts w:cs="Arial"/>
                <w:color w:val="000000" w:themeColor="text1"/>
              </w:rPr>
              <w:alias w:val="Requirements status"/>
              <w:tag w:val="Requirements status"/>
              <w:id w:val="-1880855451"/>
              <w:placeholder>
                <w:docPart w:val="ED76F856EB7840E88FBB3B43B40967D6"/>
              </w:placeholder>
              <w:comboBox>
                <w:listItem w:value="Under construction"/>
                <w:listItem w:displayText="Ready for Review" w:value="Ready for Review"/>
                <w:listItem w:displayText="Reviewed" w:value="Reviewed"/>
                <w:listItem w:displayText="Rejected" w:value="Rejected"/>
                <w:listItem w:displayText="Obsolete" w:value="Obsolete"/>
                <w:listItem w:displayText="Implemented" w:value="Implemented"/>
                <w:listItem w:displayText="Validated" w:value="Validated"/>
              </w:comboBox>
            </w:sdtPr>
            <w:sdtContent>
              <w:p w14:paraId="6B8B0186" w14:textId="35E3E675" w:rsidR="009D7B2C" w:rsidRPr="009A0F18" w:rsidRDefault="00FA1EF7" w:rsidP="009D7B2C">
                <w:pPr>
                  <w:rPr>
                    <w:rFonts w:cs="Arial"/>
                    <w:color w:val="000000" w:themeColor="text1"/>
                  </w:rPr>
                </w:pPr>
                <w:r w:rsidRPr="009A0F18">
                  <w:rPr>
                    <w:rFonts w:cs="Arial"/>
                    <w:color w:val="000000" w:themeColor="text1"/>
                  </w:rPr>
                  <w:t>Ready for Review</w:t>
                </w:r>
              </w:p>
            </w:sdtContent>
          </w:sdt>
        </w:tc>
      </w:tr>
      <w:tr w:rsidR="009D7B2C" w14:paraId="7703529F" w14:textId="77777777" w:rsidTr="008D0B49">
        <w:trPr>
          <w:trHeight w:val="700"/>
          <w:jc w:val="center"/>
        </w:trPr>
        <w:tc>
          <w:tcPr>
            <w:tcW w:w="1620" w:type="dxa"/>
            <w:tcBorders>
              <w:top w:val="single" w:sz="4" w:space="0" w:color="auto"/>
              <w:left w:val="single" w:sz="4" w:space="0" w:color="auto"/>
              <w:right w:val="single" w:sz="4" w:space="0" w:color="auto"/>
            </w:tcBorders>
            <w:shd w:val="clear" w:color="auto" w:fill="DEEAF6" w:themeFill="accent1" w:themeFillTint="33"/>
            <w:vAlign w:val="center"/>
          </w:tcPr>
          <w:p w14:paraId="2DF79DAE" w14:textId="7D47C81E" w:rsidR="009D7B2C" w:rsidRPr="009A0F18" w:rsidRDefault="009D7B2C" w:rsidP="009D7B2C">
            <w:pPr>
              <w:jc w:val="center"/>
              <w:rPr>
                <w:color w:val="000000" w:themeColor="text1"/>
              </w:rPr>
            </w:pPr>
            <w:r w:rsidRPr="009A0F18">
              <w:rPr>
                <w:color w:val="000000" w:themeColor="text1"/>
              </w:rPr>
              <w:t>Requirements type</w:t>
            </w:r>
          </w:p>
        </w:tc>
        <w:tc>
          <w:tcPr>
            <w:tcW w:w="1183" w:type="dxa"/>
            <w:tcBorders>
              <w:top w:val="single" w:sz="4" w:space="0" w:color="auto"/>
              <w:left w:val="single" w:sz="4" w:space="0" w:color="auto"/>
              <w:right w:val="single" w:sz="4" w:space="0" w:color="auto"/>
            </w:tcBorders>
            <w:shd w:val="clear" w:color="auto" w:fill="DEEAF6" w:themeFill="accent1" w:themeFillTint="33"/>
            <w:vAlign w:val="center"/>
          </w:tcPr>
          <w:p w14:paraId="0F68EC16" w14:textId="1C24AF63" w:rsidR="009D7B2C" w:rsidRPr="009A0F18" w:rsidRDefault="009D7B2C" w:rsidP="009D7B2C">
            <w:pPr>
              <w:jc w:val="center"/>
              <w:rPr>
                <w:rFonts w:cs="Arial"/>
                <w:color w:val="000000" w:themeColor="text1"/>
              </w:rPr>
            </w:pPr>
            <w:r w:rsidRPr="009A0F18">
              <w:rPr>
                <w:rFonts w:cs="Arial"/>
                <w:color w:val="000000" w:themeColor="text1"/>
              </w:rPr>
              <w:t>Yes</w:t>
            </w:r>
          </w:p>
        </w:tc>
        <w:tc>
          <w:tcPr>
            <w:tcW w:w="6258" w:type="dxa"/>
            <w:tcBorders>
              <w:top w:val="single" w:sz="4" w:space="0" w:color="auto"/>
              <w:left w:val="single" w:sz="4" w:space="0" w:color="auto"/>
              <w:right w:val="single" w:sz="4" w:space="0" w:color="auto"/>
            </w:tcBorders>
            <w:vAlign w:val="center"/>
          </w:tcPr>
          <w:sdt>
            <w:sdtPr>
              <w:rPr>
                <w:rFonts w:cs="Arial"/>
                <w:color w:val="000000" w:themeColor="text1"/>
              </w:rPr>
              <w:alias w:val="Requirements status"/>
              <w:tag w:val="Requirements status"/>
              <w:id w:val="1806583380"/>
              <w:placeholder>
                <w:docPart w:val="46B7D3BD346E44DB813F4128931C8DCB"/>
              </w:placeholder>
              <w:comboBox>
                <w:listItem w:displayText="Functional" w:value="Functional"/>
                <w:listItem w:displayText="Non-functional" w:value="Non-functional"/>
              </w:comboBox>
            </w:sdtPr>
            <w:sdtContent>
              <w:p w14:paraId="4735D398" w14:textId="30D1F9E4" w:rsidR="009D7B2C" w:rsidRPr="009A0F18" w:rsidRDefault="00474DC5" w:rsidP="009D7B2C">
                <w:pPr>
                  <w:rPr>
                    <w:rFonts w:cs="Arial"/>
                    <w:color w:val="000000" w:themeColor="text1"/>
                  </w:rPr>
                </w:pPr>
                <w:r w:rsidRPr="009A0F18">
                  <w:rPr>
                    <w:rFonts w:cs="Arial"/>
                    <w:color w:val="000000" w:themeColor="text1"/>
                  </w:rPr>
                  <w:t>Functional</w:t>
                </w:r>
              </w:p>
            </w:sdtContent>
          </w:sdt>
        </w:tc>
      </w:tr>
      <w:tr w:rsidR="009D7B2C" w14:paraId="223D3504"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8586E3" w14:textId="164AC23E" w:rsidR="009D7B2C" w:rsidRPr="009A0F18" w:rsidRDefault="009D7B2C" w:rsidP="009D7B2C">
            <w:pPr>
              <w:jc w:val="center"/>
              <w:rPr>
                <w:color w:val="000000" w:themeColor="text1"/>
              </w:rPr>
            </w:pPr>
            <w:r w:rsidRPr="009A0F18">
              <w:rPr>
                <w:color w:val="000000" w:themeColor="text1"/>
              </w:rPr>
              <w:t xml:space="preserve">Functional Safety </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E94864E" w14:textId="288488D3" w:rsidR="009D7B2C" w:rsidRPr="009A0F18" w:rsidRDefault="009D7B2C" w:rsidP="009D7B2C">
            <w:pPr>
              <w:jc w:val="center"/>
              <w:rPr>
                <w:rFonts w:cs="Arial"/>
                <w:color w:val="000000" w:themeColor="text1"/>
              </w:rPr>
            </w:pPr>
            <w:r w:rsidRPr="009A0F18">
              <w:rPr>
                <w:rFonts w:cs="Arial"/>
                <w:color w:val="000000" w:themeColor="text1"/>
              </w:rPr>
              <w:t>Yes</w:t>
            </w:r>
          </w:p>
        </w:tc>
        <w:tc>
          <w:tcPr>
            <w:tcW w:w="6258" w:type="dxa"/>
            <w:tcBorders>
              <w:top w:val="single" w:sz="4" w:space="0" w:color="auto"/>
              <w:left w:val="single" w:sz="4" w:space="0" w:color="auto"/>
              <w:bottom w:val="single" w:sz="4" w:space="0" w:color="auto"/>
              <w:right w:val="single" w:sz="4" w:space="0" w:color="auto"/>
            </w:tcBorders>
            <w:vAlign w:val="center"/>
          </w:tcPr>
          <w:sdt>
            <w:sdtPr>
              <w:rPr>
                <w:rFonts w:cs="Arial"/>
                <w:color w:val="000000" w:themeColor="text1"/>
              </w:rPr>
              <w:alias w:val="Requirements status"/>
              <w:tag w:val="Requirements status"/>
              <w:id w:val="-602573445"/>
              <w:placeholder>
                <w:docPart w:val="82C0EAB8CAEA49838FED93EC14C45DBE"/>
              </w:placeholder>
              <w:comboBox>
                <w:listItem w:displayText="QM" w:value="QM"/>
                <w:listItem w:displayText="A" w:value="A"/>
                <w:listItem w:displayText="B" w:value="B"/>
                <w:listItem w:displayText="C" w:value="C"/>
                <w:listItem w:displayText="D" w:value="D"/>
              </w:comboBox>
            </w:sdtPr>
            <w:sdtContent>
              <w:p w14:paraId="22F1685B" w14:textId="14793E55" w:rsidR="009D7B2C" w:rsidRPr="009A0F18" w:rsidRDefault="00474DC5" w:rsidP="009D7B2C">
                <w:pPr>
                  <w:rPr>
                    <w:rFonts w:cs="Arial"/>
                    <w:color w:val="000000" w:themeColor="text1"/>
                  </w:rPr>
                </w:pPr>
                <w:r w:rsidRPr="009A0F18">
                  <w:rPr>
                    <w:rFonts w:cs="Arial"/>
                    <w:color w:val="000000" w:themeColor="text1"/>
                  </w:rPr>
                  <w:t>QM</w:t>
                </w:r>
              </w:p>
            </w:sdtContent>
          </w:sdt>
        </w:tc>
      </w:tr>
      <w:tr w:rsidR="009D7B2C" w14:paraId="5D9FBE3E"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12798A5" w14:textId="00F252B6" w:rsidR="009D7B2C" w:rsidRPr="009A0F18" w:rsidRDefault="009D7B2C" w:rsidP="009D7B2C">
            <w:pPr>
              <w:jc w:val="center"/>
              <w:rPr>
                <w:color w:val="000000" w:themeColor="text1"/>
              </w:rPr>
            </w:pPr>
            <w:r w:rsidRPr="009A0F18">
              <w:rPr>
                <w:color w:val="000000" w:themeColor="text1"/>
              </w:rPr>
              <w:t>Cybersecurity</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717C2A5" w14:textId="380CEB2E" w:rsidR="009D7B2C" w:rsidRPr="009A0F18" w:rsidRDefault="009D7B2C" w:rsidP="009D7B2C">
            <w:pPr>
              <w:jc w:val="center"/>
              <w:rPr>
                <w:rFonts w:cs="Arial"/>
                <w:color w:val="000000" w:themeColor="text1"/>
              </w:rPr>
            </w:pPr>
            <w:r w:rsidRPr="009A0F18">
              <w:rPr>
                <w:rFonts w:cs="Arial"/>
                <w:color w:val="000000" w:themeColor="text1"/>
              </w:rPr>
              <w:t>Yes</w:t>
            </w:r>
          </w:p>
        </w:tc>
        <w:tc>
          <w:tcPr>
            <w:tcW w:w="6258" w:type="dxa"/>
            <w:tcBorders>
              <w:top w:val="single" w:sz="4" w:space="0" w:color="auto"/>
              <w:left w:val="single" w:sz="4" w:space="0" w:color="auto"/>
              <w:bottom w:val="single" w:sz="4" w:space="0" w:color="auto"/>
              <w:right w:val="single" w:sz="4" w:space="0" w:color="auto"/>
            </w:tcBorders>
            <w:vAlign w:val="center"/>
          </w:tcPr>
          <w:sdt>
            <w:sdtPr>
              <w:rPr>
                <w:rFonts w:cs="Arial"/>
                <w:color w:val="000000" w:themeColor="text1"/>
              </w:rPr>
              <w:alias w:val="Requirements status"/>
              <w:tag w:val="Requirements status"/>
              <w:id w:val="728581216"/>
              <w:placeholder>
                <w:docPart w:val="BFEA84FF165142BEA20F84F2891A5579"/>
              </w:placeholder>
              <w:comboBox>
                <w:listItem w:displayText="Yes" w:value="Yes"/>
                <w:listItem w:displayText="No" w:value="No"/>
              </w:comboBox>
            </w:sdtPr>
            <w:sdtContent>
              <w:p w14:paraId="3592D91B" w14:textId="1509460B" w:rsidR="009D7B2C" w:rsidRPr="009A0F18" w:rsidRDefault="00474DC5" w:rsidP="009D7B2C">
                <w:pPr>
                  <w:rPr>
                    <w:rFonts w:cs="Arial"/>
                    <w:color w:val="000000" w:themeColor="text1"/>
                  </w:rPr>
                </w:pPr>
                <w:r w:rsidRPr="009A0F18">
                  <w:rPr>
                    <w:rFonts w:cs="Arial"/>
                    <w:color w:val="000000" w:themeColor="text1"/>
                  </w:rPr>
                  <w:t>No</w:t>
                </w:r>
              </w:p>
            </w:sdtContent>
          </w:sdt>
        </w:tc>
      </w:tr>
      <w:tr w:rsidR="009D7B2C" w14:paraId="49BCDBEF"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4523DC5" w14:textId="60B286E0" w:rsidR="009D7B2C" w:rsidRPr="009A0F18" w:rsidRDefault="009D7B2C" w:rsidP="009D7B2C">
            <w:pPr>
              <w:jc w:val="center"/>
              <w:rPr>
                <w:color w:val="000000" w:themeColor="text1"/>
              </w:rPr>
            </w:pPr>
            <w:r w:rsidRPr="009A0F18">
              <w:rPr>
                <w:color w:val="000000" w:themeColor="text1"/>
              </w:rPr>
              <w:t>Target Release</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21881F5" w14:textId="13F28D60" w:rsidR="009D7B2C" w:rsidRPr="009A0F18" w:rsidRDefault="009D7B2C" w:rsidP="009D7B2C">
            <w:pPr>
              <w:jc w:val="center"/>
              <w:rPr>
                <w:rFonts w:cs="Arial"/>
                <w:color w:val="000000" w:themeColor="text1"/>
              </w:rPr>
            </w:pPr>
            <w:r w:rsidRPr="009A0F18">
              <w:rPr>
                <w:rFonts w:cs="Arial"/>
                <w:color w:val="000000" w:themeColor="text1"/>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313E9A94" w14:textId="21777426" w:rsidR="009D7B2C" w:rsidRPr="009A0F18" w:rsidRDefault="00474DC5" w:rsidP="009D7B2C">
            <w:pPr>
              <w:rPr>
                <w:rFonts w:cs="Arial"/>
                <w:color w:val="000000" w:themeColor="text1"/>
              </w:rPr>
            </w:pPr>
            <w:r w:rsidRPr="009A0F18">
              <w:rPr>
                <w:rFonts w:cs="Arial"/>
                <w:bCs/>
                <w:color w:val="000000" w:themeColor="text1"/>
              </w:rPr>
              <w:t>Sample A</w:t>
            </w:r>
          </w:p>
        </w:tc>
      </w:tr>
      <w:tr w:rsidR="009D7B2C" w14:paraId="241F2D11"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D4E3431" w14:textId="78A9BC27" w:rsidR="009D7B2C" w:rsidRPr="009A0F18" w:rsidRDefault="009D7B2C" w:rsidP="009D7B2C">
            <w:pPr>
              <w:jc w:val="center"/>
              <w:rPr>
                <w:color w:val="000000" w:themeColor="text1"/>
              </w:rPr>
            </w:pPr>
            <w:r w:rsidRPr="009A0F18">
              <w:rPr>
                <w:color w:val="000000" w:themeColor="text1"/>
              </w:rPr>
              <w:t>Satisfies</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C3529DE" w14:textId="0EF7381F" w:rsidR="009D7B2C" w:rsidRPr="009A0F18" w:rsidRDefault="009D7B2C" w:rsidP="009D7B2C">
            <w:pPr>
              <w:jc w:val="center"/>
              <w:rPr>
                <w:rFonts w:cs="Arial"/>
                <w:color w:val="000000" w:themeColor="text1"/>
              </w:rPr>
            </w:pPr>
            <w:r w:rsidRPr="009A0F18">
              <w:rPr>
                <w:rFonts w:cs="Arial"/>
                <w:color w:val="000000" w:themeColor="text1"/>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4E942368" w14:textId="75374EB9" w:rsidR="009D7B2C" w:rsidRPr="009A0F18" w:rsidRDefault="00474DC5" w:rsidP="009D7B2C">
            <w:pPr>
              <w:rPr>
                <w:rFonts w:cs="Arial"/>
                <w:color w:val="000000" w:themeColor="text1"/>
              </w:rPr>
            </w:pPr>
            <w:r w:rsidRPr="009A0F18">
              <w:rPr>
                <w:rFonts w:cs="Arial"/>
                <w:bCs/>
                <w:color w:val="000000" w:themeColor="text1"/>
              </w:rPr>
              <w:t>REQ-SDT-00</w:t>
            </w:r>
            <w:r w:rsidRPr="009A0F18">
              <w:rPr>
                <w:rFonts w:cs="Arial"/>
                <w:bCs/>
                <w:color w:val="000000" w:themeColor="text1"/>
              </w:rPr>
              <w:t>21</w:t>
            </w:r>
          </w:p>
        </w:tc>
      </w:tr>
      <w:tr w:rsidR="009D7B2C" w14:paraId="6BB5293D"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B10A84F" w14:textId="3669B94D" w:rsidR="009D7B2C" w:rsidRDefault="009D7B2C" w:rsidP="009D7B2C">
            <w:pPr>
              <w:jc w:val="center"/>
            </w:pPr>
            <w:r>
              <w:t>Satisfied by</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15D550" w14:textId="5F20576E" w:rsidR="009D7B2C" w:rsidRDefault="009D7B2C" w:rsidP="009D7B2C">
            <w:pPr>
              <w:jc w:val="center"/>
              <w:rPr>
                <w:rFonts w:cs="Arial"/>
              </w:rPr>
            </w:pPr>
            <w:r>
              <w:rPr>
                <w:rFonts w:cs="Arial"/>
              </w:rPr>
              <w:t>Yes (for release)</w:t>
            </w:r>
          </w:p>
        </w:tc>
        <w:tc>
          <w:tcPr>
            <w:tcW w:w="6258" w:type="dxa"/>
            <w:tcBorders>
              <w:top w:val="single" w:sz="4" w:space="0" w:color="auto"/>
              <w:left w:val="single" w:sz="4" w:space="0" w:color="auto"/>
              <w:bottom w:val="single" w:sz="4" w:space="0" w:color="auto"/>
              <w:right w:val="single" w:sz="4" w:space="0" w:color="auto"/>
            </w:tcBorders>
            <w:vAlign w:val="center"/>
          </w:tcPr>
          <w:p w14:paraId="45A52625" w14:textId="4DBF6437" w:rsidR="009D7B2C" w:rsidRPr="00A466B2" w:rsidRDefault="009D7B2C" w:rsidP="009D7B2C">
            <w:pPr>
              <w:rPr>
                <w:rFonts w:cs="Arial"/>
                <w:color w:val="4472C4" w:themeColor="accent5"/>
              </w:rPr>
            </w:pPr>
            <w:r>
              <w:rPr>
                <w:rFonts w:cs="Arial"/>
                <w:color w:val="4472C4" w:themeColor="accent5"/>
              </w:rPr>
              <w:t xml:space="preserve">&lt;Add reference to </w:t>
            </w:r>
            <w:r w:rsidRPr="00A466B2">
              <w:rPr>
                <w:rFonts w:cs="Arial"/>
                <w:color w:val="4472C4" w:themeColor="accent5"/>
              </w:rPr>
              <w:t xml:space="preserve">SW element of Software Architecture Design </w:t>
            </w:r>
            <w:r>
              <w:rPr>
                <w:rFonts w:cs="Arial"/>
                <w:color w:val="4472C4" w:themeColor="accent5"/>
              </w:rPr>
              <w:t>&gt;</w:t>
            </w:r>
          </w:p>
        </w:tc>
      </w:tr>
      <w:tr w:rsidR="009D7B2C" w14:paraId="4BB46909"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FFBF429" w14:textId="08789C08" w:rsidR="009D7B2C" w:rsidRDefault="009D7B2C" w:rsidP="009D7B2C">
            <w:pPr>
              <w:jc w:val="center"/>
            </w:pPr>
            <w:r>
              <w:t>Feature</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FD28B0F" w14:textId="1694BAFB" w:rsidR="009D7B2C" w:rsidRDefault="009D7B2C" w:rsidP="009D7B2C">
            <w:pPr>
              <w:jc w:val="center"/>
              <w:rPr>
                <w:rFonts w:cs="Arial"/>
              </w:rPr>
            </w:pPr>
            <w:r w:rsidRPr="006B34FF">
              <w:rPr>
                <w:rFonts w:cs="Arial"/>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2D80D5" w14:textId="77777777" w:rsidR="009D7B2C" w:rsidRDefault="009D7B2C" w:rsidP="009D7B2C">
            <w:pPr>
              <w:rPr>
                <w:rFonts w:cs="Arial"/>
              </w:rPr>
            </w:pPr>
          </w:p>
        </w:tc>
      </w:tr>
      <w:tr w:rsidR="009D7B2C" w14:paraId="5CF8CC00"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32E4945" w14:textId="45002110" w:rsidR="009D7B2C" w:rsidRDefault="009D7B2C" w:rsidP="009D7B2C">
            <w:pPr>
              <w:jc w:val="center"/>
            </w:pPr>
            <w:r>
              <w:t>Verification criteria</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BDD574" w14:textId="17E25FF2" w:rsidR="009D7B2C" w:rsidRDefault="009D7B2C" w:rsidP="009D7B2C">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6AB28081" w14:textId="045D89C3" w:rsidR="009D7B2C" w:rsidRDefault="009D7B2C" w:rsidP="009D7B2C">
            <w:pPr>
              <w:rPr>
                <w:rFonts w:cs="Arial"/>
              </w:rPr>
            </w:pPr>
            <w:r>
              <w:rPr>
                <w:rFonts w:cs="Arial"/>
                <w:bCs/>
                <w:color w:val="4472C4" w:themeColor="accent5"/>
              </w:rPr>
              <w:t>&lt;</w:t>
            </w:r>
            <w:r w:rsidRPr="00F5759B">
              <w:rPr>
                <w:rFonts w:cs="Arial"/>
                <w:bCs/>
                <w:color w:val="4472C4" w:themeColor="accent5"/>
              </w:rPr>
              <w:t xml:space="preserve">Add </w:t>
            </w:r>
            <w:r>
              <w:rPr>
                <w:rFonts w:cs="Arial"/>
                <w:bCs/>
                <w:color w:val="4472C4" w:themeColor="accent5"/>
              </w:rPr>
              <w:t>verification criteria of requirement&gt;</w:t>
            </w:r>
          </w:p>
        </w:tc>
      </w:tr>
      <w:tr w:rsidR="009D7B2C" w14:paraId="3A527B2E" w14:textId="77777777" w:rsidTr="008279BD">
        <w:trPr>
          <w:trHeight w:val="116"/>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FB70580" w14:textId="6222A26D" w:rsidR="009D7B2C" w:rsidRDefault="009D7B2C" w:rsidP="009D7B2C">
            <w:pPr>
              <w:jc w:val="center"/>
            </w:pPr>
            <w:r>
              <w:t>Verification method</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B5ACFC0" w14:textId="4B56A77D" w:rsidR="009D7B2C" w:rsidRDefault="009D7B2C" w:rsidP="009D7B2C">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sdt>
            <w:sdtPr>
              <w:rPr>
                <w:rFonts w:cs="Arial"/>
                <w:color w:val="5B9BD5" w:themeColor="accent1"/>
              </w:rPr>
              <w:alias w:val="Requirements status"/>
              <w:tag w:val="Requirements status"/>
              <w:id w:val="-1416704448"/>
              <w:placeholder>
                <w:docPart w:val="A9B8D2DC46C041E5B0B1067E516BBA4F"/>
              </w:placeholder>
              <w:showingPlcHdr/>
              <w:comboBox>
                <w:listItem w:displayText="Test" w:value="Test"/>
                <w:listItem w:displayText="Demonstration" w:value="Demonstration"/>
                <w:listItem w:displayText="Inspection" w:value="Inspection"/>
                <w:listItem w:displayText="Analysis" w:value="Analysis"/>
              </w:comboBox>
            </w:sdtPr>
            <w:sdtContent>
              <w:p w14:paraId="25E0C0D5" w14:textId="625A4262" w:rsidR="009D7B2C" w:rsidRPr="00A466B2" w:rsidRDefault="009D7B2C" w:rsidP="009D7B2C">
                <w:pPr>
                  <w:rPr>
                    <w:rFonts w:cs="Arial"/>
                    <w:color w:val="5B9BD5" w:themeColor="accent1"/>
                  </w:rPr>
                </w:pPr>
                <w:r w:rsidRPr="00B77D97">
                  <w:rPr>
                    <w:rStyle w:val="PlaceholderText"/>
                    <w:color w:val="2E74B5" w:themeColor="accent1" w:themeShade="BF"/>
                  </w:rPr>
                  <w:t>Choose an item.</w:t>
                </w:r>
              </w:p>
            </w:sdtContent>
          </w:sdt>
        </w:tc>
      </w:tr>
      <w:tr w:rsidR="009D7B2C" w14:paraId="7C1BDDF8"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94C5859" w14:textId="4BB0AC6D" w:rsidR="009D7B2C" w:rsidRDefault="009D7B2C" w:rsidP="009D7B2C">
            <w:pPr>
              <w:jc w:val="center"/>
            </w:pPr>
            <w:r>
              <w:t>Verification approach</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0E6107E" w14:textId="7C8400EA" w:rsidR="009D7B2C" w:rsidRDefault="009D7B2C" w:rsidP="009D7B2C">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139A86" w14:textId="77777777" w:rsidR="009D7B2C" w:rsidRDefault="009D7B2C" w:rsidP="009D7B2C">
            <w:pPr>
              <w:rPr>
                <w:rFonts w:cs="Arial"/>
              </w:rPr>
            </w:pPr>
          </w:p>
        </w:tc>
      </w:tr>
      <w:tr w:rsidR="009D7B2C" w14:paraId="142F83BD" w14:textId="77777777" w:rsidTr="008279BD">
        <w:trPr>
          <w:trHeight w:val="89"/>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41F6462" w14:textId="53E64B42" w:rsidR="009D7B2C" w:rsidRDefault="009D7B2C" w:rsidP="009D7B2C">
            <w:pPr>
              <w:jc w:val="center"/>
            </w:pPr>
            <w:r>
              <w:t>Tested by</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35AF604" w14:textId="306704AA" w:rsidR="009D7B2C" w:rsidRDefault="009D7B2C" w:rsidP="009D7B2C">
            <w:pPr>
              <w:jc w:val="center"/>
              <w:rPr>
                <w:rFonts w:cs="Arial"/>
              </w:rPr>
            </w:pPr>
            <w:r>
              <w:rPr>
                <w:rFonts w:cs="Arial"/>
              </w:rPr>
              <w:t>(Without tool) 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9CDF4D" w14:textId="77777777" w:rsidR="009D7B2C" w:rsidRDefault="009D7B2C" w:rsidP="009D7B2C">
            <w:pPr>
              <w:rPr>
                <w:rFonts w:cs="Arial"/>
              </w:rPr>
            </w:pPr>
          </w:p>
        </w:tc>
      </w:tr>
      <w:tr w:rsidR="009D7B2C" w14:paraId="6DEC8AD0"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DDD9950" w14:textId="2F557701" w:rsidR="009D7B2C" w:rsidRDefault="009D7B2C" w:rsidP="009D7B2C">
            <w:pPr>
              <w:jc w:val="center"/>
            </w:pPr>
            <w:r>
              <w:t>Variant</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4F7FFC" w14:textId="63E9436E" w:rsidR="009D7B2C" w:rsidRDefault="009D7B2C" w:rsidP="009D7B2C">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EDAC02" w14:textId="77777777" w:rsidR="009D7B2C" w:rsidRDefault="009D7B2C" w:rsidP="009D7B2C">
            <w:pPr>
              <w:rPr>
                <w:rFonts w:cs="Arial"/>
              </w:rPr>
            </w:pPr>
          </w:p>
        </w:tc>
      </w:tr>
      <w:tr w:rsidR="009D7B2C" w14:paraId="7FA917FE" w14:textId="77777777" w:rsidTr="008279BD">
        <w:trPr>
          <w:trHeight w:val="18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6962F59" w14:textId="77586BC2" w:rsidR="009D7B2C" w:rsidRDefault="009D7B2C" w:rsidP="009D7B2C">
            <w:pPr>
              <w:jc w:val="center"/>
            </w:pPr>
            <w:r>
              <w:t>Additional information</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AA31E74" w14:textId="08F3AD0C" w:rsidR="009D7B2C" w:rsidRDefault="009D7B2C" w:rsidP="009D7B2C">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ED44007" w14:textId="17D83599" w:rsidR="009D7B2C" w:rsidRDefault="009D7B2C" w:rsidP="009D7B2C">
            <w:pPr>
              <w:rPr>
                <w:rFonts w:cs="Arial"/>
              </w:rPr>
            </w:pPr>
            <w:r>
              <w:rPr>
                <w:rFonts w:cs="Arial"/>
              </w:rPr>
              <w:t xml:space="preserve"> </w:t>
            </w:r>
          </w:p>
        </w:tc>
      </w:tr>
    </w:tbl>
    <w:p w14:paraId="3A6EF0D4" w14:textId="7FC0BAA7" w:rsidR="00A7501B" w:rsidRDefault="00A7501B" w:rsidP="00850FCE"/>
    <w:p w14:paraId="7B2A4D4F" w14:textId="77777777" w:rsidR="00A93F52" w:rsidRDefault="00A93F52" w:rsidP="00850FCE"/>
    <w:p w14:paraId="2CD9A206" w14:textId="7B68FB4D" w:rsidR="00A7501B" w:rsidRPr="00B45994" w:rsidRDefault="00A7501B" w:rsidP="00A7501B">
      <w:pPr>
        <w:pStyle w:val="Heading3"/>
        <w:numPr>
          <w:ilvl w:val="2"/>
          <w:numId w:val="18"/>
        </w:numPr>
      </w:pPr>
      <w:r>
        <w:t xml:space="preserve">Example of </w:t>
      </w:r>
      <w:r>
        <w:t>bad</w:t>
      </w:r>
      <w:r>
        <w:t xml:space="preserve"> requirement</w:t>
      </w:r>
    </w:p>
    <w:tbl>
      <w:tblPr>
        <w:tblStyle w:val="TableGrid"/>
        <w:tblW w:w="9061" w:type="dxa"/>
        <w:jc w:val="center"/>
        <w:tblLook w:val="04A0" w:firstRow="1" w:lastRow="0" w:firstColumn="1" w:lastColumn="0" w:noHBand="0" w:noVBand="1"/>
      </w:tblPr>
      <w:tblGrid>
        <w:gridCol w:w="1620"/>
        <w:gridCol w:w="1183"/>
        <w:gridCol w:w="6258"/>
      </w:tblGrid>
      <w:tr w:rsidR="00A7501B" w14:paraId="0A105D9C" w14:textId="77777777" w:rsidTr="008279BD">
        <w:trPr>
          <w:trHeight w:val="283"/>
          <w:jc w:val="center"/>
        </w:trPr>
        <w:tc>
          <w:tcPr>
            <w:tcW w:w="1620" w:type="dxa"/>
            <w:tcBorders>
              <w:top w:val="single" w:sz="4" w:space="0" w:color="auto"/>
              <w:left w:val="single" w:sz="4" w:space="0" w:color="auto"/>
              <w:bottom w:val="single" w:sz="4" w:space="0" w:color="auto"/>
              <w:right w:val="single" w:sz="4" w:space="0" w:color="FFFFFF" w:themeColor="background1"/>
            </w:tcBorders>
            <w:shd w:val="clear" w:color="auto" w:fill="0032B4"/>
            <w:vAlign w:val="center"/>
            <w:hideMark/>
          </w:tcPr>
          <w:p w14:paraId="34299CF1" w14:textId="77777777" w:rsidR="00A7501B" w:rsidRDefault="00A7501B" w:rsidP="008279BD">
            <w:pPr>
              <w:jc w:val="center"/>
              <w:rPr>
                <w:rFonts w:cs="Arial"/>
                <w:b/>
                <w:color w:val="FFFFFF" w:themeColor="background1"/>
                <w:spacing w:val="0"/>
              </w:rPr>
            </w:pPr>
            <w:r>
              <w:rPr>
                <w:rFonts w:cs="Arial"/>
                <w:b/>
                <w:color w:val="FFFFFF" w:themeColor="background1"/>
              </w:rPr>
              <w:t>Attribute</w:t>
            </w:r>
          </w:p>
        </w:tc>
        <w:tc>
          <w:tcPr>
            <w:tcW w:w="118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tcPr>
          <w:p w14:paraId="3B769E72" w14:textId="77777777" w:rsidR="00A7501B" w:rsidRDefault="00A7501B" w:rsidP="008279BD">
            <w:pPr>
              <w:jc w:val="center"/>
              <w:rPr>
                <w:rFonts w:cs="Arial"/>
                <w:b/>
                <w:color w:val="FFFFFF" w:themeColor="background1"/>
              </w:rPr>
            </w:pPr>
            <w:r>
              <w:rPr>
                <w:rFonts w:cs="Arial"/>
                <w:b/>
                <w:color w:val="FFFFFF" w:themeColor="background1"/>
              </w:rPr>
              <w:t>Mandatory</w:t>
            </w:r>
          </w:p>
        </w:tc>
        <w:tc>
          <w:tcPr>
            <w:tcW w:w="6258"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50A94D89" w14:textId="77777777" w:rsidR="00A7501B" w:rsidRDefault="00A7501B" w:rsidP="008279BD">
            <w:pPr>
              <w:jc w:val="center"/>
              <w:rPr>
                <w:rFonts w:cs="Arial"/>
                <w:b/>
                <w:color w:val="FFFFFF" w:themeColor="background1"/>
              </w:rPr>
            </w:pPr>
            <w:r>
              <w:rPr>
                <w:rFonts w:cs="Arial"/>
                <w:b/>
                <w:color w:val="FFFFFF" w:themeColor="background1"/>
              </w:rPr>
              <w:t>Attribute value</w:t>
            </w:r>
          </w:p>
        </w:tc>
      </w:tr>
      <w:tr w:rsidR="00A93F52" w14:paraId="36C4B2D1"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0E3DF2C" w14:textId="0E04A7E6" w:rsidR="00A93F52" w:rsidRDefault="00A93F52" w:rsidP="00A93F52">
            <w:pPr>
              <w:jc w:val="center"/>
              <w:rPr>
                <w:rFonts w:cstheme="minorBidi"/>
                <w:szCs w:val="22"/>
              </w:rPr>
            </w:pPr>
            <w:r>
              <w:rPr>
                <w:rFonts w:cstheme="minorBidi"/>
                <w:szCs w:val="22"/>
              </w:rPr>
              <w:t>UID</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0F568FC" w14:textId="060BDC81" w:rsidR="00A93F52" w:rsidRDefault="00A93F52" w:rsidP="00A93F52">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5B4F6349" w14:textId="77777777" w:rsidR="00A93F52" w:rsidRDefault="00A93F52" w:rsidP="00A93F52">
            <w:pPr>
              <w:rPr>
                <w:rFonts w:cs="Arial"/>
              </w:rPr>
            </w:pPr>
            <w:r>
              <w:rPr>
                <w:rFonts w:cs="Arial"/>
              </w:rPr>
              <w:t>000</w:t>
            </w:r>
          </w:p>
          <w:p w14:paraId="51C968C2" w14:textId="0FA0CD93" w:rsidR="00A93F52" w:rsidRDefault="00A93F52" w:rsidP="00A93F52">
            <w:pPr>
              <w:rPr>
                <w:rFonts w:cs="Arial"/>
              </w:rPr>
            </w:pPr>
            <w:r w:rsidRPr="00C51A5C">
              <w:rPr>
                <w:rFonts w:cs="Arial"/>
                <w:color w:val="FF0000"/>
              </w:rPr>
              <w:t>[Requirements has no proper UID]</w:t>
            </w:r>
          </w:p>
        </w:tc>
      </w:tr>
      <w:tr w:rsidR="00A93F52" w14:paraId="41874872"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0CDBAF" w14:textId="1046B64A" w:rsidR="00A93F52" w:rsidRDefault="00A93F52" w:rsidP="00A93F52">
            <w:pPr>
              <w:jc w:val="center"/>
            </w:pPr>
            <w:r>
              <w:lastRenderedPageBreak/>
              <w:t>Description</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54A7A9" w14:textId="42474FF4" w:rsidR="00A93F52" w:rsidRPr="000B704F" w:rsidRDefault="00A93F52" w:rsidP="00A93F52">
            <w:pPr>
              <w:jc w:val="center"/>
              <w:rPr>
                <w:rFonts w:cs="Arial"/>
              </w:rPr>
            </w:pPr>
            <w:r w:rsidRPr="000B704F">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72A30367" w14:textId="77777777" w:rsidR="00A93F52" w:rsidRPr="00F7349D" w:rsidRDefault="00A93F52" w:rsidP="00A93F52">
            <w:pPr>
              <w:rPr>
                <w:rFonts w:cs="Arial"/>
                <w:bCs/>
                <w:color w:val="4472C4" w:themeColor="accent5"/>
              </w:rPr>
            </w:pPr>
            <w:r w:rsidRPr="00F7349D">
              <w:rPr>
                <w:rFonts w:cs="Arial"/>
                <w:bCs/>
                <w:color w:val="4472C4" w:themeColor="accent5"/>
              </w:rPr>
              <w:t xml:space="preserve">For the maximum </w:t>
            </w:r>
            <w:proofErr w:type="spellStart"/>
            <w:r w:rsidRPr="00F7349D">
              <w:rPr>
                <w:rFonts w:cs="Arial"/>
                <w:bCs/>
                <w:color w:val="4472C4" w:themeColor="accent5"/>
              </w:rPr>
              <w:t>confort</w:t>
            </w:r>
            <w:proofErr w:type="spellEnd"/>
            <w:r w:rsidRPr="00F7349D">
              <w:rPr>
                <w:rFonts w:cs="Arial"/>
                <w:bCs/>
                <w:color w:val="4472C4" w:themeColor="accent5"/>
              </w:rPr>
              <w:t xml:space="preserve"> of the occupants, we need a heat controller to control the temperature of the car and the Heat controller is able to control the temperature between a maximum and a minimum using an hysteresis following this </w:t>
            </w:r>
            <w:proofErr w:type="spellStart"/>
            <w:proofErr w:type="gramStart"/>
            <w:r w:rsidRPr="00F7349D">
              <w:rPr>
                <w:rFonts w:cs="Arial"/>
                <w:bCs/>
                <w:color w:val="4472C4" w:themeColor="accent5"/>
              </w:rPr>
              <w:t>algortihm</w:t>
            </w:r>
            <w:proofErr w:type="spellEnd"/>
            <w:r w:rsidRPr="00F7349D">
              <w:rPr>
                <w:rFonts w:cs="Arial"/>
                <w:bCs/>
                <w:color w:val="4472C4" w:themeColor="accent5"/>
              </w:rPr>
              <w:t xml:space="preserve"> :</w:t>
            </w:r>
            <w:proofErr w:type="gramEnd"/>
          </w:p>
          <w:p w14:paraId="72C6886A" w14:textId="77777777" w:rsidR="00A93F52" w:rsidRPr="00F7349D" w:rsidRDefault="00A93F52" w:rsidP="00A93F52">
            <w:pPr>
              <w:rPr>
                <w:rFonts w:cs="Arial"/>
                <w:bCs/>
                <w:color w:val="4472C4" w:themeColor="accent5"/>
              </w:rPr>
            </w:pPr>
            <w:proofErr w:type="spellStart"/>
            <w:r w:rsidRPr="00F7349D">
              <w:rPr>
                <w:rFonts w:cs="Arial"/>
                <w:bCs/>
                <w:color w:val="4472C4" w:themeColor="accent5"/>
              </w:rPr>
              <w:t>heatPointLow</w:t>
            </w:r>
            <w:proofErr w:type="spellEnd"/>
            <w:r w:rsidRPr="00F7349D">
              <w:rPr>
                <w:rFonts w:cs="Arial"/>
                <w:bCs/>
                <w:color w:val="4472C4" w:themeColor="accent5"/>
              </w:rPr>
              <w:t xml:space="preserve"> = </w:t>
            </w:r>
            <w:proofErr w:type="spellStart"/>
            <w:r w:rsidRPr="00F7349D">
              <w:rPr>
                <w:rFonts w:cs="Arial"/>
                <w:bCs/>
                <w:color w:val="4472C4" w:themeColor="accent5"/>
              </w:rPr>
              <w:t>Max°C</w:t>
            </w:r>
            <w:proofErr w:type="spellEnd"/>
          </w:p>
          <w:p w14:paraId="456C5068" w14:textId="77777777" w:rsidR="00A93F52" w:rsidRPr="00F7349D" w:rsidRDefault="00A93F52" w:rsidP="00A93F52">
            <w:pPr>
              <w:rPr>
                <w:rFonts w:cs="Arial"/>
                <w:bCs/>
                <w:color w:val="4472C4" w:themeColor="accent5"/>
              </w:rPr>
            </w:pPr>
            <w:proofErr w:type="spellStart"/>
            <w:r w:rsidRPr="00F7349D">
              <w:rPr>
                <w:rFonts w:cs="Arial"/>
                <w:bCs/>
                <w:color w:val="4472C4" w:themeColor="accent5"/>
              </w:rPr>
              <w:t>heatPointHeight</w:t>
            </w:r>
            <w:proofErr w:type="spellEnd"/>
            <w:r w:rsidRPr="00F7349D">
              <w:rPr>
                <w:rFonts w:cs="Arial"/>
                <w:bCs/>
                <w:color w:val="4472C4" w:themeColor="accent5"/>
              </w:rPr>
              <w:t xml:space="preserve"> = </w:t>
            </w:r>
            <w:proofErr w:type="spellStart"/>
            <w:r w:rsidRPr="00F7349D">
              <w:rPr>
                <w:rFonts w:cs="Arial"/>
                <w:bCs/>
                <w:color w:val="4472C4" w:themeColor="accent5"/>
              </w:rPr>
              <w:t>Min°C</w:t>
            </w:r>
            <w:proofErr w:type="spellEnd"/>
          </w:p>
          <w:p w14:paraId="67557008" w14:textId="77777777" w:rsidR="00A93F52" w:rsidRPr="00F7349D" w:rsidRDefault="00A93F52" w:rsidP="00A93F52">
            <w:pPr>
              <w:rPr>
                <w:rFonts w:cs="Arial"/>
                <w:bCs/>
                <w:color w:val="4472C4" w:themeColor="accent5"/>
              </w:rPr>
            </w:pPr>
            <w:r w:rsidRPr="00F7349D">
              <w:rPr>
                <w:rFonts w:cs="Arial"/>
                <w:bCs/>
                <w:color w:val="4472C4" w:themeColor="accent5"/>
              </w:rPr>
              <w:t>heater = off</w:t>
            </w:r>
          </w:p>
          <w:p w14:paraId="53B7E355" w14:textId="77777777" w:rsidR="00A93F52" w:rsidRPr="00F7349D" w:rsidRDefault="00A93F52" w:rsidP="00A93F52">
            <w:pPr>
              <w:rPr>
                <w:rFonts w:cs="Arial"/>
                <w:bCs/>
                <w:color w:val="4472C4" w:themeColor="accent5"/>
              </w:rPr>
            </w:pPr>
          </w:p>
          <w:p w14:paraId="50991A74" w14:textId="77777777" w:rsidR="00A93F52" w:rsidRPr="00F7349D" w:rsidRDefault="00A93F52" w:rsidP="00A93F52">
            <w:pPr>
              <w:rPr>
                <w:rFonts w:cs="Arial"/>
                <w:bCs/>
                <w:color w:val="4472C4" w:themeColor="accent5"/>
              </w:rPr>
            </w:pPr>
            <w:r w:rsidRPr="00F7349D">
              <w:rPr>
                <w:rFonts w:cs="Arial"/>
                <w:bCs/>
                <w:color w:val="4472C4" w:themeColor="accent5"/>
              </w:rPr>
              <w:t>while(true</w:t>
            </w:r>
            <w:proofErr w:type="gramStart"/>
            <w:r w:rsidRPr="00F7349D">
              <w:rPr>
                <w:rFonts w:cs="Arial"/>
                <w:bCs/>
                <w:color w:val="4472C4" w:themeColor="accent5"/>
              </w:rPr>
              <w:t>){</w:t>
            </w:r>
            <w:proofErr w:type="gramEnd"/>
          </w:p>
          <w:p w14:paraId="1C98C788" w14:textId="77777777" w:rsidR="00A93F52" w:rsidRPr="00F7349D" w:rsidRDefault="00A93F52" w:rsidP="00A93F52">
            <w:pPr>
              <w:rPr>
                <w:rFonts w:cs="Arial"/>
                <w:bCs/>
                <w:color w:val="4472C4" w:themeColor="accent5"/>
              </w:rPr>
            </w:pPr>
            <w:r w:rsidRPr="00F7349D">
              <w:rPr>
                <w:rFonts w:cs="Arial"/>
                <w:bCs/>
                <w:color w:val="4472C4" w:themeColor="accent5"/>
              </w:rPr>
              <w:t xml:space="preserve">    </w:t>
            </w:r>
            <w:proofErr w:type="gramStart"/>
            <w:r w:rsidRPr="00F7349D">
              <w:rPr>
                <w:rFonts w:cs="Arial"/>
                <w:bCs/>
                <w:color w:val="4472C4" w:themeColor="accent5"/>
              </w:rPr>
              <w:t>if(</w:t>
            </w:r>
            <w:proofErr w:type="gramEnd"/>
            <w:r w:rsidRPr="00F7349D">
              <w:rPr>
                <w:rFonts w:cs="Arial"/>
                <w:bCs/>
                <w:color w:val="4472C4" w:themeColor="accent5"/>
              </w:rPr>
              <w:t xml:space="preserve">temperature &lt; </w:t>
            </w:r>
            <w:proofErr w:type="spellStart"/>
            <w:r w:rsidRPr="00F7349D">
              <w:rPr>
                <w:rFonts w:cs="Arial"/>
                <w:bCs/>
                <w:color w:val="4472C4" w:themeColor="accent5"/>
              </w:rPr>
              <w:t>heatPointLow</w:t>
            </w:r>
            <w:proofErr w:type="spellEnd"/>
            <w:r w:rsidRPr="00F7349D">
              <w:rPr>
                <w:rFonts w:cs="Arial"/>
                <w:bCs/>
                <w:color w:val="4472C4" w:themeColor="accent5"/>
              </w:rPr>
              <w:t>)</w:t>
            </w:r>
          </w:p>
          <w:p w14:paraId="2C2B7BC2" w14:textId="77777777" w:rsidR="00A93F52" w:rsidRPr="00F7349D" w:rsidRDefault="00A93F52" w:rsidP="00A93F52">
            <w:pPr>
              <w:rPr>
                <w:rFonts w:cs="Arial"/>
                <w:bCs/>
                <w:color w:val="4472C4" w:themeColor="accent5"/>
              </w:rPr>
            </w:pPr>
            <w:r w:rsidRPr="00F7349D">
              <w:rPr>
                <w:rFonts w:cs="Arial"/>
                <w:bCs/>
                <w:color w:val="4472C4" w:themeColor="accent5"/>
              </w:rPr>
              <w:t xml:space="preserve">        heater = on</w:t>
            </w:r>
          </w:p>
          <w:p w14:paraId="1B3782AB" w14:textId="77777777" w:rsidR="00A93F52" w:rsidRPr="00F7349D" w:rsidRDefault="00A93F52" w:rsidP="00A93F52">
            <w:pPr>
              <w:rPr>
                <w:rFonts w:cs="Arial"/>
                <w:bCs/>
                <w:color w:val="4472C4" w:themeColor="accent5"/>
              </w:rPr>
            </w:pPr>
            <w:r w:rsidRPr="00F7349D">
              <w:rPr>
                <w:rFonts w:cs="Arial"/>
                <w:bCs/>
                <w:color w:val="4472C4" w:themeColor="accent5"/>
              </w:rPr>
              <w:t xml:space="preserve">    </w:t>
            </w:r>
            <w:proofErr w:type="gramStart"/>
            <w:r w:rsidRPr="00F7349D">
              <w:rPr>
                <w:rFonts w:cs="Arial"/>
                <w:bCs/>
                <w:color w:val="4472C4" w:themeColor="accent5"/>
              </w:rPr>
              <w:t>if(</w:t>
            </w:r>
            <w:proofErr w:type="gramEnd"/>
            <w:r w:rsidRPr="00F7349D">
              <w:rPr>
                <w:rFonts w:cs="Arial"/>
                <w:bCs/>
                <w:color w:val="4472C4" w:themeColor="accent5"/>
              </w:rPr>
              <w:t xml:space="preserve">temperature &gt; </w:t>
            </w:r>
            <w:proofErr w:type="spellStart"/>
            <w:r w:rsidRPr="00F7349D">
              <w:rPr>
                <w:rFonts w:cs="Arial"/>
                <w:bCs/>
                <w:color w:val="4472C4" w:themeColor="accent5"/>
              </w:rPr>
              <w:t>heatPointHeight</w:t>
            </w:r>
            <w:proofErr w:type="spellEnd"/>
            <w:r w:rsidRPr="00F7349D">
              <w:rPr>
                <w:rFonts w:cs="Arial"/>
                <w:bCs/>
                <w:color w:val="4472C4" w:themeColor="accent5"/>
              </w:rPr>
              <w:t xml:space="preserve">)   </w:t>
            </w:r>
          </w:p>
          <w:p w14:paraId="3B9C8EA5" w14:textId="77777777" w:rsidR="00A93F52" w:rsidRPr="00F7349D" w:rsidRDefault="00A93F52" w:rsidP="00A93F52">
            <w:pPr>
              <w:rPr>
                <w:rFonts w:cs="Arial"/>
                <w:bCs/>
                <w:color w:val="4472C4" w:themeColor="accent5"/>
              </w:rPr>
            </w:pPr>
            <w:r w:rsidRPr="00F7349D">
              <w:rPr>
                <w:rFonts w:cs="Arial"/>
                <w:bCs/>
                <w:color w:val="4472C4" w:themeColor="accent5"/>
              </w:rPr>
              <w:t xml:space="preserve">        heater = off</w:t>
            </w:r>
          </w:p>
          <w:p w14:paraId="00193673" w14:textId="77777777" w:rsidR="00A93F52" w:rsidRPr="00F7349D" w:rsidRDefault="00A93F52" w:rsidP="00A93F52">
            <w:pPr>
              <w:rPr>
                <w:rFonts w:cs="Arial"/>
                <w:bCs/>
                <w:color w:val="4472C4" w:themeColor="accent5"/>
              </w:rPr>
            </w:pPr>
            <w:r w:rsidRPr="00F7349D">
              <w:rPr>
                <w:rFonts w:cs="Arial"/>
                <w:bCs/>
                <w:color w:val="4472C4" w:themeColor="accent5"/>
              </w:rPr>
              <w:t>}</w:t>
            </w:r>
          </w:p>
          <w:p w14:paraId="624A7978" w14:textId="77777777" w:rsidR="00A93F52" w:rsidRDefault="00A93F52" w:rsidP="00A93F52">
            <w:pPr>
              <w:rPr>
                <w:rFonts w:cs="Arial"/>
                <w:bCs/>
                <w:color w:val="4472C4" w:themeColor="accent5"/>
              </w:rPr>
            </w:pPr>
            <w:r w:rsidRPr="00F7349D">
              <w:rPr>
                <w:rFonts w:cs="Arial"/>
                <w:bCs/>
                <w:color w:val="4472C4" w:themeColor="accent5"/>
              </w:rPr>
              <w:t xml:space="preserve">And the Heat Controller will be controlled by a panel with </w:t>
            </w:r>
            <w:proofErr w:type="gramStart"/>
            <w:r w:rsidRPr="00F7349D">
              <w:rPr>
                <w:rFonts w:cs="Arial"/>
                <w:bCs/>
                <w:color w:val="4472C4" w:themeColor="accent5"/>
              </w:rPr>
              <w:t>buttons</w:t>
            </w:r>
            <w:proofErr w:type="gramEnd"/>
          </w:p>
          <w:p w14:paraId="5E22EA6D" w14:textId="77777777" w:rsidR="00A93F52" w:rsidRDefault="00A93F52" w:rsidP="00A93F52">
            <w:pPr>
              <w:rPr>
                <w:rFonts w:cs="Arial"/>
                <w:bCs/>
                <w:i/>
                <w:iCs/>
                <w:color w:val="4472C4" w:themeColor="accent5"/>
              </w:rPr>
            </w:pPr>
          </w:p>
          <w:p w14:paraId="3DB0C521" w14:textId="7DC1EC64" w:rsidR="00A93F52" w:rsidRPr="00B45994" w:rsidRDefault="00A93F52" w:rsidP="00A93F52">
            <w:pPr>
              <w:rPr>
                <w:rFonts w:cs="Arial"/>
                <w:i/>
                <w:iCs/>
              </w:rPr>
            </w:pPr>
            <w:r w:rsidRPr="00C51A5C">
              <w:rPr>
                <w:rFonts w:cs="Arial"/>
                <w:color w:val="FF0000"/>
              </w:rPr>
              <w:t>[</w:t>
            </w:r>
            <w:proofErr w:type="gramStart"/>
            <w:r>
              <w:rPr>
                <w:rFonts w:cs="Arial"/>
                <w:color w:val="FF0000"/>
              </w:rPr>
              <w:t>This r</w:t>
            </w:r>
            <w:r w:rsidRPr="00C51A5C">
              <w:rPr>
                <w:rFonts w:cs="Arial"/>
                <w:color w:val="FF0000"/>
              </w:rPr>
              <w:t>equirements</w:t>
            </w:r>
            <w:proofErr w:type="gramEnd"/>
            <w:r w:rsidRPr="00C51A5C">
              <w:rPr>
                <w:rFonts w:cs="Arial"/>
                <w:color w:val="FF0000"/>
              </w:rPr>
              <w:t xml:space="preserve"> </w:t>
            </w:r>
            <w:r>
              <w:rPr>
                <w:rFonts w:cs="Arial"/>
                <w:color w:val="FF0000"/>
              </w:rPr>
              <w:t xml:space="preserve">actually consist of multiple requirements, </w:t>
            </w:r>
            <w:r w:rsidR="00AA1D73">
              <w:rPr>
                <w:rFonts w:cs="Arial"/>
                <w:color w:val="FF0000"/>
              </w:rPr>
              <w:t xml:space="preserve">it is not clear due </w:t>
            </w:r>
            <w:r w:rsidR="001C344F">
              <w:rPr>
                <w:rFonts w:cs="Arial"/>
                <w:color w:val="FF0000"/>
              </w:rPr>
              <w:t>since no explanation for ‘Min’ and ‘Max’</w:t>
            </w:r>
            <w:r>
              <w:rPr>
                <w:rFonts w:cs="Arial"/>
                <w:color w:val="FF0000"/>
              </w:rPr>
              <w:t xml:space="preserve">, contains already elements of technical solution, </w:t>
            </w:r>
            <w:r w:rsidR="00DA7869">
              <w:rPr>
                <w:rFonts w:cs="Arial"/>
                <w:color w:val="FF0000"/>
              </w:rPr>
              <w:t xml:space="preserve">contains </w:t>
            </w:r>
            <w:r w:rsidR="002B6167">
              <w:rPr>
                <w:rFonts w:cs="Arial"/>
                <w:color w:val="FF0000"/>
              </w:rPr>
              <w:t xml:space="preserve">its </w:t>
            </w:r>
            <w:r w:rsidR="00DA7869">
              <w:rPr>
                <w:rFonts w:cs="Arial"/>
                <w:color w:val="FF0000"/>
              </w:rPr>
              <w:t>rationale</w:t>
            </w:r>
            <w:r w:rsidR="002B6167">
              <w:rPr>
                <w:rFonts w:cs="Arial"/>
                <w:color w:val="FF0000"/>
              </w:rPr>
              <w:t xml:space="preserve"> in description, contains interface elements</w:t>
            </w:r>
            <w:r w:rsidR="00DA7869">
              <w:rPr>
                <w:rFonts w:cs="Arial"/>
                <w:color w:val="FF0000"/>
              </w:rPr>
              <w:t xml:space="preserve">, </w:t>
            </w:r>
            <w:r>
              <w:rPr>
                <w:rFonts w:cs="Arial"/>
                <w:color w:val="FF0000"/>
              </w:rPr>
              <w:t>etc.]</w:t>
            </w:r>
          </w:p>
        </w:tc>
      </w:tr>
      <w:tr w:rsidR="00A93F52" w14:paraId="6FCE6F5A"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DF325DC" w14:textId="4ED7F699" w:rsidR="00A93F52" w:rsidRDefault="00A93F52" w:rsidP="00A93F52">
            <w:pPr>
              <w:jc w:val="center"/>
            </w:pPr>
            <w:r>
              <w:t>Rationale</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4007110" w14:textId="2C246BC2" w:rsidR="00A93F52" w:rsidRDefault="00A93F52" w:rsidP="00A93F52">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FFE74AA" w14:textId="77777777" w:rsidR="00A93F52" w:rsidRDefault="00A93F52" w:rsidP="00A93F52">
            <w:pPr>
              <w:rPr>
                <w:rFonts w:cs="Arial"/>
              </w:rPr>
            </w:pPr>
          </w:p>
        </w:tc>
      </w:tr>
      <w:tr w:rsidR="00A93F52" w14:paraId="3885F705"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D92C87A" w14:textId="0EEAC287" w:rsidR="00A93F52" w:rsidRDefault="00A93F52" w:rsidP="00A93F52">
            <w:pPr>
              <w:jc w:val="center"/>
            </w:pPr>
            <w:r>
              <w:t>Owner</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321E907" w14:textId="22250364" w:rsidR="00A93F52" w:rsidRDefault="00A93F52" w:rsidP="00A93F52">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72DBD794" w14:textId="77777777" w:rsidR="00A93F52" w:rsidRDefault="00A93F52" w:rsidP="00A93F52">
            <w:pPr>
              <w:rPr>
                <w:rFonts w:cs="Arial"/>
              </w:rPr>
            </w:pPr>
            <w:r>
              <w:rPr>
                <w:rFonts w:cs="Arial"/>
              </w:rPr>
              <w:t>Jeff</w:t>
            </w:r>
          </w:p>
          <w:p w14:paraId="26F5A349" w14:textId="76EA3BB4" w:rsidR="00A93F52" w:rsidRDefault="00A93F52" w:rsidP="00A93F52">
            <w:pPr>
              <w:rPr>
                <w:rFonts w:cs="Arial"/>
              </w:rPr>
            </w:pPr>
            <w:r w:rsidRPr="00C51A5C">
              <w:rPr>
                <w:rFonts w:cs="Arial"/>
                <w:color w:val="FF0000"/>
              </w:rPr>
              <w:t>[</w:t>
            </w:r>
            <w:r>
              <w:rPr>
                <w:rFonts w:cs="Arial"/>
                <w:color w:val="FF0000"/>
              </w:rPr>
              <w:t>The owner should be clearly designated with full name or company ID</w:t>
            </w:r>
            <w:r w:rsidRPr="00C51A5C">
              <w:rPr>
                <w:rFonts w:cs="Arial"/>
                <w:color w:val="FF0000"/>
              </w:rPr>
              <w:t>]</w:t>
            </w:r>
          </w:p>
        </w:tc>
      </w:tr>
      <w:tr w:rsidR="00A93F52" w14:paraId="171355E3"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6249F2" w14:textId="37BA651B" w:rsidR="00A93F52" w:rsidRDefault="00A93F52" w:rsidP="00A93F52">
            <w:pPr>
              <w:jc w:val="center"/>
            </w:pPr>
            <w:r>
              <w:t>Assigned to</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3BB7533" w14:textId="28EF69F9" w:rsidR="00A93F52" w:rsidRDefault="00A93F52" w:rsidP="00A93F52">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8BE66A" w14:textId="77777777" w:rsidR="00A93F52" w:rsidRDefault="00A93F52" w:rsidP="00A93F52">
            <w:pPr>
              <w:rPr>
                <w:rFonts w:cs="Arial"/>
              </w:rPr>
            </w:pPr>
          </w:p>
        </w:tc>
      </w:tr>
      <w:tr w:rsidR="00A93F52" w14:paraId="065F5F30"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BD2B616" w14:textId="27A1E417" w:rsidR="00A93F52" w:rsidRDefault="00A93F52" w:rsidP="00A93F52">
            <w:pPr>
              <w:jc w:val="center"/>
            </w:pPr>
            <w:r>
              <w:t>Status</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DA054EA" w14:textId="1573CC7E" w:rsidR="00A93F52" w:rsidRDefault="00A93F52" w:rsidP="00A93F52">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sdt>
            <w:sdtPr>
              <w:rPr>
                <w:rFonts w:cs="Arial"/>
                <w:color w:val="5B9BD5" w:themeColor="accent1"/>
              </w:rPr>
              <w:alias w:val="Requirements status"/>
              <w:tag w:val="Requirements status"/>
              <w:id w:val="-881391678"/>
              <w:placeholder>
                <w:docPart w:val="19EE93EEB5064EB3972579D4A3337A6C"/>
              </w:placeholder>
              <w:comboBox>
                <w:listItem w:value="Under construction"/>
                <w:listItem w:displayText="Ready for Review" w:value="Ready for Review"/>
                <w:listItem w:displayText="Reviewed" w:value="Reviewed"/>
                <w:listItem w:displayText="Rejected" w:value="Rejected"/>
                <w:listItem w:displayText="Obsolete" w:value="Obsolete"/>
                <w:listItem w:displayText="Implemented" w:value="Implemented"/>
                <w:listItem w:displayText="Validated" w:value="Validated"/>
              </w:comboBox>
            </w:sdtPr>
            <w:sdtContent>
              <w:p w14:paraId="3153FD7B" w14:textId="77777777" w:rsidR="00A93F52" w:rsidRPr="00372688" w:rsidRDefault="00A93F52" w:rsidP="00A93F52">
                <w:pPr>
                  <w:rPr>
                    <w:rFonts w:cs="Arial"/>
                  </w:rPr>
                </w:pPr>
                <w:r>
                  <w:rPr>
                    <w:rFonts w:cs="Arial"/>
                    <w:color w:val="5B9BD5" w:themeColor="accent1"/>
                  </w:rPr>
                  <w:t>In work</w:t>
                </w:r>
              </w:p>
            </w:sdtContent>
          </w:sdt>
          <w:p w14:paraId="4AE67690" w14:textId="7E302575" w:rsidR="00A93F52" w:rsidRPr="00372688" w:rsidRDefault="00A93F52" w:rsidP="00A93F52">
            <w:pPr>
              <w:rPr>
                <w:rFonts w:cs="Arial"/>
              </w:rPr>
            </w:pPr>
            <w:r w:rsidRPr="00C51A5C">
              <w:rPr>
                <w:rFonts w:cs="Arial"/>
                <w:color w:val="FF0000"/>
              </w:rPr>
              <w:t>[</w:t>
            </w:r>
            <w:r>
              <w:rPr>
                <w:rFonts w:cs="Arial"/>
                <w:color w:val="FF0000"/>
              </w:rPr>
              <w:t>This is not an official status as defined in requirements management plan, only use values from scroll-down bar</w:t>
            </w:r>
            <w:r w:rsidRPr="00C51A5C">
              <w:rPr>
                <w:rFonts w:cs="Arial"/>
                <w:color w:val="FF0000"/>
              </w:rPr>
              <w:t>]</w:t>
            </w:r>
          </w:p>
        </w:tc>
      </w:tr>
      <w:tr w:rsidR="00A93F52" w14:paraId="7FBADB42" w14:textId="77777777" w:rsidTr="008279BD">
        <w:trPr>
          <w:trHeight w:val="62"/>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D364FE" w14:textId="4DFD8393" w:rsidR="00A93F52" w:rsidRDefault="00A93F52" w:rsidP="00A93F52">
            <w:pPr>
              <w:jc w:val="center"/>
            </w:pPr>
            <w:r>
              <w:t>Requirements type</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D632BA" w14:textId="48C4FEDB" w:rsidR="00A93F52" w:rsidRDefault="00A93F52" w:rsidP="00A93F52">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sdt>
            <w:sdtPr>
              <w:rPr>
                <w:rFonts w:cs="Arial"/>
                <w:color w:val="5B9BD5" w:themeColor="accent1"/>
              </w:rPr>
              <w:alias w:val="Requirements status"/>
              <w:tag w:val="Requirements status"/>
              <w:id w:val="-111828597"/>
              <w:placeholder>
                <w:docPart w:val="E1350899690D480BBAAD3E84F772E66A"/>
              </w:placeholder>
              <w:comboBox>
                <w:listItem w:displayText="Functional" w:value="Functional"/>
                <w:listItem w:displayText="Non-functional" w:value="Non-functional"/>
              </w:comboBox>
            </w:sdtPr>
            <w:sdtContent>
              <w:p w14:paraId="57CAB644" w14:textId="77777777" w:rsidR="00A93F52" w:rsidRPr="00B77D97" w:rsidRDefault="00A93F52" w:rsidP="00A93F52">
                <w:pPr>
                  <w:rPr>
                    <w:rFonts w:cs="Arial"/>
                    <w:color w:val="5B9BD5" w:themeColor="accent1"/>
                  </w:rPr>
                </w:pPr>
                <w:r>
                  <w:rPr>
                    <w:rFonts w:cs="Arial"/>
                    <w:color w:val="5B9BD5" w:themeColor="accent1"/>
                  </w:rPr>
                  <w:t>Non-functional</w:t>
                </w:r>
              </w:p>
            </w:sdtContent>
          </w:sdt>
          <w:p w14:paraId="4764C3DD" w14:textId="16BF3B34" w:rsidR="00A93F52" w:rsidRPr="00B77D97" w:rsidRDefault="00A93F52" w:rsidP="00A93F52">
            <w:pPr>
              <w:rPr>
                <w:rFonts w:cs="Arial"/>
                <w:color w:val="5B9BD5" w:themeColor="accent1"/>
              </w:rPr>
            </w:pPr>
            <w:r w:rsidRPr="00C51A5C">
              <w:rPr>
                <w:rFonts w:cs="Arial"/>
                <w:color w:val="FF0000"/>
              </w:rPr>
              <w:t>[</w:t>
            </w:r>
            <w:r>
              <w:rPr>
                <w:rFonts w:cs="Arial"/>
                <w:color w:val="FF0000"/>
              </w:rPr>
              <w:t>Wrong selection of requirement type, this is an example for a functional requirement</w:t>
            </w:r>
            <w:r w:rsidRPr="00C51A5C">
              <w:rPr>
                <w:rFonts w:cs="Arial"/>
                <w:color w:val="FF0000"/>
              </w:rPr>
              <w:t>]</w:t>
            </w:r>
          </w:p>
        </w:tc>
      </w:tr>
      <w:tr w:rsidR="00A93F52" w14:paraId="36F591C0"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E7A7B59" w14:textId="3FE37788" w:rsidR="00A93F52" w:rsidRDefault="00A93F52" w:rsidP="00A93F52">
            <w:pPr>
              <w:jc w:val="center"/>
            </w:pPr>
            <w:r>
              <w:t xml:space="preserve">Functional Safety </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BDACF48" w14:textId="46D6DB20" w:rsidR="00A93F52" w:rsidRDefault="00A93F52" w:rsidP="00A93F52">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sdt>
            <w:sdtPr>
              <w:rPr>
                <w:rFonts w:cs="Arial"/>
                <w:color w:val="5B9BD5" w:themeColor="accent1"/>
              </w:rPr>
              <w:alias w:val="Requirements status"/>
              <w:tag w:val="Requirements status"/>
              <w:id w:val="-1124766905"/>
              <w:placeholder>
                <w:docPart w:val="C7E3AA2C38BE47268D6D4FB12F323F23"/>
              </w:placeholder>
              <w:comboBox>
                <w:listItem w:displayText="QM" w:value="QM"/>
                <w:listItem w:displayText="A" w:value="A"/>
                <w:listItem w:displayText="B" w:value="B"/>
                <w:listItem w:displayText="C" w:value="C"/>
                <w:listItem w:displayText="D" w:value="D"/>
              </w:comboBox>
            </w:sdtPr>
            <w:sdtContent>
              <w:p w14:paraId="144F0814" w14:textId="3523EB59" w:rsidR="00A93F52" w:rsidRPr="005F7A68" w:rsidRDefault="00A93F52" w:rsidP="00A93F52">
                <w:pPr>
                  <w:rPr>
                    <w:rFonts w:cs="Arial"/>
                    <w:color w:val="5B9BD5" w:themeColor="accent1"/>
                  </w:rPr>
                </w:pPr>
                <w:r>
                  <w:rPr>
                    <w:rFonts w:cs="Arial"/>
                    <w:color w:val="5B9BD5" w:themeColor="accent1"/>
                  </w:rPr>
                  <w:t>QM</w:t>
                </w:r>
              </w:p>
            </w:sdtContent>
          </w:sdt>
        </w:tc>
      </w:tr>
      <w:tr w:rsidR="00A93F52" w14:paraId="3B752189"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5E54C38" w14:textId="2E2805B8" w:rsidR="00A93F52" w:rsidRDefault="00A93F52" w:rsidP="00A93F52">
            <w:pPr>
              <w:jc w:val="center"/>
            </w:pPr>
            <w:r>
              <w:t>Cybersecurity</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A9AF2C" w14:textId="786948E1" w:rsidR="00A93F52" w:rsidRDefault="00A93F52" w:rsidP="00A93F52">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sdt>
            <w:sdtPr>
              <w:rPr>
                <w:rFonts w:cs="Arial"/>
                <w:color w:val="5B9BD5" w:themeColor="accent1"/>
              </w:rPr>
              <w:alias w:val="Requirements status"/>
              <w:tag w:val="Requirements status"/>
              <w:id w:val="-631554943"/>
              <w:placeholder>
                <w:docPart w:val="0AF41B7278744318818BB775AD563CB3"/>
              </w:placeholder>
              <w:comboBox>
                <w:listItem w:displayText="Yes" w:value="Yes"/>
                <w:listItem w:displayText="No" w:value="No"/>
              </w:comboBox>
            </w:sdtPr>
            <w:sdtContent>
              <w:p w14:paraId="30B218FB" w14:textId="6578A5A4" w:rsidR="00A93F52" w:rsidRPr="00A466B2" w:rsidRDefault="00A93F52" w:rsidP="00A93F52">
                <w:pPr>
                  <w:rPr>
                    <w:rFonts w:cs="Arial"/>
                    <w:color w:val="5B9BD5" w:themeColor="accent1"/>
                  </w:rPr>
                </w:pPr>
                <w:r>
                  <w:rPr>
                    <w:rFonts w:cs="Arial"/>
                    <w:color w:val="5B9BD5" w:themeColor="accent1"/>
                  </w:rPr>
                  <w:t>No</w:t>
                </w:r>
              </w:p>
            </w:sdtContent>
          </w:sdt>
        </w:tc>
      </w:tr>
      <w:tr w:rsidR="00A93F52" w14:paraId="1B93AE2E"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7946222" w14:textId="5CB34D1D" w:rsidR="00A93F52" w:rsidRDefault="00A93F52" w:rsidP="00A93F52">
            <w:pPr>
              <w:jc w:val="center"/>
            </w:pPr>
            <w:r>
              <w:t>Target Release</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2857244" w14:textId="1BBF9885" w:rsidR="00A93F52" w:rsidRDefault="00A93F52" w:rsidP="00A93F52">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75A88EDA" w14:textId="77777777" w:rsidR="00A93F52" w:rsidRDefault="00A93F52" w:rsidP="00A93F52">
            <w:pPr>
              <w:rPr>
                <w:rFonts w:cs="Arial"/>
                <w:bCs/>
                <w:color w:val="4472C4" w:themeColor="accent5"/>
              </w:rPr>
            </w:pPr>
            <w:r>
              <w:rPr>
                <w:rFonts w:cs="Arial"/>
                <w:bCs/>
                <w:color w:val="4472C4" w:themeColor="accent5"/>
              </w:rPr>
              <w:t>ASAP</w:t>
            </w:r>
          </w:p>
          <w:p w14:paraId="447D7238" w14:textId="5E7D2C31" w:rsidR="00A93F52" w:rsidRDefault="00A93F52" w:rsidP="00A93F52">
            <w:pPr>
              <w:rPr>
                <w:rFonts w:cs="Arial"/>
              </w:rPr>
            </w:pPr>
            <w:r w:rsidRPr="00C51A5C">
              <w:rPr>
                <w:rFonts w:cs="Arial"/>
                <w:color w:val="FF0000"/>
              </w:rPr>
              <w:t>[</w:t>
            </w:r>
            <w:r>
              <w:rPr>
                <w:rFonts w:cs="Arial"/>
                <w:color w:val="FF0000"/>
              </w:rPr>
              <w:t>The target release of the requirement should be aligned with release plan. It can be a date, a sprint, a milestone but should be time specific</w:t>
            </w:r>
            <w:r w:rsidRPr="00C51A5C">
              <w:rPr>
                <w:rFonts w:cs="Arial"/>
                <w:color w:val="FF0000"/>
              </w:rPr>
              <w:t>]</w:t>
            </w:r>
          </w:p>
        </w:tc>
      </w:tr>
      <w:tr w:rsidR="00A93F52" w14:paraId="242ED397"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8DDA67" w14:textId="60B824E7" w:rsidR="00A93F52" w:rsidRDefault="00A93F52" w:rsidP="00A93F52">
            <w:pPr>
              <w:jc w:val="center"/>
            </w:pPr>
            <w:r>
              <w:t>Satisfies</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C006407" w14:textId="45D8BE8C" w:rsidR="00A93F52" w:rsidRDefault="00A93F52" w:rsidP="00A93F52">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1BAFDBEE" w14:textId="77777777" w:rsidR="00A93F52" w:rsidRDefault="00A93F52" w:rsidP="00A93F52">
            <w:pPr>
              <w:rPr>
                <w:rFonts w:cs="Arial"/>
                <w:color w:val="4472C4" w:themeColor="accent5"/>
              </w:rPr>
            </w:pPr>
            <w:r>
              <w:rPr>
                <w:rFonts w:cs="Arial"/>
                <w:color w:val="4472C4" w:themeColor="accent5"/>
              </w:rPr>
              <w:t>Customer RFQ</w:t>
            </w:r>
          </w:p>
          <w:p w14:paraId="160A4CBE" w14:textId="449509C9" w:rsidR="00A93F52" w:rsidRPr="00A466B2" w:rsidRDefault="00A93F52" w:rsidP="00A93F52">
            <w:pPr>
              <w:rPr>
                <w:rFonts w:cs="Arial"/>
                <w:color w:val="4472C4" w:themeColor="accent5"/>
              </w:rPr>
            </w:pPr>
            <w:r w:rsidRPr="00C51A5C">
              <w:rPr>
                <w:rFonts w:cs="Arial"/>
                <w:color w:val="FF0000"/>
              </w:rPr>
              <w:t>[</w:t>
            </w:r>
            <w:r>
              <w:rPr>
                <w:rFonts w:cs="Arial"/>
                <w:color w:val="FF0000"/>
              </w:rPr>
              <w:t>This field requires a reference to a specific system requirement or a system architecture element</w:t>
            </w:r>
            <w:r w:rsidRPr="00C51A5C">
              <w:rPr>
                <w:rFonts w:cs="Arial"/>
                <w:color w:val="FF0000"/>
              </w:rPr>
              <w:t>]</w:t>
            </w:r>
          </w:p>
        </w:tc>
      </w:tr>
      <w:tr w:rsidR="00A93F52" w14:paraId="222E01D0"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781508" w14:textId="70A50537" w:rsidR="00A93F52" w:rsidRDefault="00A93F52" w:rsidP="00A93F52">
            <w:pPr>
              <w:jc w:val="center"/>
            </w:pPr>
            <w:r>
              <w:t>Satisfied by</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0CBB132" w14:textId="172233C7" w:rsidR="00A93F52" w:rsidRDefault="00A93F52" w:rsidP="00A93F52">
            <w:pPr>
              <w:jc w:val="center"/>
              <w:rPr>
                <w:rFonts w:cs="Arial"/>
              </w:rPr>
            </w:pPr>
            <w:r>
              <w:rPr>
                <w:rFonts w:cs="Arial"/>
              </w:rPr>
              <w:t>Yes (for release)</w:t>
            </w:r>
          </w:p>
        </w:tc>
        <w:tc>
          <w:tcPr>
            <w:tcW w:w="6258" w:type="dxa"/>
            <w:tcBorders>
              <w:top w:val="single" w:sz="4" w:space="0" w:color="auto"/>
              <w:left w:val="single" w:sz="4" w:space="0" w:color="auto"/>
              <w:bottom w:val="single" w:sz="4" w:space="0" w:color="auto"/>
              <w:right w:val="single" w:sz="4" w:space="0" w:color="auto"/>
            </w:tcBorders>
            <w:vAlign w:val="center"/>
          </w:tcPr>
          <w:p w14:paraId="400C910A" w14:textId="77777777" w:rsidR="00A93F52" w:rsidRDefault="00A93F52" w:rsidP="00A93F52">
            <w:pPr>
              <w:rPr>
                <w:rFonts w:cs="Arial"/>
                <w:color w:val="4472C4" w:themeColor="accent5"/>
              </w:rPr>
            </w:pPr>
            <w:r>
              <w:rPr>
                <w:rFonts w:cs="Arial"/>
                <w:color w:val="4472C4" w:themeColor="accent5"/>
              </w:rPr>
              <w:t xml:space="preserve">User Story </w:t>
            </w:r>
          </w:p>
          <w:p w14:paraId="4159841C" w14:textId="3D250CB1" w:rsidR="00A93F52" w:rsidRPr="00A466B2" w:rsidRDefault="00A93F52" w:rsidP="00A93F52">
            <w:pPr>
              <w:rPr>
                <w:rFonts w:cs="Arial"/>
                <w:color w:val="4472C4" w:themeColor="accent5"/>
              </w:rPr>
            </w:pPr>
            <w:r w:rsidRPr="00C51A5C">
              <w:rPr>
                <w:rFonts w:cs="Arial"/>
                <w:color w:val="FF0000"/>
              </w:rPr>
              <w:t>[</w:t>
            </w:r>
            <w:r>
              <w:rPr>
                <w:rFonts w:cs="Arial"/>
                <w:color w:val="FF0000"/>
              </w:rPr>
              <w:t>This field requires a reference to a specific User Story</w:t>
            </w:r>
            <w:r w:rsidRPr="00C51A5C">
              <w:rPr>
                <w:rFonts w:cs="Arial"/>
                <w:color w:val="FF0000"/>
              </w:rPr>
              <w:t>]</w:t>
            </w:r>
          </w:p>
        </w:tc>
      </w:tr>
      <w:tr w:rsidR="00A93F52" w14:paraId="72D7B700"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A0841A8" w14:textId="1FC94BCE" w:rsidR="00A93F52" w:rsidRDefault="00A93F52" w:rsidP="00A93F52">
            <w:pPr>
              <w:jc w:val="center"/>
            </w:pPr>
            <w:r>
              <w:t>Feature</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9CBB39C" w14:textId="7AEF1A1B" w:rsidR="00A93F52" w:rsidRDefault="00A93F52" w:rsidP="00A93F52">
            <w:pPr>
              <w:jc w:val="center"/>
              <w:rPr>
                <w:rFonts w:cs="Arial"/>
              </w:rPr>
            </w:pPr>
            <w:r w:rsidRPr="006B34FF">
              <w:rPr>
                <w:rFonts w:cs="Arial"/>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6B61886" w14:textId="77777777" w:rsidR="00A93F52" w:rsidRDefault="00A93F52" w:rsidP="00A93F52">
            <w:pPr>
              <w:rPr>
                <w:rFonts w:cs="Arial"/>
              </w:rPr>
            </w:pPr>
          </w:p>
        </w:tc>
      </w:tr>
      <w:tr w:rsidR="00A93F52" w14:paraId="4048AD3E"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8947189" w14:textId="6A4A46F4" w:rsidR="00A93F52" w:rsidRDefault="00A93F52" w:rsidP="00A93F52">
            <w:pPr>
              <w:jc w:val="center"/>
            </w:pPr>
            <w:r>
              <w:t>Verification criteria</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1D47C65" w14:textId="5B3FD9A2" w:rsidR="00A93F52" w:rsidRDefault="00A93F52" w:rsidP="00A93F52">
            <w:pPr>
              <w:jc w:val="center"/>
              <w:rPr>
                <w:rFonts w:cs="Arial"/>
              </w:rPr>
            </w:pPr>
            <w:r>
              <w:rPr>
                <w:rFonts w:cs="Arial"/>
              </w:rPr>
              <w:t>Yes</w:t>
            </w:r>
          </w:p>
        </w:tc>
        <w:tc>
          <w:tcPr>
            <w:tcW w:w="6258" w:type="dxa"/>
            <w:tcBorders>
              <w:top w:val="single" w:sz="4" w:space="0" w:color="auto"/>
              <w:left w:val="single" w:sz="4" w:space="0" w:color="auto"/>
              <w:bottom w:val="single" w:sz="4" w:space="0" w:color="auto"/>
              <w:right w:val="single" w:sz="4" w:space="0" w:color="auto"/>
            </w:tcBorders>
            <w:vAlign w:val="center"/>
          </w:tcPr>
          <w:p w14:paraId="29168059" w14:textId="77777777" w:rsidR="00A93F52" w:rsidRDefault="00A93F52" w:rsidP="00A93F52">
            <w:pPr>
              <w:rPr>
                <w:rFonts w:cs="Arial"/>
              </w:rPr>
            </w:pPr>
            <w:r>
              <w:rPr>
                <w:rFonts w:cs="Arial"/>
              </w:rPr>
              <w:t xml:space="preserve">Requirement to be tested by system </w:t>
            </w:r>
            <w:proofErr w:type="gramStart"/>
            <w:r>
              <w:rPr>
                <w:rFonts w:cs="Arial"/>
              </w:rPr>
              <w:t>team</w:t>
            </w:r>
            <w:proofErr w:type="gramEnd"/>
          </w:p>
          <w:p w14:paraId="5FB5108C" w14:textId="5F468E14" w:rsidR="00A93F52" w:rsidRDefault="00A93F52" w:rsidP="00A93F52">
            <w:pPr>
              <w:rPr>
                <w:rFonts w:cs="Arial"/>
              </w:rPr>
            </w:pPr>
            <w:r w:rsidRPr="00C51A5C">
              <w:rPr>
                <w:rFonts w:cs="Arial"/>
                <w:color w:val="FF0000"/>
              </w:rPr>
              <w:t>[</w:t>
            </w:r>
            <w:r>
              <w:rPr>
                <w:rFonts w:cs="Arial"/>
                <w:color w:val="FF0000"/>
              </w:rPr>
              <w:t>Every requirement should be tested internally at software level before delivering it to the division or customer</w:t>
            </w:r>
            <w:r w:rsidRPr="00C51A5C">
              <w:rPr>
                <w:rFonts w:cs="Arial"/>
                <w:color w:val="FF0000"/>
              </w:rPr>
              <w:t>]</w:t>
            </w:r>
          </w:p>
        </w:tc>
      </w:tr>
      <w:tr w:rsidR="00A93F52" w14:paraId="0166B20E" w14:textId="77777777" w:rsidTr="008279BD">
        <w:trPr>
          <w:trHeight w:val="116"/>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F2AE9F5" w14:textId="2213272C" w:rsidR="00A93F52" w:rsidRDefault="00A93F52" w:rsidP="00A93F52">
            <w:pPr>
              <w:jc w:val="center"/>
            </w:pPr>
            <w:r>
              <w:t>Verification method</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C5E2BF3" w14:textId="4D8D0DBA" w:rsidR="00A93F52" w:rsidRDefault="00A93F52" w:rsidP="00A93F52">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sdt>
            <w:sdtPr>
              <w:rPr>
                <w:rFonts w:cs="Arial"/>
                <w:color w:val="5B9BD5" w:themeColor="accent1"/>
              </w:rPr>
              <w:alias w:val="Requirements status"/>
              <w:tag w:val="Requirements status"/>
              <w:id w:val="1864325420"/>
              <w:placeholder>
                <w:docPart w:val="F633FF575D1D4092993798DC37E4142B"/>
              </w:placeholder>
              <w:showingPlcHdr/>
              <w:comboBox>
                <w:listItem w:displayText="Test" w:value="Test"/>
                <w:listItem w:displayText="Demonstration" w:value="Demonstration"/>
                <w:listItem w:displayText="Inspection" w:value="Inspection"/>
                <w:listItem w:displayText="Analysis" w:value="Analysis"/>
              </w:comboBox>
            </w:sdtPr>
            <w:sdtContent>
              <w:p w14:paraId="73C90235" w14:textId="3DD87644" w:rsidR="00A93F52" w:rsidRPr="00A466B2" w:rsidRDefault="00A93F52" w:rsidP="00A93F52">
                <w:pPr>
                  <w:rPr>
                    <w:rFonts w:cs="Arial"/>
                    <w:color w:val="5B9BD5" w:themeColor="accent1"/>
                  </w:rPr>
                </w:pPr>
                <w:r w:rsidRPr="00B77D97">
                  <w:rPr>
                    <w:rStyle w:val="PlaceholderText"/>
                    <w:color w:val="2E74B5" w:themeColor="accent1" w:themeShade="BF"/>
                  </w:rPr>
                  <w:t>Choose an item.</w:t>
                </w:r>
              </w:p>
            </w:sdtContent>
          </w:sdt>
        </w:tc>
      </w:tr>
      <w:tr w:rsidR="00A93F52" w14:paraId="0190811C"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BC96DDE" w14:textId="791AC9AF" w:rsidR="00A93F52" w:rsidRDefault="00A93F52" w:rsidP="00A93F52">
            <w:pPr>
              <w:jc w:val="center"/>
            </w:pPr>
            <w:r>
              <w:t>Verification approach</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988D2FC" w14:textId="1B33CDBC" w:rsidR="00A93F52" w:rsidRDefault="00A93F52" w:rsidP="00A93F52">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1130415" w14:textId="77777777" w:rsidR="00A93F52" w:rsidRDefault="00A93F52" w:rsidP="00A93F52">
            <w:pPr>
              <w:rPr>
                <w:rFonts w:cs="Arial"/>
              </w:rPr>
            </w:pPr>
          </w:p>
        </w:tc>
      </w:tr>
      <w:tr w:rsidR="00A93F52" w14:paraId="2C16852D" w14:textId="77777777" w:rsidTr="008279BD">
        <w:trPr>
          <w:trHeight w:val="89"/>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FB5BCCE" w14:textId="1BD6DF6B" w:rsidR="00A93F52" w:rsidRDefault="00A93F52" w:rsidP="00A93F52">
            <w:pPr>
              <w:jc w:val="center"/>
            </w:pPr>
            <w:r>
              <w:t>Tested by</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A18F611" w14:textId="17AAEC6E" w:rsidR="00A93F52" w:rsidRDefault="00A93F52" w:rsidP="00A93F52">
            <w:pPr>
              <w:jc w:val="center"/>
              <w:rPr>
                <w:rFonts w:cs="Arial"/>
              </w:rPr>
            </w:pPr>
            <w:r>
              <w:rPr>
                <w:rFonts w:cs="Arial"/>
              </w:rPr>
              <w:t>(Without tool) 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AA4B73D" w14:textId="77777777" w:rsidR="00A93F52" w:rsidRDefault="00A93F52" w:rsidP="00A93F52">
            <w:pPr>
              <w:rPr>
                <w:rFonts w:cs="Arial"/>
              </w:rPr>
            </w:pPr>
          </w:p>
        </w:tc>
      </w:tr>
      <w:tr w:rsidR="00A93F52" w14:paraId="3CD184EE" w14:textId="77777777" w:rsidTr="008279BD">
        <w:trPr>
          <w:trHeight w:val="5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6FFE19E" w14:textId="241B0E1C" w:rsidR="00A93F52" w:rsidRDefault="00A93F52" w:rsidP="00A93F52">
            <w:pPr>
              <w:jc w:val="center"/>
            </w:pPr>
            <w:r>
              <w:t>Variant</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17F552C" w14:textId="3A8C966E" w:rsidR="00A93F52" w:rsidRDefault="00A93F52" w:rsidP="00A93F52">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F34CAF" w14:textId="77777777" w:rsidR="00A93F52" w:rsidRDefault="00A93F52" w:rsidP="00A93F52">
            <w:pPr>
              <w:rPr>
                <w:rFonts w:cs="Arial"/>
              </w:rPr>
            </w:pPr>
          </w:p>
        </w:tc>
      </w:tr>
      <w:tr w:rsidR="00A93F52" w14:paraId="091B2805" w14:textId="77777777" w:rsidTr="008279BD">
        <w:trPr>
          <w:trHeight w:val="188"/>
          <w:jc w:val="center"/>
        </w:trPr>
        <w:tc>
          <w:tcPr>
            <w:tcW w:w="162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CE57082" w14:textId="7A88E88D" w:rsidR="00A93F52" w:rsidRDefault="00A93F52" w:rsidP="00A93F52">
            <w:pPr>
              <w:jc w:val="center"/>
            </w:pPr>
            <w:r>
              <w:t>Additional information</w:t>
            </w:r>
          </w:p>
        </w:tc>
        <w:tc>
          <w:tcPr>
            <w:tcW w:w="118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91A0119" w14:textId="64EAD1E7" w:rsidR="00A93F52" w:rsidRDefault="00A93F52" w:rsidP="00A93F52">
            <w:pPr>
              <w:jc w:val="center"/>
              <w:rPr>
                <w:rFonts w:cs="Arial"/>
              </w:rPr>
            </w:pPr>
            <w:r>
              <w:rPr>
                <w:rFonts w:cs="Arial"/>
              </w:rPr>
              <w:t>No</w:t>
            </w:r>
          </w:p>
        </w:tc>
        <w:tc>
          <w:tcPr>
            <w:tcW w:w="62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A8D5B4" w14:textId="102D2799" w:rsidR="00A93F52" w:rsidRDefault="00A93F52" w:rsidP="00A93F52">
            <w:pPr>
              <w:rPr>
                <w:rFonts w:cs="Arial"/>
              </w:rPr>
            </w:pPr>
            <w:r>
              <w:rPr>
                <w:rFonts w:cs="Arial"/>
              </w:rPr>
              <w:t xml:space="preserve"> </w:t>
            </w:r>
          </w:p>
        </w:tc>
      </w:tr>
    </w:tbl>
    <w:p w14:paraId="1D2F452F" w14:textId="77777777" w:rsidR="00A7501B" w:rsidRDefault="00A7501B" w:rsidP="00850FCE"/>
    <w:p w14:paraId="6571F8E6" w14:textId="7E84C9C2" w:rsidR="00A7501B" w:rsidRPr="003D45B3" w:rsidRDefault="00A93F52" w:rsidP="00850FCE">
      <w:r>
        <w:lastRenderedPageBreak/>
        <w:br w:type="page"/>
      </w:r>
    </w:p>
    <w:p w14:paraId="18494F23" w14:textId="5120DA17" w:rsidR="00F0206C" w:rsidRDefault="005D23F6" w:rsidP="00F0206C">
      <w:pPr>
        <w:pStyle w:val="Heading1"/>
      </w:pPr>
      <w:bookmarkStart w:id="22" w:name="_Toc148023377"/>
      <w:r>
        <w:lastRenderedPageBreak/>
        <w:t>Ensuring Traceability and Consistency</w:t>
      </w:r>
      <w:bookmarkEnd w:id="22"/>
    </w:p>
    <w:p w14:paraId="586B7029" w14:textId="77777777" w:rsidR="00FF446F" w:rsidRDefault="00F13AA0" w:rsidP="00850FCE">
      <w:r>
        <w:t xml:space="preserve">The Traceability of the requirements will be done automatically in </w:t>
      </w:r>
      <w:proofErr w:type="spellStart"/>
      <w:r>
        <w:t>Polarion</w:t>
      </w:r>
      <w:proofErr w:type="spellEnd"/>
      <w:r>
        <w:t xml:space="preserve">. Further details will be provided one </w:t>
      </w:r>
      <w:proofErr w:type="spellStart"/>
      <w:r>
        <w:t>Polarion</w:t>
      </w:r>
      <w:proofErr w:type="spellEnd"/>
      <w:r>
        <w:t xml:space="preserve"> is </w:t>
      </w:r>
      <w:r w:rsidR="004743E5">
        <w:t xml:space="preserve">in place at </w:t>
      </w:r>
      <w:proofErr w:type="spellStart"/>
      <w:proofErr w:type="gramStart"/>
      <w:r w:rsidR="004743E5">
        <w:t>OPnSoft</w:t>
      </w:r>
      <w:proofErr w:type="spellEnd"/>
      <w:proofErr w:type="gramEnd"/>
    </w:p>
    <w:p w14:paraId="44B6D038" w14:textId="77777777" w:rsidR="001953AA" w:rsidRDefault="001953AA" w:rsidP="00850FCE"/>
    <w:p w14:paraId="52258793" w14:textId="46FFFF3B" w:rsidR="001953AA" w:rsidRDefault="001953AA" w:rsidP="00850FCE">
      <w:r>
        <w:br w:type="page"/>
      </w:r>
    </w:p>
    <w:p w14:paraId="431E60C8" w14:textId="4C1E7CCD" w:rsidR="00F0206C" w:rsidRDefault="00731290" w:rsidP="00F0206C">
      <w:pPr>
        <w:pStyle w:val="Heading1"/>
      </w:pPr>
      <w:bookmarkStart w:id="23" w:name="_Toc148023378"/>
      <w:r>
        <w:lastRenderedPageBreak/>
        <w:t>P</w:t>
      </w:r>
      <w:r w:rsidR="005D23F6">
        <w:t>rocess</w:t>
      </w:r>
      <w:r>
        <w:t xml:space="preserve"> Tailoring</w:t>
      </w:r>
      <w:bookmarkEnd w:id="23"/>
    </w:p>
    <w:p w14:paraId="1114A6AF" w14:textId="5519E9A7" w:rsidR="00C02B3A" w:rsidRDefault="00C02B3A" w:rsidP="00C02B3A">
      <w:pPr>
        <w:pStyle w:val="BodyText"/>
        <w:ind w:left="720"/>
        <w:jc w:val="left"/>
        <w:rPr>
          <w:rFonts w:cs="Arial"/>
        </w:rPr>
      </w:pPr>
      <w:bookmarkStart w:id="24" w:name="_Appendix_A_-"/>
      <w:bookmarkStart w:id="25" w:name="_Toc449505218"/>
      <w:bookmarkStart w:id="26" w:name="_Toc452892849"/>
      <w:bookmarkStart w:id="27" w:name="_Toc453127391"/>
      <w:bookmarkStart w:id="28" w:name="_Toc454869580"/>
      <w:bookmarkStart w:id="29" w:name="_Toc491575961"/>
      <w:bookmarkStart w:id="30" w:name="_Toc7582414"/>
      <w:bookmarkStart w:id="31" w:name="_Toc7582733"/>
      <w:bookmarkStart w:id="32" w:name="_Toc7583113"/>
      <w:bookmarkStart w:id="33" w:name="_Toc7583307"/>
      <w:bookmarkStart w:id="34" w:name="_Toc7587635"/>
      <w:bookmarkStart w:id="35" w:name="_Toc7587790"/>
      <w:bookmarkStart w:id="36" w:name="_Ref175475633"/>
      <w:bookmarkStart w:id="37" w:name="_Ref175475635"/>
      <w:bookmarkStart w:id="38" w:name="_Ref175475638"/>
      <w:bookmarkStart w:id="39" w:name="_Ref175475642"/>
      <w:bookmarkStart w:id="40" w:name="_Toc190839396"/>
      <w:bookmarkEnd w:id="10"/>
      <w:bookmarkEnd w:id="24"/>
      <w:r>
        <w:rPr>
          <w:rFonts w:cs="Arial"/>
        </w:rPr>
        <w:t>Tailoring of Requirement</w:t>
      </w:r>
      <w:r w:rsidR="00853B97">
        <w:rPr>
          <w:rFonts w:cs="Arial"/>
        </w:rPr>
        <w:t>s</w:t>
      </w:r>
      <w:r>
        <w:rPr>
          <w:rFonts w:cs="Arial"/>
        </w:rPr>
        <w:t xml:space="preserve"> Management process should be documented in this chapter. The following tailoring has been defined:</w:t>
      </w:r>
    </w:p>
    <w:p w14:paraId="44B18A87" w14:textId="67A86C44" w:rsidR="00C02B3A" w:rsidRPr="00C02B3A" w:rsidRDefault="00C02B3A" w:rsidP="00C02B3A">
      <w:pPr>
        <w:pStyle w:val="BodyText"/>
        <w:numPr>
          <w:ilvl w:val="0"/>
          <w:numId w:val="16"/>
        </w:numPr>
        <w:ind w:left="1080" w:hanging="270"/>
        <w:rPr>
          <w:rFonts w:cs="Arial"/>
          <w:color w:val="4472C4" w:themeColor="accent5"/>
        </w:rPr>
      </w:pPr>
      <w:r>
        <w:rPr>
          <w:rFonts w:cs="Arial"/>
          <w:color w:val="4472C4" w:themeColor="accent5"/>
        </w:rPr>
        <w:t>&lt;Describe tailoring of process here&gt;</w:t>
      </w:r>
    </w:p>
    <w:p w14:paraId="6A1C3887" w14:textId="77777777" w:rsidR="00C02B3A" w:rsidRDefault="00C02B3A" w:rsidP="00C02B3A">
      <w:pPr>
        <w:pStyle w:val="BodyText"/>
        <w:ind w:left="720"/>
        <w:jc w:val="left"/>
        <w:rPr>
          <w:rFonts w:cs="Arial"/>
        </w:rPr>
      </w:pPr>
    </w:p>
    <w:p w14:paraId="57B18AED" w14:textId="77777777" w:rsidR="00C02B3A" w:rsidRDefault="00C02B3A" w:rsidP="00C02B3A">
      <w:pPr>
        <w:pStyle w:val="BodyText"/>
        <w:ind w:left="720"/>
        <w:jc w:val="left"/>
        <w:rPr>
          <w:rFonts w:cs="Arial"/>
        </w:rPr>
      </w:pPr>
      <w:r>
        <w:rPr>
          <w:rFonts w:cs="Arial"/>
        </w:rPr>
        <w:t xml:space="preserve">The tailoring has been approved by: </w:t>
      </w:r>
    </w:p>
    <w:p w14:paraId="512B97EA" w14:textId="77777777" w:rsidR="00C02B3A" w:rsidRDefault="00C02B3A" w:rsidP="00C02B3A">
      <w:pPr>
        <w:pStyle w:val="BodyText"/>
        <w:numPr>
          <w:ilvl w:val="0"/>
          <w:numId w:val="16"/>
        </w:numPr>
        <w:ind w:left="1080" w:hanging="270"/>
        <w:rPr>
          <w:rFonts w:cs="Arial"/>
        </w:rPr>
      </w:pPr>
      <w:r>
        <w:rPr>
          <w:rFonts w:cs="Arial"/>
        </w:rPr>
        <w:t>Software Quality Manager</w:t>
      </w:r>
    </w:p>
    <w:p w14:paraId="106FC27A" w14:textId="50BF4762" w:rsidR="00C02B3A" w:rsidRDefault="00006368" w:rsidP="00C02B3A">
      <w:pPr>
        <w:pStyle w:val="BodyText"/>
        <w:numPr>
          <w:ilvl w:val="0"/>
          <w:numId w:val="16"/>
        </w:numPr>
        <w:ind w:left="1080" w:hanging="270"/>
        <w:rPr>
          <w:rFonts w:cs="Arial"/>
        </w:rPr>
      </w:pPr>
      <w:r>
        <w:rPr>
          <w:rFonts w:cs="Arial"/>
        </w:rPr>
        <w:t xml:space="preserve">Software </w:t>
      </w:r>
      <w:r w:rsidR="00C02B3A">
        <w:rPr>
          <w:rFonts w:cs="Arial"/>
        </w:rPr>
        <w:t>Product Owner</w:t>
      </w:r>
    </w:p>
    <w:p w14:paraId="4625A1EF" w14:textId="622BAEA9" w:rsidR="00875E4F" w:rsidRPr="007F2EAF" w:rsidRDefault="00C02B3A" w:rsidP="007F2EAF">
      <w:pPr>
        <w:pStyle w:val="BodyText"/>
        <w:numPr>
          <w:ilvl w:val="0"/>
          <w:numId w:val="16"/>
        </w:numPr>
        <w:ind w:left="1080" w:hanging="270"/>
        <w:rPr>
          <w:rFonts w:cs="Arial"/>
        </w:rPr>
      </w:pPr>
      <w:r>
        <w:rPr>
          <w:rFonts w:cs="Arial"/>
        </w:rPr>
        <w:t>Software Process Owner</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sectPr w:rsidR="00875E4F" w:rsidRPr="007F2EAF" w:rsidSect="00FF446F">
      <w:headerReference w:type="default" r:id="rId14"/>
      <w:footerReference w:type="even" r:id="rId15"/>
      <w:footerReference w:type="default" r:id="rId16"/>
      <w:headerReference w:type="first" r:id="rId17"/>
      <w:footerReference w:type="first" r:id="rId18"/>
      <w:type w:val="continuous"/>
      <w:pgSz w:w="11907" w:h="16839" w:code="9"/>
      <w:pgMar w:top="567" w:right="1418" w:bottom="567" w:left="1418" w:header="113" w:footer="113"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AE61E" w14:textId="77777777" w:rsidR="00695E1B" w:rsidRDefault="00695E1B">
      <w:r>
        <w:separator/>
      </w:r>
    </w:p>
  </w:endnote>
  <w:endnote w:type="continuationSeparator" w:id="0">
    <w:p w14:paraId="36893B12" w14:textId="77777777" w:rsidR="00695E1B" w:rsidRDefault="00695E1B">
      <w:r>
        <w:continuationSeparator/>
      </w:r>
    </w:p>
  </w:endnote>
  <w:endnote w:type="continuationNotice" w:id="1">
    <w:p w14:paraId="64D7CC6C" w14:textId="77777777" w:rsidR="00695E1B" w:rsidRDefault="00695E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B7F8" w14:textId="77777777" w:rsidR="00D46D31" w:rsidRDefault="00D46D3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727800E" w14:textId="77777777" w:rsidR="00D46D31" w:rsidRDefault="00D46D31">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743715"/>
      <w:docPartObj>
        <w:docPartGallery w:val="Page Numbers (Bottom of Page)"/>
        <w:docPartUnique/>
      </w:docPartObj>
    </w:sdtPr>
    <w:sdtEndPr>
      <w:rPr>
        <w:noProof/>
      </w:rPr>
    </w:sdtEndPr>
    <w:sdtContent>
      <w:p w14:paraId="1A4F7D8C" w14:textId="5A95916F" w:rsidR="00D46D31" w:rsidRPr="00A90E93" w:rsidRDefault="00D46D31" w:rsidP="00A90E93">
        <w:pPr>
          <w:pStyle w:val="Header"/>
          <w:spacing w:before="120" w:after="240"/>
        </w:pPr>
        <w:r>
          <w:t xml:space="preserve"> </w:t>
        </w:r>
        <w:r w:rsidR="00B45E22">
          <w:t>--------------------------------------------------------------------------------------------------------------------------------------------------------------------------------------------------------</w:t>
        </w:r>
      </w:p>
    </w:sdtContent>
  </w:sdt>
  <w:tbl>
    <w:tblPr>
      <w:tblStyle w:val="TableGrid"/>
      <w:tblW w:w="10092" w:type="dxa"/>
      <w:jc w:val="center"/>
      <w:tblLook w:val="04A0" w:firstRow="1" w:lastRow="0" w:firstColumn="1" w:lastColumn="0" w:noHBand="0" w:noVBand="1"/>
    </w:tblPr>
    <w:tblGrid>
      <w:gridCol w:w="8674"/>
      <w:gridCol w:w="1418"/>
    </w:tblGrid>
    <w:tr w:rsidR="00D46D31" w14:paraId="064C4EE5" w14:textId="77777777" w:rsidTr="00414672">
      <w:trPr>
        <w:trHeight w:val="274"/>
        <w:jc w:val="center"/>
      </w:trPr>
      <w:tc>
        <w:tcPr>
          <w:tcW w:w="8674" w:type="dxa"/>
          <w:vAlign w:val="center"/>
        </w:tcPr>
        <w:p w14:paraId="4B6C479E" w14:textId="243C5412" w:rsidR="00D46D31" w:rsidRPr="00BF485D" w:rsidRDefault="00B52976" w:rsidP="0087297B">
          <w:pPr>
            <w:jc w:val="both"/>
            <w:rPr>
              <w:rFonts w:cs="Arial"/>
            </w:rPr>
          </w:pPr>
          <w:r w:rsidRPr="00B52976">
            <w:rPr>
              <w:b/>
              <w:bCs/>
              <w:sz w:val="14"/>
              <w:szCs w:val="14"/>
            </w:rPr>
            <w:t>COPYRIGHT NOTICE:</w:t>
          </w:r>
          <w:r w:rsidRPr="00B52976">
            <w:rPr>
              <w:sz w:val="14"/>
              <w:szCs w:val="14"/>
            </w:rPr>
            <w:t xml:space="preserve"> </w:t>
          </w:r>
          <w:r w:rsidRPr="00B52976">
            <w:rPr>
              <w:rFonts w:cs="Arial"/>
              <w:sz w:val="14"/>
              <w:szCs w:val="14"/>
            </w:rPr>
            <w:t>THIS INFORMATION IS PROVIDED AS OPN’SOFT PROPRIETARY AND CONFIDENTIAL INFORMATION. IT IS TO BE COMMUNICATED AND USED AS AGREED IN WRITTEN CONTRACTUAL AGREEMENTS ONLY. UNDER NO CIRCUMSTANCES PROVISION OF THIS INFORMATION IS TO BE INTERPRETED AS LICENSE TO COPY, PUBLISH, USE OR SUBLICENSE.</w:t>
          </w:r>
        </w:p>
      </w:tc>
      <w:tc>
        <w:tcPr>
          <w:tcW w:w="1418" w:type="dxa"/>
          <w:vAlign w:val="center"/>
        </w:tcPr>
        <w:p w14:paraId="11B0D18C" w14:textId="77777777" w:rsidR="00D46D31" w:rsidRDefault="00D46D31" w:rsidP="00952D78">
          <w:pPr>
            <w:pStyle w:val="Footer"/>
            <w:spacing w:line="240" w:lineRule="auto"/>
            <w:jc w:val="center"/>
            <w:rPr>
              <w:b/>
              <w:bCs/>
            </w:rPr>
          </w:pPr>
        </w:p>
        <w:p w14:paraId="76252C44" w14:textId="0C938061" w:rsidR="00D46D31" w:rsidRPr="00C8775C" w:rsidRDefault="00D46D31" w:rsidP="00952D78">
          <w:pPr>
            <w:pStyle w:val="Footer"/>
            <w:spacing w:line="240" w:lineRule="auto"/>
            <w:jc w:val="center"/>
            <w:rPr>
              <w:b/>
              <w:bCs/>
            </w:rPr>
          </w:pPr>
          <w:r w:rsidRPr="00952D78">
            <w:rPr>
              <w:b/>
              <w:bCs/>
              <w:sz w:val="20"/>
            </w:rPr>
            <w:t>Page</w:t>
          </w:r>
          <w:r w:rsidRPr="00C8775C">
            <w:rPr>
              <w:b/>
              <w:bCs/>
            </w:rPr>
            <w:t xml:space="preserve"> </w:t>
          </w:r>
          <w:r w:rsidRPr="00952D78">
            <w:rPr>
              <w:sz w:val="20"/>
            </w:rPr>
            <w:fldChar w:fldCharType="begin"/>
          </w:r>
          <w:r w:rsidRPr="00952D78">
            <w:rPr>
              <w:sz w:val="20"/>
            </w:rPr>
            <w:instrText xml:space="preserve"> PAGE   \* MERGEFORMAT </w:instrText>
          </w:r>
          <w:r w:rsidRPr="00952D78">
            <w:rPr>
              <w:sz w:val="20"/>
            </w:rPr>
            <w:fldChar w:fldCharType="separate"/>
          </w:r>
          <w:r w:rsidRPr="00952D78">
            <w:rPr>
              <w:sz w:val="20"/>
            </w:rPr>
            <w:t>1</w:t>
          </w:r>
          <w:r w:rsidRPr="00952D78">
            <w:rPr>
              <w:noProof/>
              <w:sz w:val="20"/>
            </w:rPr>
            <w:fldChar w:fldCharType="end"/>
          </w:r>
        </w:p>
        <w:p w14:paraId="14045C0E" w14:textId="77777777" w:rsidR="00D46D31" w:rsidRDefault="00D46D31" w:rsidP="003238DE">
          <w:pPr>
            <w:tabs>
              <w:tab w:val="center" w:pos="4550"/>
              <w:tab w:val="left" w:pos="5818"/>
            </w:tabs>
            <w:ind w:right="260"/>
            <w:rPr>
              <w:color w:val="222A35" w:themeColor="text2" w:themeShade="80"/>
            </w:rPr>
          </w:pPr>
        </w:p>
      </w:tc>
    </w:tr>
  </w:tbl>
  <w:p w14:paraId="5C71B75A" w14:textId="0E3639CA" w:rsidR="00D46D31" w:rsidRPr="003238DE" w:rsidRDefault="00D46D31" w:rsidP="00952D78">
    <w:pPr>
      <w:tabs>
        <w:tab w:val="center" w:pos="4550"/>
        <w:tab w:val="left" w:pos="5818"/>
      </w:tabs>
      <w:ind w:right="260"/>
      <w:rPr>
        <w:color w:val="222A35" w:themeColor="text2"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F7FE2" w14:textId="77777777" w:rsidR="0087297B" w:rsidRDefault="0087297B" w:rsidP="0087297B">
    <w:pPr>
      <w:rPr>
        <w:b/>
        <w:bCs/>
        <w:sz w:val="14"/>
        <w:szCs w:val="14"/>
      </w:rPr>
    </w:pPr>
  </w:p>
  <w:p w14:paraId="76ECB963" w14:textId="524F67EE" w:rsidR="00EF0698" w:rsidRDefault="008978E4" w:rsidP="002D13DA">
    <w:pPr>
      <w:jc w:val="both"/>
      <w:rPr>
        <w:rFonts w:cs="Arial"/>
        <w:sz w:val="18"/>
        <w:szCs w:val="18"/>
      </w:rPr>
    </w:pPr>
    <w:r w:rsidRPr="0087297B">
      <w:rPr>
        <w:b/>
        <w:bCs/>
        <w:sz w:val="18"/>
        <w:szCs w:val="18"/>
      </w:rPr>
      <w:t>COPYRIGHT NOTICE:</w:t>
    </w:r>
    <w:r w:rsidRPr="0087297B">
      <w:rPr>
        <w:sz w:val="18"/>
        <w:szCs w:val="18"/>
      </w:rPr>
      <w:t xml:space="preserve"> </w:t>
    </w:r>
    <w:r w:rsidRPr="0087297B">
      <w:rPr>
        <w:rFonts w:cs="Arial"/>
        <w:sz w:val="18"/>
        <w:szCs w:val="18"/>
      </w:rPr>
      <w:t>THIS INFORMATION IS PROVIDED AS OPN’SOFT PROPRIETARY AND CONFIDENTIAL INFORMATION. IT IS TO BE COMMUNICATED AND USED AS AGREED IN WRITTEN CONTRACTUAL AGREEMENTS ONLY. UNDER NO CIRCUMSTANCES PROVISION OF THIS INFORMATION IS TO BE INTERPRETED AS LICENSE TO COPY, PUBLISH, USE OR SUBLICENSE.</w:t>
    </w:r>
  </w:p>
  <w:p w14:paraId="07AD1BFC" w14:textId="77777777" w:rsidR="00D46D31" w:rsidRPr="008978E4" w:rsidRDefault="00D46D31" w:rsidP="008978E4">
    <w:pPr>
      <w:jc w:val="both"/>
      <w:rPr>
        <w:rFonts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E91EC" w14:textId="77777777" w:rsidR="00695E1B" w:rsidRDefault="00695E1B">
      <w:r>
        <w:separator/>
      </w:r>
    </w:p>
  </w:footnote>
  <w:footnote w:type="continuationSeparator" w:id="0">
    <w:p w14:paraId="3F8AFEDD" w14:textId="77777777" w:rsidR="00695E1B" w:rsidRDefault="00695E1B">
      <w:r>
        <w:continuationSeparator/>
      </w:r>
    </w:p>
  </w:footnote>
  <w:footnote w:type="continuationNotice" w:id="1">
    <w:p w14:paraId="5338EC68" w14:textId="77777777" w:rsidR="00695E1B" w:rsidRDefault="00695E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41" w:rightFromText="141" w:vertAnchor="text" w:horzAnchor="margin" w:tblpXSpec="center" w:tblpY="160"/>
      <w:tblOverlap w:val="never"/>
      <w:tblW w:w="10348" w:type="dxa"/>
      <w:jc w:val="center"/>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701"/>
      <w:gridCol w:w="2882"/>
      <w:gridCol w:w="2882"/>
      <w:gridCol w:w="2883"/>
    </w:tblGrid>
    <w:tr w:rsidR="00F1542A" w:rsidRPr="00BC2570" w14:paraId="1F145E06" w14:textId="77777777" w:rsidTr="00EF0CD7">
      <w:trPr>
        <w:trHeight w:val="227"/>
        <w:jc w:val="center"/>
      </w:trPr>
      <w:tc>
        <w:tcPr>
          <w:tcW w:w="1701" w:type="dxa"/>
          <w:vMerge w:val="restart"/>
          <w:tcBorders>
            <w:top w:val="single" w:sz="4" w:space="0" w:color="44546A" w:themeColor="text2"/>
            <w:left w:val="single" w:sz="4" w:space="0" w:color="44546A" w:themeColor="text2"/>
            <w:right w:val="single" w:sz="4" w:space="0" w:color="44546A" w:themeColor="text2"/>
          </w:tcBorders>
          <w:shd w:val="clear" w:color="auto" w:fill="auto"/>
        </w:tcPr>
        <w:p w14:paraId="397ADB5E" w14:textId="64BD2475" w:rsidR="00F1542A" w:rsidRPr="00482588" w:rsidRDefault="00F1542A" w:rsidP="00F1542A">
          <w:pPr>
            <w:rPr>
              <w:rFonts w:cs="Arial"/>
              <w:b/>
              <w:color w:val="FFFFFF" w:themeColor="background1"/>
              <w:sz w:val="18"/>
              <w:szCs w:val="18"/>
            </w:rPr>
          </w:pPr>
          <w:r w:rsidRPr="00482588">
            <w:rPr>
              <w:noProof/>
              <w:sz w:val="18"/>
              <w:szCs w:val="18"/>
            </w:rPr>
            <w:drawing>
              <wp:inline distT="0" distB="0" distL="0" distR="0" wp14:anchorId="67E50BA5" wp14:editId="1F82A8DA">
                <wp:extent cx="1000125" cy="867285"/>
                <wp:effectExtent l="0" t="0" r="0" b="9525"/>
                <wp:docPr id="6" name="Picture 6" descr="A picture containing font, graphics, 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nt, graphics, logo,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10793" cy="876536"/>
                        </a:xfrm>
                        <a:prstGeom prst="rect">
                          <a:avLst/>
                        </a:prstGeom>
                      </pic:spPr>
                    </pic:pic>
                  </a:graphicData>
                </a:graphic>
              </wp:inline>
            </w:drawing>
          </w:r>
        </w:p>
      </w:tc>
      <w:tc>
        <w:tcPr>
          <w:tcW w:w="8647" w:type="dxa"/>
          <w:gridSpan w:val="3"/>
          <w:tcBorders>
            <w:top w:val="single" w:sz="4" w:space="0" w:color="44546A" w:themeColor="text2"/>
            <w:left w:val="single" w:sz="4" w:space="0" w:color="44546A" w:themeColor="text2"/>
            <w:bottom w:val="single" w:sz="4" w:space="0" w:color="auto"/>
            <w:right w:val="single" w:sz="4" w:space="0" w:color="44546A" w:themeColor="text2"/>
          </w:tcBorders>
          <w:shd w:val="clear" w:color="auto" w:fill="0032B4"/>
          <w:vAlign w:val="center"/>
        </w:tcPr>
        <w:p w14:paraId="67395F92" w14:textId="1E18D39C" w:rsidR="00F1542A" w:rsidRPr="00482588" w:rsidRDefault="00F1542A" w:rsidP="00F1542A">
          <w:pPr>
            <w:rPr>
              <w:rFonts w:cs="Arial"/>
              <w:b/>
              <w:sz w:val="18"/>
              <w:szCs w:val="18"/>
            </w:rPr>
          </w:pPr>
          <w:r w:rsidRPr="00482588">
            <w:rPr>
              <w:rFonts w:cs="Arial"/>
              <w:b/>
              <w:color w:val="FFFFFF" w:themeColor="background1"/>
              <w:sz w:val="18"/>
              <w:szCs w:val="18"/>
            </w:rPr>
            <w:t>OP’nSoft Project information</w:t>
          </w:r>
        </w:p>
      </w:tc>
    </w:tr>
    <w:tr w:rsidR="00F1542A" w:rsidRPr="00BC2570" w14:paraId="04EF036F"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18BD2364" w14:textId="77777777" w:rsidR="00F1542A" w:rsidRPr="00482588" w:rsidRDefault="00F1542A" w:rsidP="00F1542A">
          <w:pPr>
            <w:rPr>
              <w:rFonts w:cs="Arial"/>
              <w:b/>
              <w:sz w:val="18"/>
              <w:szCs w:val="18"/>
            </w:rPr>
          </w:pPr>
        </w:p>
      </w:tc>
      <w:tc>
        <w:tcPr>
          <w:tcW w:w="2882" w:type="dxa"/>
          <w:tcBorders>
            <w:top w:val="single" w:sz="4" w:space="0" w:color="auto"/>
            <w:left w:val="single" w:sz="4" w:space="0" w:color="44546A" w:themeColor="text2"/>
            <w:bottom w:val="dotted" w:sz="4" w:space="0" w:color="auto"/>
            <w:right w:val="single" w:sz="4" w:space="0" w:color="auto"/>
          </w:tcBorders>
          <w:shd w:val="clear" w:color="auto" w:fill="auto"/>
          <w:vAlign w:val="center"/>
        </w:tcPr>
        <w:p w14:paraId="6B67DAED" w14:textId="2254E7AB" w:rsidR="00F1542A" w:rsidRPr="00482588" w:rsidRDefault="00F1542A" w:rsidP="00F1542A">
          <w:pPr>
            <w:rPr>
              <w:rFonts w:cs="Arial"/>
              <w:b/>
              <w:sz w:val="18"/>
              <w:szCs w:val="18"/>
            </w:rPr>
          </w:pPr>
          <w:r w:rsidRPr="00482588">
            <w:rPr>
              <w:rFonts w:cs="Arial"/>
              <w:b/>
              <w:sz w:val="18"/>
              <w:szCs w:val="18"/>
            </w:rPr>
            <w:t xml:space="preserve">Project </w:t>
          </w:r>
          <w:r w:rsidR="00334B37">
            <w:rPr>
              <w:rFonts w:cs="Arial"/>
              <w:b/>
              <w:sz w:val="18"/>
              <w:szCs w:val="18"/>
            </w:rPr>
            <w:t>ID</w:t>
          </w:r>
        </w:p>
      </w:tc>
      <w:tc>
        <w:tcPr>
          <w:tcW w:w="2882" w:type="dxa"/>
          <w:tcBorders>
            <w:top w:val="single" w:sz="4" w:space="0" w:color="auto"/>
            <w:left w:val="single" w:sz="4" w:space="0" w:color="auto"/>
            <w:bottom w:val="dotted" w:sz="4" w:space="0" w:color="auto"/>
            <w:right w:val="single" w:sz="4" w:space="0" w:color="auto"/>
          </w:tcBorders>
          <w:shd w:val="clear" w:color="auto" w:fill="auto"/>
          <w:vAlign w:val="center"/>
        </w:tcPr>
        <w:p w14:paraId="0A46B2A2" w14:textId="77777777" w:rsidR="00F1542A" w:rsidRPr="00482588" w:rsidRDefault="00F1542A" w:rsidP="00F1542A">
          <w:pPr>
            <w:rPr>
              <w:rFonts w:cs="Arial"/>
              <w:b/>
              <w:sz w:val="18"/>
              <w:szCs w:val="18"/>
              <w:lang w:val="fr-FR"/>
            </w:rPr>
          </w:pPr>
          <w:r w:rsidRPr="00482588">
            <w:rPr>
              <w:rFonts w:cs="Arial"/>
              <w:b/>
              <w:sz w:val="18"/>
              <w:szCs w:val="18"/>
              <w:lang w:val="fr-FR"/>
            </w:rPr>
            <w:t>Project Name</w:t>
          </w:r>
        </w:p>
      </w:tc>
      <w:tc>
        <w:tcPr>
          <w:tcW w:w="2883" w:type="dxa"/>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553FA021" w14:textId="77777777" w:rsidR="00F1542A" w:rsidRPr="00482588" w:rsidRDefault="00F1542A" w:rsidP="00F1542A">
          <w:pPr>
            <w:rPr>
              <w:rFonts w:cs="Arial"/>
              <w:b/>
              <w:sz w:val="18"/>
              <w:szCs w:val="18"/>
            </w:rPr>
          </w:pPr>
          <w:r w:rsidRPr="00482588">
            <w:rPr>
              <w:rFonts w:cs="Arial"/>
              <w:b/>
              <w:sz w:val="18"/>
              <w:szCs w:val="18"/>
            </w:rPr>
            <w:t>Project Manager</w:t>
          </w:r>
        </w:p>
      </w:tc>
    </w:tr>
    <w:tr w:rsidR="00F1542A" w:rsidRPr="009645C8" w14:paraId="34AE2403"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38628464" w14:textId="77777777" w:rsidR="00F1542A" w:rsidRPr="00482588" w:rsidRDefault="00F1542A" w:rsidP="00F1542A">
          <w:pPr>
            <w:pStyle w:val="Projectnumber"/>
            <w:framePr w:hSpace="0" w:wrap="auto" w:vAnchor="margin" w:hAnchor="text" w:xAlign="left" w:yAlign="inline"/>
            <w:suppressOverlap w:val="0"/>
            <w:rPr>
              <w:spacing w:val="0"/>
              <w:sz w:val="18"/>
              <w:szCs w:val="18"/>
              <w:lang w:val="fr-FR"/>
            </w:rPr>
          </w:pPr>
        </w:p>
      </w:tc>
      <w:tc>
        <w:tcPr>
          <w:tcW w:w="2882" w:type="dxa"/>
          <w:tcBorders>
            <w:top w:val="dotted" w:sz="4" w:space="0" w:color="auto"/>
            <w:left w:val="single" w:sz="4" w:space="0" w:color="44546A" w:themeColor="text2"/>
            <w:bottom w:val="single" w:sz="4" w:space="0" w:color="auto"/>
            <w:right w:val="single" w:sz="4" w:space="0" w:color="auto"/>
          </w:tcBorders>
          <w:shd w:val="clear" w:color="auto" w:fill="auto"/>
          <w:vAlign w:val="center"/>
        </w:tcPr>
        <w:p w14:paraId="60636CF3" w14:textId="5A71B37E" w:rsidR="00F1542A" w:rsidRPr="00482588" w:rsidRDefault="009A0F18" w:rsidP="00F1542A">
          <w:pPr>
            <w:pStyle w:val="Projectnumber"/>
            <w:framePr w:hSpace="0" w:wrap="auto" w:vAnchor="margin" w:hAnchor="text" w:xAlign="left" w:yAlign="inline"/>
            <w:suppressOverlap w:val="0"/>
            <w:rPr>
              <w:sz w:val="18"/>
              <w:szCs w:val="18"/>
            </w:rPr>
          </w:pPr>
          <w:sdt>
            <w:sdtPr>
              <w:rPr>
                <w:spacing w:val="0"/>
                <w:sz w:val="18"/>
                <w:szCs w:val="18"/>
                <w:lang w:val="fr-FR"/>
              </w:rPr>
              <w:alias w:val="Project number"/>
              <w:tag w:val=""/>
              <w:id w:val="125819167"/>
              <w:placeholder>
                <w:docPart w:val="07CB660957BF475589D037DFCE46CA26"/>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F1542A" w:rsidRPr="00482588">
                <w:rPr>
                  <w:rStyle w:val="PlaceholderText"/>
                  <w:sz w:val="18"/>
                  <w:szCs w:val="18"/>
                </w:rPr>
                <w:t xml:space="preserve">[Type Project </w:t>
              </w:r>
              <w:r w:rsidR="00334B37">
                <w:rPr>
                  <w:rStyle w:val="PlaceholderText"/>
                  <w:sz w:val="18"/>
                  <w:szCs w:val="18"/>
                </w:rPr>
                <w:t>ID</w:t>
              </w:r>
              <w:r w:rsidR="00F1542A" w:rsidRPr="00482588">
                <w:rPr>
                  <w:rStyle w:val="PlaceholderText"/>
                  <w:sz w:val="18"/>
                  <w:szCs w:val="18"/>
                </w:rPr>
                <w:t>]</w:t>
              </w:r>
            </w:sdtContent>
          </w:sdt>
        </w:p>
      </w:tc>
      <w:tc>
        <w:tcPr>
          <w:tcW w:w="2882" w:type="dxa"/>
          <w:tcBorders>
            <w:top w:val="dotted" w:sz="4" w:space="0" w:color="auto"/>
            <w:left w:val="single" w:sz="4" w:space="0" w:color="auto"/>
            <w:bottom w:val="single" w:sz="4" w:space="0" w:color="auto"/>
            <w:right w:val="single" w:sz="4" w:space="0" w:color="auto"/>
          </w:tcBorders>
          <w:shd w:val="clear" w:color="auto" w:fill="auto"/>
          <w:vAlign w:val="center"/>
        </w:tcPr>
        <w:p w14:paraId="615785E2" w14:textId="77777777" w:rsidR="00F1542A" w:rsidRPr="00482588" w:rsidRDefault="009A0F18" w:rsidP="00F1542A">
          <w:pPr>
            <w:rPr>
              <w:rFonts w:cs="Arial"/>
              <w:b/>
              <w:sz w:val="18"/>
              <w:szCs w:val="18"/>
            </w:rPr>
          </w:pPr>
          <w:sdt>
            <w:sdtPr>
              <w:rPr>
                <w:rFonts w:cs="Arial"/>
                <w:b/>
                <w:spacing w:val="0"/>
                <w:sz w:val="18"/>
                <w:szCs w:val="18"/>
                <w:lang w:val="fr-FR"/>
              </w:rPr>
              <w:alias w:val="Project Name"/>
              <w:tag w:val=""/>
              <w:id w:val="-151145534"/>
              <w:placeholder>
                <w:docPart w:val="06C29E2520F1473DA44C4DC2562B4215"/>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F1542A" w:rsidRPr="00482588">
                <w:rPr>
                  <w:rStyle w:val="PlaceholderText"/>
                  <w:sz w:val="18"/>
                  <w:szCs w:val="18"/>
                </w:rPr>
                <w:t>[Type Project Name]</w:t>
              </w:r>
            </w:sdtContent>
          </w:sdt>
        </w:p>
      </w:tc>
      <w:tc>
        <w:tcPr>
          <w:tcW w:w="2883" w:type="dxa"/>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75B8269C" w14:textId="77777777" w:rsidR="00F1542A" w:rsidRPr="00482588" w:rsidRDefault="009A0F18" w:rsidP="00F1542A">
          <w:pPr>
            <w:rPr>
              <w:rFonts w:cs="Arial"/>
              <w:b/>
              <w:sz w:val="18"/>
              <w:szCs w:val="18"/>
            </w:rPr>
          </w:pPr>
          <w:sdt>
            <w:sdtPr>
              <w:rPr>
                <w:rFonts w:cs="Arial"/>
                <w:b/>
                <w:spacing w:val="0"/>
                <w:sz w:val="18"/>
                <w:szCs w:val="18"/>
                <w:lang w:val="fr-FR"/>
              </w:rPr>
              <w:alias w:val="Project Manager"/>
              <w:tag w:val=""/>
              <w:id w:val="-2115035872"/>
              <w:placeholder>
                <w:docPart w:val="7C5FB00314AF4DB5B1AC724F4192F36D"/>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F1542A" w:rsidRPr="00482588">
                <w:rPr>
                  <w:rStyle w:val="PlaceholderText"/>
                  <w:sz w:val="18"/>
                  <w:szCs w:val="18"/>
                </w:rPr>
                <w:t>[Type project Manager]</w:t>
              </w:r>
            </w:sdtContent>
          </w:sdt>
        </w:p>
      </w:tc>
    </w:tr>
    <w:tr w:rsidR="00F1542A" w:rsidRPr="00BC2570" w14:paraId="2E768058"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274FEC78" w14:textId="77777777" w:rsidR="00F1542A" w:rsidRPr="00482588" w:rsidRDefault="00F1542A" w:rsidP="00F1542A">
          <w:pPr>
            <w:rPr>
              <w:rFonts w:cs="Arial"/>
              <w:b/>
              <w:sz w:val="18"/>
              <w:szCs w:val="18"/>
            </w:rPr>
          </w:pPr>
        </w:p>
      </w:tc>
      <w:tc>
        <w:tcPr>
          <w:tcW w:w="8647" w:type="dxa"/>
          <w:gridSpan w:val="3"/>
          <w:tcBorders>
            <w:top w:val="single" w:sz="4" w:space="0" w:color="auto"/>
            <w:left w:val="single" w:sz="4" w:space="0" w:color="auto"/>
            <w:bottom w:val="single" w:sz="4" w:space="0" w:color="auto"/>
            <w:right w:val="single" w:sz="4" w:space="0" w:color="44546A" w:themeColor="text2"/>
          </w:tcBorders>
          <w:shd w:val="clear" w:color="auto" w:fill="auto"/>
          <w:vAlign w:val="center"/>
        </w:tcPr>
        <w:p w14:paraId="17A84BF4" w14:textId="7EFF6844" w:rsidR="00F1542A" w:rsidRPr="00482588" w:rsidRDefault="00F1542A" w:rsidP="00F1542A">
          <w:pPr>
            <w:rPr>
              <w:rFonts w:cs="Arial"/>
              <w:b/>
              <w:sz w:val="18"/>
              <w:szCs w:val="18"/>
            </w:rPr>
          </w:pPr>
          <w:r w:rsidRPr="00482588">
            <w:rPr>
              <w:rFonts w:cs="Arial"/>
              <w:b/>
              <w:sz w:val="18"/>
              <w:szCs w:val="18"/>
            </w:rPr>
            <w:t xml:space="preserve">Field of application: </w:t>
          </w:r>
          <w:sdt>
            <w:sdtPr>
              <w:rPr>
                <w:rFonts w:cs="Arial"/>
                <w:b/>
                <w:sz w:val="18"/>
                <w:szCs w:val="18"/>
              </w:rPr>
              <w:alias w:val="Field of application"/>
              <w:tag w:val=""/>
              <w:id w:val="-1744409505"/>
              <w:placeholder>
                <w:docPart w:val="1A49748A31904A789A7F37F2576CA660"/>
              </w:placeholder>
              <w:showingPlcHdr/>
              <w:dataBinding w:prefixMappings="xmlns:ns0='http://schemas.openxmlformats.org/officeDocument/2006/extended-properties' " w:xpath="/ns0:Properties[1]/ns0:Manager[1]" w:storeItemID="{6668398D-A668-4E3E-A5EB-62B293D839F1}"/>
              <w:text/>
            </w:sdtPr>
            <w:sdtEndPr/>
            <w:sdtContent>
              <w:r w:rsidRPr="00482588">
                <w:rPr>
                  <w:rStyle w:val="PlaceholderText"/>
                  <w:sz w:val="18"/>
                  <w:szCs w:val="18"/>
                </w:rPr>
                <w:t>[Type field of application]</w:t>
              </w:r>
            </w:sdtContent>
          </w:sdt>
        </w:p>
      </w:tc>
    </w:tr>
    <w:tr w:rsidR="00F1542A" w:rsidRPr="00BC2570" w14:paraId="0B574B8A"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6DC48520" w14:textId="77777777" w:rsidR="00F1542A" w:rsidRPr="00482588" w:rsidRDefault="00F1542A" w:rsidP="00F1542A">
          <w:pPr>
            <w:rPr>
              <w:rFonts w:cs="Arial"/>
              <w:b/>
              <w:sz w:val="18"/>
              <w:szCs w:val="18"/>
            </w:rPr>
          </w:pPr>
        </w:p>
      </w:tc>
      <w:tc>
        <w:tcPr>
          <w:tcW w:w="2882" w:type="dxa"/>
          <w:tcBorders>
            <w:top w:val="single" w:sz="4" w:space="0" w:color="auto"/>
            <w:left w:val="single" w:sz="4" w:space="0" w:color="44546A" w:themeColor="text2"/>
            <w:bottom w:val="dotted" w:sz="4" w:space="0" w:color="auto"/>
            <w:right w:val="single" w:sz="4" w:space="0" w:color="auto"/>
          </w:tcBorders>
          <w:shd w:val="clear" w:color="auto" w:fill="auto"/>
          <w:vAlign w:val="center"/>
        </w:tcPr>
        <w:p w14:paraId="13268C5C" w14:textId="2AD2F9BC" w:rsidR="00F1542A" w:rsidRPr="00482588" w:rsidRDefault="00F1542A" w:rsidP="00F1542A">
          <w:pPr>
            <w:rPr>
              <w:rFonts w:cs="Arial"/>
              <w:b/>
              <w:sz w:val="18"/>
              <w:szCs w:val="18"/>
            </w:rPr>
          </w:pPr>
          <w:r w:rsidRPr="00482588">
            <w:rPr>
              <w:rFonts w:cs="Arial"/>
              <w:b/>
              <w:sz w:val="18"/>
              <w:szCs w:val="18"/>
            </w:rPr>
            <w:t>Customer Name</w:t>
          </w:r>
        </w:p>
      </w:tc>
      <w:tc>
        <w:tcPr>
          <w:tcW w:w="2882" w:type="dxa"/>
          <w:tcBorders>
            <w:top w:val="single" w:sz="4" w:space="0" w:color="auto"/>
            <w:left w:val="single" w:sz="4" w:space="0" w:color="auto"/>
            <w:bottom w:val="dotted" w:sz="4" w:space="0" w:color="auto"/>
            <w:right w:val="single" w:sz="4" w:space="0" w:color="auto"/>
          </w:tcBorders>
          <w:shd w:val="clear" w:color="auto" w:fill="auto"/>
          <w:vAlign w:val="center"/>
        </w:tcPr>
        <w:p w14:paraId="48E35779" w14:textId="77777777" w:rsidR="00F1542A" w:rsidRPr="00482588" w:rsidRDefault="00F1542A" w:rsidP="00F1542A">
          <w:pPr>
            <w:rPr>
              <w:rFonts w:cs="Arial"/>
              <w:b/>
              <w:sz w:val="18"/>
              <w:szCs w:val="18"/>
            </w:rPr>
          </w:pPr>
          <w:r w:rsidRPr="00482588">
            <w:rPr>
              <w:rFonts w:cs="Arial"/>
              <w:b/>
              <w:sz w:val="18"/>
              <w:szCs w:val="18"/>
            </w:rPr>
            <w:t>Project Start Date</w:t>
          </w:r>
        </w:p>
      </w:tc>
      <w:tc>
        <w:tcPr>
          <w:tcW w:w="2883" w:type="dxa"/>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549FA3AF" w14:textId="77777777" w:rsidR="00F1542A" w:rsidRPr="00482588" w:rsidRDefault="00F1542A" w:rsidP="00F1542A">
          <w:pPr>
            <w:rPr>
              <w:rFonts w:cs="Arial"/>
              <w:b/>
              <w:sz w:val="18"/>
              <w:szCs w:val="18"/>
            </w:rPr>
          </w:pPr>
          <w:r w:rsidRPr="00482588">
            <w:rPr>
              <w:rFonts w:cs="Arial"/>
              <w:b/>
              <w:sz w:val="18"/>
              <w:szCs w:val="18"/>
            </w:rPr>
            <w:t>OP’nSoft project ID</w:t>
          </w:r>
        </w:p>
      </w:tc>
    </w:tr>
    <w:tr w:rsidR="00F1542A" w:rsidRPr="000E2E52" w14:paraId="573553C5" w14:textId="77777777" w:rsidTr="00EF0CD7">
      <w:trPr>
        <w:trHeight w:val="227"/>
        <w:jc w:val="center"/>
      </w:trPr>
      <w:tc>
        <w:tcPr>
          <w:tcW w:w="1701" w:type="dxa"/>
          <w:vMerge/>
          <w:tcBorders>
            <w:left w:val="single" w:sz="4" w:space="0" w:color="44546A" w:themeColor="text2"/>
            <w:bottom w:val="single" w:sz="4" w:space="0" w:color="auto"/>
            <w:right w:val="single" w:sz="4" w:space="0" w:color="44546A" w:themeColor="text2"/>
          </w:tcBorders>
          <w:shd w:val="clear" w:color="auto" w:fill="auto"/>
        </w:tcPr>
        <w:p w14:paraId="240263F7" w14:textId="77777777" w:rsidR="00F1542A" w:rsidRPr="00482588" w:rsidRDefault="00F1542A" w:rsidP="00F1542A">
          <w:pPr>
            <w:rPr>
              <w:b/>
              <w:spacing w:val="0"/>
              <w:sz w:val="18"/>
              <w:szCs w:val="18"/>
              <w:lang w:val="fr-FR"/>
            </w:rPr>
          </w:pPr>
        </w:p>
      </w:tc>
      <w:sdt>
        <w:sdtPr>
          <w:rPr>
            <w:b/>
            <w:spacing w:val="0"/>
            <w:sz w:val="18"/>
            <w:szCs w:val="18"/>
            <w:lang w:val="fr-FR"/>
          </w:rPr>
          <w:alias w:val="Customer Name"/>
          <w:tag w:val=""/>
          <w:id w:val="-816023768"/>
          <w:placeholder>
            <w:docPart w:val="E2A03C43EE294A46BC77BBF7E8B0513E"/>
          </w:placeholder>
          <w:showingPlcHdr/>
          <w:dataBinding w:prefixMappings="xmlns:ns0='http://purl.org/dc/elements/1.1/' xmlns:ns1='http://schemas.openxmlformats.org/package/2006/metadata/core-properties' " w:xpath="/ns1:coreProperties[1]/ns0:subject[1]" w:storeItemID="{6C3C8BC8-F283-45AE-878A-BAB7291924A1}"/>
          <w:text/>
        </w:sdtPr>
        <w:sdtEndPr/>
        <w:sdtContent>
          <w:tc>
            <w:tcPr>
              <w:tcW w:w="2882" w:type="dxa"/>
              <w:tcBorders>
                <w:top w:val="dotted" w:sz="4" w:space="0" w:color="auto"/>
                <w:left w:val="single" w:sz="4" w:space="0" w:color="44546A" w:themeColor="text2"/>
                <w:bottom w:val="single" w:sz="4" w:space="0" w:color="auto"/>
                <w:right w:val="single" w:sz="4" w:space="0" w:color="auto"/>
              </w:tcBorders>
              <w:shd w:val="clear" w:color="auto" w:fill="auto"/>
              <w:vAlign w:val="center"/>
            </w:tcPr>
            <w:p w14:paraId="2EF9B43E" w14:textId="2F8BDF4D" w:rsidR="00F1542A" w:rsidRPr="00482588" w:rsidRDefault="00F1542A" w:rsidP="00F1542A">
              <w:pPr>
                <w:rPr>
                  <w:rFonts w:cs="Arial"/>
                  <w:b/>
                  <w:sz w:val="18"/>
                  <w:szCs w:val="18"/>
                  <w:lang w:val="fr-FR"/>
                </w:rPr>
              </w:pPr>
              <w:r w:rsidRPr="00482588">
                <w:rPr>
                  <w:rStyle w:val="PlaceholderText"/>
                  <w:sz w:val="18"/>
                  <w:szCs w:val="18"/>
                </w:rPr>
                <w:t>[Type Customer Name ]</w:t>
              </w:r>
            </w:p>
          </w:tc>
        </w:sdtContent>
      </w:sdt>
      <w:sdt>
        <w:sdtPr>
          <w:rPr>
            <w:rFonts w:cs="Arial"/>
            <w:b/>
            <w:spacing w:val="0"/>
            <w:sz w:val="18"/>
            <w:szCs w:val="18"/>
            <w:lang w:val="fr-FR"/>
          </w:rPr>
          <w:alias w:val="Project Start Date"/>
          <w:tag w:val=""/>
          <w:id w:val="-2023622861"/>
          <w:placeholder>
            <w:docPart w:val="6B55BECAD2164FB3A86BCC11CBC1D034"/>
          </w:placeholder>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2882" w:type="dxa"/>
              <w:tcBorders>
                <w:top w:val="dotted" w:sz="4" w:space="0" w:color="auto"/>
                <w:left w:val="single" w:sz="4" w:space="0" w:color="auto"/>
                <w:bottom w:val="single" w:sz="4" w:space="0" w:color="auto"/>
                <w:right w:val="single" w:sz="4" w:space="0" w:color="auto"/>
              </w:tcBorders>
              <w:shd w:val="clear" w:color="auto" w:fill="auto"/>
              <w:vAlign w:val="center"/>
            </w:tcPr>
            <w:p w14:paraId="3C847076" w14:textId="77777777" w:rsidR="00F1542A" w:rsidRPr="00482588" w:rsidRDefault="00F1542A" w:rsidP="00F1542A">
              <w:pPr>
                <w:rPr>
                  <w:rFonts w:cs="Arial"/>
                  <w:b/>
                  <w:sz w:val="18"/>
                  <w:szCs w:val="18"/>
                  <w:lang w:val="fr-FR"/>
                </w:rPr>
              </w:pPr>
              <w:r w:rsidRPr="00482588">
                <w:rPr>
                  <w:rStyle w:val="PlaceholderText"/>
                  <w:sz w:val="18"/>
                  <w:szCs w:val="18"/>
                </w:rPr>
                <w:t>[Type Project Start Date ]</w:t>
              </w:r>
            </w:p>
          </w:tc>
        </w:sdtContent>
      </w:sdt>
      <w:sdt>
        <w:sdtPr>
          <w:rPr>
            <w:rFonts w:cs="Arial"/>
            <w:b/>
            <w:spacing w:val="0"/>
            <w:sz w:val="18"/>
            <w:szCs w:val="18"/>
            <w:lang w:val="fr-FR"/>
          </w:rPr>
          <w:alias w:val="OP'nSoft project ID"/>
          <w:tag w:val=""/>
          <w:id w:val="-573518566"/>
          <w:placeholder>
            <w:docPart w:val="9DFC6C28F274458B9C04B4BA6398F7B7"/>
          </w:placeholder>
          <w:showingPlcHdr/>
          <w:dataBinding w:prefixMappings="xmlns:ns0='http://schemas.openxmlformats.org/officeDocument/2006/extended-properties' " w:xpath="/ns0:Properties[1]/ns0:Company[1]" w:storeItemID="{6668398D-A668-4E3E-A5EB-62B293D839F1}"/>
          <w:text/>
        </w:sdtPr>
        <w:sdtEndPr/>
        <w:sdtContent>
          <w:tc>
            <w:tcPr>
              <w:tcW w:w="2883" w:type="dxa"/>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3FDB32B6" w14:textId="77777777" w:rsidR="00F1542A" w:rsidRPr="00482588" w:rsidRDefault="00F1542A" w:rsidP="00F1542A">
              <w:pPr>
                <w:rPr>
                  <w:rFonts w:cs="Arial"/>
                  <w:b/>
                  <w:sz w:val="18"/>
                  <w:szCs w:val="18"/>
                  <w:lang w:val="fr-FR"/>
                </w:rPr>
              </w:pPr>
              <w:r w:rsidRPr="00482588">
                <w:rPr>
                  <w:rStyle w:val="PlaceholderText"/>
                  <w:sz w:val="18"/>
                  <w:szCs w:val="18"/>
                </w:rPr>
                <w:t>[Type OP’nSoft project ID]</w:t>
              </w:r>
            </w:p>
          </w:tc>
        </w:sdtContent>
      </w:sdt>
    </w:tr>
  </w:tbl>
  <w:p w14:paraId="22DB6EDD" w14:textId="3EBBD029" w:rsidR="00D46D31" w:rsidRPr="00850937" w:rsidRDefault="00F554F1" w:rsidP="00081FBA">
    <w:pPr>
      <w:pStyle w:val="Header"/>
      <w:spacing w:before="240" w:after="120"/>
    </w:pPr>
    <w:r>
      <w:t>--------------------------------------------------------------------------------------------------------------------------------------------------------------------------------------------------------</w:t>
    </w:r>
    <w:r w:rsidR="00D46D31" w:rsidRPr="004C2644">
      <w:rPr>
        <w:noProof/>
        <w:color w:val="222A35" w:themeColor="text2" w:themeShade="80"/>
        <w:sz w:val="24"/>
        <w:szCs w:val="24"/>
      </w:rPr>
      <mc:AlternateContent>
        <mc:Choice Requires="wps">
          <w:drawing>
            <wp:anchor distT="0" distB="0" distL="114300" distR="114300" simplePos="0" relativeHeight="251658240" behindDoc="0" locked="0" layoutInCell="1" allowOverlap="1" wp14:anchorId="1A63EA72" wp14:editId="4E344E18">
              <wp:simplePos x="0" y="0"/>
              <wp:positionH relativeFrom="rightMargin">
                <wp:posOffset>-19765645</wp:posOffset>
              </wp:positionH>
              <wp:positionV relativeFrom="bottomMargin">
                <wp:posOffset>-29183330</wp:posOffset>
              </wp:positionV>
              <wp:extent cx="565785" cy="191770"/>
              <wp:effectExtent l="0" t="0" r="0" b="1778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625CFD7" w14:textId="77777777" w:rsidR="00D46D31" w:rsidRDefault="00D46D31" w:rsidP="00077C8A">
                          <w:pPr>
                            <w:pBdr>
                              <w:top w:val="single" w:sz="4" w:space="0"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A63EA72" id="Rectangle 17" o:spid="_x0000_s1026" style="position:absolute;margin-left:-1556.35pt;margin-top:-2297.9pt;width:44.55pt;height:15.1pt;rotation:180;flip:x;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" filled="f" fillcolor="#c0504d" stroked="f" strokecolor="#5c83b4" strokeweight="2.25pt">
              <v:textbox inset=",0,,0">
                <w:txbxContent>
                  <w:p w14:paraId="0625CFD7" w14:textId="77777777" w:rsidR="00D46D31" w:rsidRDefault="00D46D31" w:rsidP="00077C8A">
                    <w:pPr>
                      <w:pBdr>
                        <w:top w:val="single" w:sz="4" w:space="0"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BF79" w14:textId="77777777" w:rsidR="0087297B" w:rsidRDefault="0087297B" w:rsidP="00F738DE">
    <w:pPr>
      <w:pStyle w:val="Header"/>
      <w:tabs>
        <w:tab w:val="clear" w:pos="4320"/>
        <w:tab w:val="clear" w:pos="8640"/>
        <w:tab w:val="left" w:pos="5115"/>
      </w:tabs>
      <w:jc w:val="center"/>
    </w:pPr>
  </w:p>
  <w:p w14:paraId="3C25D031" w14:textId="77777777" w:rsidR="0087297B" w:rsidRDefault="0087297B" w:rsidP="00F738DE">
    <w:pPr>
      <w:pStyle w:val="Header"/>
      <w:tabs>
        <w:tab w:val="clear" w:pos="4320"/>
        <w:tab w:val="clear" w:pos="8640"/>
        <w:tab w:val="left" w:pos="5115"/>
      </w:tabs>
      <w:jc w:val="center"/>
    </w:pPr>
  </w:p>
  <w:p w14:paraId="15D2EAE2" w14:textId="144A9165" w:rsidR="00EF0698" w:rsidRDefault="00F738DE" w:rsidP="00F738DE">
    <w:pPr>
      <w:pStyle w:val="Header"/>
      <w:tabs>
        <w:tab w:val="clear" w:pos="4320"/>
        <w:tab w:val="clear" w:pos="8640"/>
        <w:tab w:val="left" w:pos="5115"/>
      </w:tabs>
      <w:jc w:val="center"/>
    </w:pPr>
    <w:r>
      <w:rPr>
        <w:noProof/>
      </w:rPr>
      <w:drawing>
        <wp:inline distT="0" distB="0" distL="0" distR="0" wp14:anchorId="08A608A4" wp14:editId="5B163D2C">
          <wp:extent cx="1037851" cy="900000"/>
          <wp:effectExtent l="0" t="0" r="0" b="0"/>
          <wp:docPr id="22" name="Picture 22" descr="A picture containing font, graphics, 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nt, graphics, logo,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851" cy="900000"/>
                  </a:xfrm>
                  <a:prstGeom prst="rect">
                    <a:avLst/>
                  </a:prstGeom>
                </pic:spPr>
              </pic:pic>
            </a:graphicData>
          </a:graphic>
        </wp:inline>
      </w:drawing>
    </w:r>
    <w:r w:rsidR="001D59DA">
      <w:tab/>
    </w:r>
    <w:r>
      <w:rPr>
        <w:noProof/>
      </w:rPr>
      <w:drawing>
        <wp:inline distT="0" distB="0" distL="0" distR="0" wp14:anchorId="1C409AB3" wp14:editId="5CBACD4C">
          <wp:extent cx="1298598" cy="9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8598" cy="900000"/>
                  </a:xfrm>
                  <a:prstGeom prst="rect">
                    <a:avLst/>
                  </a:prstGeom>
                  <a:noFill/>
                </pic:spPr>
              </pic:pic>
            </a:graphicData>
          </a:graphic>
        </wp:inline>
      </w:drawing>
    </w:r>
  </w:p>
  <w:p w14:paraId="7232DFE6" w14:textId="06F23B20" w:rsidR="00D46D31" w:rsidRDefault="00D46D31" w:rsidP="00F738DE">
    <w:pPr>
      <w:pStyle w:val="Header"/>
      <w:tabs>
        <w:tab w:val="clear" w:pos="4320"/>
        <w:tab w:val="clear" w:pos="8640"/>
        <w:tab w:val="left" w:pos="5115"/>
      </w:tabs>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698C5B2"/>
    <w:lvl w:ilvl="0">
      <w:numFmt w:val="decimal"/>
      <w:pStyle w:val="Caption"/>
      <w:lvlText w:val="*"/>
      <w:lvlJc w:val="left"/>
    </w:lvl>
  </w:abstractNum>
  <w:abstractNum w:abstractNumId="1" w15:restartNumberingAfterBreak="0">
    <w:nsid w:val="0C0A204E"/>
    <w:multiLevelType w:val="hybridMultilevel"/>
    <w:tmpl w:val="7FFEAE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D145788"/>
    <w:multiLevelType w:val="hybridMultilevel"/>
    <w:tmpl w:val="0908B6CE"/>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3" w15:restartNumberingAfterBreak="0">
    <w:nsid w:val="0FD51F1E"/>
    <w:multiLevelType w:val="multilevel"/>
    <w:tmpl w:val="84902210"/>
    <w:lvl w:ilvl="0">
      <w:start w:val="1"/>
      <w:numFmt w:val="decimal"/>
      <w:pStyle w:val="Heading1"/>
      <w:lvlText w:val="%1"/>
      <w:lvlJc w:val="left"/>
      <w:pPr>
        <w:tabs>
          <w:tab w:val="num" w:pos="551"/>
        </w:tabs>
        <w:ind w:left="551"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9"/>
        </w:tabs>
        <w:ind w:left="859" w:hanging="576"/>
      </w:pPr>
      <w:rPr>
        <w:rFonts w:ascii="Arial" w:hAnsi="Arial" w:cs="Arial" w:hint="default"/>
        <w:sz w:val="20"/>
      </w:rPr>
    </w:lvl>
    <w:lvl w:ilvl="2">
      <w:start w:val="1"/>
      <w:numFmt w:val="decimal"/>
      <w:pStyle w:val="Heading3"/>
      <w:lvlText w:val="%1.%2.%3"/>
      <w:lvlJc w:val="left"/>
      <w:pPr>
        <w:tabs>
          <w:tab w:val="num" w:pos="839"/>
        </w:tabs>
        <w:ind w:left="839" w:hanging="720"/>
      </w:pPr>
      <w:rPr>
        <w:rFonts w:hint="default"/>
      </w:rPr>
    </w:lvl>
    <w:lvl w:ilvl="3">
      <w:start w:val="1"/>
      <w:numFmt w:val="decimal"/>
      <w:pStyle w:val="Heading4"/>
      <w:lvlText w:val="%1.%2.%3.%4"/>
      <w:lvlJc w:val="left"/>
      <w:pPr>
        <w:tabs>
          <w:tab w:val="num" w:pos="983"/>
        </w:tabs>
        <w:ind w:left="983" w:hanging="864"/>
      </w:pPr>
      <w:rPr>
        <w:rFonts w:hint="default"/>
      </w:rPr>
    </w:lvl>
    <w:lvl w:ilvl="4">
      <w:start w:val="1"/>
      <w:numFmt w:val="decimal"/>
      <w:pStyle w:val="Heading5"/>
      <w:lvlText w:val="%1.%2.%3.%4.%5"/>
      <w:lvlJc w:val="left"/>
      <w:pPr>
        <w:tabs>
          <w:tab w:val="num" w:pos="1127"/>
        </w:tabs>
        <w:ind w:left="1127" w:hanging="1008"/>
      </w:pPr>
      <w:rPr>
        <w:rFonts w:hint="default"/>
      </w:rPr>
    </w:lvl>
    <w:lvl w:ilvl="5">
      <w:start w:val="1"/>
      <w:numFmt w:val="decimal"/>
      <w:pStyle w:val="Heading6"/>
      <w:lvlText w:val="%1.%2.%3.%4.%5.%6"/>
      <w:lvlJc w:val="left"/>
      <w:pPr>
        <w:tabs>
          <w:tab w:val="num" w:pos="1271"/>
        </w:tabs>
        <w:ind w:left="1271" w:hanging="1152"/>
      </w:pPr>
      <w:rPr>
        <w:rFonts w:hint="default"/>
      </w:rPr>
    </w:lvl>
    <w:lvl w:ilvl="6">
      <w:start w:val="1"/>
      <w:numFmt w:val="decimal"/>
      <w:pStyle w:val="Heading7"/>
      <w:lvlText w:val="%1.%2.%3.%4.%5.%6.%7"/>
      <w:lvlJc w:val="left"/>
      <w:pPr>
        <w:tabs>
          <w:tab w:val="num" w:pos="1415"/>
        </w:tabs>
        <w:ind w:left="1415" w:hanging="1296"/>
      </w:pPr>
      <w:rPr>
        <w:rFonts w:hint="default"/>
      </w:rPr>
    </w:lvl>
    <w:lvl w:ilvl="7">
      <w:start w:val="1"/>
      <w:numFmt w:val="decimal"/>
      <w:pStyle w:val="Heading8"/>
      <w:lvlText w:val="%1.%2.%3.%4.%5.%6.%7.%8"/>
      <w:lvlJc w:val="left"/>
      <w:pPr>
        <w:tabs>
          <w:tab w:val="num" w:pos="1559"/>
        </w:tabs>
        <w:ind w:left="1559" w:hanging="1440"/>
      </w:pPr>
      <w:rPr>
        <w:rFonts w:hint="default"/>
      </w:rPr>
    </w:lvl>
    <w:lvl w:ilvl="8">
      <w:start w:val="1"/>
      <w:numFmt w:val="decimal"/>
      <w:pStyle w:val="Heading9"/>
      <w:lvlText w:val="%1.%2.%3.%4.%5.%6.%7.%8.%9"/>
      <w:lvlJc w:val="left"/>
      <w:pPr>
        <w:tabs>
          <w:tab w:val="num" w:pos="1703"/>
        </w:tabs>
        <w:ind w:left="1703" w:hanging="1584"/>
      </w:pPr>
      <w:rPr>
        <w:rFonts w:hint="default"/>
      </w:rPr>
    </w:lvl>
  </w:abstractNum>
  <w:abstractNum w:abstractNumId="4" w15:restartNumberingAfterBreak="0">
    <w:nsid w:val="1DAD1FE5"/>
    <w:multiLevelType w:val="hybridMultilevel"/>
    <w:tmpl w:val="8124D242"/>
    <w:lvl w:ilvl="0" w:tplc="E444AE1E">
      <w:start w:val="1"/>
      <w:numFmt w:val="bullet"/>
      <w:pStyle w:val="SectionBulletedTex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FD3220B"/>
    <w:multiLevelType w:val="multilevel"/>
    <w:tmpl w:val="5D4A37C0"/>
    <w:lvl w:ilvl="0">
      <w:start w:val="1"/>
      <w:numFmt w:val="decimal"/>
      <w:pStyle w:val="TOC5"/>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6" w15:restartNumberingAfterBreak="0">
    <w:nsid w:val="33FA2B99"/>
    <w:multiLevelType w:val="hybridMultilevel"/>
    <w:tmpl w:val="92820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5FC4D15"/>
    <w:multiLevelType w:val="hybridMultilevel"/>
    <w:tmpl w:val="8D1AA496"/>
    <w:lvl w:ilvl="0" w:tplc="1764D79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50EE0"/>
    <w:multiLevelType w:val="hybridMultilevel"/>
    <w:tmpl w:val="6EB23D6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7973388"/>
    <w:multiLevelType w:val="hybridMultilevel"/>
    <w:tmpl w:val="27369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1" w15:restartNumberingAfterBreak="0">
    <w:nsid w:val="4B2E6253"/>
    <w:multiLevelType w:val="hybridMultilevel"/>
    <w:tmpl w:val="2DCE8592"/>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2" w15:restartNumberingAfterBreak="0">
    <w:nsid w:val="4BF06B58"/>
    <w:multiLevelType w:val="hybridMultilevel"/>
    <w:tmpl w:val="C36231F4"/>
    <w:lvl w:ilvl="0" w:tplc="04090001">
      <w:start w:val="1"/>
      <w:numFmt w:val="bullet"/>
      <w:lvlText w:val=""/>
      <w:lvlJc w:val="left"/>
      <w:pPr>
        <w:ind w:left="1440" w:hanging="360"/>
      </w:pPr>
      <w:rPr>
        <w:rFonts w:ascii="Symbol" w:hAnsi="Symbol" w:hint="default"/>
        <w:color w:val="auto"/>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num w:numId="1" w16cid:durableId="102463028">
    <w:abstractNumId w:val="0"/>
    <w:lvlOverride w:ilvl="0">
      <w:lvl w:ilvl="0">
        <w:start w:val="1"/>
        <w:numFmt w:val="bullet"/>
        <w:pStyle w:val="Caption"/>
        <w:lvlText w:val=""/>
        <w:legacy w:legacy="1" w:legacySpace="0" w:legacyIndent="360"/>
        <w:lvlJc w:val="left"/>
        <w:pPr>
          <w:ind w:left="1800" w:hanging="360"/>
        </w:pPr>
        <w:rPr>
          <w:rFonts w:ascii="Symbol" w:hAnsi="Symbol" w:hint="default"/>
        </w:rPr>
      </w:lvl>
    </w:lvlOverride>
  </w:num>
  <w:num w:numId="2" w16cid:durableId="390810289">
    <w:abstractNumId w:val="10"/>
  </w:num>
  <w:num w:numId="3" w16cid:durableId="1932736396">
    <w:abstractNumId w:val="13"/>
  </w:num>
  <w:num w:numId="4" w16cid:durableId="1802188021">
    <w:abstractNumId w:val="3"/>
  </w:num>
  <w:num w:numId="5" w16cid:durableId="336469840">
    <w:abstractNumId w:val="5"/>
  </w:num>
  <w:num w:numId="6" w16cid:durableId="1642691267">
    <w:abstractNumId w:val="4"/>
  </w:num>
  <w:num w:numId="7" w16cid:durableId="1309944452">
    <w:abstractNumId w:val="6"/>
  </w:num>
  <w:num w:numId="8" w16cid:durableId="573052585">
    <w:abstractNumId w:val="1"/>
  </w:num>
  <w:num w:numId="9" w16cid:durableId="1411536916">
    <w:abstractNumId w:val="2"/>
  </w:num>
  <w:num w:numId="10" w16cid:durableId="928319751">
    <w:abstractNumId w:val="11"/>
  </w:num>
  <w:num w:numId="11" w16cid:durableId="938097394">
    <w:abstractNumId w:val="12"/>
  </w:num>
  <w:num w:numId="12" w16cid:durableId="1394741953">
    <w:abstractNumId w:val="8"/>
  </w:num>
  <w:num w:numId="13" w16cid:durableId="1569996849">
    <w:abstractNumId w:val="9"/>
  </w:num>
  <w:num w:numId="14" w16cid:durableId="798181315">
    <w:abstractNumId w:val="3"/>
  </w:num>
  <w:num w:numId="15" w16cid:durableId="4950700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3403941">
    <w:abstractNumId w:val="6"/>
  </w:num>
  <w:num w:numId="17" w16cid:durableId="283508772">
    <w:abstractNumId w:val="7"/>
  </w:num>
  <w:num w:numId="18" w16cid:durableId="8101738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activeWritingStyle w:appName="MSWord" w:lang="en-IN" w:vendorID="64" w:dllVersion="6" w:nlCheck="1" w:checkStyle="1"/>
  <w:activeWritingStyle w:appName="MSWord" w:lang="en-US" w:vendorID="8" w:dllVersion="513"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4F"/>
    <w:rsid w:val="00000871"/>
    <w:rsid w:val="00001099"/>
    <w:rsid w:val="00003280"/>
    <w:rsid w:val="00003AB8"/>
    <w:rsid w:val="000040C2"/>
    <w:rsid w:val="000044CD"/>
    <w:rsid w:val="00004743"/>
    <w:rsid w:val="00004996"/>
    <w:rsid w:val="00004D13"/>
    <w:rsid w:val="00005CF5"/>
    <w:rsid w:val="00006368"/>
    <w:rsid w:val="0000683C"/>
    <w:rsid w:val="000069EA"/>
    <w:rsid w:val="00006B43"/>
    <w:rsid w:val="000122CD"/>
    <w:rsid w:val="00012CF4"/>
    <w:rsid w:val="000131F3"/>
    <w:rsid w:val="00013FCC"/>
    <w:rsid w:val="00014B33"/>
    <w:rsid w:val="00015282"/>
    <w:rsid w:val="0001548C"/>
    <w:rsid w:val="000159D3"/>
    <w:rsid w:val="00015EE5"/>
    <w:rsid w:val="00016C5E"/>
    <w:rsid w:val="00017478"/>
    <w:rsid w:val="00023442"/>
    <w:rsid w:val="0002359C"/>
    <w:rsid w:val="00025C36"/>
    <w:rsid w:val="00026685"/>
    <w:rsid w:val="00027236"/>
    <w:rsid w:val="00027574"/>
    <w:rsid w:val="0002790C"/>
    <w:rsid w:val="0003307B"/>
    <w:rsid w:val="00034D7D"/>
    <w:rsid w:val="0003519F"/>
    <w:rsid w:val="00035A1D"/>
    <w:rsid w:val="00035EAF"/>
    <w:rsid w:val="00036363"/>
    <w:rsid w:val="00036534"/>
    <w:rsid w:val="0004101F"/>
    <w:rsid w:val="000415DB"/>
    <w:rsid w:val="00042254"/>
    <w:rsid w:val="000425D3"/>
    <w:rsid w:val="00043428"/>
    <w:rsid w:val="00043F16"/>
    <w:rsid w:val="00044050"/>
    <w:rsid w:val="0004495F"/>
    <w:rsid w:val="00045064"/>
    <w:rsid w:val="000468DF"/>
    <w:rsid w:val="000475A3"/>
    <w:rsid w:val="00047885"/>
    <w:rsid w:val="00050234"/>
    <w:rsid w:val="000517B8"/>
    <w:rsid w:val="000523B3"/>
    <w:rsid w:val="00052A11"/>
    <w:rsid w:val="00053311"/>
    <w:rsid w:val="00054206"/>
    <w:rsid w:val="00054AA4"/>
    <w:rsid w:val="00055925"/>
    <w:rsid w:val="00055FA2"/>
    <w:rsid w:val="00056F83"/>
    <w:rsid w:val="000601EE"/>
    <w:rsid w:val="00061264"/>
    <w:rsid w:val="0006134D"/>
    <w:rsid w:val="0006203C"/>
    <w:rsid w:val="000623EB"/>
    <w:rsid w:val="00062C3E"/>
    <w:rsid w:val="00062F08"/>
    <w:rsid w:val="000630E9"/>
    <w:rsid w:val="00063356"/>
    <w:rsid w:val="00063B68"/>
    <w:rsid w:val="000646D1"/>
    <w:rsid w:val="000649F9"/>
    <w:rsid w:val="00064FD9"/>
    <w:rsid w:val="000651DD"/>
    <w:rsid w:val="000659C0"/>
    <w:rsid w:val="00066471"/>
    <w:rsid w:val="00067581"/>
    <w:rsid w:val="00071115"/>
    <w:rsid w:val="000711D4"/>
    <w:rsid w:val="000721EB"/>
    <w:rsid w:val="00072786"/>
    <w:rsid w:val="00072ED1"/>
    <w:rsid w:val="000744B1"/>
    <w:rsid w:val="00074E5C"/>
    <w:rsid w:val="00074FC2"/>
    <w:rsid w:val="00077497"/>
    <w:rsid w:val="000777BA"/>
    <w:rsid w:val="00077C8A"/>
    <w:rsid w:val="0008017A"/>
    <w:rsid w:val="0008145D"/>
    <w:rsid w:val="000816A9"/>
    <w:rsid w:val="00081E7B"/>
    <w:rsid w:val="00081FBA"/>
    <w:rsid w:val="00082745"/>
    <w:rsid w:val="00084AA4"/>
    <w:rsid w:val="00085932"/>
    <w:rsid w:val="00086D7A"/>
    <w:rsid w:val="0008701C"/>
    <w:rsid w:val="00090701"/>
    <w:rsid w:val="00090DEB"/>
    <w:rsid w:val="00093E80"/>
    <w:rsid w:val="000946F3"/>
    <w:rsid w:val="000954E4"/>
    <w:rsid w:val="000964F5"/>
    <w:rsid w:val="0009660A"/>
    <w:rsid w:val="000976AB"/>
    <w:rsid w:val="000A0456"/>
    <w:rsid w:val="000A060A"/>
    <w:rsid w:val="000A0F10"/>
    <w:rsid w:val="000A1865"/>
    <w:rsid w:val="000A1CC4"/>
    <w:rsid w:val="000A1D3F"/>
    <w:rsid w:val="000A2704"/>
    <w:rsid w:val="000A3017"/>
    <w:rsid w:val="000A3B08"/>
    <w:rsid w:val="000A510A"/>
    <w:rsid w:val="000A5158"/>
    <w:rsid w:val="000A5579"/>
    <w:rsid w:val="000A55A4"/>
    <w:rsid w:val="000A55FC"/>
    <w:rsid w:val="000A56D6"/>
    <w:rsid w:val="000A5E21"/>
    <w:rsid w:val="000A5F5B"/>
    <w:rsid w:val="000A6006"/>
    <w:rsid w:val="000A7656"/>
    <w:rsid w:val="000B077F"/>
    <w:rsid w:val="000B1199"/>
    <w:rsid w:val="000B11D4"/>
    <w:rsid w:val="000B1337"/>
    <w:rsid w:val="000B2BE8"/>
    <w:rsid w:val="000B32C0"/>
    <w:rsid w:val="000B3420"/>
    <w:rsid w:val="000B44BA"/>
    <w:rsid w:val="000B47C6"/>
    <w:rsid w:val="000B5B49"/>
    <w:rsid w:val="000B704F"/>
    <w:rsid w:val="000C07F8"/>
    <w:rsid w:val="000C0BA6"/>
    <w:rsid w:val="000C1880"/>
    <w:rsid w:val="000C301B"/>
    <w:rsid w:val="000C4536"/>
    <w:rsid w:val="000C4B42"/>
    <w:rsid w:val="000C5A22"/>
    <w:rsid w:val="000C6254"/>
    <w:rsid w:val="000C6E41"/>
    <w:rsid w:val="000C7058"/>
    <w:rsid w:val="000C77FB"/>
    <w:rsid w:val="000D0062"/>
    <w:rsid w:val="000D0EBD"/>
    <w:rsid w:val="000D110A"/>
    <w:rsid w:val="000D1B9C"/>
    <w:rsid w:val="000D1D37"/>
    <w:rsid w:val="000D3CDD"/>
    <w:rsid w:val="000D400F"/>
    <w:rsid w:val="000D7AB6"/>
    <w:rsid w:val="000E038D"/>
    <w:rsid w:val="000E0646"/>
    <w:rsid w:val="000E09F1"/>
    <w:rsid w:val="000E0A7C"/>
    <w:rsid w:val="000E10BC"/>
    <w:rsid w:val="000E24C8"/>
    <w:rsid w:val="000E2A06"/>
    <w:rsid w:val="000E2E52"/>
    <w:rsid w:val="000E378D"/>
    <w:rsid w:val="000E3EA0"/>
    <w:rsid w:val="000E4029"/>
    <w:rsid w:val="000E41B1"/>
    <w:rsid w:val="000E4918"/>
    <w:rsid w:val="000E7EDC"/>
    <w:rsid w:val="000F0580"/>
    <w:rsid w:val="000F060D"/>
    <w:rsid w:val="000F0681"/>
    <w:rsid w:val="000F198F"/>
    <w:rsid w:val="000F1CE9"/>
    <w:rsid w:val="000F3369"/>
    <w:rsid w:val="000F3484"/>
    <w:rsid w:val="000F39C6"/>
    <w:rsid w:val="000F4D09"/>
    <w:rsid w:val="000F50CC"/>
    <w:rsid w:val="000F5E8D"/>
    <w:rsid w:val="000F6125"/>
    <w:rsid w:val="000F66E0"/>
    <w:rsid w:val="000F706E"/>
    <w:rsid w:val="0010016B"/>
    <w:rsid w:val="00100370"/>
    <w:rsid w:val="00100B4F"/>
    <w:rsid w:val="00100DE5"/>
    <w:rsid w:val="001016CD"/>
    <w:rsid w:val="00102AF7"/>
    <w:rsid w:val="001044A8"/>
    <w:rsid w:val="00105408"/>
    <w:rsid w:val="00105813"/>
    <w:rsid w:val="0010784B"/>
    <w:rsid w:val="00107E08"/>
    <w:rsid w:val="00112159"/>
    <w:rsid w:val="0011292F"/>
    <w:rsid w:val="001143CB"/>
    <w:rsid w:val="00114A59"/>
    <w:rsid w:val="00114E1F"/>
    <w:rsid w:val="001152C7"/>
    <w:rsid w:val="001164A1"/>
    <w:rsid w:val="001209ED"/>
    <w:rsid w:val="001214D6"/>
    <w:rsid w:val="00123161"/>
    <w:rsid w:val="001231C9"/>
    <w:rsid w:val="00125C77"/>
    <w:rsid w:val="00126EE0"/>
    <w:rsid w:val="0012705A"/>
    <w:rsid w:val="00127F07"/>
    <w:rsid w:val="00130696"/>
    <w:rsid w:val="001341C8"/>
    <w:rsid w:val="00134ACA"/>
    <w:rsid w:val="00134E23"/>
    <w:rsid w:val="001354F4"/>
    <w:rsid w:val="001367BE"/>
    <w:rsid w:val="00137457"/>
    <w:rsid w:val="00137D86"/>
    <w:rsid w:val="00137F18"/>
    <w:rsid w:val="001407A2"/>
    <w:rsid w:val="00140EEA"/>
    <w:rsid w:val="001425E4"/>
    <w:rsid w:val="001432E0"/>
    <w:rsid w:val="00143968"/>
    <w:rsid w:val="00144634"/>
    <w:rsid w:val="00144DC2"/>
    <w:rsid w:val="0014684C"/>
    <w:rsid w:val="00146E46"/>
    <w:rsid w:val="001507BF"/>
    <w:rsid w:val="0015245E"/>
    <w:rsid w:val="00152AF9"/>
    <w:rsid w:val="00152B60"/>
    <w:rsid w:val="00153F33"/>
    <w:rsid w:val="001555A5"/>
    <w:rsid w:val="00155C67"/>
    <w:rsid w:val="00157470"/>
    <w:rsid w:val="001575CB"/>
    <w:rsid w:val="00161143"/>
    <w:rsid w:val="00161611"/>
    <w:rsid w:val="00162A62"/>
    <w:rsid w:val="001631A5"/>
    <w:rsid w:val="0016380B"/>
    <w:rsid w:val="00163D49"/>
    <w:rsid w:val="0016412D"/>
    <w:rsid w:val="00164560"/>
    <w:rsid w:val="001648D5"/>
    <w:rsid w:val="00164982"/>
    <w:rsid w:val="0016513A"/>
    <w:rsid w:val="00165FEF"/>
    <w:rsid w:val="00166995"/>
    <w:rsid w:val="00167284"/>
    <w:rsid w:val="00170D2E"/>
    <w:rsid w:val="0017135D"/>
    <w:rsid w:val="0017333F"/>
    <w:rsid w:val="00173EBC"/>
    <w:rsid w:val="001753CC"/>
    <w:rsid w:val="001753D2"/>
    <w:rsid w:val="00176926"/>
    <w:rsid w:val="001775BF"/>
    <w:rsid w:val="0017779B"/>
    <w:rsid w:val="00177919"/>
    <w:rsid w:val="001800B2"/>
    <w:rsid w:val="00181624"/>
    <w:rsid w:val="00181F15"/>
    <w:rsid w:val="00181F40"/>
    <w:rsid w:val="001829A6"/>
    <w:rsid w:val="0018378F"/>
    <w:rsid w:val="00184344"/>
    <w:rsid w:val="00187412"/>
    <w:rsid w:val="00187CCD"/>
    <w:rsid w:val="001905B3"/>
    <w:rsid w:val="001918C6"/>
    <w:rsid w:val="00192EED"/>
    <w:rsid w:val="001936F8"/>
    <w:rsid w:val="001940F9"/>
    <w:rsid w:val="001953AA"/>
    <w:rsid w:val="001956AD"/>
    <w:rsid w:val="0019593C"/>
    <w:rsid w:val="00195D95"/>
    <w:rsid w:val="00196C83"/>
    <w:rsid w:val="001973EB"/>
    <w:rsid w:val="001A036E"/>
    <w:rsid w:val="001A1355"/>
    <w:rsid w:val="001A2768"/>
    <w:rsid w:val="001A3088"/>
    <w:rsid w:val="001A461D"/>
    <w:rsid w:val="001A4773"/>
    <w:rsid w:val="001A47DB"/>
    <w:rsid w:val="001A4BC8"/>
    <w:rsid w:val="001A5CE5"/>
    <w:rsid w:val="001A6AAE"/>
    <w:rsid w:val="001A6C0C"/>
    <w:rsid w:val="001B01FD"/>
    <w:rsid w:val="001B0907"/>
    <w:rsid w:val="001B0A83"/>
    <w:rsid w:val="001B1191"/>
    <w:rsid w:val="001B122B"/>
    <w:rsid w:val="001B13DC"/>
    <w:rsid w:val="001B1708"/>
    <w:rsid w:val="001B309B"/>
    <w:rsid w:val="001B3BF6"/>
    <w:rsid w:val="001B3E69"/>
    <w:rsid w:val="001B474B"/>
    <w:rsid w:val="001B4822"/>
    <w:rsid w:val="001B58A8"/>
    <w:rsid w:val="001B61FD"/>
    <w:rsid w:val="001B6549"/>
    <w:rsid w:val="001B7BD7"/>
    <w:rsid w:val="001B7DDF"/>
    <w:rsid w:val="001C0005"/>
    <w:rsid w:val="001C2348"/>
    <w:rsid w:val="001C344F"/>
    <w:rsid w:val="001C36F6"/>
    <w:rsid w:val="001C5AF4"/>
    <w:rsid w:val="001C5DF1"/>
    <w:rsid w:val="001C65F3"/>
    <w:rsid w:val="001C7277"/>
    <w:rsid w:val="001D0629"/>
    <w:rsid w:val="001D0D55"/>
    <w:rsid w:val="001D1015"/>
    <w:rsid w:val="001D1616"/>
    <w:rsid w:val="001D1940"/>
    <w:rsid w:val="001D293E"/>
    <w:rsid w:val="001D2FC3"/>
    <w:rsid w:val="001D33F0"/>
    <w:rsid w:val="001D4543"/>
    <w:rsid w:val="001D4CD5"/>
    <w:rsid w:val="001D59DA"/>
    <w:rsid w:val="001D603F"/>
    <w:rsid w:val="001D6E82"/>
    <w:rsid w:val="001E22BF"/>
    <w:rsid w:val="001E38DA"/>
    <w:rsid w:val="001E5DDB"/>
    <w:rsid w:val="001E5E7E"/>
    <w:rsid w:val="001E6DD3"/>
    <w:rsid w:val="001E6ED4"/>
    <w:rsid w:val="001E7585"/>
    <w:rsid w:val="001F0334"/>
    <w:rsid w:val="001F2C53"/>
    <w:rsid w:val="001F56BC"/>
    <w:rsid w:val="001F6D2A"/>
    <w:rsid w:val="0020247A"/>
    <w:rsid w:val="0020282A"/>
    <w:rsid w:val="00203E08"/>
    <w:rsid w:val="0020449C"/>
    <w:rsid w:val="0020473B"/>
    <w:rsid w:val="00207CFB"/>
    <w:rsid w:val="00207DB5"/>
    <w:rsid w:val="002115A7"/>
    <w:rsid w:val="00211E7F"/>
    <w:rsid w:val="00212BC0"/>
    <w:rsid w:val="002133E5"/>
    <w:rsid w:val="0021387A"/>
    <w:rsid w:val="00214697"/>
    <w:rsid w:val="00214841"/>
    <w:rsid w:val="00217477"/>
    <w:rsid w:val="00217D19"/>
    <w:rsid w:val="00220FD6"/>
    <w:rsid w:val="00221E95"/>
    <w:rsid w:val="00223966"/>
    <w:rsid w:val="0022626F"/>
    <w:rsid w:val="00227094"/>
    <w:rsid w:val="00227670"/>
    <w:rsid w:val="002308C5"/>
    <w:rsid w:val="0023496C"/>
    <w:rsid w:val="00234A68"/>
    <w:rsid w:val="00234CCC"/>
    <w:rsid w:val="00235606"/>
    <w:rsid w:val="002356F3"/>
    <w:rsid w:val="002357E5"/>
    <w:rsid w:val="0023735E"/>
    <w:rsid w:val="0023789D"/>
    <w:rsid w:val="002414D7"/>
    <w:rsid w:val="00242F6C"/>
    <w:rsid w:val="002438AC"/>
    <w:rsid w:val="00245DE0"/>
    <w:rsid w:val="00246D3E"/>
    <w:rsid w:val="002471C8"/>
    <w:rsid w:val="00247C38"/>
    <w:rsid w:val="002509AD"/>
    <w:rsid w:val="002516E1"/>
    <w:rsid w:val="00251790"/>
    <w:rsid w:val="00251942"/>
    <w:rsid w:val="00252B2B"/>
    <w:rsid w:val="00253765"/>
    <w:rsid w:val="00253BDC"/>
    <w:rsid w:val="00254079"/>
    <w:rsid w:val="00255F12"/>
    <w:rsid w:val="00257C48"/>
    <w:rsid w:val="00257F85"/>
    <w:rsid w:val="002624D1"/>
    <w:rsid w:val="0026293D"/>
    <w:rsid w:val="00262A18"/>
    <w:rsid w:val="002632E3"/>
    <w:rsid w:val="00263FFD"/>
    <w:rsid w:val="002643EB"/>
    <w:rsid w:val="00264CE3"/>
    <w:rsid w:val="00264D4C"/>
    <w:rsid w:val="00265BBA"/>
    <w:rsid w:val="002663A2"/>
    <w:rsid w:val="00267FEA"/>
    <w:rsid w:val="002700D5"/>
    <w:rsid w:val="00270554"/>
    <w:rsid w:val="00270CF5"/>
    <w:rsid w:val="00270F41"/>
    <w:rsid w:val="00271BB6"/>
    <w:rsid w:val="0027238E"/>
    <w:rsid w:val="0027352E"/>
    <w:rsid w:val="0027484C"/>
    <w:rsid w:val="0027534D"/>
    <w:rsid w:val="00275623"/>
    <w:rsid w:val="00275D14"/>
    <w:rsid w:val="00275DF8"/>
    <w:rsid w:val="00275EB3"/>
    <w:rsid w:val="0027770E"/>
    <w:rsid w:val="002809B1"/>
    <w:rsid w:val="00281E0D"/>
    <w:rsid w:val="0028217A"/>
    <w:rsid w:val="00282E8F"/>
    <w:rsid w:val="00283786"/>
    <w:rsid w:val="002867E3"/>
    <w:rsid w:val="00290340"/>
    <w:rsid w:val="0029127A"/>
    <w:rsid w:val="00291373"/>
    <w:rsid w:val="00291B06"/>
    <w:rsid w:val="00291BEB"/>
    <w:rsid w:val="002939A3"/>
    <w:rsid w:val="00293B0D"/>
    <w:rsid w:val="0029454E"/>
    <w:rsid w:val="002957B7"/>
    <w:rsid w:val="00295E78"/>
    <w:rsid w:val="002A024F"/>
    <w:rsid w:val="002A0A31"/>
    <w:rsid w:val="002A28C1"/>
    <w:rsid w:val="002A3767"/>
    <w:rsid w:val="002A3869"/>
    <w:rsid w:val="002A3A49"/>
    <w:rsid w:val="002A4646"/>
    <w:rsid w:val="002A4AA8"/>
    <w:rsid w:val="002A5B0A"/>
    <w:rsid w:val="002A62CB"/>
    <w:rsid w:val="002B2CC7"/>
    <w:rsid w:val="002B3123"/>
    <w:rsid w:val="002B3220"/>
    <w:rsid w:val="002B37E6"/>
    <w:rsid w:val="002B3C9E"/>
    <w:rsid w:val="002B509C"/>
    <w:rsid w:val="002B5966"/>
    <w:rsid w:val="002B5F9E"/>
    <w:rsid w:val="002B6167"/>
    <w:rsid w:val="002C2230"/>
    <w:rsid w:val="002C227F"/>
    <w:rsid w:val="002C244E"/>
    <w:rsid w:val="002C387C"/>
    <w:rsid w:val="002C3C18"/>
    <w:rsid w:val="002C4655"/>
    <w:rsid w:val="002C5AA0"/>
    <w:rsid w:val="002C5D33"/>
    <w:rsid w:val="002C5EB3"/>
    <w:rsid w:val="002C6899"/>
    <w:rsid w:val="002D088E"/>
    <w:rsid w:val="002D1070"/>
    <w:rsid w:val="002D13DA"/>
    <w:rsid w:val="002D1478"/>
    <w:rsid w:val="002D154A"/>
    <w:rsid w:val="002D1775"/>
    <w:rsid w:val="002D1C5E"/>
    <w:rsid w:val="002D214B"/>
    <w:rsid w:val="002D34B2"/>
    <w:rsid w:val="002D369C"/>
    <w:rsid w:val="002D45FF"/>
    <w:rsid w:val="002D7110"/>
    <w:rsid w:val="002D72D5"/>
    <w:rsid w:val="002D7A31"/>
    <w:rsid w:val="002E2256"/>
    <w:rsid w:val="002E36AA"/>
    <w:rsid w:val="002E5FCA"/>
    <w:rsid w:val="002F0918"/>
    <w:rsid w:val="002F4D16"/>
    <w:rsid w:val="002F5D7F"/>
    <w:rsid w:val="002F70B5"/>
    <w:rsid w:val="002F745B"/>
    <w:rsid w:val="002F7C00"/>
    <w:rsid w:val="002F7C20"/>
    <w:rsid w:val="003000E6"/>
    <w:rsid w:val="00300131"/>
    <w:rsid w:val="003016F6"/>
    <w:rsid w:val="00301A7E"/>
    <w:rsid w:val="00302297"/>
    <w:rsid w:val="00302766"/>
    <w:rsid w:val="00302A86"/>
    <w:rsid w:val="00303CEA"/>
    <w:rsid w:val="00303CEB"/>
    <w:rsid w:val="00307000"/>
    <w:rsid w:val="00307255"/>
    <w:rsid w:val="003102F8"/>
    <w:rsid w:val="00310DA3"/>
    <w:rsid w:val="00310E7F"/>
    <w:rsid w:val="00311645"/>
    <w:rsid w:val="0031205C"/>
    <w:rsid w:val="00312409"/>
    <w:rsid w:val="00312C0C"/>
    <w:rsid w:val="00312E54"/>
    <w:rsid w:val="00312F89"/>
    <w:rsid w:val="0031404D"/>
    <w:rsid w:val="00314A5F"/>
    <w:rsid w:val="003166E0"/>
    <w:rsid w:val="003175A6"/>
    <w:rsid w:val="00317C9C"/>
    <w:rsid w:val="0032112F"/>
    <w:rsid w:val="00323404"/>
    <w:rsid w:val="003238DE"/>
    <w:rsid w:val="00323A13"/>
    <w:rsid w:val="00324D77"/>
    <w:rsid w:val="00324E8A"/>
    <w:rsid w:val="00327E68"/>
    <w:rsid w:val="003303B5"/>
    <w:rsid w:val="00330BA3"/>
    <w:rsid w:val="00330C19"/>
    <w:rsid w:val="00331967"/>
    <w:rsid w:val="00331E63"/>
    <w:rsid w:val="00332046"/>
    <w:rsid w:val="0033219C"/>
    <w:rsid w:val="00332BE6"/>
    <w:rsid w:val="00332DB8"/>
    <w:rsid w:val="00334278"/>
    <w:rsid w:val="00334B37"/>
    <w:rsid w:val="003359CB"/>
    <w:rsid w:val="00336E0F"/>
    <w:rsid w:val="00337614"/>
    <w:rsid w:val="00337C9B"/>
    <w:rsid w:val="00337E2D"/>
    <w:rsid w:val="00340F0D"/>
    <w:rsid w:val="00341227"/>
    <w:rsid w:val="00341588"/>
    <w:rsid w:val="00342240"/>
    <w:rsid w:val="00342250"/>
    <w:rsid w:val="00342810"/>
    <w:rsid w:val="003432FA"/>
    <w:rsid w:val="00343698"/>
    <w:rsid w:val="00344D50"/>
    <w:rsid w:val="00345265"/>
    <w:rsid w:val="003453F2"/>
    <w:rsid w:val="003454FF"/>
    <w:rsid w:val="003456DE"/>
    <w:rsid w:val="003458D6"/>
    <w:rsid w:val="00345970"/>
    <w:rsid w:val="0034597E"/>
    <w:rsid w:val="00347D85"/>
    <w:rsid w:val="00350322"/>
    <w:rsid w:val="00353257"/>
    <w:rsid w:val="00353648"/>
    <w:rsid w:val="00354AF6"/>
    <w:rsid w:val="00355DFC"/>
    <w:rsid w:val="003568AE"/>
    <w:rsid w:val="00361BCD"/>
    <w:rsid w:val="00361E9F"/>
    <w:rsid w:val="00361F6A"/>
    <w:rsid w:val="003625CB"/>
    <w:rsid w:val="00365164"/>
    <w:rsid w:val="0036582C"/>
    <w:rsid w:val="003662A9"/>
    <w:rsid w:val="00366B12"/>
    <w:rsid w:val="00371648"/>
    <w:rsid w:val="00371D9A"/>
    <w:rsid w:val="00371F8B"/>
    <w:rsid w:val="00372688"/>
    <w:rsid w:val="00372AC8"/>
    <w:rsid w:val="00372ECF"/>
    <w:rsid w:val="00373120"/>
    <w:rsid w:val="003735C8"/>
    <w:rsid w:val="00373641"/>
    <w:rsid w:val="00373EB1"/>
    <w:rsid w:val="0037404A"/>
    <w:rsid w:val="003742C7"/>
    <w:rsid w:val="00374861"/>
    <w:rsid w:val="003748EF"/>
    <w:rsid w:val="0037547D"/>
    <w:rsid w:val="00375D28"/>
    <w:rsid w:val="00376FA6"/>
    <w:rsid w:val="003777EA"/>
    <w:rsid w:val="00380F29"/>
    <w:rsid w:val="003810F6"/>
    <w:rsid w:val="00381578"/>
    <w:rsid w:val="00381AA8"/>
    <w:rsid w:val="003822EF"/>
    <w:rsid w:val="003839B8"/>
    <w:rsid w:val="003856E7"/>
    <w:rsid w:val="00387172"/>
    <w:rsid w:val="00387769"/>
    <w:rsid w:val="003906B8"/>
    <w:rsid w:val="00390CB5"/>
    <w:rsid w:val="00391769"/>
    <w:rsid w:val="003936AF"/>
    <w:rsid w:val="0039455D"/>
    <w:rsid w:val="00394619"/>
    <w:rsid w:val="003949B8"/>
    <w:rsid w:val="00397251"/>
    <w:rsid w:val="003979C6"/>
    <w:rsid w:val="00397A64"/>
    <w:rsid w:val="00397BC3"/>
    <w:rsid w:val="003A00AD"/>
    <w:rsid w:val="003A09F7"/>
    <w:rsid w:val="003A2557"/>
    <w:rsid w:val="003A3FA6"/>
    <w:rsid w:val="003A5715"/>
    <w:rsid w:val="003A593D"/>
    <w:rsid w:val="003A5AF0"/>
    <w:rsid w:val="003A5B29"/>
    <w:rsid w:val="003A78EC"/>
    <w:rsid w:val="003B03A9"/>
    <w:rsid w:val="003B11F2"/>
    <w:rsid w:val="003B146B"/>
    <w:rsid w:val="003B195D"/>
    <w:rsid w:val="003B1E48"/>
    <w:rsid w:val="003B2340"/>
    <w:rsid w:val="003B25DF"/>
    <w:rsid w:val="003B2CC7"/>
    <w:rsid w:val="003B5987"/>
    <w:rsid w:val="003B7D95"/>
    <w:rsid w:val="003C0DBC"/>
    <w:rsid w:val="003C2C1C"/>
    <w:rsid w:val="003C2FDC"/>
    <w:rsid w:val="003C487B"/>
    <w:rsid w:val="003C49D2"/>
    <w:rsid w:val="003C5869"/>
    <w:rsid w:val="003C5E52"/>
    <w:rsid w:val="003C6E72"/>
    <w:rsid w:val="003C704E"/>
    <w:rsid w:val="003D0001"/>
    <w:rsid w:val="003D11AB"/>
    <w:rsid w:val="003D1337"/>
    <w:rsid w:val="003D19CD"/>
    <w:rsid w:val="003D1F4A"/>
    <w:rsid w:val="003D2820"/>
    <w:rsid w:val="003D2926"/>
    <w:rsid w:val="003D29F0"/>
    <w:rsid w:val="003D33CB"/>
    <w:rsid w:val="003D45B3"/>
    <w:rsid w:val="003D47A4"/>
    <w:rsid w:val="003D4DB8"/>
    <w:rsid w:val="003D55A2"/>
    <w:rsid w:val="003D5901"/>
    <w:rsid w:val="003D61BD"/>
    <w:rsid w:val="003D687C"/>
    <w:rsid w:val="003D6E56"/>
    <w:rsid w:val="003D6F3F"/>
    <w:rsid w:val="003E058A"/>
    <w:rsid w:val="003E0952"/>
    <w:rsid w:val="003E0992"/>
    <w:rsid w:val="003E0D19"/>
    <w:rsid w:val="003E184F"/>
    <w:rsid w:val="003E360E"/>
    <w:rsid w:val="003E4A1D"/>
    <w:rsid w:val="003E4A41"/>
    <w:rsid w:val="003E4FAE"/>
    <w:rsid w:val="003E55E8"/>
    <w:rsid w:val="003E5832"/>
    <w:rsid w:val="003E5932"/>
    <w:rsid w:val="003E77C4"/>
    <w:rsid w:val="003E78F2"/>
    <w:rsid w:val="003F0A60"/>
    <w:rsid w:val="003F1C86"/>
    <w:rsid w:val="003F1F87"/>
    <w:rsid w:val="003F25B0"/>
    <w:rsid w:val="003F2828"/>
    <w:rsid w:val="003F3F38"/>
    <w:rsid w:val="003F4F42"/>
    <w:rsid w:val="003F4F74"/>
    <w:rsid w:val="003F5287"/>
    <w:rsid w:val="003F57F0"/>
    <w:rsid w:val="003F5C9C"/>
    <w:rsid w:val="003F696B"/>
    <w:rsid w:val="0040041C"/>
    <w:rsid w:val="00401EA4"/>
    <w:rsid w:val="00402FB1"/>
    <w:rsid w:val="00403518"/>
    <w:rsid w:val="00403B40"/>
    <w:rsid w:val="00403FA6"/>
    <w:rsid w:val="004047C3"/>
    <w:rsid w:val="00405D68"/>
    <w:rsid w:val="00406FDF"/>
    <w:rsid w:val="00407382"/>
    <w:rsid w:val="0041178C"/>
    <w:rsid w:val="00411D1C"/>
    <w:rsid w:val="00412FCF"/>
    <w:rsid w:val="0041333E"/>
    <w:rsid w:val="00414175"/>
    <w:rsid w:val="00414672"/>
    <w:rsid w:val="00415B28"/>
    <w:rsid w:val="00415E14"/>
    <w:rsid w:val="00416AC9"/>
    <w:rsid w:val="00416BED"/>
    <w:rsid w:val="00417424"/>
    <w:rsid w:val="00417913"/>
    <w:rsid w:val="00420637"/>
    <w:rsid w:val="00420B3F"/>
    <w:rsid w:val="00421293"/>
    <w:rsid w:val="004217CC"/>
    <w:rsid w:val="00422097"/>
    <w:rsid w:val="00422693"/>
    <w:rsid w:val="00423437"/>
    <w:rsid w:val="0042475F"/>
    <w:rsid w:val="00424A7D"/>
    <w:rsid w:val="0042517B"/>
    <w:rsid w:val="00425AFB"/>
    <w:rsid w:val="004266AA"/>
    <w:rsid w:val="004268D7"/>
    <w:rsid w:val="00427A81"/>
    <w:rsid w:val="00427A8D"/>
    <w:rsid w:val="004308E1"/>
    <w:rsid w:val="00430CEF"/>
    <w:rsid w:val="00431060"/>
    <w:rsid w:val="004314CD"/>
    <w:rsid w:val="00432209"/>
    <w:rsid w:val="004323CD"/>
    <w:rsid w:val="00433D9A"/>
    <w:rsid w:val="00434151"/>
    <w:rsid w:val="0043552F"/>
    <w:rsid w:val="00435C61"/>
    <w:rsid w:val="00436BEC"/>
    <w:rsid w:val="00437B71"/>
    <w:rsid w:val="0044084F"/>
    <w:rsid w:val="004417AF"/>
    <w:rsid w:val="00441B2D"/>
    <w:rsid w:val="00441C4F"/>
    <w:rsid w:val="00441FB6"/>
    <w:rsid w:val="00442278"/>
    <w:rsid w:val="00443FE6"/>
    <w:rsid w:val="00444260"/>
    <w:rsid w:val="00444CB5"/>
    <w:rsid w:val="004459CF"/>
    <w:rsid w:val="004461E4"/>
    <w:rsid w:val="00446F18"/>
    <w:rsid w:val="0045001D"/>
    <w:rsid w:val="00451867"/>
    <w:rsid w:val="00452186"/>
    <w:rsid w:val="00453317"/>
    <w:rsid w:val="0046034B"/>
    <w:rsid w:val="00461F29"/>
    <w:rsid w:val="004628E0"/>
    <w:rsid w:val="00462930"/>
    <w:rsid w:val="00463884"/>
    <w:rsid w:val="00464A7B"/>
    <w:rsid w:val="00466E0D"/>
    <w:rsid w:val="00470C39"/>
    <w:rsid w:val="00472748"/>
    <w:rsid w:val="00472768"/>
    <w:rsid w:val="00472842"/>
    <w:rsid w:val="00472C83"/>
    <w:rsid w:val="00473A9F"/>
    <w:rsid w:val="00473D87"/>
    <w:rsid w:val="00473F8F"/>
    <w:rsid w:val="004742EE"/>
    <w:rsid w:val="00474366"/>
    <w:rsid w:val="004743E5"/>
    <w:rsid w:val="00474DC2"/>
    <w:rsid w:val="00474DC5"/>
    <w:rsid w:val="00474DDE"/>
    <w:rsid w:val="00476AA0"/>
    <w:rsid w:val="00481B0E"/>
    <w:rsid w:val="00482588"/>
    <w:rsid w:val="00482B1B"/>
    <w:rsid w:val="004858E4"/>
    <w:rsid w:val="0048685B"/>
    <w:rsid w:val="00487485"/>
    <w:rsid w:val="0048791B"/>
    <w:rsid w:val="004903A0"/>
    <w:rsid w:val="00490F8B"/>
    <w:rsid w:val="00491EC3"/>
    <w:rsid w:val="004926C2"/>
    <w:rsid w:val="00492A31"/>
    <w:rsid w:val="00492D21"/>
    <w:rsid w:val="004931BA"/>
    <w:rsid w:val="00494614"/>
    <w:rsid w:val="00494F07"/>
    <w:rsid w:val="00494F0F"/>
    <w:rsid w:val="00495B67"/>
    <w:rsid w:val="004963DA"/>
    <w:rsid w:val="00496C66"/>
    <w:rsid w:val="00497789"/>
    <w:rsid w:val="004A12EF"/>
    <w:rsid w:val="004A13F8"/>
    <w:rsid w:val="004A25B5"/>
    <w:rsid w:val="004A2796"/>
    <w:rsid w:val="004A30C2"/>
    <w:rsid w:val="004A44C6"/>
    <w:rsid w:val="004A4BA6"/>
    <w:rsid w:val="004A7290"/>
    <w:rsid w:val="004A7B53"/>
    <w:rsid w:val="004A7D95"/>
    <w:rsid w:val="004B129F"/>
    <w:rsid w:val="004B18FD"/>
    <w:rsid w:val="004B2EC7"/>
    <w:rsid w:val="004B302B"/>
    <w:rsid w:val="004B3A36"/>
    <w:rsid w:val="004B4261"/>
    <w:rsid w:val="004B5B69"/>
    <w:rsid w:val="004B676F"/>
    <w:rsid w:val="004B693A"/>
    <w:rsid w:val="004B7491"/>
    <w:rsid w:val="004C1299"/>
    <w:rsid w:val="004C2644"/>
    <w:rsid w:val="004C2EA9"/>
    <w:rsid w:val="004C3199"/>
    <w:rsid w:val="004C4BC9"/>
    <w:rsid w:val="004C654C"/>
    <w:rsid w:val="004C68D0"/>
    <w:rsid w:val="004C6B2E"/>
    <w:rsid w:val="004D0E94"/>
    <w:rsid w:val="004D15DB"/>
    <w:rsid w:val="004D2094"/>
    <w:rsid w:val="004D2E52"/>
    <w:rsid w:val="004D4318"/>
    <w:rsid w:val="004D4909"/>
    <w:rsid w:val="004D4EA2"/>
    <w:rsid w:val="004D5140"/>
    <w:rsid w:val="004D5150"/>
    <w:rsid w:val="004D6938"/>
    <w:rsid w:val="004D6DBF"/>
    <w:rsid w:val="004D7007"/>
    <w:rsid w:val="004E0BD5"/>
    <w:rsid w:val="004E0BDC"/>
    <w:rsid w:val="004E2627"/>
    <w:rsid w:val="004E2FDC"/>
    <w:rsid w:val="004E3186"/>
    <w:rsid w:val="004E4498"/>
    <w:rsid w:val="004E51DF"/>
    <w:rsid w:val="004E63FF"/>
    <w:rsid w:val="004E766B"/>
    <w:rsid w:val="004F0061"/>
    <w:rsid w:val="004F02A0"/>
    <w:rsid w:val="004F0D50"/>
    <w:rsid w:val="004F1293"/>
    <w:rsid w:val="004F1FE6"/>
    <w:rsid w:val="004F26DE"/>
    <w:rsid w:val="004F2E82"/>
    <w:rsid w:val="004F4547"/>
    <w:rsid w:val="004F5864"/>
    <w:rsid w:val="004F62BB"/>
    <w:rsid w:val="004F659E"/>
    <w:rsid w:val="004F6D3B"/>
    <w:rsid w:val="004F6DF4"/>
    <w:rsid w:val="004F7CAD"/>
    <w:rsid w:val="004F7E5A"/>
    <w:rsid w:val="00500357"/>
    <w:rsid w:val="0050070C"/>
    <w:rsid w:val="00500778"/>
    <w:rsid w:val="00501626"/>
    <w:rsid w:val="005018A9"/>
    <w:rsid w:val="0050332C"/>
    <w:rsid w:val="005046C5"/>
    <w:rsid w:val="00504943"/>
    <w:rsid w:val="005050D5"/>
    <w:rsid w:val="0050518D"/>
    <w:rsid w:val="00506312"/>
    <w:rsid w:val="005065EE"/>
    <w:rsid w:val="00506901"/>
    <w:rsid w:val="0050775D"/>
    <w:rsid w:val="00507DD5"/>
    <w:rsid w:val="0051150D"/>
    <w:rsid w:val="00511738"/>
    <w:rsid w:val="00511ACD"/>
    <w:rsid w:val="00512014"/>
    <w:rsid w:val="005123DD"/>
    <w:rsid w:val="0051291C"/>
    <w:rsid w:val="00513297"/>
    <w:rsid w:val="00513C4E"/>
    <w:rsid w:val="005141EE"/>
    <w:rsid w:val="00515AFC"/>
    <w:rsid w:val="00515CB5"/>
    <w:rsid w:val="00515ECF"/>
    <w:rsid w:val="00516656"/>
    <w:rsid w:val="00516EDE"/>
    <w:rsid w:val="00520E98"/>
    <w:rsid w:val="005239C9"/>
    <w:rsid w:val="00523CBC"/>
    <w:rsid w:val="005256AD"/>
    <w:rsid w:val="005266CC"/>
    <w:rsid w:val="00530A35"/>
    <w:rsid w:val="005313AE"/>
    <w:rsid w:val="00536E70"/>
    <w:rsid w:val="0053754B"/>
    <w:rsid w:val="00537885"/>
    <w:rsid w:val="00541001"/>
    <w:rsid w:val="005411DC"/>
    <w:rsid w:val="00541533"/>
    <w:rsid w:val="005420CA"/>
    <w:rsid w:val="005425B5"/>
    <w:rsid w:val="00543BBE"/>
    <w:rsid w:val="00543E33"/>
    <w:rsid w:val="00544DB2"/>
    <w:rsid w:val="00546CF5"/>
    <w:rsid w:val="005473E9"/>
    <w:rsid w:val="005474CB"/>
    <w:rsid w:val="00547578"/>
    <w:rsid w:val="005500C2"/>
    <w:rsid w:val="0055092B"/>
    <w:rsid w:val="005511B2"/>
    <w:rsid w:val="0055140C"/>
    <w:rsid w:val="00551ACA"/>
    <w:rsid w:val="005523CA"/>
    <w:rsid w:val="0055315F"/>
    <w:rsid w:val="005536D3"/>
    <w:rsid w:val="005549C4"/>
    <w:rsid w:val="005555C0"/>
    <w:rsid w:val="00555806"/>
    <w:rsid w:val="00555CAC"/>
    <w:rsid w:val="00555EC2"/>
    <w:rsid w:val="00556275"/>
    <w:rsid w:val="0055645C"/>
    <w:rsid w:val="0055789F"/>
    <w:rsid w:val="00557AE9"/>
    <w:rsid w:val="005602BE"/>
    <w:rsid w:val="005602D2"/>
    <w:rsid w:val="005606DA"/>
    <w:rsid w:val="00561452"/>
    <w:rsid w:val="00562294"/>
    <w:rsid w:val="00563972"/>
    <w:rsid w:val="00563FA3"/>
    <w:rsid w:val="005642A2"/>
    <w:rsid w:val="00564507"/>
    <w:rsid w:val="005663E3"/>
    <w:rsid w:val="00566BCE"/>
    <w:rsid w:val="00566FD3"/>
    <w:rsid w:val="00567DA3"/>
    <w:rsid w:val="00570500"/>
    <w:rsid w:val="00570BF5"/>
    <w:rsid w:val="0057273A"/>
    <w:rsid w:val="00572E5C"/>
    <w:rsid w:val="00574456"/>
    <w:rsid w:val="005760EC"/>
    <w:rsid w:val="00577776"/>
    <w:rsid w:val="005777F4"/>
    <w:rsid w:val="00577D4D"/>
    <w:rsid w:val="00583637"/>
    <w:rsid w:val="00584E5B"/>
    <w:rsid w:val="00585A45"/>
    <w:rsid w:val="00585D6F"/>
    <w:rsid w:val="00590211"/>
    <w:rsid w:val="00590C4F"/>
    <w:rsid w:val="005911AF"/>
    <w:rsid w:val="00591B2E"/>
    <w:rsid w:val="00591B8F"/>
    <w:rsid w:val="0059200A"/>
    <w:rsid w:val="0059222C"/>
    <w:rsid w:val="00593D3A"/>
    <w:rsid w:val="00595906"/>
    <w:rsid w:val="005960B5"/>
    <w:rsid w:val="00596B95"/>
    <w:rsid w:val="00596FAB"/>
    <w:rsid w:val="005973D5"/>
    <w:rsid w:val="005A0A59"/>
    <w:rsid w:val="005A1369"/>
    <w:rsid w:val="005A1D68"/>
    <w:rsid w:val="005A67E7"/>
    <w:rsid w:val="005A735E"/>
    <w:rsid w:val="005A7DF5"/>
    <w:rsid w:val="005B4DEB"/>
    <w:rsid w:val="005B6090"/>
    <w:rsid w:val="005B7B25"/>
    <w:rsid w:val="005B7CB0"/>
    <w:rsid w:val="005C205C"/>
    <w:rsid w:val="005C2070"/>
    <w:rsid w:val="005C28B4"/>
    <w:rsid w:val="005C2F2C"/>
    <w:rsid w:val="005C3336"/>
    <w:rsid w:val="005C33F6"/>
    <w:rsid w:val="005C3DD1"/>
    <w:rsid w:val="005C4C66"/>
    <w:rsid w:val="005C5463"/>
    <w:rsid w:val="005C5628"/>
    <w:rsid w:val="005C564F"/>
    <w:rsid w:val="005C5B2D"/>
    <w:rsid w:val="005C6357"/>
    <w:rsid w:val="005C6AD4"/>
    <w:rsid w:val="005C7AE5"/>
    <w:rsid w:val="005D04D5"/>
    <w:rsid w:val="005D0BC4"/>
    <w:rsid w:val="005D23F6"/>
    <w:rsid w:val="005D2DBF"/>
    <w:rsid w:val="005D58F5"/>
    <w:rsid w:val="005D666F"/>
    <w:rsid w:val="005D7DFB"/>
    <w:rsid w:val="005E0DF2"/>
    <w:rsid w:val="005E25AC"/>
    <w:rsid w:val="005E3956"/>
    <w:rsid w:val="005E3F3B"/>
    <w:rsid w:val="005E56F0"/>
    <w:rsid w:val="005E7747"/>
    <w:rsid w:val="005E7D59"/>
    <w:rsid w:val="005F0787"/>
    <w:rsid w:val="005F14BD"/>
    <w:rsid w:val="005F1AC9"/>
    <w:rsid w:val="005F1E00"/>
    <w:rsid w:val="005F274F"/>
    <w:rsid w:val="005F3AA0"/>
    <w:rsid w:val="005F3D3A"/>
    <w:rsid w:val="005F3DEF"/>
    <w:rsid w:val="005F4131"/>
    <w:rsid w:val="005F42BC"/>
    <w:rsid w:val="005F468A"/>
    <w:rsid w:val="005F503C"/>
    <w:rsid w:val="005F7938"/>
    <w:rsid w:val="005F7CD8"/>
    <w:rsid w:val="006010BB"/>
    <w:rsid w:val="006023B3"/>
    <w:rsid w:val="006029B6"/>
    <w:rsid w:val="00602C5D"/>
    <w:rsid w:val="0060314A"/>
    <w:rsid w:val="0060316D"/>
    <w:rsid w:val="006034D6"/>
    <w:rsid w:val="00603FF5"/>
    <w:rsid w:val="006046AC"/>
    <w:rsid w:val="00604B89"/>
    <w:rsid w:val="00605C78"/>
    <w:rsid w:val="006060B4"/>
    <w:rsid w:val="006061B4"/>
    <w:rsid w:val="0060654C"/>
    <w:rsid w:val="006079F2"/>
    <w:rsid w:val="00607C9C"/>
    <w:rsid w:val="00610592"/>
    <w:rsid w:val="0061371D"/>
    <w:rsid w:val="00613DBE"/>
    <w:rsid w:val="00615989"/>
    <w:rsid w:val="00616DFB"/>
    <w:rsid w:val="0061774F"/>
    <w:rsid w:val="006200A8"/>
    <w:rsid w:val="006217F1"/>
    <w:rsid w:val="00621CBC"/>
    <w:rsid w:val="00622528"/>
    <w:rsid w:val="00622749"/>
    <w:rsid w:val="006234BB"/>
    <w:rsid w:val="006236C5"/>
    <w:rsid w:val="0062437B"/>
    <w:rsid w:val="0062558D"/>
    <w:rsid w:val="00625C2F"/>
    <w:rsid w:val="006263E5"/>
    <w:rsid w:val="0062752A"/>
    <w:rsid w:val="00630101"/>
    <w:rsid w:val="0063108B"/>
    <w:rsid w:val="006315C4"/>
    <w:rsid w:val="00632E7C"/>
    <w:rsid w:val="006339F6"/>
    <w:rsid w:val="0063469F"/>
    <w:rsid w:val="00634F35"/>
    <w:rsid w:val="006359B3"/>
    <w:rsid w:val="00636593"/>
    <w:rsid w:val="00640844"/>
    <w:rsid w:val="00640A01"/>
    <w:rsid w:val="0064288C"/>
    <w:rsid w:val="006439EC"/>
    <w:rsid w:val="00644411"/>
    <w:rsid w:val="00644BDE"/>
    <w:rsid w:val="00646B96"/>
    <w:rsid w:val="006506C5"/>
    <w:rsid w:val="0065185B"/>
    <w:rsid w:val="0065211C"/>
    <w:rsid w:val="00652EB8"/>
    <w:rsid w:val="00652EC0"/>
    <w:rsid w:val="00653016"/>
    <w:rsid w:val="006531D7"/>
    <w:rsid w:val="006533B9"/>
    <w:rsid w:val="00653488"/>
    <w:rsid w:val="00653EF5"/>
    <w:rsid w:val="00654518"/>
    <w:rsid w:val="00654D37"/>
    <w:rsid w:val="00655809"/>
    <w:rsid w:val="00655BBC"/>
    <w:rsid w:val="00656406"/>
    <w:rsid w:val="00656634"/>
    <w:rsid w:val="0066030A"/>
    <w:rsid w:val="00660D11"/>
    <w:rsid w:val="00660E6C"/>
    <w:rsid w:val="00661175"/>
    <w:rsid w:val="00661720"/>
    <w:rsid w:val="006617FF"/>
    <w:rsid w:val="00663535"/>
    <w:rsid w:val="00663665"/>
    <w:rsid w:val="006638A5"/>
    <w:rsid w:val="00664427"/>
    <w:rsid w:val="0066486F"/>
    <w:rsid w:val="006649BD"/>
    <w:rsid w:val="006658B1"/>
    <w:rsid w:val="0066652D"/>
    <w:rsid w:val="00666609"/>
    <w:rsid w:val="00666ED1"/>
    <w:rsid w:val="00667CA3"/>
    <w:rsid w:val="00667EE9"/>
    <w:rsid w:val="0067035F"/>
    <w:rsid w:val="00670D63"/>
    <w:rsid w:val="00671CD4"/>
    <w:rsid w:val="00673910"/>
    <w:rsid w:val="00673C46"/>
    <w:rsid w:val="0067557D"/>
    <w:rsid w:val="00675D0F"/>
    <w:rsid w:val="00676EC8"/>
    <w:rsid w:val="00680A06"/>
    <w:rsid w:val="00681C9C"/>
    <w:rsid w:val="00683A92"/>
    <w:rsid w:val="00683CFC"/>
    <w:rsid w:val="00683E86"/>
    <w:rsid w:val="0068465F"/>
    <w:rsid w:val="0068496B"/>
    <w:rsid w:val="00685FDB"/>
    <w:rsid w:val="00686ED5"/>
    <w:rsid w:val="0068730B"/>
    <w:rsid w:val="0069010F"/>
    <w:rsid w:val="006906A3"/>
    <w:rsid w:val="00690BCF"/>
    <w:rsid w:val="00691050"/>
    <w:rsid w:val="00691441"/>
    <w:rsid w:val="006918D8"/>
    <w:rsid w:val="00691DC4"/>
    <w:rsid w:val="00693402"/>
    <w:rsid w:val="00693BEE"/>
    <w:rsid w:val="006951F9"/>
    <w:rsid w:val="0069536A"/>
    <w:rsid w:val="00695D03"/>
    <w:rsid w:val="00695E1B"/>
    <w:rsid w:val="00696180"/>
    <w:rsid w:val="00696438"/>
    <w:rsid w:val="00696AE4"/>
    <w:rsid w:val="00696DCB"/>
    <w:rsid w:val="00697CDC"/>
    <w:rsid w:val="006A0688"/>
    <w:rsid w:val="006A38E1"/>
    <w:rsid w:val="006A4B4A"/>
    <w:rsid w:val="006A4DAF"/>
    <w:rsid w:val="006A5041"/>
    <w:rsid w:val="006A505C"/>
    <w:rsid w:val="006A71D8"/>
    <w:rsid w:val="006B06A1"/>
    <w:rsid w:val="006B0FE6"/>
    <w:rsid w:val="006B183C"/>
    <w:rsid w:val="006B2A94"/>
    <w:rsid w:val="006B34FF"/>
    <w:rsid w:val="006B37B4"/>
    <w:rsid w:val="006B37ED"/>
    <w:rsid w:val="006B382E"/>
    <w:rsid w:val="006B47FB"/>
    <w:rsid w:val="006B53AA"/>
    <w:rsid w:val="006B56A8"/>
    <w:rsid w:val="006B5DBF"/>
    <w:rsid w:val="006B6392"/>
    <w:rsid w:val="006B7E9E"/>
    <w:rsid w:val="006C0808"/>
    <w:rsid w:val="006C0A6A"/>
    <w:rsid w:val="006C1C28"/>
    <w:rsid w:val="006C1CA5"/>
    <w:rsid w:val="006C1DFC"/>
    <w:rsid w:val="006C2BE3"/>
    <w:rsid w:val="006C2DF2"/>
    <w:rsid w:val="006C30AE"/>
    <w:rsid w:val="006C3D98"/>
    <w:rsid w:val="006C5AB8"/>
    <w:rsid w:val="006C5E5B"/>
    <w:rsid w:val="006C6457"/>
    <w:rsid w:val="006C66B8"/>
    <w:rsid w:val="006C67CC"/>
    <w:rsid w:val="006C6AEB"/>
    <w:rsid w:val="006C6F80"/>
    <w:rsid w:val="006C7460"/>
    <w:rsid w:val="006D2222"/>
    <w:rsid w:val="006D350C"/>
    <w:rsid w:val="006D39B4"/>
    <w:rsid w:val="006D3C2F"/>
    <w:rsid w:val="006D3F9B"/>
    <w:rsid w:val="006D43B1"/>
    <w:rsid w:val="006D5715"/>
    <w:rsid w:val="006D679F"/>
    <w:rsid w:val="006D69A6"/>
    <w:rsid w:val="006E13D0"/>
    <w:rsid w:val="006E1EF5"/>
    <w:rsid w:val="006E3FB0"/>
    <w:rsid w:val="006E558A"/>
    <w:rsid w:val="006E657D"/>
    <w:rsid w:val="006E66F0"/>
    <w:rsid w:val="006E6FBF"/>
    <w:rsid w:val="006E75A5"/>
    <w:rsid w:val="006F017B"/>
    <w:rsid w:val="006F01FE"/>
    <w:rsid w:val="006F1EF4"/>
    <w:rsid w:val="006F21A6"/>
    <w:rsid w:val="006F3E5F"/>
    <w:rsid w:val="006F4460"/>
    <w:rsid w:val="006F53B9"/>
    <w:rsid w:val="006F65CB"/>
    <w:rsid w:val="007000CE"/>
    <w:rsid w:val="007004B0"/>
    <w:rsid w:val="00700C0C"/>
    <w:rsid w:val="0070281D"/>
    <w:rsid w:val="00702A27"/>
    <w:rsid w:val="00704E4A"/>
    <w:rsid w:val="0070536C"/>
    <w:rsid w:val="00705EB7"/>
    <w:rsid w:val="00706B0A"/>
    <w:rsid w:val="00710587"/>
    <w:rsid w:val="007107D4"/>
    <w:rsid w:val="00710BBF"/>
    <w:rsid w:val="00710FA9"/>
    <w:rsid w:val="0071133C"/>
    <w:rsid w:val="007124DC"/>
    <w:rsid w:val="00712C64"/>
    <w:rsid w:val="007130EC"/>
    <w:rsid w:val="00713AB9"/>
    <w:rsid w:val="00714138"/>
    <w:rsid w:val="0071464C"/>
    <w:rsid w:val="00714F91"/>
    <w:rsid w:val="00715B48"/>
    <w:rsid w:val="00715D4B"/>
    <w:rsid w:val="00716391"/>
    <w:rsid w:val="007177FF"/>
    <w:rsid w:val="007208C8"/>
    <w:rsid w:val="007218A6"/>
    <w:rsid w:val="007226E1"/>
    <w:rsid w:val="00722836"/>
    <w:rsid w:val="00722A97"/>
    <w:rsid w:val="0072331D"/>
    <w:rsid w:val="00724432"/>
    <w:rsid w:val="00724926"/>
    <w:rsid w:val="00724F41"/>
    <w:rsid w:val="00725049"/>
    <w:rsid w:val="0072545C"/>
    <w:rsid w:val="00726E4F"/>
    <w:rsid w:val="00727154"/>
    <w:rsid w:val="00727629"/>
    <w:rsid w:val="00727980"/>
    <w:rsid w:val="00727DED"/>
    <w:rsid w:val="007300B0"/>
    <w:rsid w:val="0073079B"/>
    <w:rsid w:val="007309DD"/>
    <w:rsid w:val="00730E31"/>
    <w:rsid w:val="00730EEB"/>
    <w:rsid w:val="00731290"/>
    <w:rsid w:val="00731854"/>
    <w:rsid w:val="0073202F"/>
    <w:rsid w:val="00732F00"/>
    <w:rsid w:val="00732FB6"/>
    <w:rsid w:val="00734E02"/>
    <w:rsid w:val="007354EC"/>
    <w:rsid w:val="00735E29"/>
    <w:rsid w:val="007370BE"/>
    <w:rsid w:val="00737388"/>
    <w:rsid w:val="00740810"/>
    <w:rsid w:val="00740CF8"/>
    <w:rsid w:val="00741075"/>
    <w:rsid w:val="00741F2E"/>
    <w:rsid w:val="0074260C"/>
    <w:rsid w:val="00742B7A"/>
    <w:rsid w:val="00743317"/>
    <w:rsid w:val="0074368D"/>
    <w:rsid w:val="00743866"/>
    <w:rsid w:val="00744947"/>
    <w:rsid w:val="00744E52"/>
    <w:rsid w:val="00746E49"/>
    <w:rsid w:val="007470D3"/>
    <w:rsid w:val="0074744C"/>
    <w:rsid w:val="0074744E"/>
    <w:rsid w:val="00750B20"/>
    <w:rsid w:val="00751825"/>
    <w:rsid w:val="00753032"/>
    <w:rsid w:val="007535EE"/>
    <w:rsid w:val="00753C9A"/>
    <w:rsid w:val="00754B82"/>
    <w:rsid w:val="007552A1"/>
    <w:rsid w:val="00755F89"/>
    <w:rsid w:val="007564CF"/>
    <w:rsid w:val="00756D79"/>
    <w:rsid w:val="00761B36"/>
    <w:rsid w:val="00761B38"/>
    <w:rsid w:val="00761D9E"/>
    <w:rsid w:val="00761E5B"/>
    <w:rsid w:val="00762D52"/>
    <w:rsid w:val="0076388E"/>
    <w:rsid w:val="00763FC4"/>
    <w:rsid w:val="00767D00"/>
    <w:rsid w:val="00771008"/>
    <w:rsid w:val="00771ACF"/>
    <w:rsid w:val="00772F59"/>
    <w:rsid w:val="00773537"/>
    <w:rsid w:val="007746EA"/>
    <w:rsid w:val="00774772"/>
    <w:rsid w:val="007754D8"/>
    <w:rsid w:val="00775579"/>
    <w:rsid w:val="00775DB0"/>
    <w:rsid w:val="00776391"/>
    <w:rsid w:val="00776613"/>
    <w:rsid w:val="00777384"/>
    <w:rsid w:val="00777B0A"/>
    <w:rsid w:val="007814C0"/>
    <w:rsid w:val="007815E2"/>
    <w:rsid w:val="007816FA"/>
    <w:rsid w:val="0078286E"/>
    <w:rsid w:val="00785392"/>
    <w:rsid w:val="007859C4"/>
    <w:rsid w:val="00786209"/>
    <w:rsid w:val="00786DA3"/>
    <w:rsid w:val="00786F26"/>
    <w:rsid w:val="00787EC8"/>
    <w:rsid w:val="00790BA3"/>
    <w:rsid w:val="00791190"/>
    <w:rsid w:val="007914E7"/>
    <w:rsid w:val="00793F14"/>
    <w:rsid w:val="00794359"/>
    <w:rsid w:val="00794CE8"/>
    <w:rsid w:val="00794E5C"/>
    <w:rsid w:val="0079532A"/>
    <w:rsid w:val="00796686"/>
    <w:rsid w:val="00797894"/>
    <w:rsid w:val="007A074B"/>
    <w:rsid w:val="007A09B0"/>
    <w:rsid w:val="007A1291"/>
    <w:rsid w:val="007A1A74"/>
    <w:rsid w:val="007A1E68"/>
    <w:rsid w:val="007A2666"/>
    <w:rsid w:val="007A2697"/>
    <w:rsid w:val="007A411A"/>
    <w:rsid w:val="007A4121"/>
    <w:rsid w:val="007A45BC"/>
    <w:rsid w:val="007A5DE3"/>
    <w:rsid w:val="007A69BC"/>
    <w:rsid w:val="007A71A8"/>
    <w:rsid w:val="007A7930"/>
    <w:rsid w:val="007B1500"/>
    <w:rsid w:val="007B17C0"/>
    <w:rsid w:val="007B3B7D"/>
    <w:rsid w:val="007B3E87"/>
    <w:rsid w:val="007B4609"/>
    <w:rsid w:val="007B4ED6"/>
    <w:rsid w:val="007B61EA"/>
    <w:rsid w:val="007B6510"/>
    <w:rsid w:val="007B74A3"/>
    <w:rsid w:val="007B75A9"/>
    <w:rsid w:val="007C10A0"/>
    <w:rsid w:val="007C1B71"/>
    <w:rsid w:val="007C20ED"/>
    <w:rsid w:val="007C3CCC"/>
    <w:rsid w:val="007C4580"/>
    <w:rsid w:val="007C5B37"/>
    <w:rsid w:val="007C5DDF"/>
    <w:rsid w:val="007C721C"/>
    <w:rsid w:val="007C7ED5"/>
    <w:rsid w:val="007D0B5E"/>
    <w:rsid w:val="007D1A51"/>
    <w:rsid w:val="007D22E5"/>
    <w:rsid w:val="007D29E3"/>
    <w:rsid w:val="007D57EF"/>
    <w:rsid w:val="007D709F"/>
    <w:rsid w:val="007D7CE3"/>
    <w:rsid w:val="007E0718"/>
    <w:rsid w:val="007E1C09"/>
    <w:rsid w:val="007E28B0"/>
    <w:rsid w:val="007E2E6E"/>
    <w:rsid w:val="007E3766"/>
    <w:rsid w:val="007E3894"/>
    <w:rsid w:val="007E524D"/>
    <w:rsid w:val="007E555C"/>
    <w:rsid w:val="007E771B"/>
    <w:rsid w:val="007F01D5"/>
    <w:rsid w:val="007F0CBC"/>
    <w:rsid w:val="007F1320"/>
    <w:rsid w:val="007F207E"/>
    <w:rsid w:val="007F237E"/>
    <w:rsid w:val="007F2CC4"/>
    <w:rsid w:val="007F2EAF"/>
    <w:rsid w:val="007F2EB6"/>
    <w:rsid w:val="007F316E"/>
    <w:rsid w:val="007F49ED"/>
    <w:rsid w:val="007F4C32"/>
    <w:rsid w:val="007F5827"/>
    <w:rsid w:val="007F5C81"/>
    <w:rsid w:val="007F65D6"/>
    <w:rsid w:val="007F6F8A"/>
    <w:rsid w:val="00801FC5"/>
    <w:rsid w:val="008022E6"/>
    <w:rsid w:val="00802409"/>
    <w:rsid w:val="00802530"/>
    <w:rsid w:val="00802BF4"/>
    <w:rsid w:val="00803082"/>
    <w:rsid w:val="00804F2E"/>
    <w:rsid w:val="00807401"/>
    <w:rsid w:val="008109EB"/>
    <w:rsid w:val="008110AF"/>
    <w:rsid w:val="0081147E"/>
    <w:rsid w:val="00811D85"/>
    <w:rsid w:val="00812669"/>
    <w:rsid w:val="00812923"/>
    <w:rsid w:val="00812B45"/>
    <w:rsid w:val="00814223"/>
    <w:rsid w:val="0081598F"/>
    <w:rsid w:val="00815F5F"/>
    <w:rsid w:val="00816B04"/>
    <w:rsid w:val="00816ED5"/>
    <w:rsid w:val="0082033B"/>
    <w:rsid w:val="008220C4"/>
    <w:rsid w:val="008222A1"/>
    <w:rsid w:val="0082280F"/>
    <w:rsid w:val="00822CA6"/>
    <w:rsid w:val="00822D2F"/>
    <w:rsid w:val="0082387A"/>
    <w:rsid w:val="00824BEB"/>
    <w:rsid w:val="0082501B"/>
    <w:rsid w:val="0082538E"/>
    <w:rsid w:val="00825DDE"/>
    <w:rsid w:val="00826181"/>
    <w:rsid w:val="0082631B"/>
    <w:rsid w:val="00826992"/>
    <w:rsid w:val="00826ABD"/>
    <w:rsid w:val="00827516"/>
    <w:rsid w:val="00827D01"/>
    <w:rsid w:val="00830B7E"/>
    <w:rsid w:val="00830EBF"/>
    <w:rsid w:val="00831718"/>
    <w:rsid w:val="00832485"/>
    <w:rsid w:val="00833904"/>
    <w:rsid w:val="00834689"/>
    <w:rsid w:val="00834A8F"/>
    <w:rsid w:val="00834EE9"/>
    <w:rsid w:val="0083597D"/>
    <w:rsid w:val="00836FE4"/>
    <w:rsid w:val="00837ADC"/>
    <w:rsid w:val="008401A3"/>
    <w:rsid w:val="0084031D"/>
    <w:rsid w:val="0084093F"/>
    <w:rsid w:val="0084184F"/>
    <w:rsid w:val="00841EA4"/>
    <w:rsid w:val="00842BAC"/>
    <w:rsid w:val="00842DE7"/>
    <w:rsid w:val="0084314B"/>
    <w:rsid w:val="008433BE"/>
    <w:rsid w:val="00844E88"/>
    <w:rsid w:val="00846316"/>
    <w:rsid w:val="0084662C"/>
    <w:rsid w:val="00846E45"/>
    <w:rsid w:val="00847ABE"/>
    <w:rsid w:val="00847BC1"/>
    <w:rsid w:val="00850937"/>
    <w:rsid w:val="00850FCE"/>
    <w:rsid w:val="00851A9E"/>
    <w:rsid w:val="008521D5"/>
    <w:rsid w:val="00852580"/>
    <w:rsid w:val="008525BA"/>
    <w:rsid w:val="00852C6E"/>
    <w:rsid w:val="008533F2"/>
    <w:rsid w:val="00853B97"/>
    <w:rsid w:val="008550A8"/>
    <w:rsid w:val="00855468"/>
    <w:rsid w:val="00855966"/>
    <w:rsid w:val="00857120"/>
    <w:rsid w:val="008572F2"/>
    <w:rsid w:val="00857A2A"/>
    <w:rsid w:val="00860F10"/>
    <w:rsid w:val="00861544"/>
    <w:rsid w:val="00861A4B"/>
    <w:rsid w:val="00862415"/>
    <w:rsid w:val="00862806"/>
    <w:rsid w:val="0086348E"/>
    <w:rsid w:val="008643B9"/>
    <w:rsid w:val="00864D5B"/>
    <w:rsid w:val="0086595F"/>
    <w:rsid w:val="00867265"/>
    <w:rsid w:val="00867BCB"/>
    <w:rsid w:val="00867D91"/>
    <w:rsid w:val="00870E31"/>
    <w:rsid w:val="00871277"/>
    <w:rsid w:val="0087226D"/>
    <w:rsid w:val="00872967"/>
    <w:rsid w:val="0087297B"/>
    <w:rsid w:val="00873CA3"/>
    <w:rsid w:val="00875E4F"/>
    <w:rsid w:val="008763C6"/>
    <w:rsid w:val="0088026D"/>
    <w:rsid w:val="00880826"/>
    <w:rsid w:val="00880C9E"/>
    <w:rsid w:val="00881384"/>
    <w:rsid w:val="008818D3"/>
    <w:rsid w:val="00882809"/>
    <w:rsid w:val="0088347A"/>
    <w:rsid w:val="008834A9"/>
    <w:rsid w:val="008841DF"/>
    <w:rsid w:val="0088501B"/>
    <w:rsid w:val="00886C7A"/>
    <w:rsid w:val="00886E46"/>
    <w:rsid w:val="00890097"/>
    <w:rsid w:val="0089053B"/>
    <w:rsid w:val="00890738"/>
    <w:rsid w:val="0089156A"/>
    <w:rsid w:val="0089403E"/>
    <w:rsid w:val="00894A4D"/>
    <w:rsid w:val="00894AE7"/>
    <w:rsid w:val="00894D08"/>
    <w:rsid w:val="0089576F"/>
    <w:rsid w:val="00897812"/>
    <w:rsid w:val="008978E4"/>
    <w:rsid w:val="008A04CE"/>
    <w:rsid w:val="008A1156"/>
    <w:rsid w:val="008A221A"/>
    <w:rsid w:val="008A36C8"/>
    <w:rsid w:val="008A36DE"/>
    <w:rsid w:val="008A3A43"/>
    <w:rsid w:val="008A4D92"/>
    <w:rsid w:val="008A5227"/>
    <w:rsid w:val="008A5C2B"/>
    <w:rsid w:val="008A5E11"/>
    <w:rsid w:val="008A6DEC"/>
    <w:rsid w:val="008A756B"/>
    <w:rsid w:val="008B085C"/>
    <w:rsid w:val="008B0C61"/>
    <w:rsid w:val="008B0FDF"/>
    <w:rsid w:val="008B2EA4"/>
    <w:rsid w:val="008B2EB4"/>
    <w:rsid w:val="008B431E"/>
    <w:rsid w:val="008B49D7"/>
    <w:rsid w:val="008B57A6"/>
    <w:rsid w:val="008B5A86"/>
    <w:rsid w:val="008B5DB6"/>
    <w:rsid w:val="008B6F43"/>
    <w:rsid w:val="008B7208"/>
    <w:rsid w:val="008B7321"/>
    <w:rsid w:val="008C19BB"/>
    <w:rsid w:val="008C2028"/>
    <w:rsid w:val="008C21D3"/>
    <w:rsid w:val="008C2246"/>
    <w:rsid w:val="008C2E90"/>
    <w:rsid w:val="008C4CB8"/>
    <w:rsid w:val="008C5A1A"/>
    <w:rsid w:val="008C5A43"/>
    <w:rsid w:val="008C67BE"/>
    <w:rsid w:val="008C68B9"/>
    <w:rsid w:val="008C6C71"/>
    <w:rsid w:val="008C7881"/>
    <w:rsid w:val="008D0517"/>
    <w:rsid w:val="008D1E97"/>
    <w:rsid w:val="008D2A71"/>
    <w:rsid w:val="008D2B35"/>
    <w:rsid w:val="008D3A66"/>
    <w:rsid w:val="008D493F"/>
    <w:rsid w:val="008D4CC1"/>
    <w:rsid w:val="008D4F3F"/>
    <w:rsid w:val="008D5CF0"/>
    <w:rsid w:val="008D7AD5"/>
    <w:rsid w:val="008E00A8"/>
    <w:rsid w:val="008E0776"/>
    <w:rsid w:val="008E345E"/>
    <w:rsid w:val="008E385B"/>
    <w:rsid w:val="008E48F2"/>
    <w:rsid w:val="008E6AFE"/>
    <w:rsid w:val="008E7488"/>
    <w:rsid w:val="008F0E2A"/>
    <w:rsid w:val="008F13D3"/>
    <w:rsid w:val="008F1C0E"/>
    <w:rsid w:val="008F1DF3"/>
    <w:rsid w:val="008F31AC"/>
    <w:rsid w:val="008F505C"/>
    <w:rsid w:val="008F5AA5"/>
    <w:rsid w:val="008F6566"/>
    <w:rsid w:val="008F6AE6"/>
    <w:rsid w:val="008F6D7E"/>
    <w:rsid w:val="008F79F9"/>
    <w:rsid w:val="008F7EAD"/>
    <w:rsid w:val="008F7FB5"/>
    <w:rsid w:val="0090014E"/>
    <w:rsid w:val="00900219"/>
    <w:rsid w:val="00901568"/>
    <w:rsid w:val="00901ABA"/>
    <w:rsid w:val="00903E75"/>
    <w:rsid w:val="0090407E"/>
    <w:rsid w:val="00904408"/>
    <w:rsid w:val="00904518"/>
    <w:rsid w:val="00905EC5"/>
    <w:rsid w:val="009061DA"/>
    <w:rsid w:val="00907A65"/>
    <w:rsid w:val="00907C29"/>
    <w:rsid w:val="00907E70"/>
    <w:rsid w:val="00907FDB"/>
    <w:rsid w:val="00911485"/>
    <w:rsid w:val="00911EE1"/>
    <w:rsid w:val="00911F40"/>
    <w:rsid w:val="00913027"/>
    <w:rsid w:val="00913EB2"/>
    <w:rsid w:val="009142AD"/>
    <w:rsid w:val="009160C5"/>
    <w:rsid w:val="009165ED"/>
    <w:rsid w:val="0091686C"/>
    <w:rsid w:val="00916F01"/>
    <w:rsid w:val="00920235"/>
    <w:rsid w:val="0092098B"/>
    <w:rsid w:val="00924913"/>
    <w:rsid w:val="009257C4"/>
    <w:rsid w:val="00930147"/>
    <w:rsid w:val="009304CA"/>
    <w:rsid w:val="00930BA3"/>
    <w:rsid w:val="00930E94"/>
    <w:rsid w:val="00931262"/>
    <w:rsid w:val="00931FD4"/>
    <w:rsid w:val="009320E9"/>
    <w:rsid w:val="00932585"/>
    <w:rsid w:val="009350A6"/>
    <w:rsid w:val="00935855"/>
    <w:rsid w:val="00935B51"/>
    <w:rsid w:val="00936E0B"/>
    <w:rsid w:val="009406B4"/>
    <w:rsid w:val="00941946"/>
    <w:rsid w:val="00941A2F"/>
    <w:rsid w:val="009428AF"/>
    <w:rsid w:val="00942B66"/>
    <w:rsid w:val="009434E0"/>
    <w:rsid w:val="00943907"/>
    <w:rsid w:val="00946A5F"/>
    <w:rsid w:val="00947F82"/>
    <w:rsid w:val="009519E8"/>
    <w:rsid w:val="00952271"/>
    <w:rsid w:val="0095239F"/>
    <w:rsid w:val="00952D78"/>
    <w:rsid w:val="009532B2"/>
    <w:rsid w:val="0095716A"/>
    <w:rsid w:val="00957CAE"/>
    <w:rsid w:val="00960DBD"/>
    <w:rsid w:val="00961131"/>
    <w:rsid w:val="00961238"/>
    <w:rsid w:val="00961698"/>
    <w:rsid w:val="0096189E"/>
    <w:rsid w:val="009624DB"/>
    <w:rsid w:val="009645C8"/>
    <w:rsid w:val="009651A7"/>
    <w:rsid w:val="00965396"/>
    <w:rsid w:val="00965417"/>
    <w:rsid w:val="0096625C"/>
    <w:rsid w:val="009668D1"/>
    <w:rsid w:val="00966E7C"/>
    <w:rsid w:val="009672C5"/>
    <w:rsid w:val="009672F6"/>
    <w:rsid w:val="009675CE"/>
    <w:rsid w:val="00967CD4"/>
    <w:rsid w:val="0097073A"/>
    <w:rsid w:val="00970BD7"/>
    <w:rsid w:val="00971A2D"/>
    <w:rsid w:val="0097210A"/>
    <w:rsid w:val="00973C63"/>
    <w:rsid w:val="00973FEF"/>
    <w:rsid w:val="0097456D"/>
    <w:rsid w:val="00974CB5"/>
    <w:rsid w:val="00974F57"/>
    <w:rsid w:val="0097538D"/>
    <w:rsid w:val="00975610"/>
    <w:rsid w:val="00976B93"/>
    <w:rsid w:val="00980576"/>
    <w:rsid w:val="00980C74"/>
    <w:rsid w:val="00981550"/>
    <w:rsid w:val="00981D99"/>
    <w:rsid w:val="00982826"/>
    <w:rsid w:val="00983CBC"/>
    <w:rsid w:val="009855A6"/>
    <w:rsid w:val="009870E7"/>
    <w:rsid w:val="009872DA"/>
    <w:rsid w:val="00987FB2"/>
    <w:rsid w:val="00991EC8"/>
    <w:rsid w:val="00993B63"/>
    <w:rsid w:val="0099570C"/>
    <w:rsid w:val="009A06D9"/>
    <w:rsid w:val="009A0D78"/>
    <w:rsid w:val="009A0F18"/>
    <w:rsid w:val="009A0FB0"/>
    <w:rsid w:val="009A0FDA"/>
    <w:rsid w:val="009A15F2"/>
    <w:rsid w:val="009A1BB9"/>
    <w:rsid w:val="009A1FD8"/>
    <w:rsid w:val="009A1FF9"/>
    <w:rsid w:val="009A22BE"/>
    <w:rsid w:val="009A253F"/>
    <w:rsid w:val="009A2797"/>
    <w:rsid w:val="009A3E51"/>
    <w:rsid w:val="009A4025"/>
    <w:rsid w:val="009A46D8"/>
    <w:rsid w:val="009A585A"/>
    <w:rsid w:val="009A5FDD"/>
    <w:rsid w:val="009A5FEF"/>
    <w:rsid w:val="009A6A5F"/>
    <w:rsid w:val="009B06B2"/>
    <w:rsid w:val="009B0ACA"/>
    <w:rsid w:val="009B0FF9"/>
    <w:rsid w:val="009B1F27"/>
    <w:rsid w:val="009B2C45"/>
    <w:rsid w:val="009B31A1"/>
    <w:rsid w:val="009B3FB5"/>
    <w:rsid w:val="009B42C6"/>
    <w:rsid w:val="009B45D5"/>
    <w:rsid w:val="009B4D77"/>
    <w:rsid w:val="009B506D"/>
    <w:rsid w:val="009B619D"/>
    <w:rsid w:val="009B6B03"/>
    <w:rsid w:val="009C0D77"/>
    <w:rsid w:val="009C209D"/>
    <w:rsid w:val="009C238E"/>
    <w:rsid w:val="009C2B08"/>
    <w:rsid w:val="009C3D64"/>
    <w:rsid w:val="009C5241"/>
    <w:rsid w:val="009C5520"/>
    <w:rsid w:val="009C5B0A"/>
    <w:rsid w:val="009C61C4"/>
    <w:rsid w:val="009C64E2"/>
    <w:rsid w:val="009C6963"/>
    <w:rsid w:val="009C7232"/>
    <w:rsid w:val="009C7411"/>
    <w:rsid w:val="009D01D5"/>
    <w:rsid w:val="009D1B26"/>
    <w:rsid w:val="009D1D01"/>
    <w:rsid w:val="009D2072"/>
    <w:rsid w:val="009D3E45"/>
    <w:rsid w:val="009D4FF3"/>
    <w:rsid w:val="009D59C8"/>
    <w:rsid w:val="009D5D75"/>
    <w:rsid w:val="009D654A"/>
    <w:rsid w:val="009D682F"/>
    <w:rsid w:val="009D7274"/>
    <w:rsid w:val="009D7B2C"/>
    <w:rsid w:val="009D7D84"/>
    <w:rsid w:val="009E12B1"/>
    <w:rsid w:val="009E134F"/>
    <w:rsid w:val="009E1C29"/>
    <w:rsid w:val="009E24C7"/>
    <w:rsid w:val="009E3553"/>
    <w:rsid w:val="009E4DDE"/>
    <w:rsid w:val="009E4F07"/>
    <w:rsid w:val="009E6130"/>
    <w:rsid w:val="009E6541"/>
    <w:rsid w:val="009E7575"/>
    <w:rsid w:val="009E77E1"/>
    <w:rsid w:val="009F09F4"/>
    <w:rsid w:val="009F1078"/>
    <w:rsid w:val="009F3053"/>
    <w:rsid w:val="009F4302"/>
    <w:rsid w:val="009F495A"/>
    <w:rsid w:val="009F4EAC"/>
    <w:rsid w:val="009F62ED"/>
    <w:rsid w:val="009F6CFA"/>
    <w:rsid w:val="009F77AF"/>
    <w:rsid w:val="00A01560"/>
    <w:rsid w:val="00A048E8"/>
    <w:rsid w:val="00A04F0F"/>
    <w:rsid w:val="00A05D95"/>
    <w:rsid w:val="00A06731"/>
    <w:rsid w:val="00A06F9B"/>
    <w:rsid w:val="00A07DEB"/>
    <w:rsid w:val="00A10F38"/>
    <w:rsid w:val="00A1110D"/>
    <w:rsid w:val="00A11CB5"/>
    <w:rsid w:val="00A12896"/>
    <w:rsid w:val="00A13F3E"/>
    <w:rsid w:val="00A14A3A"/>
    <w:rsid w:val="00A16AE8"/>
    <w:rsid w:val="00A20071"/>
    <w:rsid w:val="00A20B77"/>
    <w:rsid w:val="00A21199"/>
    <w:rsid w:val="00A2175A"/>
    <w:rsid w:val="00A221A2"/>
    <w:rsid w:val="00A221BF"/>
    <w:rsid w:val="00A221E9"/>
    <w:rsid w:val="00A22259"/>
    <w:rsid w:val="00A22912"/>
    <w:rsid w:val="00A23384"/>
    <w:rsid w:val="00A236A0"/>
    <w:rsid w:val="00A24AAE"/>
    <w:rsid w:val="00A24F7B"/>
    <w:rsid w:val="00A2555C"/>
    <w:rsid w:val="00A2672D"/>
    <w:rsid w:val="00A27876"/>
    <w:rsid w:val="00A27973"/>
    <w:rsid w:val="00A30048"/>
    <w:rsid w:val="00A3075C"/>
    <w:rsid w:val="00A3266A"/>
    <w:rsid w:val="00A32989"/>
    <w:rsid w:val="00A33F0C"/>
    <w:rsid w:val="00A340C3"/>
    <w:rsid w:val="00A34B60"/>
    <w:rsid w:val="00A34CF0"/>
    <w:rsid w:val="00A36B55"/>
    <w:rsid w:val="00A37AFA"/>
    <w:rsid w:val="00A413A0"/>
    <w:rsid w:val="00A41C38"/>
    <w:rsid w:val="00A42522"/>
    <w:rsid w:val="00A4303D"/>
    <w:rsid w:val="00A431A7"/>
    <w:rsid w:val="00A447FF"/>
    <w:rsid w:val="00A45003"/>
    <w:rsid w:val="00A4588D"/>
    <w:rsid w:val="00A50BE1"/>
    <w:rsid w:val="00A50CB8"/>
    <w:rsid w:val="00A519B3"/>
    <w:rsid w:val="00A51CCB"/>
    <w:rsid w:val="00A525F4"/>
    <w:rsid w:val="00A52823"/>
    <w:rsid w:val="00A537F8"/>
    <w:rsid w:val="00A53E13"/>
    <w:rsid w:val="00A544E4"/>
    <w:rsid w:val="00A553EA"/>
    <w:rsid w:val="00A553F5"/>
    <w:rsid w:val="00A561B0"/>
    <w:rsid w:val="00A56E31"/>
    <w:rsid w:val="00A6365D"/>
    <w:rsid w:val="00A644D2"/>
    <w:rsid w:val="00A65208"/>
    <w:rsid w:val="00A65325"/>
    <w:rsid w:val="00A675DC"/>
    <w:rsid w:val="00A67D6A"/>
    <w:rsid w:val="00A70AD9"/>
    <w:rsid w:val="00A70B61"/>
    <w:rsid w:val="00A70BC6"/>
    <w:rsid w:val="00A71198"/>
    <w:rsid w:val="00A71723"/>
    <w:rsid w:val="00A72405"/>
    <w:rsid w:val="00A72F4D"/>
    <w:rsid w:val="00A732D8"/>
    <w:rsid w:val="00A736D9"/>
    <w:rsid w:val="00A7375F"/>
    <w:rsid w:val="00A74864"/>
    <w:rsid w:val="00A7501B"/>
    <w:rsid w:val="00A763D7"/>
    <w:rsid w:val="00A76742"/>
    <w:rsid w:val="00A773A4"/>
    <w:rsid w:val="00A77D4E"/>
    <w:rsid w:val="00A8061D"/>
    <w:rsid w:val="00A80A0D"/>
    <w:rsid w:val="00A80A59"/>
    <w:rsid w:val="00A822F1"/>
    <w:rsid w:val="00A83C02"/>
    <w:rsid w:val="00A843CF"/>
    <w:rsid w:val="00A84B8E"/>
    <w:rsid w:val="00A851B5"/>
    <w:rsid w:val="00A852A3"/>
    <w:rsid w:val="00A86344"/>
    <w:rsid w:val="00A86FD4"/>
    <w:rsid w:val="00A90034"/>
    <w:rsid w:val="00A908BF"/>
    <w:rsid w:val="00A90E93"/>
    <w:rsid w:val="00A90F82"/>
    <w:rsid w:val="00A914CF"/>
    <w:rsid w:val="00A915F4"/>
    <w:rsid w:val="00A91E3B"/>
    <w:rsid w:val="00A91ED8"/>
    <w:rsid w:val="00A9348A"/>
    <w:rsid w:val="00A93F52"/>
    <w:rsid w:val="00A93FBA"/>
    <w:rsid w:val="00A94C22"/>
    <w:rsid w:val="00A9543C"/>
    <w:rsid w:val="00A9551C"/>
    <w:rsid w:val="00A973F3"/>
    <w:rsid w:val="00AA121B"/>
    <w:rsid w:val="00AA1637"/>
    <w:rsid w:val="00AA1D73"/>
    <w:rsid w:val="00AA2A6E"/>
    <w:rsid w:val="00AA2C1F"/>
    <w:rsid w:val="00AA2D8D"/>
    <w:rsid w:val="00AA4048"/>
    <w:rsid w:val="00AA6562"/>
    <w:rsid w:val="00AA6B8C"/>
    <w:rsid w:val="00AA7A5D"/>
    <w:rsid w:val="00AA7C04"/>
    <w:rsid w:val="00AA7CEB"/>
    <w:rsid w:val="00AB1054"/>
    <w:rsid w:val="00AB1CBD"/>
    <w:rsid w:val="00AB20AD"/>
    <w:rsid w:val="00AB2FB2"/>
    <w:rsid w:val="00AB31EE"/>
    <w:rsid w:val="00AB3B91"/>
    <w:rsid w:val="00AB3CC7"/>
    <w:rsid w:val="00AB4A74"/>
    <w:rsid w:val="00AC0AA1"/>
    <w:rsid w:val="00AC11F9"/>
    <w:rsid w:val="00AC1E0F"/>
    <w:rsid w:val="00AC2419"/>
    <w:rsid w:val="00AC2A1B"/>
    <w:rsid w:val="00AC2CD1"/>
    <w:rsid w:val="00AC4115"/>
    <w:rsid w:val="00AC4E07"/>
    <w:rsid w:val="00AC674C"/>
    <w:rsid w:val="00AC6CDD"/>
    <w:rsid w:val="00AC714D"/>
    <w:rsid w:val="00AD04F3"/>
    <w:rsid w:val="00AD0732"/>
    <w:rsid w:val="00AD173D"/>
    <w:rsid w:val="00AD3140"/>
    <w:rsid w:val="00AD3332"/>
    <w:rsid w:val="00AD3460"/>
    <w:rsid w:val="00AD35DA"/>
    <w:rsid w:val="00AD4E04"/>
    <w:rsid w:val="00AD5982"/>
    <w:rsid w:val="00AD66D2"/>
    <w:rsid w:val="00AD6F8D"/>
    <w:rsid w:val="00AD760D"/>
    <w:rsid w:val="00AD7634"/>
    <w:rsid w:val="00AD769B"/>
    <w:rsid w:val="00AE07FC"/>
    <w:rsid w:val="00AE0CEF"/>
    <w:rsid w:val="00AE2600"/>
    <w:rsid w:val="00AE3055"/>
    <w:rsid w:val="00AE34AA"/>
    <w:rsid w:val="00AE59E8"/>
    <w:rsid w:val="00AE6572"/>
    <w:rsid w:val="00AE714D"/>
    <w:rsid w:val="00AE7A2E"/>
    <w:rsid w:val="00AF25E2"/>
    <w:rsid w:val="00AF5825"/>
    <w:rsid w:val="00AF6C45"/>
    <w:rsid w:val="00B003B6"/>
    <w:rsid w:val="00B030EC"/>
    <w:rsid w:val="00B03A40"/>
    <w:rsid w:val="00B03EC5"/>
    <w:rsid w:val="00B06540"/>
    <w:rsid w:val="00B065CC"/>
    <w:rsid w:val="00B076D8"/>
    <w:rsid w:val="00B07BFF"/>
    <w:rsid w:val="00B10011"/>
    <w:rsid w:val="00B1101E"/>
    <w:rsid w:val="00B11789"/>
    <w:rsid w:val="00B11C82"/>
    <w:rsid w:val="00B12355"/>
    <w:rsid w:val="00B1299B"/>
    <w:rsid w:val="00B12CD0"/>
    <w:rsid w:val="00B13687"/>
    <w:rsid w:val="00B13F9C"/>
    <w:rsid w:val="00B15768"/>
    <w:rsid w:val="00B161D5"/>
    <w:rsid w:val="00B1674D"/>
    <w:rsid w:val="00B1684C"/>
    <w:rsid w:val="00B17247"/>
    <w:rsid w:val="00B20785"/>
    <w:rsid w:val="00B238C0"/>
    <w:rsid w:val="00B2459B"/>
    <w:rsid w:val="00B25859"/>
    <w:rsid w:val="00B27A66"/>
    <w:rsid w:val="00B27A9E"/>
    <w:rsid w:val="00B30B08"/>
    <w:rsid w:val="00B30BB8"/>
    <w:rsid w:val="00B30DD7"/>
    <w:rsid w:val="00B30DF4"/>
    <w:rsid w:val="00B31ACC"/>
    <w:rsid w:val="00B32343"/>
    <w:rsid w:val="00B33294"/>
    <w:rsid w:val="00B34F7F"/>
    <w:rsid w:val="00B3522A"/>
    <w:rsid w:val="00B35F54"/>
    <w:rsid w:val="00B35F64"/>
    <w:rsid w:val="00B362E1"/>
    <w:rsid w:val="00B367A9"/>
    <w:rsid w:val="00B3698F"/>
    <w:rsid w:val="00B403C1"/>
    <w:rsid w:val="00B41957"/>
    <w:rsid w:val="00B41B25"/>
    <w:rsid w:val="00B44584"/>
    <w:rsid w:val="00B45E22"/>
    <w:rsid w:val="00B467B2"/>
    <w:rsid w:val="00B46E42"/>
    <w:rsid w:val="00B4730B"/>
    <w:rsid w:val="00B473EF"/>
    <w:rsid w:val="00B47429"/>
    <w:rsid w:val="00B47A60"/>
    <w:rsid w:val="00B51285"/>
    <w:rsid w:val="00B52976"/>
    <w:rsid w:val="00B53646"/>
    <w:rsid w:val="00B53E5B"/>
    <w:rsid w:val="00B54EA8"/>
    <w:rsid w:val="00B55024"/>
    <w:rsid w:val="00B56148"/>
    <w:rsid w:val="00B56F46"/>
    <w:rsid w:val="00B574B9"/>
    <w:rsid w:val="00B57521"/>
    <w:rsid w:val="00B57702"/>
    <w:rsid w:val="00B60535"/>
    <w:rsid w:val="00B6158F"/>
    <w:rsid w:val="00B6246C"/>
    <w:rsid w:val="00B62777"/>
    <w:rsid w:val="00B62FAB"/>
    <w:rsid w:val="00B63088"/>
    <w:rsid w:val="00B63A82"/>
    <w:rsid w:val="00B6471B"/>
    <w:rsid w:val="00B67385"/>
    <w:rsid w:val="00B67E81"/>
    <w:rsid w:val="00B70F6D"/>
    <w:rsid w:val="00B71F9F"/>
    <w:rsid w:val="00B7375B"/>
    <w:rsid w:val="00B73872"/>
    <w:rsid w:val="00B75257"/>
    <w:rsid w:val="00B7686D"/>
    <w:rsid w:val="00B80447"/>
    <w:rsid w:val="00B811B6"/>
    <w:rsid w:val="00B8266E"/>
    <w:rsid w:val="00B83FCB"/>
    <w:rsid w:val="00B85056"/>
    <w:rsid w:val="00B856EC"/>
    <w:rsid w:val="00B857DF"/>
    <w:rsid w:val="00B85816"/>
    <w:rsid w:val="00B85863"/>
    <w:rsid w:val="00B87768"/>
    <w:rsid w:val="00B9029E"/>
    <w:rsid w:val="00B90499"/>
    <w:rsid w:val="00B90BC8"/>
    <w:rsid w:val="00B90FD9"/>
    <w:rsid w:val="00B9313C"/>
    <w:rsid w:val="00B931CD"/>
    <w:rsid w:val="00B936CD"/>
    <w:rsid w:val="00B93B31"/>
    <w:rsid w:val="00B93D75"/>
    <w:rsid w:val="00B941E8"/>
    <w:rsid w:val="00B945F7"/>
    <w:rsid w:val="00B94A50"/>
    <w:rsid w:val="00B94BC0"/>
    <w:rsid w:val="00B9557D"/>
    <w:rsid w:val="00B970C7"/>
    <w:rsid w:val="00B97BB4"/>
    <w:rsid w:val="00B97EED"/>
    <w:rsid w:val="00B97F0E"/>
    <w:rsid w:val="00BA0360"/>
    <w:rsid w:val="00BA0E2D"/>
    <w:rsid w:val="00BA1983"/>
    <w:rsid w:val="00BA223B"/>
    <w:rsid w:val="00BA239B"/>
    <w:rsid w:val="00BA3F36"/>
    <w:rsid w:val="00BA518E"/>
    <w:rsid w:val="00BA5E82"/>
    <w:rsid w:val="00BB087C"/>
    <w:rsid w:val="00BB0F5F"/>
    <w:rsid w:val="00BB1196"/>
    <w:rsid w:val="00BB1DD3"/>
    <w:rsid w:val="00BB2253"/>
    <w:rsid w:val="00BB25AB"/>
    <w:rsid w:val="00BB37EC"/>
    <w:rsid w:val="00BB3821"/>
    <w:rsid w:val="00BB4446"/>
    <w:rsid w:val="00BB4EE0"/>
    <w:rsid w:val="00BB50C2"/>
    <w:rsid w:val="00BB67CF"/>
    <w:rsid w:val="00BB70B6"/>
    <w:rsid w:val="00BB732B"/>
    <w:rsid w:val="00BC1EFB"/>
    <w:rsid w:val="00BC2A91"/>
    <w:rsid w:val="00BC2ED6"/>
    <w:rsid w:val="00BC3C25"/>
    <w:rsid w:val="00BC3DEC"/>
    <w:rsid w:val="00BC4424"/>
    <w:rsid w:val="00BC4FA5"/>
    <w:rsid w:val="00BC5D5F"/>
    <w:rsid w:val="00BC6283"/>
    <w:rsid w:val="00BC6B0D"/>
    <w:rsid w:val="00BD0A05"/>
    <w:rsid w:val="00BD170D"/>
    <w:rsid w:val="00BD1CDB"/>
    <w:rsid w:val="00BD3C8D"/>
    <w:rsid w:val="00BD4163"/>
    <w:rsid w:val="00BD763B"/>
    <w:rsid w:val="00BD7C35"/>
    <w:rsid w:val="00BD7D0E"/>
    <w:rsid w:val="00BD7F52"/>
    <w:rsid w:val="00BD7FC5"/>
    <w:rsid w:val="00BE01C6"/>
    <w:rsid w:val="00BE1B5F"/>
    <w:rsid w:val="00BE1CC9"/>
    <w:rsid w:val="00BE286D"/>
    <w:rsid w:val="00BE2A87"/>
    <w:rsid w:val="00BE2DDE"/>
    <w:rsid w:val="00BE2E33"/>
    <w:rsid w:val="00BE2F2A"/>
    <w:rsid w:val="00BE4589"/>
    <w:rsid w:val="00BE524A"/>
    <w:rsid w:val="00BE64BF"/>
    <w:rsid w:val="00BE66DD"/>
    <w:rsid w:val="00BE6FE1"/>
    <w:rsid w:val="00BF03F2"/>
    <w:rsid w:val="00BF0A66"/>
    <w:rsid w:val="00BF14E6"/>
    <w:rsid w:val="00BF232B"/>
    <w:rsid w:val="00BF2B16"/>
    <w:rsid w:val="00BF2E35"/>
    <w:rsid w:val="00BF3191"/>
    <w:rsid w:val="00BF485D"/>
    <w:rsid w:val="00BF4BA4"/>
    <w:rsid w:val="00BF595E"/>
    <w:rsid w:val="00C000CD"/>
    <w:rsid w:val="00C01D4E"/>
    <w:rsid w:val="00C02A20"/>
    <w:rsid w:val="00C02B3A"/>
    <w:rsid w:val="00C03D21"/>
    <w:rsid w:val="00C04274"/>
    <w:rsid w:val="00C0473C"/>
    <w:rsid w:val="00C05E67"/>
    <w:rsid w:val="00C0695F"/>
    <w:rsid w:val="00C06EFA"/>
    <w:rsid w:val="00C07CF3"/>
    <w:rsid w:val="00C1069A"/>
    <w:rsid w:val="00C10A37"/>
    <w:rsid w:val="00C118B2"/>
    <w:rsid w:val="00C14084"/>
    <w:rsid w:val="00C14C37"/>
    <w:rsid w:val="00C16AC7"/>
    <w:rsid w:val="00C16D5E"/>
    <w:rsid w:val="00C16F9B"/>
    <w:rsid w:val="00C17B72"/>
    <w:rsid w:val="00C20D39"/>
    <w:rsid w:val="00C20F2F"/>
    <w:rsid w:val="00C223CC"/>
    <w:rsid w:val="00C22BE4"/>
    <w:rsid w:val="00C247D8"/>
    <w:rsid w:val="00C255BF"/>
    <w:rsid w:val="00C26139"/>
    <w:rsid w:val="00C268C9"/>
    <w:rsid w:val="00C272FF"/>
    <w:rsid w:val="00C2755F"/>
    <w:rsid w:val="00C30107"/>
    <w:rsid w:val="00C31B46"/>
    <w:rsid w:val="00C31C4D"/>
    <w:rsid w:val="00C32050"/>
    <w:rsid w:val="00C327A0"/>
    <w:rsid w:val="00C32CED"/>
    <w:rsid w:val="00C34567"/>
    <w:rsid w:val="00C35115"/>
    <w:rsid w:val="00C35DA7"/>
    <w:rsid w:val="00C36991"/>
    <w:rsid w:val="00C36E2E"/>
    <w:rsid w:val="00C40266"/>
    <w:rsid w:val="00C4094C"/>
    <w:rsid w:val="00C40EBB"/>
    <w:rsid w:val="00C418B4"/>
    <w:rsid w:val="00C442C7"/>
    <w:rsid w:val="00C456E8"/>
    <w:rsid w:val="00C45A74"/>
    <w:rsid w:val="00C46019"/>
    <w:rsid w:val="00C4613E"/>
    <w:rsid w:val="00C46CA2"/>
    <w:rsid w:val="00C51A5C"/>
    <w:rsid w:val="00C53709"/>
    <w:rsid w:val="00C540EC"/>
    <w:rsid w:val="00C60217"/>
    <w:rsid w:val="00C61785"/>
    <w:rsid w:val="00C62773"/>
    <w:rsid w:val="00C627E4"/>
    <w:rsid w:val="00C62E31"/>
    <w:rsid w:val="00C63ED5"/>
    <w:rsid w:val="00C64D54"/>
    <w:rsid w:val="00C64E1C"/>
    <w:rsid w:val="00C64E5E"/>
    <w:rsid w:val="00C65337"/>
    <w:rsid w:val="00C658C9"/>
    <w:rsid w:val="00C65A8E"/>
    <w:rsid w:val="00C66BC7"/>
    <w:rsid w:val="00C66D9C"/>
    <w:rsid w:val="00C704B9"/>
    <w:rsid w:val="00C74089"/>
    <w:rsid w:val="00C74A5D"/>
    <w:rsid w:val="00C7567B"/>
    <w:rsid w:val="00C766E8"/>
    <w:rsid w:val="00C76E51"/>
    <w:rsid w:val="00C775FE"/>
    <w:rsid w:val="00C81A02"/>
    <w:rsid w:val="00C81C6D"/>
    <w:rsid w:val="00C81C72"/>
    <w:rsid w:val="00C81D71"/>
    <w:rsid w:val="00C847F7"/>
    <w:rsid w:val="00C84B41"/>
    <w:rsid w:val="00C857B7"/>
    <w:rsid w:val="00C8775C"/>
    <w:rsid w:val="00C90807"/>
    <w:rsid w:val="00C915DC"/>
    <w:rsid w:val="00C91A11"/>
    <w:rsid w:val="00C91DA5"/>
    <w:rsid w:val="00C92D56"/>
    <w:rsid w:val="00C9302E"/>
    <w:rsid w:val="00C931E3"/>
    <w:rsid w:val="00C936D2"/>
    <w:rsid w:val="00C959AF"/>
    <w:rsid w:val="00C9634C"/>
    <w:rsid w:val="00C96842"/>
    <w:rsid w:val="00C97AAD"/>
    <w:rsid w:val="00CA022C"/>
    <w:rsid w:val="00CA1714"/>
    <w:rsid w:val="00CA1826"/>
    <w:rsid w:val="00CA18C1"/>
    <w:rsid w:val="00CA1E06"/>
    <w:rsid w:val="00CA314C"/>
    <w:rsid w:val="00CA35A6"/>
    <w:rsid w:val="00CA3B72"/>
    <w:rsid w:val="00CA46B6"/>
    <w:rsid w:val="00CA5C8C"/>
    <w:rsid w:val="00CA608D"/>
    <w:rsid w:val="00CA7D2B"/>
    <w:rsid w:val="00CB0627"/>
    <w:rsid w:val="00CB21D8"/>
    <w:rsid w:val="00CB273F"/>
    <w:rsid w:val="00CB2C45"/>
    <w:rsid w:val="00CB2F59"/>
    <w:rsid w:val="00CB4626"/>
    <w:rsid w:val="00CB467F"/>
    <w:rsid w:val="00CB4ACD"/>
    <w:rsid w:val="00CB4E2A"/>
    <w:rsid w:val="00CB527D"/>
    <w:rsid w:val="00CB664C"/>
    <w:rsid w:val="00CB6916"/>
    <w:rsid w:val="00CC0A23"/>
    <w:rsid w:val="00CC0B6F"/>
    <w:rsid w:val="00CC14BD"/>
    <w:rsid w:val="00CC2BF6"/>
    <w:rsid w:val="00CC30D9"/>
    <w:rsid w:val="00CC4984"/>
    <w:rsid w:val="00CC4A80"/>
    <w:rsid w:val="00CC5A96"/>
    <w:rsid w:val="00CC67B6"/>
    <w:rsid w:val="00CC6B4B"/>
    <w:rsid w:val="00CD1F72"/>
    <w:rsid w:val="00CD204F"/>
    <w:rsid w:val="00CD2859"/>
    <w:rsid w:val="00CD2AA5"/>
    <w:rsid w:val="00CD2C22"/>
    <w:rsid w:val="00CD3322"/>
    <w:rsid w:val="00CD3E38"/>
    <w:rsid w:val="00CD4C82"/>
    <w:rsid w:val="00CD6A0F"/>
    <w:rsid w:val="00CD6AF4"/>
    <w:rsid w:val="00CD7C6E"/>
    <w:rsid w:val="00CD7D20"/>
    <w:rsid w:val="00CE1BF1"/>
    <w:rsid w:val="00CE29F2"/>
    <w:rsid w:val="00CE3E60"/>
    <w:rsid w:val="00CE4B23"/>
    <w:rsid w:val="00CE6347"/>
    <w:rsid w:val="00CE7E07"/>
    <w:rsid w:val="00CF0EA7"/>
    <w:rsid w:val="00CF2313"/>
    <w:rsid w:val="00CF297E"/>
    <w:rsid w:val="00CF39E7"/>
    <w:rsid w:val="00CF6891"/>
    <w:rsid w:val="00CF7A28"/>
    <w:rsid w:val="00D01787"/>
    <w:rsid w:val="00D01888"/>
    <w:rsid w:val="00D02146"/>
    <w:rsid w:val="00D048D4"/>
    <w:rsid w:val="00D0572B"/>
    <w:rsid w:val="00D0587D"/>
    <w:rsid w:val="00D06A34"/>
    <w:rsid w:val="00D06CB4"/>
    <w:rsid w:val="00D06DAC"/>
    <w:rsid w:val="00D06FFB"/>
    <w:rsid w:val="00D07D24"/>
    <w:rsid w:val="00D07F28"/>
    <w:rsid w:val="00D110D9"/>
    <w:rsid w:val="00D11145"/>
    <w:rsid w:val="00D1117E"/>
    <w:rsid w:val="00D1168F"/>
    <w:rsid w:val="00D13073"/>
    <w:rsid w:val="00D14232"/>
    <w:rsid w:val="00D1475A"/>
    <w:rsid w:val="00D14C1C"/>
    <w:rsid w:val="00D14C63"/>
    <w:rsid w:val="00D1500E"/>
    <w:rsid w:val="00D15136"/>
    <w:rsid w:val="00D16898"/>
    <w:rsid w:val="00D17675"/>
    <w:rsid w:val="00D17895"/>
    <w:rsid w:val="00D17AF0"/>
    <w:rsid w:val="00D21996"/>
    <w:rsid w:val="00D21D2D"/>
    <w:rsid w:val="00D23947"/>
    <w:rsid w:val="00D23AC5"/>
    <w:rsid w:val="00D23D2F"/>
    <w:rsid w:val="00D24028"/>
    <w:rsid w:val="00D2501C"/>
    <w:rsid w:val="00D265FF"/>
    <w:rsid w:val="00D26B2A"/>
    <w:rsid w:val="00D272FA"/>
    <w:rsid w:val="00D3088E"/>
    <w:rsid w:val="00D309C9"/>
    <w:rsid w:val="00D32B98"/>
    <w:rsid w:val="00D345C3"/>
    <w:rsid w:val="00D346D8"/>
    <w:rsid w:val="00D37742"/>
    <w:rsid w:val="00D379B7"/>
    <w:rsid w:val="00D40E44"/>
    <w:rsid w:val="00D40EBE"/>
    <w:rsid w:val="00D40F51"/>
    <w:rsid w:val="00D416C5"/>
    <w:rsid w:val="00D41CD7"/>
    <w:rsid w:val="00D43380"/>
    <w:rsid w:val="00D447FE"/>
    <w:rsid w:val="00D44F67"/>
    <w:rsid w:val="00D4534A"/>
    <w:rsid w:val="00D45E35"/>
    <w:rsid w:val="00D464B4"/>
    <w:rsid w:val="00D46CB3"/>
    <w:rsid w:val="00D46D31"/>
    <w:rsid w:val="00D4741D"/>
    <w:rsid w:val="00D503F4"/>
    <w:rsid w:val="00D50A79"/>
    <w:rsid w:val="00D51B42"/>
    <w:rsid w:val="00D51B93"/>
    <w:rsid w:val="00D52438"/>
    <w:rsid w:val="00D531B4"/>
    <w:rsid w:val="00D54066"/>
    <w:rsid w:val="00D55D04"/>
    <w:rsid w:val="00D5641B"/>
    <w:rsid w:val="00D56505"/>
    <w:rsid w:val="00D571C8"/>
    <w:rsid w:val="00D57440"/>
    <w:rsid w:val="00D57DB4"/>
    <w:rsid w:val="00D604DF"/>
    <w:rsid w:val="00D607E6"/>
    <w:rsid w:val="00D61E6E"/>
    <w:rsid w:val="00D62D63"/>
    <w:rsid w:val="00D637DC"/>
    <w:rsid w:val="00D642FC"/>
    <w:rsid w:val="00D64488"/>
    <w:rsid w:val="00D64CDE"/>
    <w:rsid w:val="00D650CC"/>
    <w:rsid w:val="00D676A9"/>
    <w:rsid w:val="00D701B5"/>
    <w:rsid w:val="00D706B2"/>
    <w:rsid w:val="00D70BF0"/>
    <w:rsid w:val="00D719FD"/>
    <w:rsid w:val="00D72A5F"/>
    <w:rsid w:val="00D72EF3"/>
    <w:rsid w:val="00D73B2F"/>
    <w:rsid w:val="00D73FB8"/>
    <w:rsid w:val="00D745AB"/>
    <w:rsid w:val="00D74C36"/>
    <w:rsid w:val="00D76803"/>
    <w:rsid w:val="00D769B9"/>
    <w:rsid w:val="00D77B51"/>
    <w:rsid w:val="00D80850"/>
    <w:rsid w:val="00D8102B"/>
    <w:rsid w:val="00D81587"/>
    <w:rsid w:val="00D8264B"/>
    <w:rsid w:val="00D82695"/>
    <w:rsid w:val="00D8343F"/>
    <w:rsid w:val="00D842CF"/>
    <w:rsid w:val="00D84CA1"/>
    <w:rsid w:val="00D8625A"/>
    <w:rsid w:val="00D872B1"/>
    <w:rsid w:val="00D87626"/>
    <w:rsid w:val="00D878FE"/>
    <w:rsid w:val="00D90035"/>
    <w:rsid w:val="00D901E0"/>
    <w:rsid w:val="00D90ECC"/>
    <w:rsid w:val="00D91F43"/>
    <w:rsid w:val="00D928A1"/>
    <w:rsid w:val="00D93DB5"/>
    <w:rsid w:val="00D9404F"/>
    <w:rsid w:val="00D94584"/>
    <w:rsid w:val="00D94A9A"/>
    <w:rsid w:val="00D958F3"/>
    <w:rsid w:val="00D96D2F"/>
    <w:rsid w:val="00D97730"/>
    <w:rsid w:val="00D97AE8"/>
    <w:rsid w:val="00DA0F67"/>
    <w:rsid w:val="00DA1232"/>
    <w:rsid w:val="00DA17AF"/>
    <w:rsid w:val="00DA2238"/>
    <w:rsid w:val="00DA35A2"/>
    <w:rsid w:val="00DA40EB"/>
    <w:rsid w:val="00DA4E89"/>
    <w:rsid w:val="00DA6A80"/>
    <w:rsid w:val="00DA7869"/>
    <w:rsid w:val="00DA7B0E"/>
    <w:rsid w:val="00DB01B9"/>
    <w:rsid w:val="00DB2ACD"/>
    <w:rsid w:val="00DB2B07"/>
    <w:rsid w:val="00DB468D"/>
    <w:rsid w:val="00DB4F83"/>
    <w:rsid w:val="00DB5048"/>
    <w:rsid w:val="00DB5A03"/>
    <w:rsid w:val="00DB6B73"/>
    <w:rsid w:val="00DB7286"/>
    <w:rsid w:val="00DB7592"/>
    <w:rsid w:val="00DB760A"/>
    <w:rsid w:val="00DB7DA9"/>
    <w:rsid w:val="00DB7ED5"/>
    <w:rsid w:val="00DC0797"/>
    <w:rsid w:val="00DC090B"/>
    <w:rsid w:val="00DC0B60"/>
    <w:rsid w:val="00DC0E52"/>
    <w:rsid w:val="00DC3621"/>
    <w:rsid w:val="00DC4051"/>
    <w:rsid w:val="00DC4341"/>
    <w:rsid w:val="00DC4FE7"/>
    <w:rsid w:val="00DC5DFC"/>
    <w:rsid w:val="00DC620D"/>
    <w:rsid w:val="00DC687E"/>
    <w:rsid w:val="00DC6D40"/>
    <w:rsid w:val="00DC7530"/>
    <w:rsid w:val="00DD03CF"/>
    <w:rsid w:val="00DD0841"/>
    <w:rsid w:val="00DD1C8D"/>
    <w:rsid w:val="00DD1D36"/>
    <w:rsid w:val="00DD2FF1"/>
    <w:rsid w:val="00DD371C"/>
    <w:rsid w:val="00DD3AB9"/>
    <w:rsid w:val="00DD4033"/>
    <w:rsid w:val="00DD41A8"/>
    <w:rsid w:val="00DD469C"/>
    <w:rsid w:val="00DD4B8D"/>
    <w:rsid w:val="00DD5477"/>
    <w:rsid w:val="00DD5D1E"/>
    <w:rsid w:val="00DD6DA4"/>
    <w:rsid w:val="00DD6EAE"/>
    <w:rsid w:val="00DD70B0"/>
    <w:rsid w:val="00DD7648"/>
    <w:rsid w:val="00DE12F8"/>
    <w:rsid w:val="00DE37E1"/>
    <w:rsid w:val="00DE3C5D"/>
    <w:rsid w:val="00DE4393"/>
    <w:rsid w:val="00DE4481"/>
    <w:rsid w:val="00DE5AEA"/>
    <w:rsid w:val="00DE5B87"/>
    <w:rsid w:val="00DE72CC"/>
    <w:rsid w:val="00DE7887"/>
    <w:rsid w:val="00DF031A"/>
    <w:rsid w:val="00DF1051"/>
    <w:rsid w:val="00DF183E"/>
    <w:rsid w:val="00DF1FFF"/>
    <w:rsid w:val="00DF2CC8"/>
    <w:rsid w:val="00E01AC7"/>
    <w:rsid w:val="00E029BD"/>
    <w:rsid w:val="00E03323"/>
    <w:rsid w:val="00E03D18"/>
    <w:rsid w:val="00E03DF9"/>
    <w:rsid w:val="00E04125"/>
    <w:rsid w:val="00E04E18"/>
    <w:rsid w:val="00E053A8"/>
    <w:rsid w:val="00E056B9"/>
    <w:rsid w:val="00E05948"/>
    <w:rsid w:val="00E05B04"/>
    <w:rsid w:val="00E07727"/>
    <w:rsid w:val="00E1188C"/>
    <w:rsid w:val="00E12876"/>
    <w:rsid w:val="00E12CE8"/>
    <w:rsid w:val="00E12DEA"/>
    <w:rsid w:val="00E1456B"/>
    <w:rsid w:val="00E153F4"/>
    <w:rsid w:val="00E15950"/>
    <w:rsid w:val="00E17DD1"/>
    <w:rsid w:val="00E2102E"/>
    <w:rsid w:val="00E23BA3"/>
    <w:rsid w:val="00E25195"/>
    <w:rsid w:val="00E3132C"/>
    <w:rsid w:val="00E32518"/>
    <w:rsid w:val="00E32901"/>
    <w:rsid w:val="00E32973"/>
    <w:rsid w:val="00E33690"/>
    <w:rsid w:val="00E33B1F"/>
    <w:rsid w:val="00E33B7B"/>
    <w:rsid w:val="00E33C0A"/>
    <w:rsid w:val="00E35545"/>
    <w:rsid w:val="00E372DF"/>
    <w:rsid w:val="00E40386"/>
    <w:rsid w:val="00E4196E"/>
    <w:rsid w:val="00E419C6"/>
    <w:rsid w:val="00E42A74"/>
    <w:rsid w:val="00E431FE"/>
    <w:rsid w:val="00E44617"/>
    <w:rsid w:val="00E451A8"/>
    <w:rsid w:val="00E4523D"/>
    <w:rsid w:val="00E452FB"/>
    <w:rsid w:val="00E45EE4"/>
    <w:rsid w:val="00E46ABC"/>
    <w:rsid w:val="00E46BEB"/>
    <w:rsid w:val="00E470DB"/>
    <w:rsid w:val="00E471FA"/>
    <w:rsid w:val="00E47A9E"/>
    <w:rsid w:val="00E504EC"/>
    <w:rsid w:val="00E50C52"/>
    <w:rsid w:val="00E52742"/>
    <w:rsid w:val="00E52A45"/>
    <w:rsid w:val="00E54D09"/>
    <w:rsid w:val="00E56187"/>
    <w:rsid w:val="00E561A3"/>
    <w:rsid w:val="00E56891"/>
    <w:rsid w:val="00E60416"/>
    <w:rsid w:val="00E605D6"/>
    <w:rsid w:val="00E61AC3"/>
    <w:rsid w:val="00E629CF"/>
    <w:rsid w:val="00E633BF"/>
    <w:rsid w:val="00E63795"/>
    <w:rsid w:val="00E63A4C"/>
    <w:rsid w:val="00E6445C"/>
    <w:rsid w:val="00E6594C"/>
    <w:rsid w:val="00E65A54"/>
    <w:rsid w:val="00E65BF8"/>
    <w:rsid w:val="00E67246"/>
    <w:rsid w:val="00E674CB"/>
    <w:rsid w:val="00E67761"/>
    <w:rsid w:val="00E70827"/>
    <w:rsid w:val="00E70E7D"/>
    <w:rsid w:val="00E72328"/>
    <w:rsid w:val="00E74560"/>
    <w:rsid w:val="00E7463E"/>
    <w:rsid w:val="00E749A3"/>
    <w:rsid w:val="00E74C43"/>
    <w:rsid w:val="00E75603"/>
    <w:rsid w:val="00E75AB2"/>
    <w:rsid w:val="00E765E4"/>
    <w:rsid w:val="00E77215"/>
    <w:rsid w:val="00E77AB5"/>
    <w:rsid w:val="00E80962"/>
    <w:rsid w:val="00E81CD4"/>
    <w:rsid w:val="00E82AD9"/>
    <w:rsid w:val="00E82D8C"/>
    <w:rsid w:val="00E83211"/>
    <w:rsid w:val="00E8410D"/>
    <w:rsid w:val="00E84763"/>
    <w:rsid w:val="00E855AB"/>
    <w:rsid w:val="00E8671E"/>
    <w:rsid w:val="00E86C0E"/>
    <w:rsid w:val="00E87306"/>
    <w:rsid w:val="00E87472"/>
    <w:rsid w:val="00E8752C"/>
    <w:rsid w:val="00E914FA"/>
    <w:rsid w:val="00E96210"/>
    <w:rsid w:val="00EA0BE0"/>
    <w:rsid w:val="00EA0D0F"/>
    <w:rsid w:val="00EA11E5"/>
    <w:rsid w:val="00EA2445"/>
    <w:rsid w:val="00EA307C"/>
    <w:rsid w:val="00EA3614"/>
    <w:rsid w:val="00EA37AE"/>
    <w:rsid w:val="00EA4DEC"/>
    <w:rsid w:val="00EA644A"/>
    <w:rsid w:val="00EA72A0"/>
    <w:rsid w:val="00EA74DF"/>
    <w:rsid w:val="00EB0671"/>
    <w:rsid w:val="00EB1272"/>
    <w:rsid w:val="00EB1D62"/>
    <w:rsid w:val="00EB242E"/>
    <w:rsid w:val="00EB258C"/>
    <w:rsid w:val="00EB268F"/>
    <w:rsid w:val="00EB2843"/>
    <w:rsid w:val="00EB5448"/>
    <w:rsid w:val="00EB615C"/>
    <w:rsid w:val="00EB6848"/>
    <w:rsid w:val="00EB763A"/>
    <w:rsid w:val="00EB7A78"/>
    <w:rsid w:val="00EB7D68"/>
    <w:rsid w:val="00EB7DC0"/>
    <w:rsid w:val="00EC0735"/>
    <w:rsid w:val="00EC0A0D"/>
    <w:rsid w:val="00EC154F"/>
    <w:rsid w:val="00EC24AB"/>
    <w:rsid w:val="00EC5EF7"/>
    <w:rsid w:val="00EC7BDE"/>
    <w:rsid w:val="00ED03DB"/>
    <w:rsid w:val="00ED113A"/>
    <w:rsid w:val="00ED20F8"/>
    <w:rsid w:val="00ED225F"/>
    <w:rsid w:val="00ED2B6E"/>
    <w:rsid w:val="00ED3E4F"/>
    <w:rsid w:val="00ED4506"/>
    <w:rsid w:val="00ED65FF"/>
    <w:rsid w:val="00ED6F2A"/>
    <w:rsid w:val="00ED73BC"/>
    <w:rsid w:val="00EE10FD"/>
    <w:rsid w:val="00EE147B"/>
    <w:rsid w:val="00EE2ADA"/>
    <w:rsid w:val="00EE2FC4"/>
    <w:rsid w:val="00EE3120"/>
    <w:rsid w:val="00EE374E"/>
    <w:rsid w:val="00EE3A8D"/>
    <w:rsid w:val="00EE5C62"/>
    <w:rsid w:val="00EE63DB"/>
    <w:rsid w:val="00EE641C"/>
    <w:rsid w:val="00EF0698"/>
    <w:rsid w:val="00EF0CD7"/>
    <w:rsid w:val="00EF19A5"/>
    <w:rsid w:val="00EF1C57"/>
    <w:rsid w:val="00EF1E45"/>
    <w:rsid w:val="00EF2109"/>
    <w:rsid w:val="00EF311E"/>
    <w:rsid w:val="00EF4AC3"/>
    <w:rsid w:val="00EF5EC7"/>
    <w:rsid w:val="00EF68B9"/>
    <w:rsid w:val="00EF7748"/>
    <w:rsid w:val="00F00B0C"/>
    <w:rsid w:val="00F0159E"/>
    <w:rsid w:val="00F0206C"/>
    <w:rsid w:val="00F025CA"/>
    <w:rsid w:val="00F02B7C"/>
    <w:rsid w:val="00F031DB"/>
    <w:rsid w:val="00F03594"/>
    <w:rsid w:val="00F03615"/>
    <w:rsid w:val="00F03CE3"/>
    <w:rsid w:val="00F05B8C"/>
    <w:rsid w:val="00F10E04"/>
    <w:rsid w:val="00F1186F"/>
    <w:rsid w:val="00F11D04"/>
    <w:rsid w:val="00F123DB"/>
    <w:rsid w:val="00F12FE6"/>
    <w:rsid w:val="00F134E5"/>
    <w:rsid w:val="00F13AA0"/>
    <w:rsid w:val="00F13BC2"/>
    <w:rsid w:val="00F1542A"/>
    <w:rsid w:val="00F1632A"/>
    <w:rsid w:val="00F1684C"/>
    <w:rsid w:val="00F202B6"/>
    <w:rsid w:val="00F2120A"/>
    <w:rsid w:val="00F21275"/>
    <w:rsid w:val="00F2248F"/>
    <w:rsid w:val="00F225B4"/>
    <w:rsid w:val="00F22F30"/>
    <w:rsid w:val="00F25013"/>
    <w:rsid w:val="00F254D2"/>
    <w:rsid w:val="00F26621"/>
    <w:rsid w:val="00F26C22"/>
    <w:rsid w:val="00F26F79"/>
    <w:rsid w:val="00F274C5"/>
    <w:rsid w:val="00F27FE8"/>
    <w:rsid w:val="00F30698"/>
    <w:rsid w:val="00F3147C"/>
    <w:rsid w:val="00F31544"/>
    <w:rsid w:val="00F3163A"/>
    <w:rsid w:val="00F32DA3"/>
    <w:rsid w:val="00F33328"/>
    <w:rsid w:val="00F3383C"/>
    <w:rsid w:val="00F33A1D"/>
    <w:rsid w:val="00F34C60"/>
    <w:rsid w:val="00F35537"/>
    <w:rsid w:val="00F369F8"/>
    <w:rsid w:val="00F40B0D"/>
    <w:rsid w:val="00F40E0F"/>
    <w:rsid w:val="00F435DA"/>
    <w:rsid w:val="00F43B9D"/>
    <w:rsid w:val="00F44A53"/>
    <w:rsid w:val="00F45314"/>
    <w:rsid w:val="00F45D45"/>
    <w:rsid w:val="00F45E68"/>
    <w:rsid w:val="00F475C6"/>
    <w:rsid w:val="00F50FF3"/>
    <w:rsid w:val="00F525EA"/>
    <w:rsid w:val="00F52755"/>
    <w:rsid w:val="00F52E3D"/>
    <w:rsid w:val="00F5340D"/>
    <w:rsid w:val="00F53817"/>
    <w:rsid w:val="00F54591"/>
    <w:rsid w:val="00F554F1"/>
    <w:rsid w:val="00F55567"/>
    <w:rsid w:val="00F60D28"/>
    <w:rsid w:val="00F61AAF"/>
    <w:rsid w:val="00F61FD6"/>
    <w:rsid w:val="00F636E1"/>
    <w:rsid w:val="00F6572D"/>
    <w:rsid w:val="00F67165"/>
    <w:rsid w:val="00F67FD0"/>
    <w:rsid w:val="00F702DE"/>
    <w:rsid w:val="00F70CB8"/>
    <w:rsid w:val="00F72103"/>
    <w:rsid w:val="00F72C92"/>
    <w:rsid w:val="00F7349D"/>
    <w:rsid w:val="00F738DE"/>
    <w:rsid w:val="00F73989"/>
    <w:rsid w:val="00F75DB2"/>
    <w:rsid w:val="00F76170"/>
    <w:rsid w:val="00F763AE"/>
    <w:rsid w:val="00F76E28"/>
    <w:rsid w:val="00F77126"/>
    <w:rsid w:val="00F77401"/>
    <w:rsid w:val="00F810C1"/>
    <w:rsid w:val="00F81592"/>
    <w:rsid w:val="00F81986"/>
    <w:rsid w:val="00F81DCF"/>
    <w:rsid w:val="00F82C71"/>
    <w:rsid w:val="00F83CEA"/>
    <w:rsid w:val="00F842E3"/>
    <w:rsid w:val="00F84693"/>
    <w:rsid w:val="00F85074"/>
    <w:rsid w:val="00F85083"/>
    <w:rsid w:val="00F85434"/>
    <w:rsid w:val="00F85536"/>
    <w:rsid w:val="00F87698"/>
    <w:rsid w:val="00F87D3F"/>
    <w:rsid w:val="00F90AE6"/>
    <w:rsid w:val="00F91261"/>
    <w:rsid w:val="00F918AF"/>
    <w:rsid w:val="00F91A8D"/>
    <w:rsid w:val="00F92957"/>
    <w:rsid w:val="00F9598A"/>
    <w:rsid w:val="00F96280"/>
    <w:rsid w:val="00F973DA"/>
    <w:rsid w:val="00F97687"/>
    <w:rsid w:val="00F97B63"/>
    <w:rsid w:val="00F97B94"/>
    <w:rsid w:val="00FA03D3"/>
    <w:rsid w:val="00FA17A7"/>
    <w:rsid w:val="00FA1D35"/>
    <w:rsid w:val="00FA1EF7"/>
    <w:rsid w:val="00FA56BD"/>
    <w:rsid w:val="00FA6639"/>
    <w:rsid w:val="00FB01FA"/>
    <w:rsid w:val="00FB1ABF"/>
    <w:rsid w:val="00FB24A9"/>
    <w:rsid w:val="00FB3E1D"/>
    <w:rsid w:val="00FB502D"/>
    <w:rsid w:val="00FB55C7"/>
    <w:rsid w:val="00FB599A"/>
    <w:rsid w:val="00FB698E"/>
    <w:rsid w:val="00FC10F2"/>
    <w:rsid w:val="00FC209E"/>
    <w:rsid w:val="00FC27C9"/>
    <w:rsid w:val="00FC3DFF"/>
    <w:rsid w:val="00FC4291"/>
    <w:rsid w:val="00FC5898"/>
    <w:rsid w:val="00FD0271"/>
    <w:rsid w:val="00FD0361"/>
    <w:rsid w:val="00FD09E1"/>
    <w:rsid w:val="00FD15C0"/>
    <w:rsid w:val="00FD18A9"/>
    <w:rsid w:val="00FD20FE"/>
    <w:rsid w:val="00FD2A05"/>
    <w:rsid w:val="00FD3A30"/>
    <w:rsid w:val="00FD5520"/>
    <w:rsid w:val="00FD5724"/>
    <w:rsid w:val="00FD6A66"/>
    <w:rsid w:val="00FD72B5"/>
    <w:rsid w:val="00FE01D2"/>
    <w:rsid w:val="00FE05E3"/>
    <w:rsid w:val="00FE174D"/>
    <w:rsid w:val="00FE1843"/>
    <w:rsid w:val="00FE1DDB"/>
    <w:rsid w:val="00FE3FB6"/>
    <w:rsid w:val="00FE65E0"/>
    <w:rsid w:val="00FE65EB"/>
    <w:rsid w:val="00FE65F2"/>
    <w:rsid w:val="00FE7025"/>
    <w:rsid w:val="00FF1424"/>
    <w:rsid w:val="00FF1744"/>
    <w:rsid w:val="00FF2113"/>
    <w:rsid w:val="00FF2517"/>
    <w:rsid w:val="00FF2776"/>
    <w:rsid w:val="00FF2CA5"/>
    <w:rsid w:val="00FF3629"/>
    <w:rsid w:val="00FF3A3B"/>
    <w:rsid w:val="00FF446F"/>
    <w:rsid w:val="00FF4699"/>
    <w:rsid w:val="00FF4AA9"/>
    <w:rsid w:val="00FF4B65"/>
    <w:rsid w:val="00FF4C2E"/>
    <w:rsid w:val="00FF5049"/>
    <w:rsid w:val="00FF7972"/>
    <w:rsid w:val="00FF7E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40DAD3"/>
  <w15:docId w15:val="{BF717ECA-2CC4-4F23-90D5-CBAF56B4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pacing w:val="-5"/>
    </w:rPr>
  </w:style>
  <w:style w:type="paragraph" w:styleId="Heading1">
    <w:name w:val="heading 1"/>
    <w:basedOn w:val="HeadingBase"/>
    <w:next w:val="BodyText"/>
    <w:link w:val="Heading1Char"/>
    <w:qFormat/>
    <w:pPr>
      <w:numPr>
        <w:numId w:val="4"/>
      </w:numPr>
      <w:pBdr>
        <w:top w:val="single" w:sz="48" w:space="3" w:color="FFFFFF"/>
        <w:left w:val="single" w:sz="6" w:space="3" w:color="FFFFFF"/>
        <w:bottom w:val="single" w:sz="6" w:space="3" w:color="FFFFFF"/>
      </w:pBdr>
      <w:spacing w:before="0" w:after="240" w:line="240" w:lineRule="atLeast"/>
      <w:outlineLvl w:val="0"/>
    </w:pPr>
    <w:rPr>
      <w:rFonts w:ascii="Arial Black" w:hAnsi="Arial Black"/>
      <w:spacing w:val="-10"/>
      <w:kern w:val="20"/>
      <w:sz w:val="24"/>
    </w:rPr>
  </w:style>
  <w:style w:type="paragraph" w:styleId="Heading2">
    <w:name w:val="heading 2"/>
    <w:basedOn w:val="HeadingBase"/>
    <w:next w:val="BodyText"/>
    <w:link w:val="Heading2Char"/>
    <w:qFormat/>
    <w:rsid w:val="009C7411"/>
    <w:pPr>
      <w:numPr>
        <w:ilvl w:val="1"/>
        <w:numId w:val="4"/>
      </w:numPr>
      <w:spacing w:before="0" w:after="240" w:line="240" w:lineRule="atLeast"/>
      <w:outlineLvl w:val="1"/>
    </w:pPr>
    <w:rPr>
      <w:rFonts w:ascii="Arial Black" w:hAnsi="Arial Black"/>
      <w:b/>
      <w:spacing w:val="-15"/>
    </w:rPr>
  </w:style>
  <w:style w:type="paragraph" w:styleId="Heading3">
    <w:name w:val="heading 3"/>
    <w:basedOn w:val="HeadingBase"/>
    <w:next w:val="BodyText"/>
    <w:qFormat/>
    <w:rsid w:val="009C7411"/>
    <w:pPr>
      <w:numPr>
        <w:ilvl w:val="2"/>
        <w:numId w:val="4"/>
      </w:numPr>
      <w:spacing w:before="0" w:after="240" w:line="240" w:lineRule="atLeast"/>
      <w:ind w:left="1559"/>
      <w:outlineLvl w:val="2"/>
    </w:pPr>
    <w:rPr>
      <w:rFonts w:ascii="Arial Black" w:hAnsi="Arial Black"/>
      <w:spacing w:val="-10"/>
      <w:sz w:val="20"/>
    </w:rPr>
  </w:style>
  <w:style w:type="paragraph" w:styleId="Heading4">
    <w:name w:val="heading 4"/>
    <w:basedOn w:val="HeadingBase"/>
    <w:next w:val="BodyText"/>
    <w:qFormat/>
    <w:pPr>
      <w:numPr>
        <w:ilvl w:val="3"/>
        <w:numId w:val="4"/>
      </w:numPr>
      <w:spacing w:before="0" w:after="240" w:line="240" w:lineRule="atLeast"/>
      <w:outlineLvl w:val="3"/>
    </w:pPr>
  </w:style>
  <w:style w:type="paragraph" w:styleId="Heading5">
    <w:name w:val="heading 5"/>
    <w:basedOn w:val="HeadingBase"/>
    <w:next w:val="BodyText"/>
    <w:qFormat/>
    <w:pPr>
      <w:numPr>
        <w:ilvl w:val="4"/>
        <w:numId w:val="4"/>
      </w:numPr>
      <w:spacing w:before="0" w:line="240" w:lineRule="atLeast"/>
      <w:outlineLvl w:val="4"/>
    </w:pPr>
    <w:rPr>
      <w:sz w:val="20"/>
    </w:rPr>
  </w:style>
  <w:style w:type="paragraph" w:styleId="Heading6">
    <w:name w:val="heading 6"/>
    <w:basedOn w:val="HeadingBase"/>
    <w:next w:val="BodyText"/>
    <w:qFormat/>
    <w:pPr>
      <w:numPr>
        <w:ilvl w:val="5"/>
        <w:numId w:val="4"/>
      </w:numPr>
      <w:outlineLvl w:val="5"/>
    </w:pPr>
    <w:rPr>
      <w:i/>
      <w:sz w:val="20"/>
    </w:rPr>
  </w:style>
  <w:style w:type="paragraph" w:styleId="Heading7">
    <w:name w:val="heading 7"/>
    <w:basedOn w:val="HeadingBase"/>
    <w:next w:val="BodyText"/>
    <w:qFormat/>
    <w:pPr>
      <w:numPr>
        <w:ilvl w:val="6"/>
        <w:numId w:val="4"/>
      </w:numPr>
      <w:outlineLvl w:val="6"/>
    </w:pPr>
    <w:rPr>
      <w:sz w:val="20"/>
    </w:rPr>
  </w:style>
  <w:style w:type="paragraph" w:styleId="Heading8">
    <w:name w:val="heading 8"/>
    <w:basedOn w:val="HeadingBase"/>
    <w:next w:val="BodyText"/>
    <w:qFormat/>
    <w:pPr>
      <w:numPr>
        <w:ilvl w:val="7"/>
        <w:numId w:val="4"/>
      </w:numPr>
      <w:outlineLvl w:val="7"/>
    </w:pPr>
    <w:rPr>
      <w:i/>
      <w:sz w:val="18"/>
    </w:rPr>
  </w:style>
  <w:style w:type="paragraph" w:styleId="Heading9">
    <w:name w:val="heading 9"/>
    <w:basedOn w:val="HeadingBase"/>
    <w:next w:val="BodyText"/>
    <w:qFormat/>
    <w:pPr>
      <w:numPr>
        <w:ilvl w:val="8"/>
        <w:numId w:val="4"/>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aliases w:val=" Char"/>
    <w:basedOn w:val="Normal"/>
    <w:link w:val="BodyTextChar"/>
    <w:pPr>
      <w:spacing w:after="240" w:line="240" w:lineRule="atLeast"/>
      <w:ind w:left="1080"/>
      <w:jc w:val="both"/>
    </w:pPr>
  </w:style>
  <w:style w:type="paragraph" w:styleId="BodyTextIndent">
    <w:name w:val="Body Text Indent"/>
    <w:basedOn w:val="BodyText"/>
    <w:pPr>
      <w:ind w:left="1440"/>
    </w:pPr>
  </w:style>
  <w:style w:type="paragraph" w:customStyle="1" w:styleId="BodyTextKeep">
    <w:name w:val="Body Text Keep"/>
    <w:basedOn w:val="BodyText"/>
    <w:pPr>
      <w:keepNext/>
    </w:pPr>
  </w:style>
  <w:style w:type="paragraph" w:customStyle="1" w:styleId="Picture">
    <w:name w:val="Picture"/>
    <w:basedOn w:val="Normal"/>
    <w:next w:val="Caption"/>
    <w:pPr>
      <w:keepNext/>
      <w:ind w:left="1080"/>
    </w:pPr>
  </w:style>
  <w:style w:type="paragraph" w:styleId="Caption">
    <w:name w:val="caption"/>
    <w:basedOn w:val="Picture"/>
    <w:next w:val="BodyText"/>
    <w:qFormat/>
    <w:pPr>
      <w:numPr>
        <w:numId w:val="1"/>
      </w:numPr>
      <w:spacing w:before="60" w:after="240" w:line="220" w:lineRule="atLeast"/>
    </w:pPr>
    <w:rPr>
      <w:rFonts w:ascii="Arial Narrow" w:hAnsi="Arial Narrow"/>
      <w:spacing w:val="0"/>
      <w:sz w:val="18"/>
    </w:rPr>
  </w:style>
  <w:style w:type="paragraph" w:customStyle="1" w:styleId="PartLabel">
    <w:name w:val="Part Label"/>
    <w:basedOn w:val="Normal"/>
    <w:pPr>
      <w:shd w:val="solid" w:color="auto" w:fill="auto"/>
      <w:spacing w:line="360" w:lineRule="exact"/>
      <w:jc w:val="center"/>
    </w:pPr>
    <w:rPr>
      <w:color w:val="FFFFFF"/>
      <w:spacing w:val="-16"/>
      <w:sz w:val="26"/>
    </w:rPr>
  </w:style>
  <w:style w:type="paragraph" w:customStyle="1" w:styleId="PartTitle">
    <w:name w:val="Part Title"/>
    <w:basedOn w:val="Normal"/>
    <w:pPr>
      <w:shd w:val="solid" w:color="auto" w:fill="auto"/>
      <w:spacing w:line="660" w:lineRule="exact"/>
      <w:jc w:val="center"/>
    </w:pPr>
    <w:rPr>
      <w:rFonts w:ascii="Arial Black" w:hAnsi="Arial Black"/>
      <w:color w:val="FFFFFF"/>
      <w:spacing w:val="-40"/>
      <w:sz w:val="84"/>
    </w:rPr>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Title">
    <w:name w:val="Title"/>
    <w:basedOn w:val="HeadingBase"/>
    <w:next w:val="Subtitle"/>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pPr>
      <w:spacing w:before="240"/>
    </w:pPr>
  </w:style>
  <w:style w:type="paragraph" w:customStyle="1" w:styleId="CompanyName">
    <w:name w:val="Company Name"/>
    <w:basedOn w:val="Normal"/>
    <w:pPr>
      <w:keepNext/>
      <w:keepLines/>
      <w:spacing w:line="220" w:lineRule="atLeast"/>
    </w:pPr>
    <w:rPr>
      <w:rFonts w:ascii="Arial Black" w:hAnsi="Arial Black"/>
      <w:spacing w:val="-25"/>
      <w:kern w:val="28"/>
      <w:sz w:val="32"/>
    </w:rPr>
  </w:style>
  <w:style w:type="paragraph" w:customStyle="1" w:styleId="ChapterTitle">
    <w:name w:val="Chapter Title"/>
    <w:basedOn w:val="Normal"/>
    <w:pPr>
      <w:spacing w:before="120" w:line="660" w:lineRule="exact"/>
      <w:jc w:val="center"/>
    </w:pPr>
    <w:rPr>
      <w:rFonts w:ascii="Arial Black" w:hAnsi="Arial Black"/>
      <w:color w:val="FFFFFF"/>
      <w:spacing w:val="-40"/>
      <w:sz w:val="84"/>
    </w:rPr>
  </w:style>
  <w:style w:type="character" w:styleId="CommentReference">
    <w:name w:val="annotation reference"/>
    <w:semiHidden/>
    <w:rPr>
      <w:rFonts w:ascii="Arial" w:hAnsi="Arial"/>
      <w:sz w:val="16"/>
    </w:rPr>
  </w:style>
  <w:style w:type="paragraph" w:customStyle="1" w:styleId="FootnoteBase">
    <w:name w:val="Footnote Base"/>
    <w:basedOn w:val="Normal"/>
    <w:link w:val="FootnoteBaseChar"/>
    <w:pPr>
      <w:keepLines/>
      <w:spacing w:line="200" w:lineRule="atLeast"/>
      <w:ind w:left="1080"/>
    </w:pPr>
    <w:rPr>
      <w:sz w:val="16"/>
    </w:rPr>
  </w:style>
  <w:style w:type="paragraph" w:styleId="CommentText">
    <w:name w:val="annotation text"/>
    <w:basedOn w:val="FootnoteBase"/>
    <w:link w:val="CommentTextChar"/>
    <w:semiHidden/>
  </w:style>
  <w:style w:type="paragraph" w:customStyle="1" w:styleId="TableText">
    <w:name w:val="Table Text"/>
    <w:basedOn w:val="Normal"/>
    <w:pPr>
      <w:spacing w:before="60"/>
    </w:pPr>
    <w:rPr>
      <w:sz w:val="16"/>
    </w:rPr>
  </w:style>
  <w:style w:type="paragraph" w:customStyle="1" w:styleId="TitleCover">
    <w:name w:val="Title Cover"/>
    <w:basedOn w:val="HeadingBase"/>
    <w:next w:val="Normal"/>
    <w:pP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style>
  <w:style w:type="character" w:styleId="Emphasis">
    <w:name w:val="Emphasis"/>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semiHidden/>
  </w:style>
  <w:style w:type="paragraph" w:customStyle="1" w:styleId="HeaderBase">
    <w:name w:val="Header Base"/>
    <w:basedOn w:val="Normal"/>
    <w:pPr>
      <w:keepLines/>
      <w:tabs>
        <w:tab w:val="center" w:pos="4320"/>
        <w:tab w:val="right" w:pos="8640"/>
      </w:tabs>
      <w:spacing w:line="190" w:lineRule="atLeast"/>
    </w:pPr>
    <w:rPr>
      <w:caps/>
      <w:sz w:val="15"/>
    </w:rPr>
  </w:style>
  <w:style w:type="paragraph" w:styleId="Footer">
    <w:name w:val="footer"/>
    <w:basedOn w:val="HeaderBase"/>
    <w:link w:val="FooterChar"/>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link w:val="HeaderChar"/>
    <w:uiPriority w:val="99"/>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rPr>
      <w:sz w:val="18"/>
    </w:rPr>
  </w:style>
  <w:style w:type="paragraph" w:styleId="List">
    <w:name w:val="List"/>
    <w:basedOn w:val="BodyText"/>
    <w:pPr>
      <w:ind w:left="1440" w:hanging="360"/>
    </w:pPr>
  </w:style>
  <w:style w:type="paragraph" w:styleId="List2">
    <w:name w:val="List 2"/>
    <w:basedOn w:val="List"/>
    <w:pPr>
      <w:ind w:left="1800"/>
    </w:pPr>
  </w:style>
  <w:style w:type="paragraph" w:styleId="List3">
    <w:name w:val="List 3"/>
    <w:basedOn w:val="List"/>
    <w:pPr>
      <w:ind w:left="216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List"/>
    <w:pPr>
      <w:numPr>
        <w:numId w:val="2"/>
      </w:numPr>
      <w:tabs>
        <w:tab w:val="clear" w:pos="1440"/>
      </w:tabs>
    </w:pPr>
  </w:style>
  <w:style w:type="paragraph" w:styleId="ListBullet2">
    <w:name w:val="List Bullet 2"/>
    <w:basedOn w:val="ListBullet"/>
    <w:autoRedefine/>
    <w:pPr>
      <w:ind w:left="1800"/>
    </w:pPr>
  </w:style>
  <w:style w:type="paragraph" w:styleId="ListBullet3">
    <w:name w:val="List Bullet 3"/>
    <w:basedOn w:val="ListBullet"/>
    <w:autoRedefine/>
    <w:pPr>
      <w:ind w:left="2160"/>
    </w:pPr>
  </w:style>
  <w:style w:type="paragraph" w:styleId="ListBullet4">
    <w:name w:val="List Bullet 4"/>
    <w:basedOn w:val="ListBullet"/>
    <w:autoRedefine/>
    <w:pPr>
      <w:ind w:left="2520"/>
    </w:pPr>
  </w:style>
  <w:style w:type="paragraph" w:styleId="ListBullet5">
    <w:name w:val="List Bullet 5"/>
    <w:basedOn w:val="ListBullet"/>
    <w:autoRedefine/>
    <w:pPr>
      <w:ind w:left="288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numPr>
        <w:numId w:val="3"/>
      </w:numPr>
    </w:pPr>
  </w:style>
  <w:style w:type="paragraph" w:styleId="ListNumber2">
    <w:name w:val="List Number 2"/>
    <w:basedOn w:val="ListNumber"/>
    <w:pPr>
      <w:ind w:left="1800"/>
    </w:pPr>
  </w:style>
  <w:style w:type="paragraph" w:styleId="ListNumber3">
    <w:name w:val="List Number 3"/>
    <w:basedOn w:val="ListNumber"/>
    <w:pPr>
      <w:ind w:left="2160"/>
    </w:pPr>
  </w:style>
  <w:style w:type="paragraph" w:styleId="ListNumber4">
    <w:name w:val="List Number 4"/>
    <w:basedOn w:val="ListNumber"/>
    <w:pPr>
      <w:ind w:left="2520"/>
    </w:pPr>
  </w:style>
  <w:style w:type="paragraph" w:styleId="ListNumber5">
    <w:name w:val="List Number 5"/>
    <w:basedOn w:val="ListNumber"/>
    <w:pPr>
      <w:ind w:left="2880"/>
    </w:pPr>
  </w:style>
  <w:style w:type="paragraph" w:customStyle="1" w:styleId="TableHeader">
    <w:name w:val="Table Header"/>
    <w:basedOn w:val="Normal"/>
    <w:pPr>
      <w:spacing w:before="60"/>
      <w:jc w:val="center"/>
    </w:pPr>
    <w:rPr>
      <w:rFonts w:ascii="Arial Black" w:hAnsi="Arial Black"/>
      <w:sz w:val="16"/>
    </w:rPr>
  </w:style>
  <w:style w:type="paragraph" w:styleId="MessageHeader">
    <w:name w:val="Message Header"/>
    <w:basedOn w:val="BodyText"/>
    <w:pPr>
      <w:keepLines/>
      <w:tabs>
        <w:tab w:val="left" w:pos="3600"/>
        <w:tab w:val="left" w:pos="4680"/>
      </w:tabs>
      <w:spacing w:after="120" w:line="280" w:lineRule="exact"/>
      <w:ind w:right="2160" w:hanging="1080"/>
      <w:jc w:val="left"/>
    </w:pPr>
    <w:rPr>
      <w:spacing w:val="0"/>
      <w:sz w:val="22"/>
    </w:rPr>
  </w:style>
  <w:style w:type="paragraph" w:styleId="NormalIndent">
    <w:name w:val="Normal Indent"/>
    <w:basedOn w:val="Normal"/>
    <w:pPr>
      <w:ind w:left="1440"/>
    </w:pPr>
  </w:style>
  <w:style w:type="character" w:styleId="PageNumber">
    <w:name w:val="page number"/>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pPr>
    <w:rPr>
      <w:spacing w:val="0"/>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pPr>
      <w:tabs>
        <w:tab w:val="right" w:leader="dot" w:pos="6480"/>
      </w:tabs>
      <w:spacing w:after="240" w:line="240" w:lineRule="atLeast"/>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TOCBase"/>
    <w:autoRedefine/>
    <w:uiPriority w:val="39"/>
    <w:rsid w:val="00C4094C"/>
    <w:pPr>
      <w:tabs>
        <w:tab w:val="clear" w:pos="6480"/>
        <w:tab w:val="left" w:pos="397"/>
        <w:tab w:val="left" w:pos="794"/>
        <w:tab w:val="right" w:pos="9072"/>
      </w:tabs>
      <w:spacing w:before="120" w:after="0" w:line="120" w:lineRule="atLeast"/>
    </w:pPr>
    <w:rPr>
      <w:b/>
      <w:noProof/>
      <w:spacing w:val="-4"/>
      <w:sz w:val="24"/>
    </w:rPr>
  </w:style>
  <w:style w:type="paragraph" w:styleId="TOC2">
    <w:name w:val="toc 2"/>
    <w:basedOn w:val="TOC1"/>
    <w:autoRedefine/>
    <w:uiPriority w:val="39"/>
    <w:pPr>
      <w:ind w:left="360"/>
    </w:pPr>
    <w:rPr>
      <w:b w:val="0"/>
    </w:rPr>
  </w:style>
  <w:style w:type="paragraph" w:styleId="TOC3">
    <w:name w:val="toc 3"/>
    <w:basedOn w:val="TOC2"/>
    <w:autoRedefine/>
    <w:uiPriority w:val="39"/>
    <w:pPr>
      <w:ind w:left="720"/>
    </w:pPr>
    <w:rPr>
      <w:b/>
      <w:sz w:val="20"/>
    </w:rPr>
  </w:style>
  <w:style w:type="paragraph" w:styleId="TOC4">
    <w:name w:val="toc 4"/>
    <w:basedOn w:val="TOC3"/>
    <w:autoRedefine/>
    <w:semiHidden/>
    <w:pPr>
      <w:ind w:left="1080"/>
    </w:pPr>
    <w:rPr>
      <w:b w:val="0"/>
    </w:rPr>
  </w:style>
  <w:style w:type="paragraph" w:styleId="TOC5">
    <w:name w:val="toc 5"/>
    <w:basedOn w:val="TOC4"/>
    <w:autoRedefine/>
    <w:semiHidden/>
    <w:pPr>
      <w:numPr>
        <w:numId w:val="5"/>
      </w:numPr>
    </w:pPr>
  </w:style>
  <w:style w:type="paragraph" w:styleId="TOC6">
    <w:name w:val="toc 6"/>
    <w:basedOn w:val="TOC4"/>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widowControl w:val="0"/>
      <w:overflowPunct w:val="0"/>
      <w:autoSpaceDE w:val="0"/>
      <w:autoSpaceDN w:val="0"/>
      <w:adjustRightInd w:val="0"/>
      <w:ind w:left="720"/>
      <w:jc w:val="both"/>
      <w:textAlignment w:val="baseline"/>
    </w:pPr>
    <w:rPr>
      <w:rFonts w:ascii="Times New Roman" w:hAnsi="Times New Roman"/>
      <w:spacing w:val="0"/>
      <w:sz w:val="24"/>
    </w:rPr>
  </w:style>
  <w:style w:type="paragraph" w:styleId="BodyTextIndent3">
    <w:name w:val="Body Text Indent 3"/>
    <w:basedOn w:val="Normal"/>
    <w:pPr>
      <w:widowControl w:val="0"/>
      <w:overflowPunct w:val="0"/>
      <w:autoSpaceDE w:val="0"/>
      <w:autoSpaceDN w:val="0"/>
      <w:adjustRightInd w:val="0"/>
      <w:ind w:left="2160"/>
      <w:textAlignment w:val="baseline"/>
    </w:pPr>
    <w:rPr>
      <w:rFonts w:ascii="Times New Roman" w:hAnsi="Times New Roman"/>
      <w:spacing w:val="0"/>
      <w:sz w:val="24"/>
    </w:rPr>
  </w:style>
  <w:style w:type="paragraph" w:customStyle="1" w:styleId="BodyIndent">
    <w:name w:val="Body Indent"/>
    <w:basedOn w:val="Normal"/>
    <w:rsid w:val="006F65CB"/>
    <w:pPr>
      <w:tabs>
        <w:tab w:val="left" w:pos="0"/>
      </w:tabs>
      <w:suppressAutoHyphens/>
      <w:overflowPunct w:val="0"/>
      <w:autoSpaceDE w:val="0"/>
      <w:autoSpaceDN w:val="0"/>
      <w:adjustRightInd w:val="0"/>
      <w:ind w:left="1440"/>
      <w:textAlignment w:val="baseline"/>
    </w:pPr>
    <w:rPr>
      <w:rFonts w:ascii="Times New Roman" w:hAnsi="Times New Roman"/>
      <w:spacing w:val="0"/>
      <w:sz w:val="24"/>
    </w:rPr>
  </w:style>
  <w:style w:type="character" w:customStyle="1" w:styleId="BodyTextChar">
    <w:name w:val="Body Text Char"/>
    <w:aliases w:val=" Char Char"/>
    <w:link w:val="BodyText"/>
    <w:rsid w:val="00EC5EF7"/>
    <w:rPr>
      <w:rFonts w:ascii="Arial" w:hAnsi="Arial"/>
      <w:spacing w:val="-5"/>
      <w:lang w:val="en-US" w:eastAsia="en-US" w:bidi="ar-SA"/>
    </w:rPr>
  </w:style>
  <w:style w:type="paragraph" w:customStyle="1" w:styleId="Definition">
    <w:name w:val="Definition"/>
    <w:basedOn w:val="BodyIndent"/>
    <w:rsid w:val="0089053B"/>
    <w:pPr>
      <w:tabs>
        <w:tab w:val="clear" w:pos="0"/>
      </w:tabs>
      <w:ind w:left="2880" w:hanging="1440"/>
    </w:pPr>
  </w:style>
  <w:style w:type="table" w:styleId="TableGrid">
    <w:name w:val="Table Grid"/>
    <w:basedOn w:val="TableNormal"/>
    <w:rsid w:val="00890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973DA"/>
    <w:rPr>
      <w:color w:val="606420"/>
      <w:u w:val="single"/>
    </w:rPr>
  </w:style>
  <w:style w:type="character" w:styleId="HTMLAcronym">
    <w:name w:val="HTML Acronym"/>
    <w:basedOn w:val="DefaultParagraphFont"/>
    <w:rsid w:val="00B941E8"/>
  </w:style>
  <w:style w:type="paragraph" w:styleId="BodyText2">
    <w:name w:val="Body Text 2"/>
    <w:basedOn w:val="Normal"/>
    <w:link w:val="BodyText2Char"/>
    <w:rsid w:val="00100370"/>
    <w:pPr>
      <w:spacing w:after="120" w:line="480" w:lineRule="auto"/>
    </w:pPr>
  </w:style>
  <w:style w:type="character" w:customStyle="1" w:styleId="BodyText2Char">
    <w:name w:val="Body Text 2 Char"/>
    <w:link w:val="BodyText2"/>
    <w:rsid w:val="00100370"/>
    <w:rPr>
      <w:rFonts w:ascii="Arial" w:hAnsi="Arial"/>
      <w:spacing w:val="-5"/>
    </w:rPr>
  </w:style>
  <w:style w:type="paragraph" w:customStyle="1" w:styleId="SectionTitle">
    <w:name w:val="Section Title"/>
    <w:basedOn w:val="Normal"/>
    <w:rsid w:val="00100370"/>
    <w:pPr>
      <w:tabs>
        <w:tab w:val="left" w:pos="360"/>
      </w:tabs>
      <w:spacing w:before="240" w:after="120"/>
    </w:pPr>
    <w:rPr>
      <w:rFonts w:ascii="Times New Roman" w:hAnsi="Times New Roman"/>
      <w:b/>
      <w:color w:val="008080"/>
      <w:spacing w:val="0"/>
      <w:sz w:val="22"/>
      <w:szCs w:val="24"/>
    </w:rPr>
  </w:style>
  <w:style w:type="paragraph" w:customStyle="1" w:styleId="SectionBulletedText">
    <w:name w:val="Section Bulleted Text"/>
    <w:basedOn w:val="Normal"/>
    <w:rsid w:val="00100370"/>
    <w:pPr>
      <w:numPr>
        <w:numId w:val="6"/>
      </w:numPr>
    </w:pPr>
    <w:rPr>
      <w:rFonts w:ascii="Times New Roman" w:hAnsi="Times New Roman"/>
      <w:spacing w:val="0"/>
      <w:szCs w:val="24"/>
    </w:rPr>
  </w:style>
  <w:style w:type="paragraph" w:customStyle="1" w:styleId="Tables">
    <w:name w:val="Tables"/>
    <w:basedOn w:val="Normal"/>
    <w:rsid w:val="00100370"/>
    <w:rPr>
      <w:rFonts w:ascii="Times New Roman" w:hAnsi="Times New Roman"/>
      <w:b/>
      <w:color w:val="339966"/>
      <w:spacing w:val="0"/>
      <w:sz w:val="22"/>
      <w:szCs w:val="24"/>
    </w:rPr>
  </w:style>
  <w:style w:type="character" w:styleId="PlaceholderText">
    <w:name w:val="Placeholder Text"/>
    <w:basedOn w:val="DefaultParagraphFont"/>
    <w:uiPriority w:val="99"/>
    <w:semiHidden/>
    <w:rsid w:val="00974CB5"/>
    <w:rPr>
      <w:color w:val="808080"/>
    </w:rPr>
  </w:style>
  <w:style w:type="paragraph" w:styleId="BalloonText">
    <w:name w:val="Balloon Text"/>
    <w:basedOn w:val="Normal"/>
    <w:link w:val="BalloonTextChar"/>
    <w:rsid w:val="002509AD"/>
    <w:rPr>
      <w:rFonts w:ascii="Tahoma" w:hAnsi="Tahoma" w:cs="Tahoma"/>
      <w:sz w:val="16"/>
      <w:szCs w:val="16"/>
    </w:rPr>
  </w:style>
  <w:style w:type="character" w:customStyle="1" w:styleId="BalloonTextChar">
    <w:name w:val="Balloon Text Char"/>
    <w:basedOn w:val="DefaultParagraphFont"/>
    <w:link w:val="BalloonText"/>
    <w:rsid w:val="002509AD"/>
    <w:rPr>
      <w:rFonts w:ascii="Tahoma" w:hAnsi="Tahoma" w:cs="Tahoma"/>
      <w:spacing w:val="-5"/>
      <w:sz w:val="16"/>
      <w:szCs w:val="16"/>
    </w:rPr>
  </w:style>
  <w:style w:type="paragraph" w:styleId="CommentSubject">
    <w:name w:val="annotation subject"/>
    <w:basedOn w:val="CommentText"/>
    <w:next w:val="CommentText"/>
    <w:link w:val="CommentSubjectChar"/>
    <w:rsid w:val="005F274F"/>
    <w:pPr>
      <w:keepLines w:val="0"/>
      <w:spacing w:line="240" w:lineRule="auto"/>
      <w:ind w:left="0"/>
    </w:pPr>
    <w:rPr>
      <w:b/>
      <w:bCs/>
      <w:sz w:val="20"/>
    </w:rPr>
  </w:style>
  <w:style w:type="character" w:customStyle="1" w:styleId="FootnoteBaseChar">
    <w:name w:val="Footnote Base Char"/>
    <w:basedOn w:val="DefaultParagraphFont"/>
    <w:link w:val="FootnoteBase"/>
    <w:rsid w:val="005F274F"/>
    <w:rPr>
      <w:rFonts w:ascii="Arial" w:hAnsi="Arial"/>
      <w:spacing w:val="-5"/>
      <w:sz w:val="16"/>
    </w:rPr>
  </w:style>
  <w:style w:type="character" w:customStyle="1" w:styleId="CommentTextChar">
    <w:name w:val="Comment Text Char"/>
    <w:basedOn w:val="FootnoteBaseChar"/>
    <w:link w:val="CommentText"/>
    <w:semiHidden/>
    <w:rsid w:val="005F274F"/>
    <w:rPr>
      <w:rFonts w:ascii="Arial" w:hAnsi="Arial"/>
      <w:spacing w:val="-5"/>
      <w:sz w:val="16"/>
    </w:rPr>
  </w:style>
  <w:style w:type="character" w:customStyle="1" w:styleId="CommentSubjectChar">
    <w:name w:val="Comment Subject Char"/>
    <w:basedOn w:val="CommentTextChar"/>
    <w:link w:val="CommentSubject"/>
    <w:rsid w:val="005F274F"/>
    <w:rPr>
      <w:rFonts w:ascii="Arial" w:hAnsi="Arial"/>
      <w:b/>
      <w:bCs/>
      <w:spacing w:val="-5"/>
      <w:sz w:val="16"/>
    </w:rPr>
  </w:style>
  <w:style w:type="character" w:customStyle="1" w:styleId="Heading1Char">
    <w:name w:val="Heading 1 Char"/>
    <w:basedOn w:val="DefaultParagraphFont"/>
    <w:link w:val="Heading1"/>
    <w:rsid w:val="001B6549"/>
    <w:rPr>
      <w:rFonts w:ascii="Arial Black" w:hAnsi="Arial Black"/>
      <w:spacing w:val="-10"/>
      <w:kern w:val="20"/>
      <w:sz w:val="24"/>
    </w:rPr>
  </w:style>
  <w:style w:type="paragraph" w:styleId="NormalWeb">
    <w:name w:val="Normal (Web)"/>
    <w:basedOn w:val="Normal"/>
    <w:uiPriority w:val="99"/>
    <w:rsid w:val="005F468A"/>
    <w:pPr>
      <w:spacing w:before="100" w:beforeAutospacing="1" w:after="100" w:afterAutospacing="1"/>
    </w:pPr>
    <w:rPr>
      <w:rFonts w:ascii="Times New Roman" w:hAnsi="Times New Roman"/>
      <w:spacing w:val="0"/>
      <w:sz w:val="24"/>
      <w:szCs w:val="24"/>
      <w:lang w:val="cs-CZ" w:eastAsia="cs-CZ"/>
    </w:rPr>
  </w:style>
  <w:style w:type="paragraph" w:customStyle="1" w:styleId="HelpText">
    <w:name w:val="Help Text"/>
    <w:basedOn w:val="Normal"/>
    <w:rsid w:val="00B15768"/>
    <w:pPr>
      <w:ind w:left="737" w:hanging="737"/>
    </w:pPr>
    <w:rPr>
      <w:i/>
      <w:color w:val="0000FF"/>
      <w:spacing w:val="0"/>
      <w:lang w:eastAsia="de-DE"/>
    </w:rPr>
  </w:style>
  <w:style w:type="paragraph" w:customStyle="1" w:styleId="HelpCont">
    <w:name w:val="Help Cont"/>
    <w:basedOn w:val="HelpText"/>
    <w:rsid w:val="00B15768"/>
    <w:pPr>
      <w:ind w:firstLine="0"/>
    </w:pPr>
    <w:rPr>
      <w:rFonts w:ascii="Helvetica" w:hAnsi="Helvetica"/>
    </w:rPr>
  </w:style>
  <w:style w:type="paragraph" w:customStyle="1" w:styleId="Acronym">
    <w:name w:val="Acronym"/>
    <w:basedOn w:val="Normal"/>
    <w:rsid w:val="00422097"/>
    <w:pPr>
      <w:spacing w:before="120"/>
      <w:ind w:left="1701" w:hanging="992"/>
    </w:pPr>
    <w:rPr>
      <w:spacing w:val="0"/>
      <w:lang w:eastAsia="de-DE"/>
    </w:rPr>
  </w:style>
  <w:style w:type="paragraph" w:styleId="ListParagraph">
    <w:name w:val="List Paragraph"/>
    <w:basedOn w:val="Normal"/>
    <w:uiPriority w:val="34"/>
    <w:qFormat/>
    <w:rsid w:val="00834EE9"/>
    <w:pPr>
      <w:ind w:left="720"/>
      <w:contextualSpacing/>
    </w:pPr>
  </w:style>
  <w:style w:type="character" w:customStyle="1" w:styleId="UnresolvedMention1">
    <w:name w:val="Unresolved Mention1"/>
    <w:basedOn w:val="DefaultParagraphFont"/>
    <w:uiPriority w:val="99"/>
    <w:semiHidden/>
    <w:unhideWhenUsed/>
    <w:rsid w:val="002C2230"/>
    <w:rPr>
      <w:color w:val="605E5C"/>
      <w:shd w:val="clear" w:color="auto" w:fill="E1DFDD"/>
    </w:rPr>
  </w:style>
  <w:style w:type="paragraph" w:styleId="NoSpacing">
    <w:name w:val="No Spacing"/>
    <w:uiPriority w:val="1"/>
    <w:qFormat/>
    <w:rsid w:val="004A2796"/>
    <w:rPr>
      <w:rFonts w:ascii="Arial" w:hAnsi="Arial"/>
      <w:spacing w:val="-5"/>
    </w:rPr>
  </w:style>
  <w:style w:type="character" w:customStyle="1" w:styleId="UnresolvedMention2">
    <w:name w:val="Unresolved Mention2"/>
    <w:basedOn w:val="DefaultParagraphFont"/>
    <w:uiPriority w:val="99"/>
    <w:semiHidden/>
    <w:unhideWhenUsed/>
    <w:rsid w:val="00D745AB"/>
    <w:rPr>
      <w:color w:val="605E5C"/>
      <w:shd w:val="clear" w:color="auto" w:fill="E1DFDD"/>
    </w:rPr>
  </w:style>
  <w:style w:type="character" w:styleId="UnresolvedMention">
    <w:name w:val="Unresolved Mention"/>
    <w:basedOn w:val="DefaultParagraphFont"/>
    <w:uiPriority w:val="99"/>
    <w:semiHidden/>
    <w:unhideWhenUsed/>
    <w:rsid w:val="006B53AA"/>
    <w:rPr>
      <w:color w:val="605E5C"/>
      <w:shd w:val="clear" w:color="auto" w:fill="E1DFDD"/>
    </w:rPr>
  </w:style>
  <w:style w:type="character" w:customStyle="1" w:styleId="HeaderChar">
    <w:name w:val="Header Char"/>
    <w:basedOn w:val="DefaultParagraphFont"/>
    <w:link w:val="Header"/>
    <w:uiPriority w:val="99"/>
    <w:rsid w:val="00850937"/>
    <w:rPr>
      <w:rFonts w:ascii="Arial" w:hAnsi="Arial"/>
      <w:caps/>
      <w:spacing w:val="-5"/>
      <w:sz w:val="15"/>
    </w:rPr>
  </w:style>
  <w:style w:type="character" w:customStyle="1" w:styleId="FooterChar">
    <w:name w:val="Footer Char"/>
    <w:basedOn w:val="DefaultParagraphFont"/>
    <w:link w:val="Footer"/>
    <w:rsid w:val="004C2644"/>
    <w:rPr>
      <w:rFonts w:ascii="Arial" w:hAnsi="Arial"/>
      <w:caps/>
      <w:spacing w:val="-5"/>
      <w:sz w:val="15"/>
    </w:rPr>
  </w:style>
  <w:style w:type="paragraph" w:customStyle="1" w:styleId="STDFormFieldName">
    <w:name w:val="_STD.Form.Field.Name"/>
    <w:basedOn w:val="STDFormFieldValue"/>
    <w:rsid w:val="00523CBC"/>
    <w:pPr>
      <w:ind w:right="28"/>
      <w:jc w:val="right"/>
    </w:pPr>
    <w:rPr>
      <w:b/>
      <w:bCs/>
      <w:i/>
      <w:iCs/>
      <w:color w:val="60D201"/>
    </w:rPr>
  </w:style>
  <w:style w:type="paragraph" w:customStyle="1" w:styleId="STDFormFieldValue">
    <w:name w:val="_STD.Form.Field.Value"/>
    <w:basedOn w:val="Normal"/>
    <w:link w:val="STDFormFieldValueChar"/>
    <w:rsid w:val="00523CBC"/>
    <w:pPr>
      <w:spacing w:before="40" w:after="40"/>
    </w:pPr>
    <w:rPr>
      <w:rFonts w:cs="Arial"/>
      <w:spacing w:val="0"/>
      <w:lang w:eastAsia="fr-FR"/>
    </w:rPr>
  </w:style>
  <w:style w:type="character" w:customStyle="1" w:styleId="STDFormFieldValueChar">
    <w:name w:val="_STD.Form.Field.Value Char"/>
    <w:basedOn w:val="DefaultParagraphFont"/>
    <w:link w:val="STDFormFieldValue"/>
    <w:locked/>
    <w:rsid w:val="00523CBC"/>
    <w:rPr>
      <w:rFonts w:ascii="Arial" w:hAnsi="Arial" w:cs="Arial"/>
      <w:lang w:eastAsia="fr-FR"/>
    </w:rPr>
  </w:style>
  <w:style w:type="paragraph" w:customStyle="1" w:styleId="STDFormTabletitle">
    <w:name w:val="_STD.Form.Table.title"/>
    <w:basedOn w:val="STDFormFieldValue"/>
    <w:rsid w:val="00523CBC"/>
    <w:pPr>
      <w:jc w:val="center"/>
    </w:pPr>
    <w:rPr>
      <w:b/>
      <w:bCs/>
      <w:color w:val="003366"/>
    </w:rPr>
  </w:style>
  <w:style w:type="paragraph" w:styleId="Revision">
    <w:name w:val="Revision"/>
    <w:hidden/>
    <w:uiPriority w:val="99"/>
    <w:semiHidden/>
    <w:rsid w:val="00A915F4"/>
    <w:rPr>
      <w:rFonts w:ascii="Arial" w:hAnsi="Arial"/>
      <w:spacing w:val="-5"/>
    </w:rPr>
  </w:style>
  <w:style w:type="paragraph" w:customStyle="1" w:styleId="Projectnumber">
    <w:name w:val="Projectnumber"/>
    <w:basedOn w:val="Normal"/>
    <w:link w:val="ProjectnumberCar"/>
    <w:qFormat/>
    <w:rsid w:val="006C3D98"/>
    <w:pPr>
      <w:framePr w:hSpace="141" w:wrap="around" w:vAnchor="text" w:hAnchor="margin" w:xAlign="center" w:y="160"/>
      <w:suppressOverlap/>
    </w:pPr>
    <w:rPr>
      <w:rFonts w:cs="Arial"/>
      <w:b/>
    </w:rPr>
  </w:style>
  <w:style w:type="character" w:customStyle="1" w:styleId="ProjectnumberCar">
    <w:name w:val="Projectnumber Car"/>
    <w:basedOn w:val="DefaultParagraphFont"/>
    <w:link w:val="Projectnumber"/>
    <w:rsid w:val="006C3D98"/>
    <w:rPr>
      <w:rFonts w:ascii="Arial" w:hAnsi="Arial" w:cs="Arial"/>
      <w:b/>
      <w:spacing w:val="-5"/>
    </w:rPr>
  </w:style>
  <w:style w:type="character" w:customStyle="1" w:styleId="Heading2Char">
    <w:name w:val="Heading 2 Char"/>
    <w:basedOn w:val="DefaultParagraphFont"/>
    <w:link w:val="Heading2"/>
    <w:rsid w:val="009C7411"/>
    <w:rPr>
      <w:rFonts w:ascii="Arial Black" w:hAnsi="Arial Black"/>
      <w:b/>
      <w:spacing w:val="-15"/>
      <w:kern w:val="28"/>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535">
      <w:bodyDiv w:val="1"/>
      <w:marLeft w:val="0"/>
      <w:marRight w:val="0"/>
      <w:marTop w:val="0"/>
      <w:marBottom w:val="0"/>
      <w:divBdr>
        <w:top w:val="none" w:sz="0" w:space="0" w:color="auto"/>
        <w:left w:val="none" w:sz="0" w:space="0" w:color="auto"/>
        <w:bottom w:val="none" w:sz="0" w:space="0" w:color="auto"/>
        <w:right w:val="none" w:sz="0" w:space="0" w:color="auto"/>
      </w:divBdr>
    </w:div>
    <w:div w:id="98139070">
      <w:bodyDiv w:val="1"/>
      <w:marLeft w:val="0"/>
      <w:marRight w:val="0"/>
      <w:marTop w:val="0"/>
      <w:marBottom w:val="0"/>
      <w:divBdr>
        <w:top w:val="none" w:sz="0" w:space="0" w:color="auto"/>
        <w:left w:val="none" w:sz="0" w:space="0" w:color="auto"/>
        <w:bottom w:val="none" w:sz="0" w:space="0" w:color="auto"/>
        <w:right w:val="none" w:sz="0" w:space="0" w:color="auto"/>
      </w:divBdr>
    </w:div>
    <w:div w:id="235625582">
      <w:bodyDiv w:val="1"/>
      <w:marLeft w:val="0"/>
      <w:marRight w:val="0"/>
      <w:marTop w:val="0"/>
      <w:marBottom w:val="0"/>
      <w:divBdr>
        <w:top w:val="none" w:sz="0" w:space="0" w:color="auto"/>
        <w:left w:val="none" w:sz="0" w:space="0" w:color="auto"/>
        <w:bottom w:val="none" w:sz="0" w:space="0" w:color="auto"/>
        <w:right w:val="none" w:sz="0" w:space="0" w:color="auto"/>
      </w:divBdr>
      <w:divsChild>
        <w:div w:id="699404503">
          <w:marLeft w:val="0"/>
          <w:marRight w:val="0"/>
          <w:marTop w:val="0"/>
          <w:marBottom w:val="0"/>
          <w:divBdr>
            <w:top w:val="none" w:sz="0" w:space="0" w:color="auto"/>
            <w:left w:val="none" w:sz="0" w:space="0" w:color="auto"/>
            <w:bottom w:val="none" w:sz="0" w:space="0" w:color="auto"/>
            <w:right w:val="none" w:sz="0" w:space="0" w:color="auto"/>
          </w:divBdr>
        </w:div>
      </w:divsChild>
    </w:div>
    <w:div w:id="261647343">
      <w:bodyDiv w:val="1"/>
      <w:marLeft w:val="0"/>
      <w:marRight w:val="0"/>
      <w:marTop w:val="0"/>
      <w:marBottom w:val="0"/>
      <w:divBdr>
        <w:top w:val="none" w:sz="0" w:space="0" w:color="auto"/>
        <w:left w:val="none" w:sz="0" w:space="0" w:color="auto"/>
        <w:bottom w:val="none" w:sz="0" w:space="0" w:color="auto"/>
        <w:right w:val="none" w:sz="0" w:space="0" w:color="auto"/>
      </w:divBdr>
    </w:div>
    <w:div w:id="267662064">
      <w:bodyDiv w:val="1"/>
      <w:marLeft w:val="0"/>
      <w:marRight w:val="0"/>
      <w:marTop w:val="0"/>
      <w:marBottom w:val="0"/>
      <w:divBdr>
        <w:top w:val="none" w:sz="0" w:space="0" w:color="auto"/>
        <w:left w:val="none" w:sz="0" w:space="0" w:color="auto"/>
        <w:bottom w:val="none" w:sz="0" w:space="0" w:color="auto"/>
        <w:right w:val="none" w:sz="0" w:space="0" w:color="auto"/>
      </w:divBdr>
    </w:div>
    <w:div w:id="528490571">
      <w:bodyDiv w:val="1"/>
      <w:marLeft w:val="0"/>
      <w:marRight w:val="0"/>
      <w:marTop w:val="0"/>
      <w:marBottom w:val="0"/>
      <w:divBdr>
        <w:top w:val="none" w:sz="0" w:space="0" w:color="auto"/>
        <w:left w:val="none" w:sz="0" w:space="0" w:color="auto"/>
        <w:bottom w:val="none" w:sz="0" w:space="0" w:color="auto"/>
        <w:right w:val="none" w:sz="0" w:space="0" w:color="auto"/>
      </w:divBdr>
    </w:div>
    <w:div w:id="578632461">
      <w:bodyDiv w:val="1"/>
      <w:marLeft w:val="0"/>
      <w:marRight w:val="0"/>
      <w:marTop w:val="0"/>
      <w:marBottom w:val="0"/>
      <w:divBdr>
        <w:top w:val="none" w:sz="0" w:space="0" w:color="auto"/>
        <w:left w:val="none" w:sz="0" w:space="0" w:color="auto"/>
        <w:bottom w:val="none" w:sz="0" w:space="0" w:color="auto"/>
        <w:right w:val="none" w:sz="0" w:space="0" w:color="auto"/>
      </w:divBdr>
      <w:divsChild>
        <w:div w:id="101917662">
          <w:marLeft w:val="0"/>
          <w:marRight w:val="0"/>
          <w:marTop w:val="0"/>
          <w:marBottom w:val="0"/>
          <w:divBdr>
            <w:top w:val="none" w:sz="0" w:space="0" w:color="auto"/>
            <w:left w:val="none" w:sz="0" w:space="0" w:color="auto"/>
            <w:bottom w:val="none" w:sz="0" w:space="0" w:color="auto"/>
            <w:right w:val="none" w:sz="0" w:space="0" w:color="auto"/>
          </w:divBdr>
          <w:divsChild>
            <w:div w:id="1547373272">
              <w:marLeft w:val="0"/>
              <w:marRight w:val="0"/>
              <w:marTop w:val="0"/>
              <w:marBottom w:val="0"/>
              <w:divBdr>
                <w:top w:val="none" w:sz="0" w:space="0" w:color="auto"/>
                <w:left w:val="none" w:sz="0" w:space="0" w:color="auto"/>
                <w:bottom w:val="none" w:sz="0" w:space="0" w:color="auto"/>
                <w:right w:val="none" w:sz="0" w:space="0" w:color="auto"/>
              </w:divBdr>
              <w:divsChild>
                <w:div w:id="19209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9219">
          <w:marLeft w:val="0"/>
          <w:marRight w:val="0"/>
          <w:marTop w:val="0"/>
          <w:marBottom w:val="0"/>
          <w:divBdr>
            <w:top w:val="none" w:sz="0" w:space="0" w:color="auto"/>
            <w:left w:val="none" w:sz="0" w:space="0" w:color="auto"/>
            <w:bottom w:val="none" w:sz="0" w:space="0" w:color="auto"/>
            <w:right w:val="none" w:sz="0" w:space="0" w:color="auto"/>
          </w:divBdr>
          <w:divsChild>
            <w:div w:id="319579033">
              <w:marLeft w:val="0"/>
              <w:marRight w:val="0"/>
              <w:marTop w:val="0"/>
              <w:marBottom w:val="0"/>
              <w:divBdr>
                <w:top w:val="none" w:sz="0" w:space="0" w:color="auto"/>
                <w:left w:val="none" w:sz="0" w:space="0" w:color="auto"/>
                <w:bottom w:val="none" w:sz="0" w:space="0" w:color="auto"/>
                <w:right w:val="none" w:sz="0" w:space="0" w:color="auto"/>
              </w:divBdr>
              <w:divsChild>
                <w:div w:id="456988458">
                  <w:marLeft w:val="0"/>
                  <w:marRight w:val="0"/>
                  <w:marTop w:val="0"/>
                  <w:marBottom w:val="0"/>
                  <w:divBdr>
                    <w:top w:val="none" w:sz="0" w:space="0" w:color="auto"/>
                    <w:left w:val="none" w:sz="0" w:space="0" w:color="auto"/>
                    <w:bottom w:val="none" w:sz="0" w:space="0" w:color="auto"/>
                    <w:right w:val="none" w:sz="0" w:space="0" w:color="auto"/>
                  </w:divBdr>
                </w:div>
                <w:div w:id="1164514059">
                  <w:marLeft w:val="0"/>
                  <w:marRight w:val="0"/>
                  <w:marTop w:val="0"/>
                  <w:marBottom w:val="0"/>
                  <w:divBdr>
                    <w:top w:val="none" w:sz="0" w:space="0" w:color="auto"/>
                    <w:left w:val="none" w:sz="0" w:space="0" w:color="auto"/>
                    <w:bottom w:val="none" w:sz="0" w:space="0" w:color="auto"/>
                    <w:right w:val="none" w:sz="0" w:space="0" w:color="auto"/>
                  </w:divBdr>
                </w:div>
                <w:div w:id="2061631869">
                  <w:marLeft w:val="0"/>
                  <w:marRight w:val="0"/>
                  <w:marTop w:val="0"/>
                  <w:marBottom w:val="0"/>
                  <w:divBdr>
                    <w:top w:val="none" w:sz="0" w:space="0" w:color="auto"/>
                    <w:left w:val="none" w:sz="0" w:space="0" w:color="auto"/>
                    <w:bottom w:val="none" w:sz="0" w:space="0" w:color="auto"/>
                    <w:right w:val="none" w:sz="0" w:space="0" w:color="auto"/>
                  </w:divBdr>
                </w:div>
                <w:div w:id="21240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76429">
      <w:bodyDiv w:val="1"/>
      <w:marLeft w:val="0"/>
      <w:marRight w:val="0"/>
      <w:marTop w:val="0"/>
      <w:marBottom w:val="0"/>
      <w:divBdr>
        <w:top w:val="none" w:sz="0" w:space="0" w:color="auto"/>
        <w:left w:val="none" w:sz="0" w:space="0" w:color="auto"/>
        <w:bottom w:val="none" w:sz="0" w:space="0" w:color="auto"/>
        <w:right w:val="none" w:sz="0" w:space="0" w:color="auto"/>
      </w:divBdr>
      <w:divsChild>
        <w:div w:id="1136723795">
          <w:marLeft w:val="0"/>
          <w:marRight w:val="0"/>
          <w:marTop w:val="0"/>
          <w:marBottom w:val="0"/>
          <w:divBdr>
            <w:top w:val="none" w:sz="0" w:space="0" w:color="auto"/>
            <w:left w:val="none" w:sz="0" w:space="0" w:color="auto"/>
            <w:bottom w:val="none" w:sz="0" w:space="0" w:color="auto"/>
            <w:right w:val="none" w:sz="0" w:space="0" w:color="auto"/>
          </w:divBdr>
          <w:divsChild>
            <w:div w:id="2109538849">
              <w:marLeft w:val="0"/>
              <w:marRight w:val="0"/>
              <w:marTop w:val="0"/>
              <w:marBottom w:val="0"/>
              <w:divBdr>
                <w:top w:val="none" w:sz="0" w:space="0" w:color="auto"/>
                <w:left w:val="none" w:sz="0" w:space="0" w:color="auto"/>
                <w:bottom w:val="none" w:sz="0" w:space="0" w:color="auto"/>
                <w:right w:val="none" w:sz="0" w:space="0" w:color="auto"/>
              </w:divBdr>
              <w:divsChild>
                <w:div w:id="11972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478">
          <w:marLeft w:val="0"/>
          <w:marRight w:val="0"/>
          <w:marTop w:val="0"/>
          <w:marBottom w:val="0"/>
          <w:divBdr>
            <w:top w:val="none" w:sz="0" w:space="0" w:color="auto"/>
            <w:left w:val="none" w:sz="0" w:space="0" w:color="auto"/>
            <w:bottom w:val="none" w:sz="0" w:space="0" w:color="auto"/>
            <w:right w:val="none" w:sz="0" w:space="0" w:color="auto"/>
          </w:divBdr>
          <w:divsChild>
            <w:div w:id="1427992726">
              <w:marLeft w:val="0"/>
              <w:marRight w:val="0"/>
              <w:marTop w:val="0"/>
              <w:marBottom w:val="0"/>
              <w:divBdr>
                <w:top w:val="none" w:sz="0" w:space="0" w:color="auto"/>
                <w:left w:val="none" w:sz="0" w:space="0" w:color="auto"/>
                <w:bottom w:val="none" w:sz="0" w:space="0" w:color="auto"/>
                <w:right w:val="none" w:sz="0" w:space="0" w:color="auto"/>
              </w:divBdr>
              <w:divsChild>
                <w:div w:id="55932569">
                  <w:marLeft w:val="0"/>
                  <w:marRight w:val="0"/>
                  <w:marTop w:val="0"/>
                  <w:marBottom w:val="0"/>
                  <w:divBdr>
                    <w:top w:val="none" w:sz="0" w:space="0" w:color="auto"/>
                    <w:left w:val="none" w:sz="0" w:space="0" w:color="auto"/>
                    <w:bottom w:val="none" w:sz="0" w:space="0" w:color="auto"/>
                    <w:right w:val="none" w:sz="0" w:space="0" w:color="auto"/>
                  </w:divBdr>
                </w:div>
                <w:div w:id="119963398">
                  <w:marLeft w:val="0"/>
                  <w:marRight w:val="0"/>
                  <w:marTop w:val="0"/>
                  <w:marBottom w:val="0"/>
                  <w:divBdr>
                    <w:top w:val="none" w:sz="0" w:space="0" w:color="auto"/>
                    <w:left w:val="none" w:sz="0" w:space="0" w:color="auto"/>
                    <w:bottom w:val="none" w:sz="0" w:space="0" w:color="auto"/>
                    <w:right w:val="none" w:sz="0" w:space="0" w:color="auto"/>
                  </w:divBdr>
                </w:div>
                <w:div w:id="852914112">
                  <w:marLeft w:val="0"/>
                  <w:marRight w:val="0"/>
                  <w:marTop w:val="0"/>
                  <w:marBottom w:val="0"/>
                  <w:divBdr>
                    <w:top w:val="none" w:sz="0" w:space="0" w:color="auto"/>
                    <w:left w:val="none" w:sz="0" w:space="0" w:color="auto"/>
                    <w:bottom w:val="none" w:sz="0" w:space="0" w:color="auto"/>
                    <w:right w:val="none" w:sz="0" w:space="0" w:color="auto"/>
                  </w:divBdr>
                </w:div>
                <w:div w:id="16546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50033">
      <w:bodyDiv w:val="1"/>
      <w:marLeft w:val="0"/>
      <w:marRight w:val="0"/>
      <w:marTop w:val="0"/>
      <w:marBottom w:val="0"/>
      <w:divBdr>
        <w:top w:val="none" w:sz="0" w:space="0" w:color="auto"/>
        <w:left w:val="none" w:sz="0" w:space="0" w:color="auto"/>
        <w:bottom w:val="none" w:sz="0" w:space="0" w:color="auto"/>
        <w:right w:val="none" w:sz="0" w:space="0" w:color="auto"/>
      </w:divBdr>
    </w:div>
    <w:div w:id="1011373885">
      <w:bodyDiv w:val="1"/>
      <w:marLeft w:val="0"/>
      <w:marRight w:val="0"/>
      <w:marTop w:val="0"/>
      <w:marBottom w:val="0"/>
      <w:divBdr>
        <w:top w:val="none" w:sz="0" w:space="0" w:color="auto"/>
        <w:left w:val="none" w:sz="0" w:space="0" w:color="auto"/>
        <w:bottom w:val="none" w:sz="0" w:space="0" w:color="auto"/>
        <w:right w:val="none" w:sz="0" w:space="0" w:color="auto"/>
      </w:divBdr>
    </w:div>
    <w:div w:id="1046298300">
      <w:bodyDiv w:val="1"/>
      <w:marLeft w:val="0"/>
      <w:marRight w:val="0"/>
      <w:marTop w:val="0"/>
      <w:marBottom w:val="0"/>
      <w:divBdr>
        <w:top w:val="none" w:sz="0" w:space="0" w:color="auto"/>
        <w:left w:val="none" w:sz="0" w:space="0" w:color="auto"/>
        <w:bottom w:val="none" w:sz="0" w:space="0" w:color="auto"/>
        <w:right w:val="none" w:sz="0" w:space="0" w:color="auto"/>
      </w:divBdr>
    </w:div>
    <w:div w:id="1132282681">
      <w:bodyDiv w:val="1"/>
      <w:marLeft w:val="0"/>
      <w:marRight w:val="0"/>
      <w:marTop w:val="0"/>
      <w:marBottom w:val="0"/>
      <w:divBdr>
        <w:top w:val="none" w:sz="0" w:space="0" w:color="auto"/>
        <w:left w:val="none" w:sz="0" w:space="0" w:color="auto"/>
        <w:bottom w:val="none" w:sz="0" w:space="0" w:color="auto"/>
        <w:right w:val="none" w:sz="0" w:space="0" w:color="auto"/>
      </w:divBdr>
    </w:div>
    <w:div w:id="1156726446">
      <w:bodyDiv w:val="1"/>
      <w:marLeft w:val="0"/>
      <w:marRight w:val="0"/>
      <w:marTop w:val="0"/>
      <w:marBottom w:val="0"/>
      <w:divBdr>
        <w:top w:val="none" w:sz="0" w:space="0" w:color="auto"/>
        <w:left w:val="none" w:sz="0" w:space="0" w:color="auto"/>
        <w:bottom w:val="none" w:sz="0" w:space="0" w:color="auto"/>
        <w:right w:val="none" w:sz="0" w:space="0" w:color="auto"/>
      </w:divBdr>
    </w:div>
    <w:div w:id="1221330058">
      <w:bodyDiv w:val="1"/>
      <w:marLeft w:val="0"/>
      <w:marRight w:val="0"/>
      <w:marTop w:val="0"/>
      <w:marBottom w:val="0"/>
      <w:divBdr>
        <w:top w:val="none" w:sz="0" w:space="0" w:color="auto"/>
        <w:left w:val="none" w:sz="0" w:space="0" w:color="auto"/>
        <w:bottom w:val="none" w:sz="0" w:space="0" w:color="auto"/>
        <w:right w:val="none" w:sz="0" w:space="0" w:color="auto"/>
      </w:divBdr>
    </w:div>
    <w:div w:id="1249848494">
      <w:bodyDiv w:val="1"/>
      <w:marLeft w:val="0"/>
      <w:marRight w:val="0"/>
      <w:marTop w:val="0"/>
      <w:marBottom w:val="0"/>
      <w:divBdr>
        <w:top w:val="none" w:sz="0" w:space="0" w:color="auto"/>
        <w:left w:val="none" w:sz="0" w:space="0" w:color="auto"/>
        <w:bottom w:val="none" w:sz="0" w:space="0" w:color="auto"/>
        <w:right w:val="none" w:sz="0" w:space="0" w:color="auto"/>
      </w:divBdr>
      <w:divsChild>
        <w:div w:id="13121889">
          <w:marLeft w:val="302"/>
          <w:marRight w:val="0"/>
          <w:marTop w:val="220"/>
          <w:marBottom w:val="0"/>
          <w:divBdr>
            <w:top w:val="none" w:sz="0" w:space="0" w:color="auto"/>
            <w:left w:val="none" w:sz="0" w:space="0" w:color="auto"/>
            <w:bottom w:val="none" w:sz="0" w:space="0" w:color="auto"/>
            <w:right w:val="none" w:sz="0" w:space="0" w:color="auto"/>
          </w:divBdr>
        </w:div>
      </w:divsChild>
    </w:div>
    <w:div w:id="1286041150">
      <w:bodyDiv w:val="1"/>
      <w:marLeft w:val="0"/>
      <w:marRight w:val="0"/>
      <w:marTop w:val="0"/>
      <w:marBottom w:val="0"/>
      <w:divBdr>
        <w:top w:val="none" w:sz="0" w:space="0" w:color="auto"/>
        <w:left w:val="none" w:sz="0" w:space="0" w:color="auto"/>
        <w:bottom w:val="none" w:sz="0" w:space="0" w:color="auto"/>
        <w:right w:val="none" w:sz="0" w:space="0" w:color="auto"/>
      </w:divBdr>
    </w:div>
    <w:div w:id="1410611942">
      <w:bodyDiv w:val="1"/>
      <w:marLeft w:val="0"/>
      <w:marRight w:val="0"/>
      <w:marTop w:val="0"/>
      <w:marBottom w:val="0"/>
      <w:divBdr>
        <w:top w:val="none" w:sz="0" w:space="0" w:color="auto"/>
        <w:left w:val="none" w:sz="0" w:space="0" w:color="auto"/>
        <w:bottom w:val="none" w:sz="0" w:space="0" w:color="auto"/>
        <w:right w:val="none" w:sz="0" w:space="0" w:color="auto"/>
      </w:divBdr>
    </w:div>
    <w:div w:id="1610504704">
      <w:bodyDiv w:val="1"/>
      <w:marLeft w:val="0"/>
      <w:marRight w:val="0"/>
      <w:marTop w:val="0"/>
      <w:marBottom w:val="0"/>
      <w:divBdr>
        <w:top w:val="none" w:sz="0" w:space="0" w:color="auto"/>
        <w:left w:val="none" w:sz="0" w:space="0" w:color="auto"/>
        <w:bottom w:val="none" w:sz="0" w:space="0" w:color="auto"/>
        <w:right w:val="none" w:sz="0" w:space="0" w:color="auto"/>
      </w:divBdr>
      <w:divsChild>
        <w:div w:id="109053091">
          <w:marLeft w:val="0"/>
          <w:marRight w:val="0"/>
          <w:marTop w:val="0"/>
          <w:marBottom w:val="0"/>
          <w:divBdr>
            <w:top w:val="none" w:sz="0" w:space="0" w:color="auto"/>
            <w:left w:val="none" w:sz="0" w:space="0" w:color="auto"/>
            <w:bottom w:val="none" w:sz="0" w:space="0" w:color="auto"/>
            <w:right w:val="none" w:sz="0" w:space="0" w:color="auto"/>
          </w:divBdr>
          <w:divsChild>
            <w:div w:id="1512068732">
              <w:marLeft w:val="0"/>
              <w:marRight w:val="0"/>
              <w:marTop w:val="0"/>
              <w:marBottom w:val="0"/>
              <w:divBdr>
                <w:top w:val="none" w:sz="0" w:space="0" w:color="auto"/>
                <w:left w:val="none" w:sz="0" w:space="0" w:color="auto"/>
                <w:bottom w:val="none" w:sz="0" w:space="0" w:color="auto"/>
                <w:right w:val="none" w:sz="0" w:space="0" w:color="auto"/>
              </w:divBdr>
              <w:divsChild>
                <w:div w:id="3011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247">
          <w:marLeft w:val="0"/>
          <w:marRight w:val="0"/>
          <w:marTop w:val="0"/>
          <w:marBottom w:val="0"/>
          <w:divBdr>
            <w:top w:val="none" w:sz="0" w:space="0" w:color="auto"/>
            <w:left w:val="none" w:sz="0" w:space="0" w:color="auto"/>
            <w:bottom w:val="none" w:sz="0" w:space="0" w:color="auto"/>
            <w:right w:val="none" w:sz="0" w:space="0" w:color="auto"/>
          </w:divBdr>
          <w:divsChild>
            <w:div w:id="2013682361">
              <w:marLeft w:val="0"/>
              <w:marRight w:val="0"/>
              <w:marTop w:val="0"/>
              <w:marBottom w:val="0"/>
              <w:divBdr>
                <w:top w:val="none" w:sz="0" w:space="0" w:color="auto"/>
                <w:left w:val="none" w:sz="0" w:space="0" w:color="auto"/>
                <w:bottom w:val="none" w:sz="0" w:space="0" w:color="auto"/>
                <w:right w:val="none" w:sz="0" w:space="0" w:color="auto"/>
              </w:divBdr>
              <w:divsChild>
                <w:div w:id="271402313">
                  <w:marLeft w:val="0"/>
                  <w:marRight w:val="0"/>
                  <w:marTop w:val="0"/>
                  <w:marBottom w:val="0"/>
                  <w:divBdr>
                    <w:top w:val="none" w:sz="0" w:space="0" w:color="auto"/>
                    <w:left w:val="none" w:sz="0" w:space="0" w:color="auto"/>
                    <w:bottom w:val="none" w:sz="0" w:space="0" w:color="auto"/>
                    <w:right w:val="none" w:sz="0" w:space="0" w:color="auto"/>
                  </w:divBdr>
                </w:div>
                <w:div w:id="621158799">
                  <w:marLeft w:val="0"/>
                  <w:marRight w:val="0"/>
                  <w:marTop w:val="0"/>
                  <w:marBottom w:val="0"/>
                  <w:divBdr>
                    <w:top w:val="none" w:sz="0" w:space="0" w:color="auto"/>
                    <w:left w:val="none" w:sz="0" w:space="0" w:color="auto"/>
                    <w:bottom w:val="none" w:sz="0" w:space="0" w:color="auto"/>
                    <w:right w:val="none" w:sz="0" w:space="0" w:color="auto"/>
                  </w:divBdr>
                </w:div>
                <w:div w:id="794250068">
                  <w:marLeft w:val="0"/>
                  <w:marRight w:val="0"/>
                  <w:marTop w:val="0"/>
                  <w:marBottom w:val="0"/>
                  <w:divBdr>
                    <w:top w:val="none" w:sz="0" w:space="0" w:color="auto"/>
                    <w:left w:val="none" w:sz="0" w:space="0" w:color="auto"/>
                    <w:bottom w:val="none" w:sz="0" w:space="0" w:color="auto"/>
                    <w:right w:val="none" w:sz="0" w:space="0" w:color="auto"/>
                  </w:divBdr>
                </w:div>
                <w:div w:id="19337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2499">
      <w:bodyDiv w:val="1"/>
      <w:marLeft w:val="0"/>
      <w:marRight w:val="0"/>
      <w:marTop w:val="0"/>
      <w:marBottom w:val="0"/>
      <w:divBdr>
        <w:top w:val="none" w:sz="0" w:space="0" w:color="auto"/>
        <w:left w:val="none" w:sz="0" w:space="0" w:color="auto"/>
        <w:bottom w:val="none" w:sz="0" w:space="0" w:color="auto"/>
        <w:right w:val="none" w:sz="0" w:space="0" w:color="auto"/>
      </w:divBdr>
    </w:div>
    <w:div w:id="1723603273">
      <w:bodyDiv w:val="1"/>
      <w:marLeft w:val="0"/>
      <w:marRight w:val="0"/>
      <w:marTop w:val="0"/>
      <w:marBottom w:val="0"/>
      <w:divBdr>
        <w:top w:val="none" w:sz="0" w:space="0" w:color="auto"/>
        <w:left w:val="none" w:sz="0" w:space="0" w:color="auto"/>
        <w:bottom w:val="none" w:sz="0" w:space="0" w:color="auto"/>
        <w:right w:val="none" w:sz="0" w:space="0" w:color="auto"/>
      </w:divBdr>
    </w:div>
    <w:div w:id="1768649978">
      <w:bodyDiv w:val="1"/>
      <w:marLeft w:val="0"/>
      <w:marRight w:val="0"/>
      <w:marTop w:val="0"/>
      <w:marBottom w:val="0"/>
      <w:divBdr>
        <w:top w:val="none" w:sz="0" w:space="0" w:color="auto"/>
        <w:left w:val="none" w:sz="0" w:space="0" w:color="auto"/>
        <w:bottom w:val="none" w:sz="0" w:space="0" w:color="auto"/>
        <w:right w:val="none" w:sz="0" w:space="0" w:color="auto"/>
      </w:divBdr>
    </w:div>
    <w:div w:id="1825245109">
      <w:bodyDiv w:val="1"/>
      <w:marLeft w:val="0"/>
      <w:marRight w:val="0"/>
      <w:marTop w:val="0"/>
      <w:marBottom w:val="0"/>
      <w:divBdr>
        <w:top w:val="none" w:sz="0" w:space="0" w:color="auto"/>
        <w:left w:val="none" w:sz="0" w:space="0" w:color="auto"/>
        <w:bottom w:val="none" w:sz="0" w:space="0" w:color="auto"/>
        <w:right w:val="none" w:sz="0" w:space="0" w:color="auto"/>
      </w:divBdr>
    </w:div>
    <w:div w:id="1926957621">
      <w:bodyDiv w:val="1"/>
      <w:marLeft w:val="0"/>
      <w:marRight w:val="0"/>
      <w:marTop w:val="0"/>
      <w:marBottom w:val="0"/>
      <w:divBdr>
        <w:top w:val="none" w:sz="0" w:space="0" w:color="auto"/>
        <w:left w:val="none" w:sz="0" w:space="0" w:color="auto"/>
        <w:bottom w:val="none" w:sz="0" w:space="0" w:color="auto"/>
        <w:right w:val="none" w:sz="0" w:space="0" w:color="auto"/>
      </w:divBdr>
    </w:div>
    <w:div w:id="1996762308">
      <w:bodyDiv w:val="1"/>
      <w:marLeft w:val="0"/>
      <w:marRight w:val="0"/>
      <w:marTop w:val="0"/>
      <w:marBottom w:val="0"/>
      <w:divBdr>
        <w:top w:val="none" w:sz="0" w:space="0" w:color="auto"/>
        <w:left w:val="none" w:sz="0" w:space="0" w:color="auto"/>
        <w:bottom w:val="none" w:sz="0" w:space="0" w:color="auto"/>
        <w:right w:val="none" w:sz="0" w:space="0" w:color="auto"/>
      </w:divBdr>
      <w:divsChild>
        <w:div w:id="913399270">
          <w:marLeft w:val="0"/>
          <w:marRight w:val="0"/>
          <w:marTop w:val="0"/>
          <w:marBottom w:val="0"/>
          <w:divBdr>
            <w:top w:val="none" w:sz="0" w:space="0" w:color="auto"/>
            <w:left w:val="none" w:sz="0" w:space="0" w:color="auto"/>
            <w:bottom w:val="none" w:sz="0" w:space="0" w:color="auto"/>
            <w:right w:val="none" w:sz="0" w:space="0" w:color="auto"/>
          </w:divBdr>
        </w:div>
      </w:divsChild>
    </w:div>
    <w:div w:id="2085225625">
      <w:bodyDiv w:val="1"/>
      <w:marLeft w:val="0"/>
      <w:marRight w:val="0"/>
      <w:marTop w:val="0"/>
      <w:marBottom w:val="0"/>
      <w:divBdr>
        <w:top w:val="none" w:sz="0" w:space="0" w:color="auto"/>
        <w:left w:val="none" w:sz="0" w:space="0" w:color="auto"/>
        <w:bottom w:val="none" w:sz="0" w:space="0" w:color="auto"/>
        <w:right w:val="none" w:sz="0" w:space="0" w:color="auto"/>
      </w:divBdr>
    </w:div>
    <w:div w:id="21463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onfluence.engine.capgemini.com/x/oFsoAQ"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hawsar\Downloads\qmpl_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047B442C64BA6A25302BF4A229D85"/>
        <w:category>
          <w:name w:val="Général"/>
          <w:gallery w:val="placeholder"/>
        </w:category>
        <w:types>
          <w:type w:val="bbPlcHdr"/>
        </w:types>
        <w:behaviors>
          <w:behavior w:val="content"/>
        </w:behaviors>
        <w:guid w:val="{BDB3108D-7118-407B-97FD-45310483E5C8}"/>
      </w:docPartPr>
      <w:docPartBody>
        <w:p w:rsidR="00AD3229" w:rsidRDefault="00DD4DFA" w:rsidP="00DD4DFA">
          <w:pPr>
            <w:pStyle w:val="3B0047B442C64BA6A25302BF4A229D851"/>
            <w:framePr w:wrap="around"/>
          </w:pPr>
          <w:r w:rsidRPr="00255F12">
            <w:rPr>
              <w:rStyle w:val="PlaceholderText"/>
              <w:b w:val="0"/>
              <w:bCs/>
            </w:rPr>
            <w:t xml:space="preserve">[Type Project </w:t>
          </w:r>
          <w:r>
            <w:rPr>
              <w:rStyle w:val="PlaceholderText"/>
              <w:b w:val="0"/>
              <w:bCs/>
            </w:rPr>
            <w:t>I</w:t>
          </w:r>
          <w:r>
            <w:rPr>
              <w:rStyle w:val="PlaceholderText"/>
              <w:bCs/>
            </w:rPr>
            <w:t>D</w:t>
          </w:r>
          <w:r w:rsidRPr="00255F12">
            <w:rPr>
              <w:rStyle w:val="PlaceholderText"/>
              <w:b w:val="0"/>
              <w:bCs/>
            </w:rPr>
            <w:t>]</w:t>
          </w:r>
        </w:p>
      </w:docPartBody>
    </w:docPart>
    <w:docPart>
      <w:docPartPr>
        <w:name w:val="76D29B20A4754CB992C3273AEBAB19E4"/>
        <w:category>
          <w:name w:val="Général"/>
          <w:gallery w:val="placeholder"/>
        </w:category>
        <w:types>
          <w:type w:val="bbPlcHdr"/>
        </w:types>
        <w:behaviors>
          <w:behavior w:val="content"/>
        </w:behaviors>
        <w:guid w:val="{7184F073-D259-4326-A43B-45284DDDE793}"/>
      </w:docPartPr>
      <w:docPartBody>
        <w:p w:rsidR="00AD3229" w:rsidRDefault="00DD4DFA" w:rsidP="00DD4DFA">
          <w:pPr>
            <w:pStyle w:val="76D29B20A4754CB992C3273AEBAB19E41"/>
          </w:pPr>
          <w:r w:rsidRPr="000C2382">
            <w:rPr>
              <w:rStyle w:val="PlaceholderText"/>
            </w:rPr>
            <w:t>[</w:t>
          </w:r>
          <w:r>
            <w:rPr>
              <w:rStyle w:val="PlaceholderText"/>
            </w:rPr>
            <w:t>Type Project Name</w:t>
          </w:r>
          <w:r w:rsidRPr="000C2382">
            <w:rPr>
              <w:rStyle w:val="PlaceholderText"/>
            </w:rPr>
            <w:t>]</w:t>
          </w:r>
        </w:p>
      </w:docPartBody>
    </w:docPart>
    <w:docPart>
      <w:docPartPr>
        <w:name w:val="4E13F960FA7E45528C5647C081978129"/>
        <w:category>
          <w:name w:val="Général"/>
          <w:gallery w:val="placeholder"/>
        </w:category>
        <w:types>
          <w:type w:val="bbPlcHdr"/>
        </w:types>
        <w:behaviors>
          <w:behavior w:val="content"/>
        </w:behaviors>
        <w:guid w:val="{AAC3AF35-2CE5-48A4-B7CA-46D246750793}"/>
      </w:docPartPr>
      <w:docPartBody>
        <w:p w:rsidR="00AD3229" w:rsidRDefault="00DD4DFA" w:rsidP="00DD4DFA">
          <w:pPr>
            <w:pStyle w:val="4E13F960FA7E45528C5647C0819781292"/>
          </w:pPr>
          <w:r w:rsidRPr="00CA2F8C">
            <w:rPr>
              <w:rStyle w:val="PlaceholderText"/>
            </w:rPr>
            <w:t>[</w:t>
          </w:r>
          <w:r>
            <w:rPr>
              <w:rStyle w:val="PlaceholderText"/>
            </w:rPr>
            <w:t>Type Customer Name</w:t>
          </w:r>
          <w:r w:rsidRPr="00CA2F8C">
            <w:rPr>
              <w:rStyle w:val="PlaceholderText"/>
            </w:rPr>
            <w:t xml:space="preserve"> ]</w:t>
          </w:r>
        </w:p>
      </w:docPartBody>
    </w:docPart>
    <w:docPart>
      <w:docPartPr>
        <w:name w:val="697071F4513D4C77A10CB0B7E9FAB88B"/>
        <w:category>
          <w:name w:val="Général"/>
          <w:gallery w:val="placeholder"/>
        </w:category>
        <w:types>
          <w:type w:val="bbPlcHdr"/>
        </w:types>
        <w:behaviors>
          <w:behavior w:val="content"/>
        </w:behaviors>
        <w:guid w:val="{9F79F0C5-059F-4C55-AF07-27971A4057B2}"/>
      </w:docPartPr>
      <w:docPartBody>
        <w:p w:rsidR="00AD3229" w:rsidRDefault="00DD4DFA" w:rsidP="00DD4DFA">
          <w:pPr>
            <w:pStyle w:val="697071F4513D4C77A10CB0B7E9FAB88B2"/>
          </w:pPr>
          <w:r w:rsidRPr="00CA2F8C">
            <w:rPr>
              <w:rStyle w:val="PlaceholderText"/>
            </w:rPr>
            <w:t>[</w:t>
          </w:r>
          <w:r>
            <w:rPr>
              <w:rStyle w:val="PlaceholderText"/>
            </w:rPr>
            <w:t>Type Project Start Date</w:t>
          </w:r>
          <w:r w:rsidRPr="00CA2F8C">
            <w:rPr>
              <w:rStyle w:val="PlaceholderText"/>
            </w:rPr>
            <w:t xml:space="preserve"> ]</w:t>
          </w:r>
        </w:p>
      </w:docPartBody>
    </w:docPart>
    <w:docPart>
      <w:docPartPr>
        <w:name w:val="2C1F671FB67A40D9A52C0B15860C7415"/>
        <w:category>
          <w:name w:val="Général"/>
          <w:gallery w:val="placeholder"/>
        </w:category>
        <w:types>
          <w:type w:val="bbPlcHdr"/>
        </w:types>
        <w:behaviors>
          <w:behavior w:val="content"/>
        </w:behaviors>
        <w:guid w:val="{CAB0F8EE-BB62-4A14-81D0-EB390CF33D97}"/>
      </w:docPartPr>
      <w:docPartBody>
        <w:p w:rsidR="00AD3229" w:rsidRDefault="00DD4DFA" w:rsidP="00DD4DFA">
          <w:pPr>
            <w:pStyle w:val="2C1F671FB67A40D9A52C0B15860C74152"/>
          </w:pPr>
          <w:r w:rsidRPr="00CA2F8C">
            <w:rPr>
              <w:rStyle w:val="PlaceholderText"/>
            </w:rPr>
            <w:t>[</w:t>
          </w:r>
          <w:r>
            <w:rPr>
              <w:rStyle w:val="PlaceholderText"/>
            </w:rPr>
            <w:t>Type field of application</w:t>
          </w:r>
          <w:r w:rsidRPr="00CA2F8C">
            <w:rPr>
              <w:rStyle w:val="PlaceholderText"/>
            </w:rPr>
            <w:t>]</w:t>
          </w:r>
        </w:p>
      </w:docPartBody>
    </w:docPart>
    <w:docPart>
      <w:docPartPr>
        <w:name w:val="9F23138977F74AE98CED28D2085C1A29"/>
        <w:category>
          <w:name w:val="Général"/>
          <w:gallery w:val="placeholder"/>
        </w:category>
        <w:types>
          <w:type w:val="bbPlcHdr"/>
        </w:types>
        <w:behaviors>
          <w:behavior w:val="content"/>
        </w:behaviors>
        <w:guid w:val="{ADBF0145-CBC4-4770-A74B-4B556EBFD06A}"/>
      </w:docPartPr>
      <w:docPartBody>
        <w:p w:rsidR="009006ED" w:rsidRDefault="00DD4DFA" w:rsidP="00DD4DFA">
          <w:pPr>
            <w:pStyle w:val="9F23138977F74AE98CED28D2085C1A292"/>
          </w:pPr>
          <w:r w:rsidRPr="00986BB7">
            <w:rPr>
              <w:rStyle w:val="PlaceholderText"/>
            </w:rPr>
            <w:t>[</w:t>
          </w:r>
          <w:r>
            <w:rPr>
              <w:rStyle w:val="PlaceholderText"/>
            </w:rPr>
            <w:t>Type OP’nSoft project ID</w:t>
          </w:r>
          <w:r w:rsidRPr="00986BB7">
            <w:rPr>
              <w:rStyle w:val="PlaceholderText"/>
            </w:rPr>
            <w:t>]</w:t>
          </w:r>
        </w:p>
      </w:docPartBody>
    </w:docPart>
    <w:docPart>
      <w:docPartPr>
        <w:name w:val="07CB660957BF475589D037DFCE46CA26"/>
        <w:category>
          <w:name w:val="General"/>
          <w:gallery w:val="placeholder"/>
        </w:category>
        <w:types>
          <w:type w:val="bbPlcHdr"/>
        </w:types>
        <w:behaviors>
          <w:behavior w:val="content"/>
        </w:behaviors>
        <w:guid w:val="{811BA03E-48D6-4B7C-AA1B-CF899CCC9635}"/>
      </w:docPartPr>
      <w:docPartBody>
        <w:p w:rsidR="00284387" w:rsidRDefault="00DD4DFA" w:rsidP="00DD4DFA">
          <w:pPr>
            <w:pStyle w:val="07CB660957BF475589D037DFCE46CA262"/>
            <w:framePr w:wrap="around"/>
          </w:pPr>
          <w:r w:rsidRPr="00482588">
            <w:rPr>
              <w:rStyle w:val="PlaceholderText"/>
              <w:sz w:val="18"/>
              <w:szCs w:val="18"/>
            </w:rPr>
            <w:t xml:space="preserve">[Type Project </w:t>
          </w:r>
          <w:r>
            <w:rPr>
              <w:rStyle w:val="PlaceholderText"/>
              <w:sz w:val="18"/>
              <w:szCs w:val="18"/>
            </w:rPr>
            <w:t>ID</w:t>
          </w:r>
          <w:r w:rsidRPr="00482588">
            <w:rPr>
              <w:rStyle w:val="PlaceholderText"/>
              <w:sz w:val="18"/>
              <w:szCs w:val="18"/>
            </w:rPr>
            <w:t>]</w:t>
          </w:r>
        </w:p>
      </w:docPartBody>
    </w:docPart>
    <w:docPart>
      <w:docPartPr>
        <w:name w:val="06C29E2520F1473DA44C4DC2562B4215"/>
        <w:category>
          <w:name w:val="General"/>
          <w:gallery w:val="placeholder"/>
        </w:category>
        <w:types>
          <w:type w:val="bbPlcHdr"/>
        </w:types>
        <w:behaviors>
          <w:behavior w:val="content"/>
        </w:behaviors>
        <w:guid w:val="{35C000A4-1399-4CA0-A203-BEB99CDF4C09}"/>
      </w:docPartPr>
      <w:docPartBody>
        <w:p w:rsidR="00284387" w:rsidRDefault="00DD4DFA" w:rsidP="00DD4DFA">
          <w:pPr>
            <w:pStyle w:val="06C29E2520F1473DA44C4DC2562B42152"/>
          </w:pPr>
          <w:r w:rsidRPr="00482588">
            <w:rPr>
              <w:rStyle w:val="PlaceholderText"/>
              <w:sz w:val="18"/>
              <w:szCs w:val="18"/>
            </w:rPr>
            <w:t>[Type Project Name]</w:t>
          </w:r>
        </w:p>
      </w:docPartBody>
    </w:docPart>
    <w:docPart>
      <w:docPartPr>
        <w:name w:val="7C5FB00314AF4DB5B1AC724F4192F36D"/>
        <w:category>
          <w:name w:val="General"/>
          <w:gallery w:val="placeholder"/>
        </w:category>
        <w:types>
          <w:type w:val="bbPlcHdr"/>
        </w:types>
        <w:behaviors>
          <w:behavior w:val="content"/>
        </w:behaviors>
        <w:guid w:val="{F5C2D16B-44DF-476A-B1AE-B6EAB424FE45}"/>
      </w:docPartPr>
      <w:docPartBody>
        <w:p w:rsidR="00284387" w:rsidRDefault="00DD4DFA" w:rsidP="00DD4DFA">
          <w:pPr>
            <w:pStyle w:val="7C5FB00314AF4DB5B1AC724F4192F36D2"/>
          </w:pPr>
          <w:r w:rsidRPr="00482588">
            <w:rPr>
              <w:rStyle w:val="PlaceholderText"/>
              <w:sz w:val="18"/>
              <w:szCs w:val="18"/>
            </w:rPr>
            <w:t>[Type project Manager]</w:t>
          </w:r>
        </w:p>
      </w:docPartBody>
    </w:docPart>
    <w:docPart>
      <w:docPartPr>
        <w:name w:val="1A49748A31904A789A7F37F2576CA660"/>
        <w:category>
          <w:name w:val="General"/>
          <w:gallery w:val="placeholder"/>
        </w:category>
        <w:types>
          <w:type w:val="bbPlcHdr"/>
        </w:types>
        <w:behaviors>
          <w:behavior w:val="content"/>
        </w:behaviors>
        <w:guid w:val="{5FFD4A75-4006-494A-B184-608812C16C31}"/>
      </w:docPartPr>
      <w:docPartBody>
        <w:p w:rsidR="00284387" w:rsidRDefault="00DD4DFA" w:rsidP="00DD4DFA">
          <w:pPr>
            <w:pStyle w:val="1A49748A31904A789A7F37F2576CA6602"/>
          </w:pPr>
          <w:r w:rsidRPr="00482588">
            <w:rPr>
              <w:rStyle w:val="PlaceholderText"/>
              <w:sz w:val="18"/>
              <w:szCs w:val="18"/>
            </w:rPr>
            <w:t>[Type field of application]</w:t>
          </w:r>
        </w:p>
      </w:docPartBody>
    </w:docPart>
    <w:docPart>
      <w:docPartPr>
        <w:name w:val="E2A03C43EE294A46BC77BBF7E8B0513E"/>
        <w:category>
          <w:name w:val="General"/>
          <w:gallery w:val="placeholder"/>
        </w:category>
        <w:types>
          <w:type w:val="bbPlcHdr"/>
        </w:types>
        <w:behaviors>
          <w:behavior w:val="content"/>
        </w:behaviors>
        <w:guid w:val="{FAD3AED7-F2FA-4DCB-9C58-309B2CA26D5B}"/>
      </w:docPartPr>
      <w:docPartBody>
        <w:p w:rsidR="00284387" w:rsidRDefault="00DD4DFA" w:rsidP="00DD4DFA">
          <w:pPr>
            <w:pStyle w:val="E2A03C43EE294A46BC77BBF7E8B0513E2"/>
          </w:pPr>
          <w:r w:rsidRPr="00482588">
            <w:rPr>
              <w:rStyle w:val="PlaceholderText"/>
              <w:sz w:val="18"/>
              <w:szCs w:val="18"/>
            </w:rPr>
            <w:t>[Type Customer Name ]</w:t>
          </w:r>
        </w:p>
      </w:docPartBody>
    </w:docPart>
    <w:docPart>
      <w:docPartPr>
        <w:name w:val="6B55BECAD2164FB3A86BCC11CBC1D034"/>
        <w:category>
          <w:name w:val="General"/>
          <w:gallery w:val="placeholder"/>
        </w:category>
        <w:types>
          <w:type w:val="bbPlcHdr"/>
        </w:types>
        <w:behaviors>
          <w:behavior w:val="content"/>
        </w:behaviors>
        <w:guid w:val="{DA346855-1EA8-46DA-B538-F4F78113140D}"/>
      </w:docPartPr>
      <w:docPartBody>
        <w:p w:rsidR="00284387" w:rsidRDefault="00DD4DFA" w:rsidP="00DD4DFA">
          <w:pPr>
            <w:pStyle w:val="6B55BECAD2164FB3A86BCC11CBC1D0342"/>
          </w:pPr>
          <w:r w:rsidRPr="00482588">
            <w:rPr>
              <w:rStyle w:val="PlaceholderText"/>
              <w:sz w:val="18"/>
              <w:szCs w:val="18"/>
            </w:rPr>
            <w:t>[Type Project Start Date ]</w:t>
          </w:r>
        </w:p>
      </w:docPartBody>
    </w:docPart>
    <w:docPart>
      <w:docPartPr>
        <w:name w:val="9DFC6C28F274458B9C04B4BA6398F7B7"/>
        <w:category>
          <w:name w:val="General"/>
          <w:gallery w:val="placeholder"/>
        </w:category>
        <w:types>
          <w:type w:val="bbPlcHdr"/>
        </w:types>
        <w:behaviors>
          <w:behavior w:val="content"/>
        </w:behaviors>
        <w:guid w:val="{26B91E82-03E4-4289-A21A-3958BF52F25B}"/>
      </w:docPartPr>
      <w:docPartBody>
        <w:p w:rsidR="00284387" w:rsidRDefault="00DD4DFA" w:rsidP="00DD4DFA">
          <w:pPr>
            <w:pStyle w:val="9DFC6C28F274458B9C04B4BA6398F7B72"/>
          </w:pPr>
          <w:r w:rsidRPr="00482588">
            <w:rPr>
              <w:rStyle w:val="PlaceholderText"/>
              <w:sz w:val="18"/>
              <w:szCs w:val="18"/>
            </w:rPr>
            <w:t>[Type OP’nSoft project ID]</w:t>
          </w:r>
        </w:p>
      </w:docPartBody>
    </w:docPart>
    <w:docPart>
      <w:docPartPr>
        <w:name w:val="46C3B64BA7F64CD18F87861BE952990E"/>
        <w:category>
          <w:name w:val="General"/>
          <w:gallery w:val="placeholder"/>
        </w:category>
        <w:types>
          <w:type w:val="bbPlcHdr"/>
        </w:types>
        <w:behaviors>
          <w:behavior w:val="content"/>
        </w:behaviors>
        <w:guid w:val="{CCE12E86-BE47-4900-B867-955F25C44215}"/>
      </w:docPartPr>
      <w:docPartBody>
        <w:p w:rsidR="00EF0381" w:rsidRDefault="00DD4DFA" w:rsidP="00DD4DFA">
          <w:pPr>
            <w:pStyle w:val="46C3B64BA7F64CD18F87861BE952990E2"/>
          </w:pPr>
          <w:r w:rsidRPr="000C2382">
            <w:rPr>
              <w:rStyle w:val="PlaceholderText"/>
            </w:rPr>
            <w:t>[</w:t>
          </w:r>
          <w:r>
            <w:rPr>
              <w:rStyle w:val="PlaceholderText"/>
            </w:rPr>
            <w:t>Type Project Manager</w:t>
          </w:r>
          <w:r w:rsidRPr="000C2382">
            <w:rPr>
              <w:rStyle w:val="PlaceholderText"/>
            </w:rPr>
            <w:t>]</w:t>
          </w:r>
        </w:p>
      </w:docPartBody>
    </w:docPart>
    <w:docPart>
      <w:docPartPr>
        <w:name w:val="260B2A41A29E44F3B4D1895D344FB539"/>
        <w:category>
          <w:name w:val="General"/>
          <w:gallery w:val="placeholder"/>
        </w:category>
        <w:types>
          <w:type w:val="bbPlcHdr"/>
        </w:types>
        <w:behaviors>
          <w:behavior w:val="content"/>
        </w:behaviors>
        <w:guid w:val="{69BCCA64-8DD0-48E1-B5B0-32CF0FDD3A3F}"/>
      </w:docPartPr>
      <w:docPartBody>
        <w:p w:rsidR="009837E6" w:rsidRDefault="00DD4DFA" w:rsidP="00DD4DFA">
          <w:pPr>
            <w:pStyle w:val="260B2A41A29E44F3B4D1895D344FB539"/>
          </w:pPr>
          <w:r w:rsidRPr="00A24A66">
            <w:rPr>
              <w:rStyle w:val="PlaceholderText"/>
            </w:rPr>
            <w:t>Choose an item.</w:t>
          </w:r>
        </w:p>
      </w:docPartBody>
    </w:docPart>
    <w:docPart>
      <w:docPartPr>
        <w:name w:val="DBDE6DECC1904C38B9C945F129536AF2"/>
        <w:category>
          <w:name w:val="General"/>
          <w:gallery w:val="placeholder"/>
        </w:category>
        <w:types>
          <w:type w:val="bbPlcHdr"/>
        </w:types>
        <w:behaviors>
          <w:behavior w:val="content"/>
        </w:behaviors>
        <w:guid w:val="{21F70EB8-4C39-43E3-BBD8-0307DFECEEA7}"/>
      </w:docPartPr>
      <w:docPartBody>
        <w:p w:rsidR="009837E6" w:rsidRDefault="00DD4DFA" w:rsidP="00DD4DFA">
          <w:pPr>
            <w:pStyle w:val="DBDE6DECC1904C38B9C945F129536AF2"/>
          </w:pPr>
          <w:r w:rsidRPr="00A24A66">
            <w:rPr>
              <w:rStyle w:val="PlaceholderText"/>
            </w:rPr>
            <w:t>Choose an item.</w:t>
          </w:r>
        </w:p>
      </w:docPartBody>
    </w:docPart>
    <w:docPart>
      <w:docPartPr>
        <w:name w:val="7EA1BB7E04274D2DAA4670F81869C2D1"/>
        <w:category>
          <w:name w:val="General"/>
          <w:gallery w:val="placeholder"/>
        </w:category>
        <w:types>
          <w:type w:val="bbPlcHdr"/>
        </w:types>
        <w:behaviors>
          <w:behavior w:val="content"/>
        </w:behaviors>
        <w:guid w:val="{AFD0BF3F-132F-4DB4-94CC-89A6FA74DB62}"/>
      </w:docPartPr>
      <w:docPartBody>
        <w:p w:rsidR="009837E6" w:rsidRDefault="00DD4DFA" w:rsidP="00DD4DFA">
          <w:pPr>
            <w:pStyle w:val="7EA1BB7E04274D2DAA4670F81869C2D1"/>
          </w:pPr>
          <w:r w:rsidRPr="00A24A66">
            <w:rPr>
              <w:rStyle w:val="PlaceholderText"/>
            </w:rPr>
            <w:t>Choose an item.</w:t>
          </w:r>
        </w:p>
      </w:docPartBody>
    </w:docPart>
    <w:docPart>
      <w:docPartPr>
        <w:name w:val="E1A78F19D1434B20A27D2CEA2382C8F1"/>
        <w:category>
          <w:name w:val="General"/>
          <w:gallery w:val="placeholder"/>
        </w:category>
        <w:types>
          <w:type w:val="bbPlcHdr"/>
        </w:types>
        <w:behaviors>
          <w:behavior w:val="content"/>
        </w:behaviors>
        <w:guid w:val="{01CE660E-2952-4CA2-80F2-2E1649B5E44B}"/>
      </w:docPartPr>
      <w:docPartBody>
        <w:p w:rsidR="009837E6" w:rsidRDefault="00DD4DFA" w:rsidP="00DD4DFA">
          <w:pPr>
            <w:pStyle w:val="E1A78F19D1434B20A27D2CEA2382C8F1"/>
          </w:pPr>
          <w:r w:rsidRPr="00A24A66">
            <w:rPr>
              <w:rStyle w:val="PlaceholderText"/>
            </w:rPr>
            <w:t>Choose an item.</w:t>
          </w:r>
        </w:p>
      </w:docPartBody>
    </w:docPart>
    <w:docPart>
      <w:docPartPr>
        <w:name w:val="19EE93EEB5064EB3972579D4A3337A6C"/>
        <w:category>
          <w:name w:val="General"/>
          <w:gallery w:val="placeholder"/>
        </w:category>
        <w:types>
          <w:type w:val="bbPlcHdr"/>
        </w:types>
        <w:behaviors>
          <w:behavior w:val="content"/>
        </w:behaviors>
        <w:guid w:val="{ADB2E5D9-1DA5-493A-9D77-9046EE114832}"/>
      </w:docPartPr>
      <w:docPartBody>
        <w:p w:rsidR="00000000" w:rsidRDefault="00222DB3" w:rsidP="00222DB3">
          <w:pPr>
            <w:pStyle w:val="19EE93EEB5064EB3972579D4A3337A6C"/>
          </w:pPr>
          <w:r w:rsidRPr="00BE6F5E">
            <w:rPr>
              <w:rStyle w:val="PlaceholderText"/>
            </w:rPr>
            <w:t>Choose an item.</w:t>
          </w:r>
        </w:p>
      </w:docPartBody>
    </w:docPart>
    <w:docPart>
      <w:docPartPr>
        <w:name w:val="E1350899690D480BBAAD3E84F772E66A"/>
        <w:category>
          <w:name w:val="General"/>
          <w:gallery w:val="placeholder"/>
        </w:category>
        <w:types>
          <w:type w:val="bbPlcHdr"/>
        </w:types>
        <w:behaviors>
          <w:behavior w:val="content"/>
        </w:behaviors>
        <w:guid w:val="{6B416DCA-907C-42A7-8456-77D8DEF6128D}"/>
      </w:docPartPr>
      <w:docPartBody>
        <w:p w:rsidR="00000000" w:rsidRDefault="00222DB3" w:rsidP="00222DB3">
          <w:pPr>
            <w:pStyle w:val="E1350899690D480BBAAD3E84F772E66A"/>
          </w:pPr>
          <w:r w:rsidRPr="00BE6F5E">
            <w:rPr>
              <w:rStyle w:val="PlaceholderText"/>
            </w:rPr>
            <w:t>Choose an item.</w:t>
          </w:r>
        </w:p>
      </w:docPartBody>
    </w:docPart>
    <w:docPart>
      <w:docPartPr>
        <w:name w:val="C7E3AA2C38BE47268D6D4FB12F323F23"/>
        <w:category>
          <w:name w:val="General"/>
          <w:gallery w:val="placeholder"/>
        </w:category>
        <w:types>
          <w:type w:val="bbPlcHdr"/>
        </w:types>
        <w:behaviors>
          <w:behavior w:val="content"/>
        </w:behaviors>
        <w:guid w:val="{ED7CD9B1-2D28-4467-BD91-2E0739204E9D}"/>
      </w:docPartPr>
      <w:docPartBody>
        <w:p w:rsidR="00000000" w:rsidRDefault="00222DB3" w:rsidP="00222DB3">
          <w:pPr>
            <w:pStyle w:val="C7E3AA2C38BE47268D6D4FB12F323F23"/>
          </w:pPr>
          <w:r w:rsidRPr="00BE6F5E">
            <w:rPr>
              <w:rStyle w:val="PlaceholderText"/>
            </w:rPr>
            <w:t>Choose an item.</w:t>
          </w:r>
        </w:p>
      </w:docPartBody>
    </w:docPart>
    <w:docPart>
      <w:docPartPr>
        <w:name w:val="0AF41B7278744318818BB775AD563CB3"/>
        <w:category>
          <w:name w:val="General"/>
          <w:gallery w:val="placeholder"/>
        </w:category>
        <w:types>
          <w:type w:val="bbPlcHdr"/>
        </w:types>
        <w:behaviors>
          <w:behavior w:val="content"/>
        </w:behaviors>
        <w:guid w:val="{2409349D-2FCE-4EEA-95F2-67260E193829}"/>
      </w:docPartPr>
      <w:docPartBody>
        <w:p w:rsidR="00000000" w:rsidRDefault="00222DB3" w:rsidP="00222DB3">
          <w:pPr>
            <w:pStyle w:val="0AF41B7278744318818BB775AD563CB3"/>
          </w:pPr>
          <w:r w:rsidRPr="00BE6F5E">
            <w:rPr>
              <w:rStyle w:val="PlaceholderText"/>
            </w:rPr>
            <w:t>Choose an item.</w:t>
          </w:r>
        </w:p>
      </w:docPartBody>
    </w:docPart>
    <w:docPart>
      <w:docPartPr>
        <w:name w:val="F633FF575D1D4092993798DC37E4142B"/>
        <w:category>
          <w:name w:val="General"/>
          <w:gallery w:val="placeholder"/>
        </w:category>
        <w:types>
          <w:type w:val="bbPlcHdr"/>
        </w:types>
        <w:behaviors>
          <w:behavior w:val="content"/>
        </w:behaviors>
        <w:guid w:val="{72A42B9C-EDF4-410F-BAD6-471F60187A61}"/>
      </w:docPartPr>
      <w:docPartBody>
        <w:p w:rsidR="00000000" w:rsidRDefault="00222DB3" w:rsidP="00222DB3">
          <w:pPr>
            <w:pStyle w:val="F633FF575D1D4092993798DC37E4142B"/>
          </w:pPr>
          <w:r w:rsidRPr="00BE6F5E">
            <w:rPr>
              <w:rStyle w:val="PlaceholderText"/>
            </w:rPr>
            <w:t>Choose an item.</w:t>
          </w:r>
        </w:p>
      </w:docPartBody>
    </w:docPart>
    <w:docPart>
      <w:docPartPr>
        <w:name w:val="ED76F856EB7840E88FBB3B43B40967D6"/>
        <w:category>
          <w:name w:val="General"/>
          <w:gallery w:val="placeholder"/>
        </w:category>
        <w:types>
          <w:type w:val="bbPlcHdr"/>
        </w:types>
        <w:behaviors>
          <w:behavior w:val="content"/>
        </w:behaviors>
        <w:guid w:val="{FB8E8F1F-DC52-4BA2-9194-D3CFB5474515}"/>
      </w:docPartPr>
      <w:docPartBody>
        <w:p w:rsidR="00000000" w:rsidRDefault="00222DB3" w:rsidP="00222DB3">
          <w:pPr>
            <w:pStyle w:val="ED76F856EB7840E88FBB3B43B40967D6"/>
          </w:pPr>
          <w:r w:rsidRPr="00BE6F5E">
            <w:rPr>
              <w:rStyle w:val="PlaceholderText"/>
            </w:rPr>
            <w:t>Choose an item.</w:t>
          </w:r>
        </w:p>
      </w:docPartBody>
    </w:docPart>
    <w:docPart>
      <w:docPartPr>
        <w:name w:val="46B7D3BD346E44DB813F4128931C8DCB"/>
        <w:category>
          <w:name w:val="General"/>
          <w:gallery w:val="placeholder"/>
        </w:category>
        <w:types>
          <w:type w:val="bbPlcHdr"/>
        </w:types>
        <w:behaviors>
          <w:behavior w:val="content"/>
        </w:behaviors>
        <w:guid w:val="{2E7FF33F-4834-43A2-8EC2-84CDA0070DEC}"/>
      </w:docPartPr>
      <w:docPartBody>
        <w:p w:rsidR="00000000" w:rsidRDefault="00222DB3" w:rsidP="00222DB3">
          <w:pPr>
            <w:pStyle w:val="46B7D3BD346E44DB813F4128931C8DCB"/>
          </w:pPr>
          <w:r w:rsidRPr="00BE6F5E">
            <w:rPr>
              <w:rStyle w:val="PlaceholderText"/>
            </w:rPr>
            <w:t>Choose an item.</w:t>
          </w:r>
        </w:p>
      </w:docPartBody>
    </w:docPart>
    <w:docPart>
      <w:docPartPr>
        <w:name w:val="82C0EAB8CAEA49838FED93EC14C45DBE"/>
        <w:category>
          <w:name w:val="General"/>
          <w:gallery w:val="placeholder"/>
        </w:category>
        <w:types>
          <w:type w:val="bbPlcHdr"/>
        </w:types>
        <w:behaviors>
          <w:behavior w:val="content"/>
        </w:behaviors>
        <w:guid w:val="{1B630101-E46A-462D-84CC-EADBCE34BD88}"/>
      </w:docPartPr>
      <w:docPartBody>
        <w:p w:rsidR="00000000" w:rsidRDefault="00222DB3" w:rsidP="00222DB3">
          <w:pPr>
            <w:pStyle w:val="82C0EAB8CAEA49838FED93EC14C45DBE"/>
          </w:pPr>
          <w:r w:rsidRPr="00BE6F5E">
            <w:rPr>
              <w:rStyle w:val="PlaceholderText"/>
            </w:rPr>
            <w:t>Choose an item.</w:t>
          </w:r>
        </w:p>
      </w:docPartBody>
    </w:docPart>
    <w:docPart>
      <w:docPartPr>
        <w:name w:val="BFEA84FF165142BEA20F84F2891A5579"/>
        <w:category>
          <w:name w:val="General"/>
          <w:gallery w:val="placeholder"/>
        </w:category>
        <w:types>
          <w:type w:val="bbPlcHdr"/>
        </w:types>
        <w:behaviors>
          <w:behavior w:val="content"/>
        </w:behaviors>
        <w:guid w:val="{E9CE6E05-D9FA-4633-B3A4-D52E9EF215D3}"/>
      </w:docPartPr>
      <w:docPartBody>
        <w:p w:rsidR="00000000" w:rsidRDefault="00222DB3" w:rsidP="00222DB3">
          <w:pPr>
            <w:pStyle w:val="BFEA84FF165142BEA20F84F2891A5579"/>
          </w:pPr>
          <w:r w:rsidRPr="00BE6F5E">
            <w:rPr>
              <w:rStyle w:val="PlaceholderText"/>
            </w:rPr>
            <w:t>Choose an item.</w:t>
          </w:r>
        </w:p>
      </w:docPartBody>
    </w:docPart>
    <w:docPart>
      <w:docPartPr>
        <w:name w:val="A9B8D2DC46C041E5B0B1067E516BBA4F"/>
        <w:category>
          <w:name w:val="General"/>
          <w:gallery w:val="placeholder"/>
        </w:category>
        <w:types>
          <w:type w:val="bbPlcHdr"/>
        </w:types>
        <w:behaviors>
          <w:behavior w:val="content"/>
        </w:behaviors>
        <w:guid w:val="{2C6EB8A5-4F8D-47C4-8966-EB7D18B95B47}"/>
      </w:docPartPr>
      <w:docPartBody>
        <w:p w:rsidR="00000000" w:rsidRDefault="00222DB3" w:rsidP="00222DB3">
          <w:pPr>
            <w:pStyle w:val="A9B8D2DC46C041E5B0B1067E516BBA4F"/>
          </w:pPr>
          <w:r w:rsidRPr="00BE6F5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C7"/>
    <w:rsid w:val="00036239"/>
    <w:rsid w:val="00044250"/>
    <w:rsid w:val="00051016"/>
    <w:rsid w:val="00102366"/>
    <w:rsid w:val="00163A9D"/>
    <w:rsid w:val="00222DB3"/>
    <w:rsid w:val="00276B19"/>
    <w:rsid w:val="00284387"/>
    <w:rsid w:val="0033408D"/>
    <w:rsid w:val="004543B1"/>
    <w:rsid w:val="00481E0B"/>
    <w:rsid w:val="004F2DB8"/>
    <w:rsid w:val="005A5EB2"/>
    <w:rsid w:val="00661314"/>
    <w:rsid w:val="007A77A2"/>
    <w:rsid w:val="0087642F"/>
    <w:rsid w:val="008D6594"/>
    <w:rsid w:val="009006ED"/>
    <w:rsid w:val="009837E6"/>
    <w:rsid w:val="009D31BA"/>
    <w:rsid w:val="00A36BA3"/>
    <w:rsid w:val="00A612DC"/>
    <w:rsid w:val="00AD3229"/>
    <w:rsid w:val="00BC121D"/>
    <w:rsid w:val="00BC5BC3"/>
    <w:rsid w:val="00BE5AD5"/>
    <w:rsid w:val="00BF4BED"/>
    <w:rsid w:val="00C85319"/>
    <w:rsid w:val="00DD4DFA"/>
    <w:rsid w:val="00DE7AC7"/>
    <w:rsid w:val="00EF0381"/>
    <w:rsid w:val="00FD3AFF"/>
    <w:rsid w:val="00FE6DFA"/>
    <w:rsid w:val="00FF297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6D124D0"/>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DB3"/>
    <w:rPr>
      <w:color w:val="808080"/>
    </w:rPr>
  </w:style>
  <w:style w:type="paragraph" w:customStyle="1" w:styleId="3B0047B442C64BA6A25302BF4A229D851">
    <w:name w:val="3B0047B442C64BA6A25302BF4A229D851"/>
    <w:rsid w:val="00DD4DFA"/>
    <w:pPr>
      <w:framePr w:hSpace="141" w:wrap="around" w:vAnchor="text" w:hAnchor="margin" w:xAlign="center" w:y="160"/>
      <w:spacing w:after="0" w:line="240" w:lineRule="auto"/>
      <w:suppressOverlap/>
    </w:pPr>
    <w:rPr>
      <w:rFonts w:ascii="Arial" w:eastAsia="Times New Roman" w:hAnsi="Arial" w:cs="Arial"/>
      <w:b/>
      <w:spacing w:val="-5"/>
      <w:kern w:val="0"/>
      <w:sz w:val="20"/>
      <w:szCs w:val="20"/>
      <w:lang w:val="en-US" w:eastAsia="en-US"/>
      <w14:ligatures w14:val="none"/>
    </w:rPr>
  </w:style>
  <w:style w:type="paragraph" w:customStyle="1" w:styleId="76D29B20A4754CB992C3273AEBAB19E41">
    <w:name w:val="76D29B20A4754CB992C3273AEBAB19E41"/>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46C3B64BA7F64CD18F87861BE952990E2">
    <w:name w:val="46C3B64BA7F64CD18F87861BE952990E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2C1F671FB67A40D9A52C0B15860C74152">
    <w:name w:val="2C1F671FB67A40D9A52C0B15860C7415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4E13F960FA7E45528C5647C0819781292">
    <w:name w:val="4E13F960FA7E45528C5647C081978129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697071F4513D4C77A10CB0B7E9FAB88B2">
    <w:name w:val="697071F4513D4C77A10CB0B7E9FAB88B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9F23138977F74AE98CED28D2085C1A292">
    <w:name w:val="9F23138977F74AE98CED28D2085C1A29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07CB660957BF475589D037DFCE46CA262">
    <w:name w:val="07CB660957BF475589D037DFCE46CA262"/>
    <w:rsid w:val="00DD4DFA"/>
    <w:pPr>
      <w:framePr w:hSpace="141" w:wrap="around" w:vAnchor="text" w:hAnchor="margin" w:xAlign="center" w:y="160"/>
      <w:spacing w:after="0" w:line="240" w:lineRule="auto"/>
      <w:suppressOverlap/>
    </w:pPr>
    <w:rPr>
      <w:rFonts w:ascii="Arial" w:eastAsia="Times New Roman" w:hAnsi="Arial" w:cs="Arial"/>
      <w:b/>
      <w:spacing w:val="-5"/>
      <w:kern w:val="0"/>
      <w:sz w:val="20"/>
      <w:szCs w:val="20"/>
      <w:lang w:val="en-US" w:eastAsia="en-US"/>
      <w14:ligatures w14:val="none"/>
    </w:rPr>
  </w:style>
  <w:style w:type="paragraph" w:customStyle="1" w:styleId="06C29E2520F1473DA44C4DC2562B42152">
    <w:name w:val="06C29E2520F1473DA44C4DC2562B4215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7C5FB00314AF4DB5B1AC724F4192F36D2">
    <w:name w:val="7C5FB00314AF4DB5B1AC724F4192F36D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1A49748A31904A789A7F37F2576CA6602">
    <w:name w:val="1A49748A31904A789A7F37F2576CA660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E2A03C43EE294A46BC77BBF7E8B0513E2">
    <w:name w:val="E2A03C43EE294A46BC77BBF7E8B0513E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6B55BECAD2164FB3A86BCC11CBC1D0342">
    <w:name w:val="6B55BECAD2164FB3A86BCC11CBC1D034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9DFC6C28F274458B9C04B4BA6398F7B72">
    <w:name w:val="9DFC6C28F274458B9C04B4BA6398F7B7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260B2A41A29E44F3B4D1895D344FB539">
    <w:name w:val="260B2A41A29E44F3B4D1895D344FB539"/>
    <w:rsid w:val="00DD4DFA"/>
    <w:rPr>
      <w:kern w:val="0"/>
      <w14:ligatures w14:val="none"/>
    </w:rPr>
  </w:style>
  <w:style w:type="paragraph" w:customStyle="1" w:styleId="DBDE6DECC1904C38B9C945F129536AF2">
    <w:name w:val="DBDE6DECC1904C38B9C945F129536AF2"/>
    <w:rsid w:val="00DD4DFA"/>
    <w:rPr>
      <w:kern w:val="0"/>
      <w14:ligatures w14:val="none"/>
    </w:rPr>
  </w:style>
  <w:style w:type="paragraph" w:customStyle="1" w:styleId="7EA1BB7E04274D2DAA4670F81869C2D1">
    <w:name w:val="7EA1BB7E04274D2DAA4670F81869C2D1"/>
    <w:rsid w:val="00DD4DFA"/>
    <w:rPr>
      <w:kern w:val="0"/>
      <w14:ligatures w14:val="none"/>
    </w:rPr>
  </w:style>
  <w:style w:type="paragraph" w:customStyle="1" w:styleId="E1A78F19D1434B20A27D2CEA2382C8F1">
    <w:name w:val="E1A78F19D1434B20A27D2CEA2382C8F1"/>
    <w:rsid w:val="00DD4DFA"/>
    <w:rPr>
      <w:kern w:val="0"/>
      <w14:ligatures w14:val="none"/>
    </w:rPr>
  </w:style>
  <w:style w:type="paragraph" w:customStyle="1" w:styleId="713F00F341F14F069F2132EA4575296B">
    <w:name w:val="713F00F341F14F069F2132EA4575296B"/>
    <w:rsid w:val="00222DB3"/>
    <w:rPr>
      <w:kern w:val="0"/>
      <w:lang w:val="en-US" w:eastAsia="en-US"/>
      <w14:ligatures w14:val="none"/>
    </w:rPr>
  </w:style>
  <w:style w:type="paragraph" w:customStyle="1" w:styleId="4D3E4869EC83427788C0B2918111E9A4">
    <w:name w:val="4D3E4869EC83427788C0B2918111E9A4"/>
    <w:rsid w:val="00222DB3"/>
    <w:rPr>
      <w:kern w:val="0"/>
      <w:lang w:val="en-US" w:eastAsia="en-US"/>
      <w14:ligatures w14:val="none"/>
    </w:rPr>
  </w:style>
  <w:style w:type="paragraph" w:customStyle="1" w:styleId="2AB687977FC448F889A4B92CFCAB36D8">
    <w:name w:val="2AB687977FC448F889A4B92CFCAB36D8"/>
    <w:rsid w:val="00222DB3"/>
    <w:rPr>
      <w:kern w:val="0"/>
      <w:lang w:val="en-US" w:eastAsia="en-US"/>
      <w14:ligatures w14:val="none"/>
    </w:rPr>
  </w:style>
  <w:style w:type="paragraph" w:customStyle="1" w:styleId="AA8EC8C633A44BD5A58BB7713324644D">
    <w:name w:val="AA8EC8C633A44BD5A58BB7713324644D"/>
    <w:rsid w:val="00222DB3"/>
    <w:rPr>
      <w:kern w:val="0"/>
      <w:lang w:val="en-US" w:eastAsia="en-US"/>
      <w14:ligatures w14:val="none"/>
    </w:rPr>
  </w:style>
  <w:style w:type="paragraph" w:customStyle="1" w:styleId="F8F7AA07CAE04610B37B3C266AA52618">
    <w:name w:val="F8F7AA07CAE04610B37B3C266AA52618"/>
    <w:rsid w:val="00222DB3"/>
    <w:rPr>
      <w:kern w:val="0"/>
      <w:lang w:val="en-US" w:eastAsia="en-US"/>
      <w14:ligatures w14:val="none"/>
    </w:rPr>
  </w:style>
  <w:style w:type="paragraph" w:customStyle="1" w:styleId="8F6E236C181B4D7D91C21F34FDD90F2E">
    <w:name w:val="8F6E236C181B4D7D91C21F34FDD90F2E"/>
    <w:rsid w:val="00222DB3"/>
    <w:rPr>
      <w:kern w:val="0"/>
      <w:lang w:val="en-US" w:eastAsia="en-US"/>
      <w14:ligatures w14:val="none"/>
    </w:rPr>
  </w:style>
  <w:style w:type="paragraph" w:customStyle="1" w:styleId="1DB9EC29524340D4A566946FED977BE4">
    <w:name w:val="1DB9EC29524340D4A566946FED977BE4"/>
    <w:rsid w:val="00222DB3"/>
    <w:rPr>
      <w:kern w:val="0"/>
      <w:lang w:val="en-US" w:eastAsia="en-US"/>
      <w14:ligatures w14:val="none"/>
    </w:rPr>
  </w:style>
  <w:style w:type="paragraph" w:customStyle="1" w:styleId="784B890344DC4BA6A5FB04A2DF2B5E05">
    <w:name w:val="784B890344DC4BA6A5FB04A2DF2B5E05"/>
    <w:rsid w:val="00222DB3"/>
    <w:rPr>
      <w:kern w:val="0"/>
      <w:lang w:val="en-US" w:eastAsia="en-US"/>
      <w14:ligatures w14:val="none"/>
    </w:rPr>
  </w:style>
  <w:style w:type="paragraph" w:customStyle="1" w:styleId="472354565D044942BFC93283E9857628">
    <w:name w:val="472354565D044942BFC93283E9857628"/>
    <w:rsid w:val="00222DB3"/>
    <w:rPr>
      <w:kern w:val="0"/>
      <w:lang w:val="en-US" w:eastAsia="en-US"/>
      <w14:ligatures w14:val="none"/>
    </w:rPr>
  </w:style>
  <w:style w:type="paragraph" w:customStyle="1" w:styleId="F8FD2E49EE94482FBF522A42C9BB9D9F">
    <w:name w:val="F8FD2E49EE94482FBF522A42C9BB9D9F"/>
    <w:rsid w:val="00222DB3"/>
    <w:rPr>
      <w:kern w:val="0"/>
      <w:lang w:val="en-US" w:eastAsia="en-US"/>
      <w14:ligatures w14:val="none"/>
    </w:rPr>
  </w:style>
  <w:style w:type="paragraph" w:customStyle="1" w:styleId="0D5ADE839F63463484412AFF6160302E">
    <w:name w:val="0D5ADE839F63463484412AFF6160302E"/>
    <w:rsid w:val="00222DB3"/>
    <w:rPr>
      <w:kern w:val="0"/>
      <w:lang w:val="en-US" w:eastAsia="en-US"/>
      <w14:ligatures w14:val="none"/>
    </w:rPr>
  </w:style>
  <w:style w:type="paragraph" w:customStyle="1" w:styleId="D036C952A3814FFAAD00C3F0087CA9E8">
    <w:name w:val="D036C952A3814FFAAD00C3F0087CA9E8"/>
    <w:rsid w:val="00222DB3"/>
    <w:rPr>
      <w:kern w:val="0"/>
      <w:lang w:val="en-US" w:eastAsia="en-US"/>
      <w14:ligatures w14:val="none"/>
    </w:rPr>
  </w:style>
  <w:style w:type="paragraph" w:customStyle="1" w:styleId="4A012110C4D24FCE9456DA3AD8492246">
    <w:name w:val="4A012110C4D24FCE9456DA3AD8492246"/>
    <w:rsid w:val="00222DB3"/>
    <w:rPr>
      <w:kern w:val="0"/>
      <w:lang w:val="en-US" w:eastAsia="en-US"/>
      <w14:ligatures w14:val="none"/>
    </w:rPr>
  </w:style>
  <w:style w:type="paragraph" w:customStyle="1" w:styleId="90EF8F36A6BB426BA2AD340B1CE70755">
    <w:name w:val="90EF8F36A6BB426BA2AD340B1CE70755"/>
    <w:rsid w:val="00222DB3"/>
    <w:rPr>
      <w:kern w:val="0"/>
      <w:lang w:val="en-US" w:eastAsia="en-US"/>
      <w14:ligatures w14:val="none"/>
    </w:rPr>
  </w:style>
  <w:style w:type="paragraph" w:customStyle="1" w:styleId="42C2A2852EA84AC2B999A55A7A06C6AC">
    <w:name w:val="42C2A2852EA84AC2B999A55A7A06C6AC"/>
    <w:rsid w:val="00222DB3"/>
    <w:rPr>
      <w:kern w:val="0"/>
      <w:lang w:val="en-US" w:eastAsia="en-US"/>
      <w14:ligatures w14:val="none"/>
    </w:rPr>
  </w:style>
  <w:style w:type="paragraph" w:customStyle="1" w:styleId="FD45BB3A72714B98B517FA89EDDE5C60">
    <w:name w:val="FD45BB3A72714B98B517FA89EDDE5C60"/>
    <w:rsid w:val="00222DB3"/>
    <w:rPr>
      <w:kern w:val="0"/>
      <w:lang w:val="en-US" w:eastAsia="en-US"/>
      <w14:ligatures w14:val="none"/>
    </w:rPr>
  </w:style>
  <w:style w:type="paragraph" w:customStyle="1" w:styleId="5EA70278272140219F5F382CE801EBEC">
    <w:name w:val="5EA70278272140219F5F382CE801EBEC"/>
    <w:rsid w:val="00222DB3"/>
    <w:rPr>
      <w:kern w:val="0"/>
      <w:lang w:val="en-US" w:eastAsia="en-US"/>
      <w14:ligatures w14:val="none"/>
    </w:rPr>
  </w:style>
  <w:style w:type="paragraph" w:customStyle="1" w:styleId="41858D11DF3A4F6391375121EA18C67F">
    <w:name w:val="41858D11DF3A4F6391375121EA18C67F"/>
    <w:rsid w:val="00222DB3"/>
    <w:rPr>
      <w:kern w:val="0"/>
      <w:lang w:val="en-US" w:eastAsia="en-US"/>
      <w14:ligatures w14:val="none"/>
    </w:rPr>
  </w:style>
  <w:style w:type="paragraph" w:customStyle="1" w:styleId="00295B4D1DF04D1EAA38E81F350FBC1A">
    <w:name w:val="00295B4D1DF04D1EAA38E81F350FBC1A"/>
    <w:rsid w:val="00222DB3"/>
    <w:rPr>
      <w:kern w:val="0"/>
      <w:lang w:val="en-US" w:eastAsia="en-US"/>
      <w14:ligatures w14:val="none"/>
    </w:rPr>
  </w:style>
  <w:style w:type="paragraph" w:customStyle="1" w:styleId="3A77CDC0EFA142559BA9DC26F83D926C">
    <w:name w:val="3A77CDC0EFA142559BA9DC26F83D926C"/>
    <w:rsid w:val="00222DB3"/>
    <w:rPr>
      <w:kern w:val="0"/>
      <w:lang w:val="en-US" w:eastAsia="en-US"/>
      <w14:ligatures w14:val="none"/>
    </w:rPr>
  </w:style>
  <w:style w:type="paragraph" w:customStyle="1" w:styleId="997E5E8B8A934CC5988A6BBCB9A2C707">
    <w:name w:val="997E5E8B8A934CC5988A6BBCB9A2C707"/>
    <w:rsid w:val="00222DB3"/>
    <w:rPr>
      <w:kern w:val="0"/>
      <w:lang w:val="en-US" w:eastAsia="en-US"/>
      <w14:ligatures w14:val="none"/>
    </w:rPr>
  </w:style>
  <w:style w:type="paragraph" w:customStyle="1" w:styleId="667BCB07699843DE853E6A0619C1C1A1">
    <w:name w:val="667BCB07699843DE853E6A0619C1C1A1"/>
    <w:rsid w:val="00222DB3"/>
    <w:rPr>
      <w:kern w:val="0"/>
      <w:lang w:val="en-US" w:eastAsia="en-US"/>
      <w14:ligatures w14:val="none"/>
    </w:rPr>
  </w:style>
  <w:style w:type="paragraph" w:customStyle="1" w:styleId="255B5D365A3041D895D8118B795E009F">
    <w:name w:val="255B5D365A3041D895D8118B795E009F"/>
    <w:rsid w:val="00222DB3"/>
    <w:rPr>
      <w:kern w:val="0"/>
      <w:lang w:val="en-US" w:eastAsia="en-US"/>
      <w14:ligatures w14:val="none"/>
    </w:rPr>
  </w:style>
  <w:style w:type="paragraph" w:customStyle="1" w:styleId="2F7BF48D9E2C4F1DAD681451906A132F">
    <w:name w:val="2F7BF48D9E2C4F1DAD681451906A132F"/>
    <w:rsid w:val="00222DB3"/>
    <w:rPr>
      <w:kern w:val="0"/>
      <w:lang w:val="en-US" w:eastAsia="en-US"/>
      <w14:ligatures w14:val="none"/>
    </w:rPr>
  </w:style>
  <w:style w:type="paragraph" w:customStyle="1" w:styleId="4A235516A9924F0BA0B24F8CA9ABFE46">
    <w:name w:val="4A235516A9924F0BA0B24F8CA9ABFE46"/>
    <w:rsid w:val="00222DB3"/>
    <w:rPr>
      <w:kern w:val="0"/>
      <w:lang w:val="en-US" w:eastAsia="en-US"/>
      <w14:ligatures w14:val="none"/>
    </w:rPr>
  </w:style>
  <w:style w:type="paragraph" w:customStyle="1" w:styleId="36DC660AFEE945DAA11F1833403FD13C">
    <w:name w:val="36DC660AFEE945DAA11F1833403FD13C"/>
    <w:rsid w:val="00222DB3"/>
    <w:rPr>
      <w:kern w:val="0"/>
      <w:lang w:val="en-US" w:eastAsia="en-US"/>
      <w14:ligatures w14:val="none"/>
    </w:rPr>
  </w:style>
  <w:style w:type="paragraph" w:customStyle="1" w:styleId="A06C06D1564A4A75AEC093EB27672723">
    <w:name w:val="A06C06D1564A4A75AEC093EB27672723"/>
    <w:rsid w:val="00222DB3"/>
    <w:rPr>
      <w:kern w:val="0"/>
      <w:lang w:val="en-US" w:eastAsia="en-US"/>
      <w14:ligatures w14:val="none"/>
    </w:rPr>
  </w:style>
  <w:style w:type="paragraph" w:customStyle="1" w:styleId="4DC00B5FCCAB4CCD90C291AED8C60E5E">
    <w:name w:val="4DC00B5FCCAB4CCD90C291AED8C60E5E"/>
    <w:rsid w:val="00222DB3"/>
    <w:rPr>
      <w:kern w:val="0"/>
      <w:lang w:val="en-US" w:eastAsia="en-US"/>
      <w14:ligatures w14:val="none"/>
    </w:rPr>
  </w:style>
  <w:style w:type="paragraph" w:customStyle="1" w:styleId="C8048BBCD5624D80969A2A1CD9642768">
    <w:name w:val="C8048BBCD5624D80969A2A1CD9642768"/>
    <w:rsid w:val="00222DB3"/>
    <w:rPr>
      <w:kern w:val="0"/>
      <w:lang w:val="en-US" w:eastAsia="en-US"/>
      <w14:ligatures w14:val="none"/>
    </w:rPr>
  </w:style>
  <w:style w:type="paragraph" w:customStyle="1" w:styleId="E00533D68C1D4700B01C3AD8F5F41FE0">
    <w:name w:val="E00533D68C1D4700B01C3AD8F5F41FE0"/>
    <w:rsid w:val="00222DB3"/>
    <w:rPr>
      <w:kern w:val="0"/>
      <w:lang w:val="en-US" w:eastAsia="en-US"/>
      <w14:ligatures w14:val="none"/>
    </w:rPr>
  </w:style>
  <w:style w:type="paragraph" w:customStyle="1" w:styleId="F6333E761ED74ECD8D50BF4E7B909187">
    <w:name w:val="F6333E761ED74ECD8D50BF4E7B909187"/>
    <w:rsid w:val="00222DB3"/>
    <w:rPr>
      <w:kern w:val="0"/>
      <w:lang w:val="en-US" w:eastAsia="en-US"/>
      <w14:ligatures w14:val="none"/>
    </w:rPr>
  </w:style>
  <w:style w:type="paragraph" w:customStyle="1" w:styleId="19EE93EEB5064EB3972579D4A3337A6C">
    <w:name w:val="19EE93EEB5064EB3972579D4A3337A6C"/>
    <w:rsid w:val="00222DB3"/>
    <w:rPr>
      <w:kern w:val="0"/>
      <w:lang w:val="en-US" w:eastAsia="en-US"/>
      <w14:ligatures w14:val="none"/>
    </w:rPr>
  </w:style>
  <w:style w:type="paragraph" w:customStyle="1" w:styleId="E1350899690D480BBAAD3E84F772E66A">
    <w:name w:val="E1350899690D480BBAAD3E84F772E66A"/>
    <w:rsid w:val="00222DB3"/>
    <w:rPr>
      <w:kern w:val="0"/>
      <w:lang w:val="en-US" w:eastAsia="en-US"/>
      <w14:ligatures w14:val="none"/>
    </w:rPr>
  </w:style>
  <w:style w:type="paragraph" w:customStyle="1" w:styleId="C7E3AA2C38BE47268D6D4FB12F323F23">
    <w:name w:val="C7E3AA2C38BE47268D6D4FB12F323F23"/>
    <w:rsid w:val="00222DB3"/>
    <w:rPr>
      <w:kern w:val="0"/>
      <w:lang w:val="en-US" w:eastAsia="en-US"/>
      <w14:ligatures w14:val="none"/>
    </w:rPr>
  </w:style>
  <w:style w:type="paragraph" w:customStyle="1" w:styleId="0AF41B7278744318818BB775AD563CB3">
    <w:name w:val="0AF41B7278744318818BB775AD563CB3"/>
    <w:rsid w:val="00222DB3"/>
    <w:rPr>
      <w:kern w:val="0"/>
      <w:lang w:val="en-US" w:eastAsia="en-US"/>
      <w14:ligatures w14:val="none"/>
    </w:rPr>
  </w:style>
  <w:style w:type="paragraph" w:customStyle="1" w:styleId="F633FF575D1D4092993798DC37E4142B">
    <w:name w:val="F633FF575D1D4092993798DC37E4142B"/>
    <w:rsid w:val="00222DB3"/>
    <w:rPr>
      <w:kern w:val="0"/>
      <w:lang w:val="en-US" w:eastAsia="en-US"/>
      <w14:ligatures w14:val="none"/>
    </w:rPr>
  </w:style>
  <w:style w:type="paragraph" w:customStyle="1" w:styleId="ED76F856EB7840E88FBB3B43B40967D6">
    <w:name w:val="ED76F856EB7840E88FBB3B43B40967D6"/>
    <w:rsid w:val="00222DB3"/>
    <w:rPr>
      <w:kern w:val="0"/>
      <w:lang w:val="en-US" w:eastAsia="en-US"/>
      <w14:ligatures w14:val="none"/>
    </w:rPr>
  </w:style>
  <w:style w:type="paragraph" w:customStyle="1" w:styleId="46B7D3BD346E44DB813F4128931C8DCB">
    <w:name w:val="46B7D3BD346E44DB813F4128931C8DCB"/>
    <w:rsid w:val="00222DB3"/>
    <w:rPr>
      <w:kern w:val="0"/>
      <w:lang w:val="en-US" w:eastAsia="en-US"/>
      <w14:ligatures w14:val="none"/>
    </w:rPr>
  </w:style>
  <w:style w:type="paragraph" w:customStyle="1" w:styleId="82C0EAB8CAEA49838FED93EC14C45DBE">
    <w:name w:val="82C0EAB8CAEA49838FED93EC14C45DBE"/>
    <w:rsid w:val="00222DB3"/>
    <w:rPr>
      <w:kern w:val="0"/>
      <w:lang w:val="en-US" w:eastAsia="en-US"/>
      <w14:ligatures w14:val="none"/>
    </w:rPr>
  </w:style>
  <w:style w:type="paragraph" w:customStyle="1" w:styleId="BFEA84FF165142BEA20F84F2891A5579">
    <w:name w:val="BFEA84FF165142BEA20F84F2891A5579"/>
    <w:rsid w:val="00222DB3"/>
    <w:rPr>
      <w:kern w:val="0"/>
      <w:lang w:val="en-US" w:eastAsia="en-US"/>
      <w14:ligatures w14:val="none"/>
    </w:rPr>
  </w:style>
  <w:style w:type="paragraph" w:customStyle="1" w:styleId="A9B8D2DC46C041E5B0B1067E516BBA4F">
    <w:name w:val="A9B8D2DC46C041E5B0B1067E516BBA4F"/>
    <w:rsid w:val="00222DB3"/>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avd</CompanyAddress>
  <CompanyPhone/>
  <CompanyFax/>
  <CompanyEmail> &lt;Customer Name&gt;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CC9081F356EC4CA6AE8DF3D0A0E719" ma:contentTypeVersion="14" ma:contentTypeDescription="Create a new document." ma:contentTypeScope="" ma:versionID="cf9aa0df8bab80374253d35ffc06f59d">
  <xsd:schema xmlns:xsd="http://www.w3.org/2001/XMLSchema" xmlns:xs="http://www.w3.org/2001/XMLSchema" xmlns:p="http://schemas.microsoft.com/office/2006/metadata/properties" xmlns:ns2="707a28fc-a441-4771-bad6-d4811d674bdd" xmlns:ns3="4b384af1-0457-4742-9b9e-f0ee968b1deb" targetNamespace="http://schemas.microsoft.com/office/2006/metadata/properties" ma:root="true" ma:fieldsID="fc9de07067b2dfacc284a6c4e13701a4" ns2:_="" ns3:_="">
    <xsd:import namespace="707a28fc-a441-4771-bad6-d4811d674bdd"/>
    <xsd:import namespace="4b384af1-0457-4742-9b9e-f0ee968b1de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7a28fc-a441-4771-bad6-d4811d674bd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3c8f738-3ded-4afa-a408-e3f6b56d210f}" ma:internalName="TaxCatchAll" ma:showField="CatchAllData" ma:web="707a28fc-a441-4771-bad6-d4811d674b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384af1-0457-4742-9b9e-f0ee968b1de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b384af1-0457-4742-9b9e-f0ee968b1deb">
      <Terms xmlns="http://schemas.microsoft.com/office/infopath/2007/PartnerControls"/>
    </lcf76f155ced4ddcb4097134ff3c332f>
    <TaxCatchAll xmlns="707a28fc-a441-4771-bad6-d4811d674bd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6EF81-7D46-47E1-A28A-890752F072C1}"/>
</file>

<file path=customXml/itemProps3.xml><?xml version="1.0" encoding="utf-8"?>
<ds:datastoreItem xmlns:ds="http://schemas.openxmlformats.org/officeDocument/2006/customXml" ds:itemID="{01FB049A-E089-41D6-B5B5-CACB00610259}">
  <ds:schemaRefs>
    <ds:schemaRef ds:uri="http://schemas.microsoft.com/office/2006/documentManagement/types"/>
    <ds:schemaRef ds:uri="http://schemas.microsoft.com/office/infopath/2007/PartnerControls"/>
    <ds:schemaRef ds:uri="707a28fc-a441-4771-bad6-d4811d674bdd"/>
    <ds:schemaRef ds:uri="http://purl.org/dc/elements/1.1/"/>
    <ds:schemaRef ds:uri="http://schemas.microsoft.com/office/2006/metadata/properties"/>
    <ds:schemaRef ds:uri="http://purl.org/dc/terms/"/>
    <ds:schemaRef ds:uri="http://schemas.openxmlformats.org/package/2006/metadata/core-properties"/>
    <ds:schemaRef ds:uri="4b384af1-0457-4742-9b9e-f0ee968b1deb"/>
    <ds:schemaRef ds:uri="http://www.w3.org/XML/1998/namespace"/>
    <ds:schemaRef ds:uri="http://purl.org/dc/dcmitype/"/>
  </ds:schemaRefs>
</ds:datastoreItem>
</file>

<file path=customXml/itemProps4.xml><?xml version="1.0" encoding="utf-8"?>
<ds:datastoreItem xmlns:ds="http://schemas.openxmlformats.org/officeDocument/2006/customXml" ds:itemID="{4F513B3A-B4C3-47C0-B02B-5ACA8DA3C39B}">
  <ds:schemaRefs>
    <ds:schemaRef ds:uri="http://schemas.openxmlformats.org/officeDocument/2006/bibliography"/>
  </ds:schemaRefs>
</ds:datastoreItem>
</file>

<file path=customXml/itemProps5.xml><?xml version="1.0" encoding="utf-8"?>
<ds:datastoreItem xmlns:ds="http://schemas.openxmlformats.org/officeDocument/2006/customXml" ds:itemID="{2DFF6E10-6DF6-42B2-A102-3534F876A9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qmpl_template (2)</Template>
  <TotalTime>167</TotalTime>
  <Pages>12</Pages>
  <Words>1799</Words>
  <Characters>11383</Characters>
  <Application>Microsoft Office Word</Application>
  <DocSecurity>0</DocSecurity>
  <Lines>94</Lines>
  <Paragraphs>26</Paragraphs>
  <ScaleCrop>false</ScaleCrop>
  <HeadingPairs>
    <vt:vector size="10" baseType="variant">
      <vt:variant>
        <vt:lpstr>Title</vt:lpstr>
      </vt:variant>
      <vt:variant>
        <vt:i4>1</vt:i4>
      </vt:variant>
      <vt:variant>
        <vt:lpstr>Titre</vt:lpstr>
      </vt:variant>
      <vt:variant>
        <vt:i4>1</vt:i4>
      </vt:variant>
      <vt:variant>
        <vt:lpstr>Název</vt:lpstr>
      </vt:variant>
      <vt:variant>
        <vt:i4>1</vt:i4>
      </vt:variant>
      <vt:variant>
        <vt:lpstr>Titel</vt:lpstr>
      </vt:variant>
      <vt:variant>
        <vt:i4>1</vt:i4>
      </vt:variant>
      <vt:variant>
        <vt:lpstr>Überschriften</vt:lpstr>
      </vt:variant>
      <vt:variant>
        <vt:i4>34</vt:i4>
      </vt:variant>
    </vt:vector>
  </HeadingPairs>
  <TitlesOfParts>
    <vt:vector size="38" baseType="lpstr">
      <vt:lpstr>RL_Renault_BCB</vt:lpstr>
      <vt:lpstr>RL_Renault_BCB</vt:lpstr>
      <vt:lpstr>Template - Quality Management Plan</vt:lpstr>
      <vt:lpstr>Software Development Plan</vt:lpstr>
      <vt:lpstr>Introduction</vt:lpstr>
      <vt:lpstr>    Purpose</vt:lpstr>
      <vt:lpstr>    Scope</vt:lpstr>
      <vt:lpstr>    Definitions</vt:lpstr>
      <vt:lpstr>    Acronyms</vt:lpstr>
      <vt:lpstr>    References</vt:lpstr>
      <vt:lpstr>Project Overview</vt:lpstr>
      <vt:lpstr>    Project Objectives</vt:lpstr>
      <vt:lpstr>    Features by Release</vt:lpstr>
      <vt:lpstr>    External Dependencies</vt:lpstr>
      <vt:lpstr>    External Deliverables</vt:lpstr>
      <vt:lpstr>    Acceptance Criteria</vt:lpstr>
      <vt:lpstr>    </vt:lpstr>
      <vt:lpstr>    Approval Requirements</vt:lpstr>
      <vt:lpstr>Project Planning</vt:lpstr>
      <vt:lpstr>    Project's Defined Software Process</vt:lpstr>
      <vt:lpstr>        Software Life Cycles</vt:lpstr>
      <vt:lpstr>    Staffing Requirements</vt:lpstr>
      <vt:lpstr>    Reuse</vt:lpstr>
      <vt:lpstr>    Estimates</vt:lpstr>
      <vt:lpstr>    Lessons Learned</vt:lpstr>
      <vt:lpstr>Project Management</vt:lpstr>
      <vt:lpstr>    Internal Project Organization</vt:lpstr>
      <vt:lpstr>    Development Methods and Tools</vt:lpstr>
      <vt:lpstr>    Training Requirements</vt:lpstr>
      <vt:lpstr>    Project Reporting and Control</vt:lpstr>
      <vt:lpstr>Risk Management</vt:lpstr>
      <vt:lpstr>Sub-Plans</vt:lpstr>
      <vt:lpstr>    Software Quality Assurance Plan</vt:lpstr>
      <vt:lpstr>    Software Configuration Management</vt:lpstr>
      <vt:lpstr>    Software Integration Plan</vt:lpstr>
      <vt:lpstr>    Measurement and Analysis Plan</vt:lpstr>
      <vt:lpstr>Project Schedule</vt:lpstr>
      <vt:lpstr>Revision History</vt:lpstr>
    </vt:vector>
  </TitlesOfParts>
  <Manager/>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RL_Renault_BCB</dc:title>
  <dc:subject/>
  <dc:creator>rkumar@varroclighting.com</dc:creator>
  <cp:keywords/>
  <dc:description/>
  <cp:lastModifiedBy>Nagl, Maximilian</cp:lastModifiedBy>
  <cp:revision>38</cp:revision>
  <cp:lastPrinted>2010-05-21T14:14:00Z</cp:lastPrinted>
  <dcterms:created xsi:type="dcterms:W3CDTF">2023-10-09T11:19:00Z</dcterms:created>
  <dcterms:modified xsi:type="dcterms:W3CDTF">2023-10-16T07:10:00Z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0x010100D1CC9081F356EC4CA6AE8DF3D0A0E719</vt:lpwstr>
  </property>
  <property fmtid="{D5CDD505-2E9C-101B-9397-08002B2CF9AE}" pid="3" name="MediaServiceImageTags">
    <vt:lpwstr/>
  </property>
</Properties>
</file>